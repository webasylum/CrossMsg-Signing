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7EBDB" w14:textId="77777777" w:rsidR="008D05DF" w:rsidRDefault="008D05DF" w:rsidP="003A55CA">
      <w:pPr>
        <w:jc w:val="left"/>
        <w:rPr>
          <w:b/>
          <w:noProof/>
          <w:sz w:val="40"/>
          <w:szCs w:val="40"/>
        </w:rPr>
      </w:pPr>
    </w:p>
    <w:p w14:paraId="1AF74994" w14:textId="77777777" w:rsidR="008D05DF" w:rsidRPr="00042979" w:rsidRDefault="008D05DF" w:rsidP="003A55CA">
      <w:pPr>
        <w:jc w:val="left"/>
        <w:rPr>
          <w:b/>
          <w:sz w:val="40"/>
          <w:szCs w:val="40"/>
        </w:rPr>
      </w:pPr>
    </w:p>
    <w:p w14:paraId="6D1BB0CE" w14:textId="721EB336" w:rsidR="00632764" w:rsidRPr="00042979" w:rsidRDefault="00632764" w:rsidP="003A55CA">
      <w:pPr>
        <w:spacing w:line="360" w:lineRule="atLeast"/>
        <w:jc w:val="left"/>
        <w:rPr>
          <w:b/>
          <w:sz w:val="44"/>
          <w:szCs w:val="44"/>
        </w:rPr>
      </w:pPr>
    </w:p>
    <w:p w14:paraId="685FD31C" w14:textId="76EDC35D" w:rsidR="00BB2E31" w:rsidRPr="00042979" w:rsidRDefault="00BB2E31" w:rsidP="00BB2E31">
      <w:pPr>
        <w:jc w:val="left"/>
        <w:rPr>
          <w:b/>
          <w:sz w:val="44"/>
          <w:szCs w:val="44"/>
        </w:rPr>
      </w:pPr>
      <w:r w:rsidRPr="00042979">
        <w:rPr>
          <w:b/>
          <w:noProof/>
          <w:sz w:val="44"/>
          <w:szCs w:val="44"/>
        </w:rPr>
        <w:fldChar w:fldCharType="begin"/>
      </w:r>
      <w:r w:rsidRPr="00042979">
        <w:rPr>
          <w:b/>
          <w:noProof/>
          <w:sz w:val="44"/>
          <w:szCs w:val="44"/>
        </w:rPr>
        <w:instrText xml:space="preserve"> TITLE   \* MERGEFORMAT </w:instrText>
      </w:r>
      <w:r w:rsidRPr="00042979">
        <w:rPr>
          <w:b/>
          <w:noProof/>
          <w:sz w:val="44"/>
          <w:szCs w:val="44"/>
        </w:rPr>
        <w:fldChar w:fldCharType="separate"/>
      </w:r>
      <w:r w:rsidR="00CC711D">
        <w:rPr>
          <w:b/>
          <w:noProof/>
          <w:sz w:val="44"/>
          <w:szCs w:val="44"/>
        </w:rPr>
        <w:t>Generation of JSON Schema Draft 2020-12 for ISO 20022:2013</w:t>
      </w:r>
      <w:r w:rsidRPr="00042979">
        <w:rPr>
          <w:b/>
          <w:noProof/>
          <w:sz w:val="44"/>
          <w:szCs w:val="44"/>
        </w:rPr>
        <w:fldChar w:fldCharType="end"/>
      </w:r>
    </w:p>
    <w:p w14:paraId="32877265" w14:textId="77777777" w:rsidR="00DA32BC" w:rsidRDefault="00DA32BC" w:rsidP="00BB2E31">
      <w:pPr>
        <w:jc w:val="left"/>
        <w:rPr>
          <w:noProof/>
        </w:rPr>
      </w:pPr>
    </w:p>
    <w:p w14:paraId="7CDA7FFF" w14:textId="77777777" w:rsidR="00DA32BC" w:rsidRPr="00632764" w:rsidRDefault="00DA32BC" w:rsidP="00DA32BC">
      <w:pPr>
        <w:spacing w:line="360" w:lineRule="atLeast"/>
        <w:jc w:val="left"/>
        <w:rPr>
          <w:b/>
          <w:sz w:val="44"/>
          <w:szCs w:val="44"/>
        </w:rPr>
      </w:pPr>
      <w:r w:rsidRPr="005F4C62">
        <w:rPr>
          <w:b/>
          <w:sz w:val="44"/>
          <w:szCs w:val="44"/>
        </w:rPr>
        <w:t xml:space="preserve">Financial services </w:t>
      </w:r>
      <w:r w:rsidRPr="00632764">
        <w:rPr>
          <w:b/>
          <w:sz w:val="44"/>
          <w:szCs w:val="44"/>
        </w:rPr>
        <w:br/>
      </w:r>
      <w:r w:rsidRPr="005F4C62">
        <w:rPr>
          <w:b/>
          <w:sz w:val="44"/>
          <w:szCs w:val="44"/>
        </w:rPr>
        <w:t xml:space="preserve">— Universal financial industry message scheme </w:t>
      </w:r>
    </w:p>
    <w:p w14:paraId="1393F6C5" w14:textId="77777777" w:rsidR="00DA32BC" w:rsidRDefault="00DA32BC" w:rsidP="00BB2E31">
      <w:pPr>
        <w:jc w:val="left"/>
        <w:rPr>
          <w:noProof/>
        </w:rPr>
      </w:pPr>
    </w:p>
    <w:p w14:paraId="01FBD8C9" w14:textId="77777777" w:rsidR="006F4029" w:rsidRDefault="006F4029" w:rsidP="00BB2E31">
      <w:pPr>
        <w:jc w:val="left"/>
        <w:rPr>
          <w:noProof/>
        </w:rPr>
      </w:pPr>
    </w:p>
    <w:p w14:paraId="64F6A217" w14:textId="579F6650" w:rsidR="00773E4B" w:rsidRPr="00042979" w:rsidRDefault="00773E4B" w:rsidP="00042979">
      <w:pPr>
        <w:pBdr>
          <w:top w:val="single" w:sz="4" w:space="1" w:color="auto"/>
          <w:left w:val="single" w:sz="4" w:space="4" w:color="auto"/>
          <w:bottom w:val="single" w:sz="4" w:space="1" w:color="auto"/>
          <w:right w:val="single" w:sz="4" w:space="4" w:color="auto"/>
        </w:pBdr>
        <w:ind w:left="85" w:right="85"/>
        <w:jc w:val="center"/>
        <w:rPr>
          <w:b/>
          <w:bCs/>
          <w:sz w:val="44"/>
          <w:szCs w:val="44"/>
        </w:rPr>
      </w:pPr>
      <w:r w:rsidRPr="00042979">
        <w:rPr>
          <w:b/>
          <w:bCs/>
          <w:sz w:val="44"/>
          <w:szCs w:val="44"/>
          <w:lang w:eastAsia="ja-JP"/>
        </w:rPr>
        <w:fldChar w:fldCharType="begin"/>
      </w:r>
      <w:r w:rsidRPr="00042979">
        <w:rPr>
          <w:b/>
          <w:bCs/>
          <w:sz w:val="44"/>
          <w:szCs w:val="44"/>
          <w:lang w:eastAsia="ja-JP"/>
        </w:rPr>
        <w:instrText xml:space="preserve"> DOCPROPERTY  Status  \* MERGEFORMAT </w:instrText>
      </w:r>
      <w:r w:rsidRPr="00042979">
        <w:rPr>
          <w:b/>
          <w:bCs/>
          <w:sz w:val="44"/>
          <w:szCs w:val="44"/>
          <w:lang w:eastAsia="ja-JP"/>
        </w:rPr>
        <w:fldChar w:fldCharType="separate"/>
      </w:r>
      <w:r w:rsidR="00CC711D">
        <w:rPr>
          <w:b/>
          <w:bCs/>
          <w:sz w:val="44"/>
          <w:szCs w:val="44"/>
          <w:lang w:eastAsia="ja-JP"/>
        </w:rPr>
        <w:t>Trial Recommendation</w:t>
      </w:r>
      <w:r w:rsidRPr="00042979">
        <w:rPr>
          <w:b/>
          <w:bCs/>
          <w:sz w:val="44"/>
          <w:szCs w:val="44"/>
          <w:lang w:eastAsia="ja-JP"/>
        </w:rPr>
        <w:fldChar w:fldCharType="end"/>
      </w:r>
    </w:p>
    <w:p w14:paraId="4932DFA3" w14:textId="37F55D83" w:rsidR="001A33D0" w:rsidRPr="00042979" w:rsidRDefault="00B0572E" w:rsidP="00042979">
      <w:pPr>
        <w:pBdr>
          <w:top w:val="single" w:sz="4" w:space="1" w:color="auto"/>
          <w:left w:val="single" w:sz="4" w:space="4" w:color="auto"/>
          <w:bottom w:val="single" w:sz="4" w:space="1" w:color="auto"/>
          <w:right w:val="single" w:sz="4" w:space="4" w:color="auto"/>
        </w:pBdr>
        <w:ind w:left="85" w:right="85"/>
        <w:jc w:val="center"/>
        <w:rPr>
          <w:b/>
          <w:bCs/>
          <w:sz w:val="44"/>
          <w:szCs w:val="44"/>
        </w:rPr>
      </w:pPr>
      <w:r w:rsidRPr="00042979">
        <w:rPr>
          <w:b/>
          <w:bCs/>
          <w:sz w:val="44"/>
          <w:szCs w:val="44"/>
        </w:rPr>
        <w:fldChar w:fldCharType="begin"/>
      </w:r>
      <w:r w:rsidRPr="00042979">
        <w:rPr>
          <w:b/>
          <w:bCs/>
          <w:sz w:val="44"/>
          <w:szCs w:val="44"/>
        </w:rPr>
        <w:instrText xml:space="preserve"> DOCPROPERTY  "Date completed"  \* MERGEFORMAT </w:instrText>
      </w:r>
      <w:r w:rsidRPr="00042979">
        <w:rPr>
          <w:b/>
          <w:bCs/>
          <w:sz w:val="44"/>
          <w:szCs w:val="44"/>
        </w:rPr>
        <w:fldChar w:fldCharType="separate"/>
      </w:r>
      <w:r w:rsidR="00CC711D">
        <w:rPr>
          <w:b/>
          <w:bCs/>
          <w:sz w:val="44"/>
          <w:szCs w:val="44"/>
        </w:rPr>
        <w:t>2025-03-21</w:t>
      </w:r>
      <w:r w:rsidRPr="00042979">
        <w:rPr>
          <w:b/>
          <w:bCs/>
          <w:sz w:val="44"/>
          <w:szCs w:val="44"/>
        </w:rPr>
        <w:fldChar w:fldCharType="end"/>
      </w:r>
    </w:p>
    <w:p w14:paraId="3FBA5CA3" w14:textId="77777777" w:rsidR="001A33D0" w:rsidRPr="00511394" w:rsidRDefault="001A33D0" w:rsidP="003A55CA">
      <w:pPr>
        <w:spacing w:after="120"/>
        <w:jc w:val="left"/>
      </w:pPr>
    </w:p>
    <w:p w14:paraId="6B80ACAF" w14:textId="69436399" w:rsidR="001A33D0" w:rsidRPr="00511394" w:rsidRDefault="001A33D0" w:rsidP="003A55CA">
      <w:pPr>
        <w:pBdr>
          <w:top w:val="single" w:sz="4" w:space="1" w:color="auto"/>
          <w:left w:val="single" w:sz="4" w:space="4" w:color="auto"/>
          <w:bottom w:val="single" w:sz="4" w:space="1" w:color="auto"/>
          <w:right w:val="single" w:sz="4" w:space="4" w:color="auto"/>
        </w:pBdr>
        <w:spacing w:after="120"/>
        <w:ind w:left="85" w:right="85"/>
        <w:jc w:val="left"/>
        <w:rPr>
          <w:b/>
          <w:sz w:val="20"/>
        </w:rPr>
      </w:pPr>
      <w:r w:rsidRPr="00511394">
        <w:rPr>
          <w:b/>
          <w:sz w:val="20"/>
        </w:rPr>
        <w:t xml:space="preserve">Warning </w:t>
      </w:r>
    </w:p>
    <w:p w14:paraId="0223503D" w14:textId="2F545F7D" w:rsidR="001A33D0" w:rsidRPr="00511394" w:rsidRDefault="001A33D0" w:rsidP="00C81D23">
      <w:pPr>
        <w:pBdr>
          <w:top w:val="single" w:sz="4" w:space="1" w:color="auto"/>
          <w:left w:val="single" w:sz="4" w:space="4" w:color="auto"/>
          <w:bottom w:val="single" w:sz="4" w:space="1" w:color="auto"/>
          <w:right w:val="single" w:sz="4" w:space="4" w:color="auto"/>
        </w:pBdr>
        <w:spacing w:after="120"/>
        <w:ind w:left="85" w:right="85"/>
        <w:jc w:val="left"/>
        <w:rPr>
          <w:sz w:val="20"/>
        </w:rPr>
      </w:pPr>
      <w:r w:rsidRPr="00511394">
        <w:rPr>
          <w:bCs/>
          <w:sz w:val="20"/>
        </w:rPr>
        <w:t>This document is not an ISO International Standard. It is subject to change without notice and may not be referred to as an International Standard.</w:t>
      </w:r>
      <w:r w:rsidR="008B517C">
        <w:rPr>
          <w:bCs/>
          <w:sz w:val="20"/>
        </w:rPr>
        <w:t xml:space="preserve"> </w:t>
      </w:r>
      <w:r w:rsidR="008B517C" w:rsidRPr="00511394">
        <w:rPr>
          <w:bCs/>
          <w:sz w:val="20"/>
        </w:rPr>
        <w:t xml:space="preserve">It is </w:t>
      </w:r>
      <w:r w:rsidR="008B517C">
        <w:rPr>
          <w:bCs/>
          <w:sz w:val="20"/>
        </w:rPr>
        <w:t xml:space="preserve">a Recommendation of the independent ISO 20022 Technical Support Group </w:t>
      </w:r>
      <w:r w:rsidR="008B517C" w:rsidRPr="00511394">
        <w:rPr>
          <w:bCs/>
          <w:sz w:val="20"/>
        </w:rPr>
        <w:t xml:space="preserve">distributed for review and comment. </w:t>
      </w:r>
      <w:r w:rsidRPr="00511394">
        <w:rPr>
          <w:bCs/>
          <w:sz w:val="20"/>
        </w:rPr>
        <w:t>Recipients are invited to submit, with their comments, notification of any relevant patent rights of which they are aware and to provide supporting documentation.</w:t>
      </w:r>
    </w:p>
    <w:p w14:paraId="3595E53D" w14:textId="77777777" w:rsidR="007B640E" w:rsidRDefault="007B640E" w:rsidP="007B640E">
      <w:pPr>
        <w:jc w:val="left"/>
        <w:rPr>
          <w:noProof/>
        </w:rPr>
      </w:pPr>
    </w:p>
    <w:p w14:paraId="7573E2BF" w14:textId="32672C82" w:rsidR="00205339" w:rsidRDefault="00205339" w:rsidP="002B600D">
      <w:pPr>
        <w:pBdr>
          <w:top w:val="single" w:sz="4" w:space="1" w:color="auto"/>
          <w:left w:val="single" w:sz="4" w:space="4" w:color="auto"/>
          <w:bottom w:val="single" w:sz="4" w:space="1" w:color="auto"/>
          <w:right w:val="single" w:sz="4" w:space="4" w:color="auto"/>
        </w:pBdr>
        <w:spacing w:after="120"/>
        <w:ind w:left="85" w:right="85"/>
        <w:jc w:val="left"/>
        <w:rPr>
          <w:bCs/>
          <w:sz w:val="20"/>
        </w:rPr>
      </w:pPr>
      <w:r>
        <w:rPr>
          <w:bCs/>
          <w:sz w:val="20"/>
        </w:rPr>
        <w:t>Feedback on this document including errata and suggestions for improvement are welcome by contacting:</w:t>
      </w:r>
    </w:p>
    <w:p w14:paraId="241F7E8D" w14:textId="77777777" w:rsidR="00205339" w:rsidRDefault="00205339" w:rsidP="002B600D">
      <w:pPr>
        <w:pBdr>
          <w:top w:val="single" w:sz="4" w:space="1" w:color="auto"/>
          <w:left w:val="single" w:sz="4" w:space="4" w:color="auto"/>
          <w:bottom w:val="single" w:sz="4" w:space="1" w:color="auto"/>
          <w:right w:val="single" w:sz="4" w:space="4" w:color="auto"/>
        </w:pBdr>
        <w:spacing w:after="120"/>
        <w:ind w:left="85" w:right="85"/>
        <w:jc w:val="left"/>
        <w:rPr>
          <w:bCs/>
          <w:sz w:val="20"/>
        </w:rPr>
      </w:pPr>
    </w:p>
    <w:p w14:paraId="2DD5E50D" w14:textId="4021E5A4" w:rsidR="007B640E" w:rsidRPr="00042979" w:rsidRDefault="007B640E" w:rsidP="00042979">
      <w:pPr>
        <w:pBdr>
          <w:top w:val="single" w:sz="4" w:space="1" w:color="auto"/>
          <w:left w:val="single" w:sz="4" w:space="4" w:color="auto"/>
          <w:bottom w:val="single" w:sz="4" w:space="1" w:color="auto"/>
          <w:right w:val="single" w:sz="4" w:space="4" w:color="auto"/>
        </w:pBdr>
        <w:spacing w:after="120"/>
        <w:ind w:left="85" w:right="85"/>
        <w:jc w:val="left"/>
        <w:rPr>
          <w:bCs/>
          <w:sz w:val="20"/>
        </w:rPr>
      </w:pPr>
      <w:hyperlink r:id="rId11" w:history="1">
        <w:r w:rsidRPr="00042979">
          <w:rPr>
            <w:rStyle w:val="Hyperlink"/>
            <w:bCs/>
            <w:sz w:val="20"/>
            <w:lang w:val="en-GB"/>
          </w:rPr>
          <w:t>ISO 20022 Technical Support Group</w:t>
        </w:r>
      </w:hyperlink>
    </w:p>
    <w:p w14:paraId="01C0E6CA" w14:textId="77777777" w:rsidR="007B640E" w:rsidRPr="00042979" w:rsidRDefault="007B640E" w:rsidP="00042979">
      <w:pPr>
        <w:pBdr>
          <w:top w:val="single" w:sz="4" w:space="1" w:color="auto"/>
          <w:left w:val="single" w:sz="4" w:space="4" w:color="auto"/>
          <w:bottom w:val="single" w:sz="4" w:space="1" w:color="auto"/>
          <w:right w:val="single" w:sz="4" w:space="4" w:color="auto"/>
        </w:pBdr>
        <w:spacing w:after="120"/>
        <w:ind w:left="85" w:right="85"/>
        <w:jc w:val="left"/>
        <w:rPr>
          <w:bCs/>
          <w:sz w:val="20"/>
        </w:rPr>
      </w:pPr>
      <w:r w:rsidRPr="00042979">
        <w:rPr>
          <w:bCs/>
          <w:sz w:val="20"/>
        </w:rPr>
        <w:t>Secretariat: SIX-group.com</w:t>
      </w:r>
    </w:p>
    <w:p w14:paraId="0E9E0AF4" w14:textId="77777777" w:rsidR="007B640E" w:rsidRDefault="007B640E" w:rsidP="003A55CA">
      <w:pPr>
        <w:jc w:val="left"/>
      </w:pPr>
    </w:p>
    <w:p w14:paraId="38500C26" w14:textId="77777777" w:rsidR="007B640E" w:rsidRDefault="007B640E" w:rsidP="003A55CA">
      <w:pPr>
        <w:jc w:val="left"/>
      </w:pPr>
    </w:p>
    <w:p w14:paraId="17556727" w14:textId="77777777" w:rsidR="002B600D" w:rsidRPr="00511394" w:rsidRDefault="002B600D" w:rsidP="003A55CA">
      <w:pPr>
        <w:jc w:val="left"/>
        <w:sectPr w:rsidR="002B600D" w:rsidRPr="00511394" w:rsidSect="00C4545C">
          <w:headerReference w:type="even" r:id="rId12"/>
          <w:footerReference w:type="even" r:id="rId13"/>
          <w:footerReference w:type="default" r:id="rId14"/>
          <w:footerReference w:type="first" r:id="rId15"/>
          <w:type w:val="oddPage"/>
          <w:pgSz w:w="11906" w:h="16838" w:code="9"/>
          <w:pgMar w:top="720" w:right="720" w:bottom="720" w:left="720" w:header="709" w:footer="0" w:gutter="567"/>
          <w:cols w:space="720"/>
          <w:docGrid w:linePitch="299"/>
        </w:sectPr>
      </w:pPr>
    </w:p>
    <w:p w14:paraId="6F82AF05" w14:textId="7F628120" w:rsidR="001A33D0" w:rsidRPr="00511394" w:rsidRDefault="001A33D0" w:rsidP="003A55CA">
      <w:pPr>
        <w:pStyle w:val="zzContents"/>
        <w:spacing w:before="0"/>
      </w:pPr>
      <w:r w:rsidRPr="00511394">
        <w:lastRenderedPageBreak/>
        <w:t>Contents</w:t>
      </w:r>
    </w:p>
    <w:p w14:paraId="63D36989" w14:textId="794266A4" w:rsidR="00CC711D" w:rsidRDefault="007047C6">
      <w:pPr>
        <w:pStyle w:val="TOC1"/>
        <w:rPr>
          <w:rFonts w:asciiTheme="minorHAnsi" w:hAnsiTheme="minorHAnsi" w:cstheme="minorBidi"/>
          <w:b w:val="0"/>
          <w:noProof/>
          <w:kern w:val="2"/>
          <w:sz w:val="24"/>
          <w:szCs w:val="24"/>
          <w:lang w:eastAsia="en-GB"/>
          <w14:ligatures w14:val="standardContextual"/>
        </w:rPr>
      </w:pPr>
      <w:r w:rsidRPr="00511394">
        <w:fldChar w:fldCharType="begin"/>
      </w:r>
      <w:r w:rsidRPr="00511394">
        <w:instrText xml:space="preserve"> TOC \o "1-5" \h \z \u </w:instrText>
      </w:r>
      <w:r w:rsidRPr="00511394">
        <w:fldChar w:fldCharType="separate"/>
      </w:r>
      <w:hyperlink w:anchor="_Toc193447668" w:history="1">
        <w:r w:rsidR="00CC711D" w:rsidRPr="00DE7541">
          <w:rPr>
            <w:rStyle w:val="Hyperlink"/>
            <w:noProof/>
          </w:rPr>
          <w:t>Foreword</w:t>
        </w:r>
        <w:r w:rsidR="00CC711D">
          <w:rPr>
            <w:noProof/>
            <w:webHidden/>
          </w:rPr>
          <w:tab/>
        </w:r>
        <w:r w:rsidR="00CC711D">
          <w:rPr>
            <w:noProof/>
            <w:webHidden/>
          </w:rPr>
          <w:fldChar w:fldCharType="begin"/>
        </w:r>
        <w:r w:rsidR="00CC711D">
          <w:rPr>
            <w:noProof/>
            <w:webHidden/>
          </w:rPr>
          <w:instrText xml:space="preserve"> PAGEREF _Toc193447668 \h </w:instrText>
        </w:r>
        <w:r w:rsidR="00CC711D">
          <w:rPr>
            <w:noProof/>
            <w:webHidden/>
          </w:rPr>
        </w:r>
        <w:r w:rsidR="00CC711D">
          <w:rPr>
            <w:noProof/>
            <w:webHidden/>
          </w:rPr>
          <w:fldChar w:fldCharType="separate"/>
        </w:r>
        <w:r w:rsidR="00CC711D">
          <w:rPr>
            <w:noProof/>
            <w:webHidden/>
          </w:rPr>
          <w:t>3</w:t>
        </w:r>
        <w:r w:rsidR="00CC711D">
          <w:rPr>
            <w:noProof/>
            <w:webHidden/>
          </w:rPr>
          <w:fldChar w:fldCharType="end"/>
        </w:r>
      </w:hyperlink>
    </w:p>
    <w:p w14:paraId="4084870F" w14:textId="570B8A85" w:rsidR="00CC711D" w:rsidRDefault="00CC711D">
      <w:pPr>
        <w:pStyle w:val="TOC1"/>
        <w:rPr>
          <w:rFonts w:asciiTheme="minorHAnsi" w:hAnsiTheme="minorHAnsi" w:cstheme="minorBidi"/>
          <w:b w:val="0"/>
          <w:noProof/>
          <w:kern w:val="2"/>
          <w:sz w:val="24"/>
          <w:szCs w:val="24"/>
          <w:lang w:eastAsia="en-GB"/>
          <w14:ligatures w14:val="standardContextual"/>
        </w:rPr>
      </w:pPr>
      <w:hyperlink w:anchor="_Toc193447669" w:history="1">
        <w:r w:rsidRPr="00DE7541">
          <w:rPr>
            <w:rStyle w:val="Hyperlink"/>
            <w:noProof/>
          </w:rPr>
          <w:t>Introduction</w:t>
        </w:r>
        <w:r>
          <w:rPr>
            <w:noProof/>
            <w:webHidden/>
          </w:rPr>
          <w:tab/>
        </w:r>
        <w:r>
          <w:rPr>
            <w:noProof/>
            <w:webHidden/>
          </w:rPr>
          <w:fldChar w:fldCharType="begin"/>
        </w:r>
        <w:r>
          <w:rPr>
            <w:noProof/>
            <w:webHidden/>
          </w:rPr>
          <w:instrText xml:space="preserve"> PAGEREF _Toc193447669 \h </w:instrText>
        </w:r>
        <w:r>
          <w:rPr>
            <w:noProof/>
            <w:webHidden/>
          </w:rPr>
        </w:r>
        <w:r>
          <w:rPr>
            <w:noProof/>
            <w:webHidden/>
          </w:rPr>
          <w:fldChar w:fldCharType="separate"/>
        </w:r>
        <w:r>
          <w:rPr>
            <w:noProof/>
            <w:webHidden/>
          </w:rPr>
          <w:t>4</w:t>
        </w:r>
        <w:r>
          <w:rPr>
            <w:noProof/>
            <w:webHidden/>
          </w:rPr>
          <w:fldChar w:fldCharType="end"/>
        </w:r>
      </w:hyperlink>
    </w:p>
    <w:p w14:paraId="373E1F92" w14:textId="6713D000" w:rsidR="00CC711D" w:rsidRDefault="00CC711D">
      <w:pPr>
        <w:pStyle w:val="TOC1"/>
        <w:rPr>
          <w:rFonts w:asciiTheme="minorHAnsi" w:hAnsiTheme="minorHAnsi" w:cstheme="minorBidi"/>
          <w:b w:val="0"/>
          <w:noProof/>
          <w:kern w:val="2"/>
          <w:sz w:val="24"/>
          <w:szCs w:val="24"/>
          <w:lang w:eastAsia="en-GB"/>
          <w14:ligatures w14:val="standardContextual"/>
        </w:rPr>
      </w:pPr>
      <w:hyperlink w:anchor="_Toc193447670" w:history="1">
        <w:r w:rsidRPr="00DE7541">
          <w:rPr>
            <w:rStyle w:val="Hyperlink"/>
            <w:noProof/>
          </w:rPr>
          <w:t>1</w:t>
        </w:r>
        <w:r>
          <w:rPr>
            <w:rFonts w:asciiTheme="minorHAnsi" w:hAnsiTheme="minorHAnsi" w:cstheme="minorBidi"/>
            <w:b w:val="0"/>
            <w:noProof/>
            <w:kern w:val="2"/>
            <w:sz w:val="24"/>
            <w:szCs w:val="24"/>
            <w:lang w:eastAsia="en-GB"/>
            <w14:ligatures w14:val="standardContextual"/>
          </w:rPr>
          <w:tab/>
        </w:r>
        <w:r w:rsidRPr="00DE7541">
          <w:rPr>
            <w:rStyle w:val="Hyperlink"/>
            <w:noProof/>
          </w:rPr>
          <w:t>Scope</w:t>
        </w:r>
        <w:r>
          <w:rPr>
            <w:noProof/>
            <w:webHidden/>
          </w:rPr>
          <w:tab/>
        </w:r>
        <w:r>
          <w:rPr>
            <w:noProof/>
            <w:webHidden/>
          </w:rPr>
          <w:fldChar w:fldCharType="begin"/>
        </w:r>
        <w:r>
          <w:rPr>
            <w:noProof/>
            <w:webHidden/>
          </w:rPr>
          <w:instrText xml:space="preserve"> PAGEREF _Toc193447670 \h </w:instrText>
        </w:r>
        <w:r>
          <w:rPr>
            <w:noProof/>
            <w:webHidden/>
          </w:rPr>
        </w:r>
        <w:r>
          <w:rPr>
            <w:noProof/>
            <w:webHidden/>
          </w:rPr>
          <w:fldChar w:fldCharType="separate"/>
        </w:r>
        <w:r>
          <w:rPr>
            <w:noProof/>
            <w:webHidden/>
          </w:rPr>
          <w:t>5</w:t>
        </w:r>
        <w:r>
          <w:rPr>
            <w:noProof/>
            <w:webHidden/>
          </w:rPr>
          <w:fldChar w:fldCharType="end"/>
        </w:r>
      </w:hyperlink>
    </w:p>
    <w:p w14:paraId="654DE4B3" w14:textId="68AFAD50" w:rsidR="00CC711D" w:rsidRDefault="00CC711D">
      <w:pPr>
        <w:pStyle w:val="TOC1"/>
        <w:rPr>
          <w:rFonts w:asciiTheme="minorHAnsi" w:hAnsiTheme="minorHAnsi" w:cstheme="minorBidi"/>
          <w:b w:val="0"/>
          <w:noProof/>
          <w:kern w:val="2"/>
          <w:sz w:val="24"/>
          <w:szCs w:val="24"/>
          <w:lang w:eastAsia="en-GB"/>
          <w14:ligatures w14:val="standardContextual"/>
        </w:rPr>
      </w:pPr>
      <w:hyperlink w:anchor="_Toc193447671" w:history="1">
        <w:r w:rsidRPr="00DE7541">
          <w:rPr>
            <w:rStyle w:val="Hyperlink"/>
            <w:noProof/>
          </w:rPr>
          <w:t>2</w:t>
        </w:r>
        <w:r>
          <w:rPr>
            <w:rFonts w:asciiTheme="minorHAnsi" w:hAnsiTheme="minorHAnsi" w:cstheme="minorBidi"/>
            <w:b w:val="0"/>
            <w:noProof/>
            <w:kern w:val="2"/>
            <w:sz w:val="24"/>
            <w:szCs w:val="24"/>
            <w:lang w:eastAsia="en-GB"/>
            <w14:ligatures w14:val="standardContextual"/>
          </w:rPr>
          <w:tab/>
        </w:r>
        <w:r w:rsidRPr="00DE7541">
          <w:rPr>
            <w:rStyle w:val="Hyperlink"/>
            <w:noProof/>
          </w:rPr>
          <w:t>Normative references</w:t>
        </w:r>
        <w:r>
          <w:rPr>
            <w:noProof/>
            <w:webHidden/>
          </w:rPr>
          <w:tab/>
        </w:r>
        <w:r>
          <w:rPr>
            <w:noProof/>
            <w:webHidden/>
          </w:rPr>
          <w:fldChar w:fldCharType="begin"/>
        </w:r>
        <w:r>
          <w:rPr>
            <w:noProof/>
            <w:webHidden/>
          </w:rPr>
          <w:instrText xml:space="preserve"> PAGEREF _Toc193447671 \h </w:instrText>
        </w:r>
        <w:r>
          <w:rPr>
            <w:noProof/>
            <w:webHidden/>
          </w:rPr>
        </w:r>
        <w:r>
          <w:rPr>
            <w:noProof/>
            <w:webHidden/>
          </w:rPr>
          <w:fldChar w:fldCharType="separate"/>
        </w:r>
        <w:r>
          <w:rPr>
            <w:noProof/>
            <w:webHidden/>
          </w:rPr>
          <w:t>5</w:t>
        </w:r>
        <w:r>
          <w:rPr>
            <w:noProof/>
            <w:webHidden/>
          </w:rPr>
          <w:fldChar w:fldCharType="end"/>
        </w:r>
      </w:hyperlink>
    </w:p>
    <w:p w14:paraId="784B9DDC" w14:textId="526D78C7" w:rsidR="00CC711D" w:rsidRDefault="00CC711D">
      <w:pPr>
        <w:pStyle w:val="TOC1"/>
        <w:rPr>
          <w:rFonts w:asciiTheme="minorHAnsi" w:hAnsiTheme="minorHAnsi" w:cstheme="minorBidi"/>
          <w:b w:val="0"/>
          <w:noProof/>
          <w:kern w:val="2"/>
          <w:sz w:val="24"/>
          <w:szCs w:val="24"/>
          <w:lang w:eastAsia="en-GB"/>
          <w14:ligatures w14:val="standardContextual"/>
        </w:rPr>
      </w:pPr>
      <w:hyperlink w:anchor="_Toc193447672" w:history="1">
        <w:r w:rsidRPr="00DE7541">
          <w:rPr>
            <w:rStyle w:val="Hyperlink"/>
            <w:noProof/>
          </w:rPr>
          <w:t>3</w:t>
        </w:r>
        <w:r>
          <w:rPr>
            <w:rFonts w:asciiTheme="minorHAnsi" w:hAnsiTheme="minorHAnsi" w:cstheme="minorBidi"/>
            <w:b w:val="0"/>
            <w:noProof/>
            <w:kern w:val="2"/>
            <w:sz w:val="24"/>
            <w:szCs w:val="24"/>
            <w:lang w:eastAsia="en-GB"/>
            <w14:ligatures w14:val="standardContextual"/>
          </w:rPr>
          <w:tab/>
        </w:r>
        <w:r w:rsidRPr="00DE7541">
          <w:rPr>
            <w:rStyle w:val="Hyperlink"/>
            <w:noProof/>
          </w:rPr>
          <w:t>Terms and definitions</w:t>
        </w:r>
        <w:r>
          <w:rPr>
            <w:noProof/>
            <w:webHidden/>
          </w:rPr>
          <w:tab/>
        </w:r>
        <w:r>
          <w:rPr>
            <w:noProof/>
            <w:webHidden/>
          </w:rPr>
          <w:fldChar w:fldCharType="begin"/>
        </w:r>
        <w:r>
          <w:rPr>
            <w:noProof/>
            <w:webHidden/>
          </w:rPr>
          <w:instrText xml:space="preserve"> PAGEREF _Toc193447672 \h </w:instrText>
        </w:r>
        <w:r>
          <w:rPr>
            <w:noProof/>
            <w:webHidden/>
          </w:rPr>
        </w:r>
        <w:r>
          <w:rPr>
            <w:noProof/>
            <w:webHidden/>
          </w:rPr>
          <w:fldChar w:fldCharType="separate"/>
        </w:r>
        <w:r>
          <w:rPr>
            <w:noProof/>
            <w:webHidden/>
          </w:rPr>
          <w:t>5</w:t>
        </w:r>
        <w:r>
          <w:rPr>
            <w:noProof/>
            <w:webHidden/>
          </w:rPr>
          <w:fldChar w:fldCharType="end"/>
        </w:r>
      </w:hyperlink>
    </w:p>
    <w:p w14:paraId="07F40446" w14:textId="0B3C3F1D" w:rsidR="00CC711D" w:rsidRDefault="00CC711D">
      <w:pPr>
        <w:pStyle w:val="TOC1"/>
        <w:rPr>
          <w:rFonts w:asciiTheme="minorHAnsi" w:hAnsiTheme="minorHAnsi" w:cstheme="minorBidi"/>
          <w:b w:val="0"/>
          <w:noProof/>
          <w:kern w:val="2"/>
          <w:sz w:val="24"/>
          <w:szCs w:val="24"/>
          <w:lang w:eastAsia="en-GB"/>
          <w14:ligatures w14:val="standardContextual"/>
        </w:rPr>
      </w:pPr>
      <w:hyperlink w:anchor="_Toc193447673" w:history="1">
        <w:r w:rsidRPr="00DE7541">
          <w:rPr>
            <w:rStyle w:val="Hyperlink"/>
            <w:noProof/>
          </w:rPr>
          <w:t>4</w:t>
        </w:r>
        <w:r>
          <w:rPr>
            <w:rFonts w:asciiTheme="minorHAnsi" w:hAnsiTheme="minorHAnsi" w:cstheme="minorBidi"/>
            <w:b w:val="0"/>
            <w:noProof/>
            <w:kern w:val="2"/>
            <w:sz w:val="24"/>
            <w:szCs w:val="24"/>
            <w:lang w:eastAsia="en-GB"/>
            <w14:ligatures w14:val="standardContextual"/>
          </w:rPr>
          <w:tab/>
        </w:r>
        <w:r w:rsidRPr="00DE7541">
          <w:rPr>
            <w:rStyle w:val="Hyperlink"/>
            <w:noProof/>
          </w:rPr>
          <w:t>Background</w:t>
        </w:r>
        <w:r>
          <w:rPr>
            <w:noProof/>
            <w:webHidden/>
          </w:rPr>
          <w:tab/>
        </w:r>
        <w:r>
          <w:rPr>
            <w:noProof/>
            <w:webHidden/>
          </w:rPr>
          <w:fldChar w:fldCharType="begin"/>
        </w:r>
        <w:r>
          <w:rPr>
            <w:noProof/>
            <w:webHidden/>
          </w:rPr>
          <w:instrText xml:space="preserve"> PAGEREF _Toc193447673 \h </w:instrText>
        </w:r>
        <w:r>
          <w:rPr>
            <w:noProof/>
            <w:webHidden/>
          </w:rPr>
        </w:r>
        <w:r>
          <w:rPr>
            <w:noProof/>
            <w:webHidden/>
          </w:rPr>
          <w:fldChar w:fldCharType="separate"/>
        </w:r>
        <w:r>
          <w:rPr>
            <w:noProof/>
            <w:webHidden/>
          </w:rPr>
          <w:t>5</w:t>
        </w:r>
        <w:r>
          <w:rPr>
            <w:noProof/>
            <w:webHidden/>
          </w:rPr>
          <w:fldChar w:fldCharType="end"/>
        </w:r>
      </w:hyperlink>
    </w:p>
    <w:p w14:paraId="3754B4F1" w14:textId="423E3FD7" w:rsidR="00CC711D" w:rsidRDefault="00CC711D">
      <w:pPr>
        <w:pStyle w:val="TOC1"/>
        <w:rPr>
          <w:rFonts w:asciiTheme="minorHAnsi" w:hAnsiTheme="minorHAnsi" w:cstheme="minorBidi"/>
          <w:b w:val="0"/>
          <w:noProof/>
          <w:kern w:val="2"/>
          <w:sz w:val="24"/>
          <w:szCs w:val="24"/>
          <w:lang w:eastAsia="en-GB"/>
          <w14:ligatures w14:val="standardContextual"/>
        </w:rPr>
      </w:pPr>
      <w:hyperlink w:anchor="_Toc193447674" w:history="1">
        <w:r w:rsidRPr="00DE7541">
          <w:rPr>
            <w:rStyle w:val="Hyperlink"/>
            <w:noProof/>
          </w:rPr>
          <w:t>5</w:t>
        </w:r>
        <w:r>
          <w:rPr>
            <w:rFonts w:asciiTheme="minorHAnsi" w:hAnsiTheme="minorHAnsi" w:cstheme="minorBidi"/>
            <w:b w:val="0"/>
            <w:noProof/>
            <w:kern w:val="2"/>
            <w:sz w:val="24"/>
            <w:szCs w:val="24"/>
            <w:lang w:eastAsia="en-GB"/>
            <w14:ligatures w14:val="standardContextual"/>
          </w:rPr>
          <w:tab/>
        </w:r>
        <w:r w:rsidRPr="00DE7541">
          <w:rPr>
            <w:rStyle w:val="Hyperlink"/>
            <w:noProof/>
          </w:rPr>
          <w:t>ISO 20022 transformation rules for MessageSet</w:t>
        </w:r>
        <w:r>
          <w:rPr>
            <w:noProof/>
            <w:webHidden/>
          </w:rPr>
          <w:tab/>
        </w:r>
        <w:r>
          <w:rPr>
            <w:noProof/>
            <w:webHidden/>
          </w:rPr>
          <w:fldChar w:fldCharType="begin"/>
        </w:r>
        <w:r>
          <w:rPr>
            <w:noProof/>
            <w:webHidden/>
          </w:rPr>
          <w:instrText xml:space="preserve"> PAGEREF _Toc193447674 \h </w:instrText>
        </w:r>
        <w:r>
          <w:rPr>
            <w:noProof/>
            <w:webHidden/>
          </w:rPr>
        </w:r>
        <w:r>
          <w:rPr>
            <w:noProof/>
            <w:webHidden/>
          </w:rPr>
          <w:fldChar w:fldCharType="separate"/>
        </w:r>
        <w:r>
          <w:rPr>
            <w:noProof/>
            <w:webHidden/>
          </w:rPr>
          <w:t>6</w:t>
        </w:r>
        <w:r>
          <w:rPr>
            <w:noProof/>
            <w:webHidden/>
          </w:rPr>
          <w:fldChar w:fldCharType="end"/>
        </w:r>
      </w:hyperlink>
    </w:p>
    <w:p w14:paraId="47AE4E47" w14:textId="697488E1"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675" w:history="1">
        <w:r w:rsidRPr="00DE7541">
          <w:rPr>
            <w:rStyle w:val="Hyperlink"/>
            <w:noProof/>
          </w:rPr>
          <w:t>5.1</w:t>
        </w:r>
        <w:r>
          <w:rPr>
            <w:rFonts w:asciiTheme="minorHAnsi" w:hAnsiTheme="minorHAnsi" w:cstheme="minorBidi"/>
            <w:b w:val="0"/>
            <w:noProof/>
            <w:kern w:val="2"/>
            <w:sz w:val="24"/>
            <w:szCs w:val="24"/>
            <w:lang w:eastAsia="en-GB"/>
            <w14:ligatures w14:val="standardContextual"/>
          </w:rPr>
          <w:tab/>
        </w:r>
        <w:r w:rsidRPr="00DE7541">
          <w:rPr>
            <w:rStyle w:val="Hyperlink"/>
            <w:noProof/>
          </w:rPr>
          <w:t>Preconditions</w:t>
        </w:r>
        <w:r>
          <w:rPr>
            <w:noProof/>
            <w:webHidden/>
          </w:rPr>
          <w:tab/>
        </w:r>
        <w:r>
          <w:rPr>
            <w:noProof/>
            <w:webHidden/>
          </w:rPr>
          <w:fldChar w:fldCharType="begin"/>
        </w:r>
        <w:r>
          <w:rPr>
            <w:noProof/>
            <w:webHidden/>
          </w:rPr>
          <w:instrText xml:space="preserve"> PAGEREF _Toc193447675 \h </w:instrText>
        </w:r>
        <w:r>
          <w:rPr>
            <w:noProof/>
            <w:webHidden/>
          </w:rPr>
        </w:r>
        <w:r>
          <w:rPr>
            <w:noProof/>
            <w:webHidden/>
          </w:rPr>
          <w:fldChar w:fldCharType="separate"/>
        </w:r>
        <w:r>
          <w:rPr>
            <w:noProof/>
            <w:webHidden/>
          </w:rPr>
          <w:t>6</w:t>
        </w:r>
        <w:r>
          <w:rPr>
            <w:noProof/>
            <w:webHidden/>
          </w:rPr>
          <w:fldChar w:fldCharType="end"/>
        </w:r>
      </w:hyperlink>
    </w:p>
    <w:p w14:paraId="04FDD3A3" w14:textId="0A03710C" w:rsidR="00CC711D" w:rsidRDefault="00CC711D">
      <w:pPr>
        <w:pStyle w:val="TOC1"/>
        <w:rPr>
          <w:rFonts w:asciiTheme="minorHAnsi" w:hAnsiTheme="minorHAnsi" w:cstheme="minorBidi"/>
          <w:b w:val="0"/>
          <w:noProof/>
          <w:kern w:val="2"/>
          <w:sz w:val="24"/>
          <w:szCs w:val="24"/>
          <w:lang w:eastAsia="en-GB"/>
          <w14:ligatures w14:val="standardContextual"/>
        </w:rPr>
      </w:pPr>
      <w:hyperlink w:anchor="_Toc193447676" w:history="1">
        <w:r w:rsidRPr="00DE7541">
          <w:rPr>
            <w:rStyle w:val="Hyperlink"/>
            <w:noProof/>
          </w:rPr>
          <w:t>6</w:t>
        </w:r>
        <w:r>
          <w:rPr>
            <w:rFonts w:asciiTheme="minorHAnsi" w:hAnsiTheme="minorHAnsi" w:cstheme="minorBidi"/>
            <w:b w:val="0"/>
            <w:noProof/>
            <w:kern w:val="2"/>
            <w:sz w:val="24"/>
            <w:szCs w:val="24"/>
            <w:lang w:eastAsia="en-GB"/>
            <w14:ligatures w14:val="standardContextual"/>
          </w:rPr>
          <w:tab/>
        </w:r>
        <w:r w:rsidRPr="00DE7541">
          <w:rPr>
            <w:rStyle w:val="Hyperlink"/>
            <w:noProof/>
          </w:rPr>
          <w:t>MessageInstances</w:t>
        </w:r>
        <w:r>
          <w:rPr>
            <w:noProof/>
            <w:webHidden/>
          </w:rPr>
          <w:tab/>
        </w:r>
        <w:r>
          <w:rPr>
            <w:noProof/>
            <w:webHidden/>
          </w:rPr>
          <w:fldChar w:fldCharType="begin"/>
        </w:r>
        <w:r>
          <w:rPr>
            <w:noProof/>
            <w:webHidden/>
          </w:rPr>
          <w:instrText xml:space="preserve"> PAGEREF _Toc193447676 \h </w:instrText>
        </w:r>
        <w:r>
          <w:rPr>
            <w:noProof/>
            <w:webHidden/>
          </w:rPr>
        </w:r>
        <w:r>
          <w:rPr>
            <w:noProof/>
            <w:webHidden/>
          </w:rPr>
          <w:fldChar w:fldCharType="separate"/>
        </w:r>
        <w:r>
          <w:rPr>
            <w:noProof/>
            <w:webHidden/>
          </w:rPr>
          <w:t>6</w:t>
        </w:r>
        <w:r>
          <w:rPr>
            <w:noProof/>
            <w:webHidden/>
          </w:rPr>
          <w:fldChar w:fldCharType="end"/>
        </w:r>
      </w:hyperlink>
    </w:p>
    <w:p w14:paraId="18ACBF87" w14:textId="5A76009E"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677" w:history="1">
        <w:r w:rsidRPr="00DE7541">
          <w:rPr>
            <w:rStyle w:val="Hyperlink"/>
            <w:noProof/>
          </w:rPr>
          <w:t>6.1</w:t>
        </w:r>
        <w:r>
          <w:rPr>
            <w:rFonts w:asciiTheme="minorHAnsi" w:hAnsiTheme="minorHAnsi" w:cstheme="minorBidi"/>
            <w:b w:val="0"/>
            <w:noProof/>
            <w:kern w:val="2"/>
            <w:sz w:val="24"/>
            <w:szCs w:val="24"/>
            <w:lang w:eastAsia="en-GB"/>
            <w14:ligatures w14:val="standardContextual"/>
          </w:rPr>
          <w:tab/>
        </w:r>
        <w:r w:rsidRPr="00DE7541">
          <w:rPr>
            <w:rStyle w:val="Hyperlink"/>
            <w:noProof/>
          </w:rPr>
          <w:t>Encoding</w:t>
        </w:r>
        <w:r>
          <w:rPr>
            <w:noProof/>
            <w:webHidden/>
          </w:rPr>
          <w:tab/>
        </w:r>
        <w:r>
          <w:rPr>
            <w:noProof/>
            <w:webHidden/>
          </w:rPr>
          <w:fldChar w:fldCharType="begin"/>
        </w:r>
        <w:r>
          <w:rPr>
            <w:noProof/>
            <w:webHidden/>
          </w:rPr>
          <w:instrText xml:space="preserve"> PAGEREF _Toc193447677 \h </w:instrText>
        </w:r>
        <w:r>
          <w:rPr>
            <w:noProof/>
            <w:webHidden/>
          </w:rPr>
        </w:r>
        <w:r>
          <w:rPr>
            <w:noProof/>
            <w:webHidden/>
          </w:rPr>
          <w:fldChar w:fldCharType="separate"/>
        </w:r>
        <w:r>
          <w:rPr>
            <w:noProof/>
            <w:webHidden/>
          </w:rPr>
          <w:t>6</w:t>
        </w:r>
        <w:r>
          <w:rPr>
            <w:noProof/>
            <w:webHidden/>
          </w:rPr>
          <w:fldChar w:fldCharType="end"/>
        </w:r>
      </w:hyperlink>
    </w:p>
    <w:p w14:paraId="363C5112" w14:textId="59D01067"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678" w:history="1">
        <w:r w:rsidRPr="00DE7541">
          <w:rPr>
            <w:rStyle w:val="Hyperlink"/>
            <w:noProof/>
          </w:rPr>
          <w:t>6.2</w:t>
        </w:r>
        <w:r>
          <w:rPr>
            <w:rFonts w:asciiTheme="minorHAnsi" w:hAnsiTheme="minorHAnsi" w:cstheme="minorBidi"/>
            <w:b w:val="0"/>
            <w:noProof/>
            <w:kern w:val="2"/>
            <w:sz w:val="24"/>
            <w:szCs w:val="24"/>
            <w:lang w:eastAsia="en-GB"/>
            <w14:ligatures w14:val="standardContextual"/>
          </w:rPr>
          <w:tab/>
        </w:r>
        <w:r w:rsidRPr="00DE7541">
          <w:rPr>
            <w:rStyle w:val="Hyperlink"/>
            <w:noProof/>
          </w:rPr>
          <w:t>Completeness</w:t>
        </w:r>
        <w:r>
          <w:rPr>
            <w:noProof/>
            <w:webHidden/>
          </w:rPr>
          <w:tab/>
        </w:r>
        <w:r>
          <w:rPr>
            <w:noProof/>
            <w:webHidden/>
          </w:rPr>
          <w:fldChar w:fldCharType="begin"/>
        </w:r>
        <w:r>
          <w:rPr>
            <w:noProof/>
            <w:webHidden/>
          </w:rPr>
          <w:instrText xml:space="preserve"> PAGEREF _Toc193447678 \h </w:instrText>
        </w:r>
        <w:r>
          <w:rPr>
            <w:noProof/>
            <w:webHidden/>
          </w:rPr>
        </w:r>
        <w:r>
          <w:rPr>
            <w:noProof/>
            <w:webHidden/>
          </w:rPr>
          <w:fldChar w:fldCharType="separate"/>
        </w:r>
        <w:r>
          <w:rPr>
            <w:noProof/>
            <w:webHidden/>
          </w:rPr>
          <w:t>6</w:t>
        </w:r>
        <w:r>
          <w:rPr>
            <w:noProof/>
            <w:webHidden/>
          </w:rPr>
          <w:fldChar w:fldCharType="end"/>
        </w:r>
      </w:hyperlink>
    </w:p>
    <w:p w14:paraId="42FEEDC4" w14:textId="089A9836" w:rsidR="00CC711D" w:rsidRDefault="00CC711D">
      <w:pPr>
        <w:pStyle w:val="TOC1"/>
        <w:rPr>
          <w:rFonts w:asciiTheme="minorHAnsi" w:hAnsiTheme="minorHAnsi" w:cstheme="minorBidi"/>
          <w:b w:val="0"/>
          <w:noProof/>
          <w:kern w:val="2"/>
          <w:sz w:val="24"/>
          <w:szCs w:val="24"/>
          <w:lang w:eastAsia="en-GB"/>
          <w14:ligatures w14:val="standardContextual"/>
        </w:rPr>
      </w:pPr>
      <w:hyperlink w:anchor="_Toc193447679" w:history="1">
        <w:r w:rsidRPr="00DE7541">
          <w:rPr>
            <w:rStyle w:val="Hyperlink"/>
            <w:noProof/>
          </w:rPr>
          <w:t>7</w:t>
        </w:r>
        <w:r>
          <w:rPr>
            <w:rFonts w:asciiTheme="minorHAnsi" w:hAnsiTheme="minorHAnsi" w:cstheme="minorBidi"/>
            <w:b w:val="0"/>
            <w:noProof/>
            <w:kern w:val="2"/>
            <w:sz w:val="24"/>
            <w:szCs w:val="24"/>
            <w:lang w:eastAsia="en-GB"/>
            <w14:ligatures w14:val="standardContextual"/>
          </w:rPr>
          <w:tab/>
        </w:r>
        <w:r w:rsidRPr="00DE7541">
          <w:rPr>
            <w:rStyle w:val="Hyperlink"/>
            <w:noProof/>
          </w:rPr>
          <w:t>Method</w:t>
        </w:r>
        <w:r>
          <w:rPr>
            <w:noProof/>
            <w:webHidden/>
          </w:rPr>
          <w:tab/>
        </w:r>
        <w:r>
          <w:rPr>
            <w:noProof/>
            <w:webHidden/>
          </w:rPr>
          <w:fldChar w:fldCharType="begin"/>
        </w:r>
        <w:r>
          <w:rPr>
            <w:noProof/>
            <w:webHidden/>
          </w:rPr>
          <w:instrText xml:space="preserve"> PAGEREF _Toc193447679 \h </w:instrText>
        </w:r>
        <w:r>
          <w:rPr>
            <w:noProof/>
            <w:webHidden/>
          </w:rPr>
        </w:r>
        <w:r>
          <w:rPr>
            <w:noProof/>
            <w:webHidden/>
          </w:rPr>
          <w:fldChar w:fldCharType="separate"/>
        </w:r>
        <w:r>
          <w:rPr>
            <w:noProof/>
            <w:webHidden/>
          </w:rPr>
          <w:t>6</w:t>
        </w:r>
        <w:r>
          <w:rPr>
            <w:noProof/>
            <w:webHidden/>
          </w:rPr>
          <w:fldChar w:fldCharType="end"/>
        </w:r>
      </w:hyperlink>
    </w:p>
    <w:p w14:paraId="48F443F5" w14:textId="6A55CC41" w:rsidR="00CC711D" w:rsidRDefault="00CC711D">
      <w:pPr>
        <w:pStyle w:val="TOC1"/>
        <w:rPr>
          <w:rFonts w:asciiTheme="minorHAnsi" w:hAnsiTheme="minorHAnsi" w:cstheme="minorBidi"/>
          <w:b w:val="0"/>
          <w:noProof/>
          <w:kern w:val="2"/>
          <w:sz w:val="24"/>
          <w:szCs w:val="24"/>
          <w:lang w:eastAsia="en-GB"/>
          <w14:ligatures w14:val="standardContextual"/>
        </w:rPr>
      </w:pPr>
      <w:hyperlink w:anchor="_Toc193447680" w:history="1">
        <w:r w:rsidRPr="00DE7541">
          <w:rPr>
            <w:rStyle w:val="Hyperlink"/>
            <w:noProof/>
          </w:rPr>
          <w:t>8</w:t>
        </w:r>
        <w:r>
          <w:rPr>
            <w:rFonts w:asciiTheme="minorHAnsi" w:hAnsiTheme="minorHAnsi" w:cstheme="minorBidi"/>
            <w:b w:val="0"/>
            <w:noProof/>
            <w:kern w:val="2"/>
            <w:sz w:val="24"/>
            <w:szCs w:val="24"/>
            <w:lang w:eastAsia="en-GB"/>
            <w14:ligatures w14:val="standardContextual"/>
          </w:rPr>
          <w:tab/>
        </w:r>
        <w:r w:rsidRPr="00DE7541">
          <w:rPr>
            <w:rStyle w:val="Hyperlink"/>
            <w:noProof/>
          </w:rPr>
          <w:t>Syntax Generation Rules of Logical Classes</w:t>
        </w:r>
        <w:r>
          <w:rPr>
            <w:noProof/>
            <w:webHidden/>
          </w:rPr>
          <w:tab/>
        </w:r>
        <w:r>
          <w:rPr>
            <w:noProof/>
            <w:webHidden/>
          </w:rPr>
          <w:fldChar w:fldCharType="begin"/>
        </w:r>
        <w:r>
          <w:rPr>
            <w:noProof/>
            <w:webHidden/>
          </w:rPr>
          <w:instrText xml:space="preserve"> PAGEREF _Toc193447680 \h </w:instrText>
        </w:r>
        <w:r>
          <w:rPr>
            <w:noProof/>
            <w:webHidden/>
          </w:rPr>
        </w:r>
        <w:r>
          <w:rPr>
            <w:noProof/>
            <w:webHidden/>
          </w:rPr>
          <w:fldChar w:fldCharType="separate"/>
        </w:r>
        <w:r>
          <w:rPr>
            <w:noProof/>
            <w:webHidden/>
          </w:rPr>
          <w:t>8</w:t>
        </w:r>
        <w:r>
          <w:rPr>
            <w:noProof/>
            <w:webHidden/>
          </w:rPr>
          <w:fldChar w:fldCharType="end"/>
        </w:r>
      </w:hyperlink>
    </w:p>
    <w:p w14:paraId="5DDFD9FB" w14:textId="3255B1A8"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681" w:history="1">
        <w:r w:rsidRPr="00DE7541">
          <w:rPr>
            <w:rStyle w:val="Hyperlink"/>
            <w:noProof/>
          </w:rPr>
          <w:t>8.1</w:t>
        </w:r>
        <w:r>
          <w:rPr>
            <w:rFonts w:asciiTheme="minorHAnsi" w:hAnsiTheme="minorHAnsi" w:cstheme="minorBidi"/>
            <w:b w:val="0"/>
            <w:noProof/>
            <w:kern w:val="2"/>
            <w:sz w:val="24"/>
            <w:szCs w:val="24"/>
            <w:lang w:eastAsia="en-GB"/>
            <w14:ligatures w14:val="standardContextual"/>
          </w:rPr>
          <w:tab/>
        </w:r>
        <w:r w:rsidRPr="00DE7541">
          <w:rPr>
            <w:rStyle w:val="Hyperlink"/>
            <w:noProof/>
          </w:rPr>
          <w:t>MessageSet</w:t>
        </w:r>
        <w:r>
          <w:rPr>
            <w:noProof/>
            <w:webHidden/>
          </w:rPr>
          <w:tab/>
        </w:r>
        <w:r>
          <w:rPr>
            <w:noProof/>
            <w:webHidden/>
          </w:rPr>
          <w:fldChar w:fldCharType="begin"/>
        </w:r>
        <w:r>
          <w:rPr>
            <w:noProof/>
            <w:webHidden/>
          </w:rPr>
          <w:instrText xml:space="preserve"> PAGEREF _Toc193447681 \h </w:instrText>
        </w:r>
        <w:r>
          <w:rPr>
            <w:noProof/>
            <w:webHidden/>
          </w:rPr>
        </w:r>
        <w:r>
          <w:rPr>
            <w:noProof/>
            <w:webHidden/>
          </w:rPr>
          <w:fldChar w:fldCharType="separate"/>
        </w:r>
        <w:r>
          <w:rPr>
            <w:noProof/>
            <w:webHidden/>
          </w:rPr>
          <w:t>8</w:t>
        </w:r>
        <w:r>
          <w:rPr>
            <w:noProof/>
            <w:webHidden/>
          </w:rPr>
          <w:fldChar w:fldCharType="end"/>
        </w:r>
      </w:hyperlink>
    </w:p>
    <w:p w14:paraId="6FBA5310" w14:textId="15AC81CC"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682" w:history="1">
        <w:r w:rsidRPr="00DE7541">
          <w:rPr>
            <w:rStyle w:val="Hyperlink"/>
            <w:noProof/>
          </w:rPr>
          <w:t>8.2</w:t>
        </w:r>
        <w:r>
          <w:rPr>
            <w:rFonts w:asciiTheme="minorHAnsi" w:hAnsiTheme="minorHAnsi" w:cstheme="minorBidi"/>
            <w:b w:val="0"/>
            <w:noProof/>
            <w:kern w:val="2"/>
            <w:sz w:val="24"/>
            <w:szCs w:val="24"/>
            <w:lang w:eastAsia="en-GB"/>
            <w14:ligatures w14:val="standardContextual"/>
          </w:rPr>
          <w:tab/>
        </w:r>
        <w:r w:rsidRPr="00DE7541">
          <w:rPr>
            <w:rStyle w:val="Hyperlink"/>
            <w:noProof/>
          </w:rPr>
          <w:t>MessageDefinitionIdentifier</w:t>
        </w:r>
        <w:r>
          <w:rPr>
            <w:noProof/>
            <w:webHidden/>
          </w:rPr>
          <w:tab/>
        </w:r>
        <w:r>
          <w:rPr>
            <w:noProof/>
            <w:webHidden/>
          </w:rPr>
          <w:fldChar w:fldCharType="begin"/>
        </w:r>
        <w:r>
          <w:rPr>
            <w:noProof/>
            <w:webHidden/>
          </w:rPr>
          <w:instrText xml:space="preserve"> PAGEREF _Toc193447682 \h </w:instrText>
        </w:r>
        <w:r>
          <w:rPr>
            <w:noProof/>
            <w:webHidden/>
          </w:rPr>
        </w:r>
        <w:r>
          <w:rPr>
            <w:noProof/>
            <w:webHidden/>
          </w:rPr>
          <w:fldChar w:fldCharType="separate"/>
        </w:r>
        <w:r>
          <w:rPr>
            <w:noProof/>
            <w:webHidden/>
          </w:rPr>
          <w:t>8</w:t>
        </w:r>
        <w:r>
          <w:rPr>
            <w:noProof/>
            <w:webHidden/>
          </w:rPr>
          <w:fldChar w:fldCharType="end"/>
        </w:r>
      </w:hyperlink>
    </w:p>
    <w:p w14:paraId="5A1187B2" w14:textId="600F8088"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683" w:history="1">
        <w:r w:rsidRPr="00DE7541">
          <w:rPr>
            <w:rStyle w:val="Hyperlink"/>
            <w:noProof/>
          </w:rPr>
          <w:t>8.3</w:t>
        </w:r>
        <w:r>
          <w:rPr>
            <w:rFonts w:asciiTheme="minorHAnsi" w:hAnsiTheme="minorHAnsi" w:cstheme="minorBidi"/>
            <w:b w:val="0"/>
            <w:noProof/>
            <w:kern w:val="2"/>
            <w:sz w:val="24"/>
            <w:szCs w:val="24"/>
            <w:lang w:eastAsia="en-GB"/>
            <w14:ligatures w14:val="standardContextual"/>
          </w:rPr>
          <w:tab/>
        </w:r>
        <w:r w:rsidRPr="00DE7541">
          <w:rPr>
            <w:rStyle w:val="Hyperlink"/>
            <w:noProof/>
          </w:rPr>
          <w:t>MessageDefinition</w:t>
        </w:r>
        <w:r>
          <w:rPr>
            <w:noProof/>
            <w:webHidden/>
          </w:rPr>
          <w:tab/>
        </w:r>
        <w:r>
          <w:rPr>
            <w:noProof/>
            <w:webHidden/>
          </w:rPr>
          <w:fldChar w:fldCharType="begin"/>
        </w:r>
        <w:r>
          <w:rPr>
            <w:noProof/>
            <w:webHidden/>
          </w:rPr>
          <w:instrText xml:space="preserve"> PAGEREF _Toc193447683 \h </w:instrText>
        </w:r>
        <w:r>
          <w:rPr>
            <w:noProof/>
            <w:webHidden/>
          </w:rPr>
        </w:r>
        <w:r>
          <w:rPr>
            <w:noProof/>
            <w:webHidden/>
          </w:rPr>
          <w:fldChar w:fldCharType="separate"/>
        </w:r>
        <w:r>
          <w:rPr>
            <w:noProof/>
            <w:webHidden/>
          </w:rPr>
          <w:t>8</w:t>
        </w:r>
        <w:r>
          <w:rPr>
            <w:noProof/>
            <w:webHidden/>
          </w:rPr>
          <w:fldChar w:fldCharType="end"/>
        </w:r>
      </w:hyperlink>
    </w:p>
    <w:p w14:paraId="6D8F8D4E" w14:textId="35C3ACAF" w:rsidR="00CC711D" w:rsidRDefault="00CC711D">
      <w:pPr>
        <w:pStyle w:val="TOC3"/>
        <w:rPr>
          <w:rFonts w:asciiTheme="minorHAnsi" w:hAnsiTheme="minorHAnsi" w:cstheme="minorBidi"/>
          <w:b w:val="0"/>
          <w:noProof/>
          <w:kern w:val="2"/>
          <w:sz w:val="24"/>
          <w:szCs w:val="24"/>
          <w:lang w:eastAsia="en-GB"/>
          <w14:ligatures w14:val="standardContextual"/>
        </w:rPr>
      </w:pPr>
      <w:hyperlink w:anchor="_Toc193447684" w:history="1">
        <w:r w:rsidRPr="00DE7541">
          <w:rPr>
            <w:rStyle w:val="Hyperlink"/>
            <w:noProof/>
          </w:rPr>
          <w:t>8.3.1</w:t>
        </w:r>
        <w:r>
          <w:rPr>
            <w:rFonts w:asciiTheme="minorHAnsi" w:hAnsiTheme="minorHAnsi" w:cstheme="minorBidi"/>
            <w:b w:val="0"/>
            <w:noProof/>
            <w:kern w:val="2"/>
            <w:sz w:val="24"/>
            <w:szCs w:val="24"/>
            <w:lang w:eastAsia="en-GB"/>
            <w14:ligatures w14:val="standardContextual"/>
          </w:rPr>
          <w:tab/>
        </w:r>
        <w:r w:rsidRPr="00DE7541">
          <w:rPr>
            <w:rStyle w:val="Hyperlink"/>
            <w:noProof/>
          </w:rPr>
          <w:t>File name and encoding.</w:t>
        </w:r>
        <w:r>
          <w:rPr>
            <w:noProof/>
            <w:webHidden/>
          </w:rPr>
          <w:tab/>
        </w:r>
        <w:r>
          <w:rPr>
            <w:noProof/>
            <w:webHidden/>
          </w:rPr>
          <w:fldChar w:fldCharType="begin"/>
        </w:r>
        <w:r>
          <w:rPr>
            <w:noProof/>
            <w:webHidden/>
          </w:rPr>
          <w:instrText xml:space="preserve"> PAGEREF _Toc193447684 \h </w:instrText>
        </w:r>
        <w:r>
          <w:rPr>
            <w:noProof/>
            <w:webHidden/>
          </w:rPr>
        </w:r>
        <w:r>
          <w:rPr>
            <w:noProof/>
            <w:webHidden/>
          </w:rPr>
          <w:fldChar w:fldCharType="separate"/>
        </w:r>
        <w:r>
          <w:rPr>
            <w:noProof/>
            <w:webHidden/>
          </w:rPr>
          <w:t>8</w:t>
        </w:r>
        <w:r>
          <w:rPr>
            <w:noProof/>
            <w:webHidden/>
          </w:rPr>
          <w:fldChar w:fldCharType="end"/>
        </w:r>
      </w:hyperlink>
    </w:p>
    <w:p w14:paraId="372CDAC7" w14:textId="602925AE" w:rsidR="00CC711D" w:rsidRDefault="00CC711D">
      <w:pPr>
        <w:pStyle w:val="TOC3"/>
        <w:rPr>
          <w:rFonts w:asciiTheme="minorHAnsi" w:hAnsiTheme="minorHAnsi" w:cstheme="minorBidi"/>
          <w:b w:val="0"/>
          <w:noProof/>
          <w:kern w:val="2"/>
          <w:sz w:val="24"/>
          <w:szCs w:val="24"/>
          <w:lang w:eastAsia="en-GB"/>
          <w14:ligatures w14:val="standardContextual"/>
        </w:rPr>
      </w:pPr>
      <w:hyperlink w:anchor="_Toc193447685" w:history="1">
        <w:r w:rsidRPr="00DE7541">
          <w:rPr>
            <w:rStyle w:val="Hyperlink"/>
            <w:noProof/>
          </w:rPr>
          <w:t>8.3.2</w:t>
        </w:r>
        <w:r>
          <w:rPr>
            <w:rFonts w:asciiTheme="minorHAnsi" w:hAnsiTheme="minorHAnsi" w:cstheme="minorBidi"/>
            <w:b w:val="0"/>
            <w:noProof/>
            <w:kern w:val="2"/>
            <w:sz w:val="24"/>
            <w:szCs w:val="24"/>
            <w:lang w:eastAsia="en-GB"/>
            <w14:ligatures w14:val="standardContextual"/>
          </w:rPr>
          <w:tab/>
        </w:r>
        <w:r w:rsidRPr="00DE7541">
          <w:rPr>
            <w:rStyle w:val="Hyperlink"/>
            <w:noProof/>
          </w:rPr>
          <w:t>File contents</w:t>
        </w:r>
        <w:r>
          <w:rPr>
            <w:noProof/>
            <w:webHidden/>
          </w:rPr>
          <w:tab/>
        </w:r>
        <w:r>
          <w:rPr>
            <w:noProof/>
            <w:webHidden/>
          </w:rPr>
          <w:fldChar w:fldCharType="begin"/>
        </w:r>
        <w:r>
          <w:rPr>
            <w:noProof/>
            <w:webHidden/>
          </w:rPr>
          <w:instrText xml:space="preserve"> PAGEREF _Toc193447685 \h </w:instrText>
        </w:r>
        <w:r>
          <w:rPr>
            <w:noProof/>
            <w:webHidden/>
          </w:rPr>
        </w:r>
        <w:r>
          <w:rPr>
            <w:noProof/>
            <w:webHidden/>
          </w:rPr>
          <w:fldChar w:fldCharType="separate"/>
        </w:r>
        <w:r>
          <w:rPr>
            <w:noProof/>
            <w:webHidden/>
          </w:rPr>
          <w:t>9</w:t>
        </w:r>
        <w:r>
          <w:rPr>
            <w:noProof/>
            <w:webHidden/>
          </w:rPr>
          <w:fldChar w:fldCharType="end"/>
        </w:r>
      </w:hyperlink>
    </w:p>
    <w:p w14:paraId="4ED1DE6E" w14:textId="1FA8B005" w:rsidR="00CC711D" w:rsidRDefault="00CC711D">
      <w:pPr>
        <w:pStyle w:val="TOC3"/>
        <w:rPr>
          <w:rFonts w:asciiTheme="minorHAnsi" w:hAnsiTheme="minorHAnsi" w:cstheme="minorBidi"/>
          <w:b w:val="0"/>
          <w:noProof/>
          <w:kern w:val="2"/>
          <w:sz w:val="24"/>
          <w:szCs w:val="24"/>
          <w:lang w:eastAsia="en-GB"/>
          <w14:ligatures w14:val="standardContextual"/>
        </w:rPr>
      </w:pPr>
      <w:hyperlink w:anchor="_Toc193447686" w:history="1">
        <w:r w:rsidRPr="00DE7541">
          <w:rPr>
            <w:rStyle w:val="Hyperlink"/>
            <w:noProof/>
          </w:rPr>
          <w:t>8.3.3</w:t>
        </w:r>
        <w:r>
          <w:rPr>
            <w:rFonts w:asciiTheme="minorHAnsi" w:hAnsiTheme="minorHAnsi" w:cstheme="minorBidi"/>
            <w:b w:val="0"/>
            <w:noProof/>
            <w:kern w:val="2"/>
            <w:sz w:val="24"/>
            <w:szCs w:val="24"/>
            <w:lang w:eastAsia="en-GB"/>
            <w14:ligatures w14:val="standardContextual"/>
          </w:rPr>
          <w:tab/>
        </w:r>
        <w:r w:rsidRPr="00DE7541">
          <w:rPr>
            <w:rStyle w:val="Hyperlink"/>
            <w:noProof/>
          </w:rPr>
          <w:t>MessageDefinition Root Schema</w:t>
        </w:r>
        <w:r>
          <w:rPr>
            <w:noProof/>
            <w:webHidden/>
          </w:rPr>
          <w:tab/>
        </w:r>
        <w:r>
          <w:rPr>
            <w:noProof/>
            <w:webHidden/>
          </w:rPr>
          <w:fldChar w:fldCharType="begin"/>
        </w:r>
        <w:r>
          <w:rPr>
            <w:noProof/>
            <w:webHidden/>
          </w:rPr>
          <w:instrText xml:space="preserve"> PAGEREF _Toc193447686 \h </w:instrText>
        </w:r>
        <w:r>
          <w:rPr>
            <w:noProof/>
            <w:webHidden/>
          </w:rPr>
        </w:r>
        <w:r>
          <w:rPr>
            <w:noProof/>
            <w:webHidden/>
          </w:rPr>
          <w:fldChar w:fldCharType="separate"/>
        </w:r>
        <w:r>
          <w:rPr>
            <w:noProof/>
            <w:webHidden/>
          </w:rPr>
          <w:t>9</w:t>
        </w:r>
        <w:r>
          <w:rPr>
            <w:noProof/>
            <w:webHidden/>
          </w:rPr>
          <w:fldChar w:fldCharType="end"/>
        </w:r>
      </w:hyperlink>
    </w:p>
    <w:p w14:paraId="644F0F81" w14:textId="0660E657" w:rsidR="00CC711D" w:rsidRDefault="00CC711D">
      <w:pPr>
        <w:pStyle w:val="TOC3"/>
        <w:rPr>
          <w:rFonts w:asciiTheme="minorHAnsi" w:hAnsiTheme="minorHAnsi" w:cstheme="minorBidi"/>
          <w:b w:val="0"/>
          <w:noProof/>
          <w:kern w:val="2"/>
          <w:sz w:val="24"/>
          <w:szCs w:val="24"/>
          <w:lang w:eastAsia="en-GB"/>
          <w14:ligatures w14:val="standardContextual"/>
        </w:rPr>
      </w:pPr>
      <w:hyperlink w:anchor="_Toc193447687" w:history="1">
        <w:r w:rsidRPr="00DE7541">
          <w:rPr>
            <w:rStyle w:val="Hyperlink"/>
            <w:noProof/>
          </w:rPr>
          <w:t>8.3.4</w:t>
        </w:r>
        <w:r>
          <w:rPr>
            <w:rFonts w:asciiTheme="minorHAnsi" w:hAnsiTheme="minorHAnsi" w:cstheme="minorBidi"/>
            <w:b w:val="0"/>
            <w:noProof/>
            <w:kern w:val="2"/>
            <w:sz w:val="24"/>
            <w:szCs w:val="24"/>
            <w:lang w:eastAsia="en-GB"/>
            <w14:ligatures w14:val="standardContextual"/>
          </w:rPr>
          <w:tab/>
        </w:r>
        <w:r w:rsidRPr="00DE7541">
          <w:rPr>
            <w:rStyle w:val="Hyperlink"/>
            <w:noProof/>
          </w:rPr>
          <w:t>rootElement subschema</w:t>
        </w:r>
        <w:r>
          <w:rPr>
            <w:noProof/>
            <w:webHidden/>
          </w:rPr>
          <w:tab/>
        </w:r>
        <w:r>
          <w:rPr>
            <w:noProof/>
            <w:webHidden/>
          </w:rPr>
          <w:fldChar w:fldCharType="begin"/>
        </w:r>
        <w:r>
          <w:rPr>
            <w:noProof/>
            <w:webHidden/>
          </w:rPr>
          <w:instrText xml:space="preserve"> PAGEREF _Toc193447687 \h </w:instrText>
        </w:r>
        <w:r>
          <w:rPr>
            <w:noProof/>
            <w:webHidden/>
          </w:rPr>
        </w:r>
        <w:r>
          <w:rPr>
            <w:noProof/>
            <w:webHidden/>
          </w:rPr>
          <w:fldChar w:fldCharType="separate"/>
        </w:r>
        <w:r>
          <w:rPr>
            <w:noProof/>
            <w:webHidden/>
          </w:rPr>
          <w:t>10</w:t>
        </w:r>
        <w:r>
          <w:rPr>
            <w:noProof/>
            <w:webHidden/>
          </w:rPr>
          <w:fldChar w:fldCharType="end"/>
        </w:r>
      </w:hyperlink>
    </w:p>
    <w:p w14:paraId="4812B722" w14:textId="695AA31F" w:rsidR="00CC711D" w:rsidRDefault="00CC711D">
      <w:pPr>
        <w:pStyle w:val="TOC3"/>
        <w:rPr>
          <w:rFonts w:asciiTheme="minorHAnsi" w:hAnsiTheme="minorHAnsi" w:cstheme="minorBidi"/>
          <w:b w:val="0"/>
          <w:noProof/>
          <w:kern w:val="2"/>
          <w:sz w:val="24"/>
          <w:szCs w:val="24"/>
          <w:lang w:eastAsia="en-GB"/>
          <w14:ligatures w14:val="standardContextual"/>
        </w:rPr>
      </w:pPr>
      <w:hyperlink w:anchor="_Toc193447688" w:history="1">
        <w:r w:rsidRPr="00DE7541">
          <w:rPr>
            <w:rStyle w:val="Hyperlink"/>
            <w:noProof/>
          </w:rPr>
          <w:t>8.3.5</w:t>
        </w:r>
        <w:r>
          <w:rPr>
            <w:rFonts w:asciiTheme="minorHAnsi" w:hAnsiTheme="minorHAnsi" w:cstheme="minorBidi"/>
            <w:b w:val="0"/>
            <w:noProof/>
            <w:kern w:val="2"/>
            <w:sz w:val="24"/>
            <w:szCs w:val="24"/>
            <w:lang w:eastAsia="en-GB"/>
            <w14:ligatures w14:val="standardContextual"/>
          </w:rPr>
          <w:tab/>
        </w:r>
        <w:r w:rsidRPr="00DE7541">
          <w:rPr>
            <w:rStyle w:val="Hyperlink"/>
            <w:noProof/>
          </w:rPr>
          <w:t>MessageDefinition subschema</w:t>
        </w:r>
        <w:r>
          <w:rPr>
            <w:noProof/>
            <w:webHidden/>
          </w:rPr>
          <w:tab/>
        </w:r>
        <w:r>
          <w:rPr>
            <w:noProof/>
            <w:webHidden/>
          </w:rPr>
          <w:fldChar w:fldCharType="begin"/>
        </w:r>
        <w:r>
          <w:rPr>
            <w:noProof/>
            <w:webHidden/>
          </w:rPr>
          <w:instrText xml:space="preserve"> PAGEREF _Toc193447688 \h </w:instrText>
        </w:r>
        <w:r>
          <w:rPr>
            <w:noProof/>
            <w:webHidden/>
          </w:rPr>
        </w:r>
        <w:r>
          <w:rPr>
            <w:noProof/>
            <w:webHidden/>
          </w:rPr>
          <w:fldChar w:fldCharType="separate"/>
        </w:r>
        <w:r>
          <w:rPr>
            <w:noProof/>
            <w:webHidden/>
          </w:rPr>
          <w:t>11</w:t>
        </w:r>
        <w:r>
          <w:rPr>
            <w:noProof/>
            <w:webHidden/>
          </w:rPr>
          <w:fldChar w:fldCharType="end"/>
        </w:r>
      </w:hyperlink>
    </w:p>
    <w:p w14:paraId="11086314" w14:textId="784B5516"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689" w:history="1">
        <w:r w:rsidRPr="00DE7541">
          <w:rPr>
            <w:rStyle w:val="Hyperlink"/>
            <w:noProof/>
          </w:rPr>
          <w:t>8.4</w:t>
        </w:r>
        <w:r>
          <w:rPr>
            <w:rFonts w:asciiTheme="minorHAnsi" w:hAnsiTheme="minorHAnsi" w:cstheme="minorBidi"/>
            <w:b w:val="0"/>
            <w:noProof/>
            <w:kern w:val="2"/>
            <w:sz w:val="24"/>
            <w:szCs w:val="24"/>
            <w:lang w:eastAsia="en-GB"/>
            <w14:ligatures w14:val="standardContextual"/>
          </w:rPr>
          <w:tab/>
        </w:r>
        <w:r w:rsidRPr="00DE7541">
          <w:rPr>
            <w:rStyle w:val="Hyperlink"/>
            <w:noProof/>
          </w:rPr>
          <w:t>MessageBuildingBlock</w:t>
        </w:r>
        <w:r>
          <w:rPr>
            <w:noProof/>
            <w:webHidden/>
          </w:rPr>
          <w:tab/>
        </w:r>
        <w:r>
          <w:rPr>
            <w:noProof/>
            <w:webHidden/>
          </w:rPr>
          <w:fldChar w:fldCharType="begin"/>
        </w:r>
        <w:r>
          <w:rPr>
            <w:noProof/>
            <w:webHidden/>
          </w:rPr>
          <w:instrText xml:space="preserve"> PAGEREF _Toc193447689 \h </w:instrText>
        </w:r>
        <w:r>
          <w:rPr>
            <w:noProof/>
            <w:webHidden/>
          </w:rPr>
        </w:r>
        <w:r>
          <w:rPr>
            <w:noProof/>
            <w:webHidden/>
          </w:rPr>
          <w:fldChar w:fldCharType="separate"/>
        </w:r>
        <w:r>
          <w:rPr>
            <w:noProof/>
            <w:webHidden/>
          </w:rPr>
          <w:t>12</w:t>
        </w:r>
        <w:r>
          <w:rPr>
            <w:noProof/>
            <w:webHidden/>
          </w:rPr>
          <w:fldChar w:fldCharType="end"/>
        </w:r>
      </w:hyperlink>
    </w:p>
    <w:p w14:paraId="09CDB3EF" w14:textId="3E33B8CD"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690" w:history="1">
        <w:r w:rsidRPr="00DE7541">
          <w:rPr>
            <w:rStyle w:val="Hyperlink"/>
            <w:noProof/>
          </w:rPr>
          <w:t>8.5</w:t>
        </w:r>
        <w:r>
          <w:rPr>
            <w:rFonts w:asciiTheme="minorHAnsi" w:hAnsiTheme="minorHAnsi" w:cstheme="minorBidi"/>
            <w:b w:val="0"/>
            <w:noProof/>
            <w:kern w:val="2"/>
            <w:sz w:val="24"/>
            <w:szCs w:val="24"/>
            <w:lang w:eastAsia="en-GB"/>
            <w14:ligatures w14:val="standardContextual"/>
          </w:rPr>
          <w:tab/>
        </w:r>
        <w:r w:rsidRPr="00DE7541">
          <w:rPr>
            <w:rStyle w:val="Hyperlink"/>
            <w:noProof/>
          </w:rPr>
          <w:t>MessageComponentType</w:t>
        </w:r>
        <w:r>
          <w:rPr>
            <w:noProof/>
            <w:webHidden/>
          </w:rPr>
          <w:tab/>
        </w:r>
        <w:r>
          <w:rPr>
            <w:noProof/>
            <w:webHidden/>
          </w:rPr>
          <w:fldChar w:fldCharType="begin"/>
        </w:r>
        <w:r>
          <w:rPr>
            <w:noProof/>
            <w:webHidden/>
          </w:rPr>
          <w:instrText xml:space="preserve"> PAGEREF _Toc193447690 \h </w:instrText>
        </w:r>
        <w:r>
          <w:rPr>
            <w:noProof/>
            <w:webHidden/>
          </w:rPr>
        </w:r>
        <w:r>
          <w:rPr>
            <w:noProof/>
            <w:webHidden/>
          </w:rPr>
          <w:fldChar w:fldCharType="separate"/>
        </w:r>
        <w:r>
          <w:rPr>
            <w:noProof/>
            <w:webHidden/>
          </w:rPr>
          <w:t>13</w:t>
        </w:r>
        <w:r>
          <w:rPr>
            <w:noProof/>
            <w:webHidden/>
          </w:rPr>
          <w:fldChar w:fldCharType="end"/>
        </w:r>
      </w:hyperlink>
    </w:p>
    <w:p w14:paraId="337C9E1C" w14:textId="0B709DCE" w:rsidR="00CC711D" w:rsidRDefault="00CC711D">
      <w:pPr>
        <w:pStyle w:val="TOC3"/>
        <w:rPr>
          <w:rFonts w:asciiTheme="minorHAnsi" w:hAnsiTheme="minorHAnsi" w:cstheme="minorBidi"/>
          <w:b w:val="0"/>
          <w:noProof/>
          <w:kern w:val="2"/>
          <w:sz w:val="24"/>
          <w:szCs w:val="24"/>
          <w:lang w:eastAsia="en-GB"/>
          <w14:ligatures w14:val="standardContextual"/>
        </w:rPr>
      </w:pPr>
      <w:hyperlink w:anchor="_Toc193447691" w:history="1">
        <w:r w:rsidRPr="00DE7541">
          <w:rPr>
            <w:rStyle w:val="Hyperlink"/>
            <w:noProof/>
          </w:rPr>
          <w:t>8.5.1</w:t>
        </w:r>
        <w:r>
          <w:rPr>
            <w:rFonts w:asciiTheme="minorHAnsi" w:hAnsiTheme="minorHAnsi" w:cstheme="minorBidi"/>
            <w:b w:val="0"/>
            <w:noProof/>
            <w:kern w:val="2"/>
            <w:sz w:val="24"/>
            <w:szCs w:val="24"/>
            <w:lang w:eastAsia="en-GB"/>
            <w14:ligatures w14:val="standardContextual"/>
          </w:rPr>
          <w:tab/>
        </w:r>
        <w:r w:rsidRPr="00DE7541">
          <w:rPr>
            <w:rStyle w:val="Hyperlink"/>
            <w:noProof/>
          </w:rPr>
          <w:t>ExternalSchema</w:t>
        </w:r>
        <w:r>
          <w:rPr>
            <w:noProof/>
            <w:webHidden/>
          </w:rPr>
          <w:tab/>
        </w:r>
        <w:r>
          <w:rPr>
            <w:noProof/>
            <w:webHidden/>
          </w:rPr>
          <w:fldChar w:fldCharType="begin"/>
        </w:r>
        <w:r>
          <w:rPr>
            <w:noProof/>
            <w:webHidden/>
          </w:rPr>
          <w:instrText xml:space="preserve"> PAGEREF _Toc193447691 \h </w:instrText>
        </w:r>
        <w:r>
          <w:rPr>
            <w:noProof/>
            <w:webHidden/>
          </w:rPr>
        </w:r>
        <w:r>
          <w:rPr>
            <w:noProof/>
            <w:webHidden/>
          </w:rPr>
          <w:fldChar w:fldCharType="separate"/>
        </w:r>
        <w:r>
          <w:rPr>
            <w:noProof/>
            <w:webHidden/>
          </w:rPr>
          <w:t>13</w:t>
        </w:r>
        <w:r>
          <w:rPr>
            <w:noProof/>
            <w:webHidden/>
          </w:rPr>
          <w:fldChar w:fldCharType="end"/>
        </w:r>
      </w:hyperlink>
    </w:p>
    <w:p w14:paraId="4ECA5A2F" w14:textId="61CD5255" w:rsidR="00CC711D" w:rsidRDefault="00CC711D">
      <w:pPr>
        <w:pStyle w:val="TOC3"/>
        <w:rPr>
          <w:rFonts w:asciiTheme="minorHAnsi" w:hAnsiTheme="minorHAnsi" w:cstheme="minorBidi"/>
          <w:b w:val="0"/>
          <w:noProof/>
          <w:kern w:val="2"/>
          <w:sz w:val="24"/>
          <w:szCs w:val="24"/>
          <w:lang w:eastAsia="en-GB"/>
          <w14:ligatures w14:val="standardContextual"/>
        </w:rPr>
      </w:pPr>
      <w:hyperlink w:anchor="_Toc193447692" w:history="1">
        <w:r w:rsidRPr="00DE7541">
          <w:rPr>
            <w:rStyle w:val="Hyperlink"/>
            <w:noProof/>
          </w:rPr>
          <w:t>8.5.2</w:t>
        </w:r>
        <w:r>
          <w:rPr>
            <w:rFonts w:asciiTheme="minorHAnsi" w:hAnsiTheme="minorHAnsi" w:cstheme="minorBidi"/>
            <w:b w:val="0"/>
            <w:noProof/>
            <w:kern w:val="2"/>
            <w:sz w:val="24"/>
            <w:szCs w:val="24"/>
            <w:lang w:eastAsia="en-GB"/>
            <w14:ligatures w14:val="standardContextual"/>
          </w:rPr>
          <w:tab/>
        </w:r>
        <w:r w:rsidRPr="00DE7541">
          <w:rPr>
            <w:rStyle w:val="Hyperlink"/>
            <w:noProof/>
          </w:rPr>
          <w:t>MessageComponent</w:t>
        </w:r>
        <w:r>
          <w:rPr>
            <w:noProof/>
            <w:webHidden/>
          </w:rPr>
          <w:tab/>
        </w:r>
        <w:r>
          <w:rPr>
            <w:noProof/>
            <w:webHidden/>
          </w:rPr>
          <w:fldChar w:fldCharType="begin"/>
        </w:r>
        <w:r>
          <w:rPr>
            <w:noProof/>
            <w:webHidden/>
          </w:rPr>
          <w:instrText xml:space="preserve"> PAGEREF _Toc193447692 \h </w:instrText>
        </w:r>
        <w:r>
          <w:rPr>
            <w:noProof/>
            <w:webHidden/>
          </w:rPr>
        </w:r>
        <w:r>
          <w:rPr>
            <w:noProof/>
            <w:webHidden/>
          </w:rPr>
          <w:fldChar w:fldCharType="separate"/>
        </w:r>
        <w:r>
          <w:rPr>
            <w:noProof/>
            <w:webHidden/>
          </w:rPr>
          <w:t>14</w:t>
        </w:r>
        <w:r>
          <w:rPr>
            <w:noProof/>
            <w:webHidden/>
          </w:rPr>
          <w:fldChar w:fldCharType="end"/>
        </w:r>
      </w:hyperlink>
    </w:p>
    <w:p w14:paraId="43F297E3" w14:textId="6EE4C177" w:rsidR="00CC711D" w:rsidRDefault="00CC711D">
      <w:pPr>
        <w:pStyle w:val="TOC3"/>
        <w:rPr>
          <w:rFonts w:asciiTheme="minorHAnsi" w:hAnsiTheme="minorHAnsi" w:cstheme="minorBidi"/>
          <w:b w:val="0"/>
          <w:noProof/>
          <w:kern w:val="2"/>
          <w:sz w:val="24"/>
          <w:szCs w:val="24"/>
          <w:lang w:eastAsia="en-GB"/>
          <w14:ligatures w14:val="standardContextual"/>
        </w:rPr>
      </w:pPr>
      <w:hyperlink w:anchor="_Toc193447693" w:history="1">
        <w:r w:rsidRPr="00DE7541">
          <w:rPr>
            <w:rStyle w:val="Hyperlink"/>
            <w:noProof/>
          </w:rPr>
          <w:t>8.5.3</w:t>
        </w:r>
        <w:r>
          <w:rPr>
            <w:rFonts w:asciiTheme="minorHAnsi" w:hAnsiTheme="minorHAnsi" w:cstheme="minorBidi"/>
            <w:b w:val="0"/>
            <w:noProof/>
            <w:kern w:val="2"/>
            <w:sz w:val="24"/>
            <w:szCs w:val="24"/>
            <w:lang w:eastAsia="en-GB"/>
            <w14:ligatures w14:val="standardContextual"/>
          </w:rPr>
          <w:tab/>
        </w:r>
        <w:r w:rsidRPr="00DE7541">
          <w:rPr>
            <w:rStyle w:val="Hyperlink"/>
            <w:noProof/>
          </w:rPr>
          <w:t>ChoiceComponent</w:t>
        </w:r>
        <w:r>
          <w:rPr>
            <w:noProof/>
            <w:webHidden/>
          </w:rPr>
          <w:tab/>
        </w:r>
        <w:r>
          <w:rPr>
            <w:noProof/>
            <w:webHidden/>
          </w:rPr>
          <w:fldChar w:fldCharType="begin"/>
        </w:r>
        <w:r>
          <w:rPr>
            <w:noProof/>
            <w:webHidden/>
          </w:rPr>
          <w:instrText xml:space="preserve"> PAGEREF _Toc193447693 \h </w:instrText>
        </w:r>
        <w:r>
          <w:rPr>
            <w:noProof/>
            <w:webHidden/>
          </w:rPr>
        </w:r>
        <w:r>
          <w:rPr>
            <w:noProof/>
            <w:webHidden/>
          </w:rPr>
          <w:fldChar w:fldCharType="separate"/>
        </w:r>
        <w:r>
          <w:rPr>
            <w:noProof/>
            <w:webHidden/>
          </w:rPr>
          <w:t>15</w:t>
        </w:r>
        <w:r>
          <w:rPr>
            <w:noProof/>
            <w:webHidden/>
          </w:rPr>
          <w:fldChar w:fldCharType="end"/>
        </w:r>
      </w:hyperlink>
    </w:p>
    <w:p w14:paraId="4CB9BEFF" w14:textId="32799863"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694" w:history="1">
        <w:r w:rsidRPr="00DE7541">
          <w:rPr>
            <w:rStyle w:val="Hyperlink"/>
            <w:noProof/>
          </w:rPr>
          <w:t>8.6</w:t>
        </w:r>
        <w:r>
          <w:rPr>
            <w:rFonts w:asciiTheme="minorHAnsi" w:hAnsiTheme="minorHAnsi" w:cstheme="minorBidi"/>
            <w:b w:val="0"/>
            <w:noProof/>
            <w:kern w:val="2"/>
            <w:sz w:val="24"/>
            <w:szCs w:val="24"/>
            <w:lang w:eastAsia="en-GB"/>
            <w14:ligatures w14:val="standardContextual"/>
          </w:rPr>
          <w:tab/>
        </w:r>
        <w:r w:rsidRPr="00DE7541">
          <w:rPr>
            <w:rStyle w:val="Hyperlink"/>
            <w:noProof/>
          </w:rPr>
          <w:t>MessageElement</w:t>
        </w:r>
        <w:r>
          <w:rPr>
            <w:noProof/>
            <w:webHidden/>
          </w:rPr>
          <w:tab/>
        </w:r>
        <w:r>
          <w:rPr>
            <w:noProof/>
            <w:webHidden/>
          </w:rPr>
          <w:fldChar w:fldCharType="begin"/>
        </w:r>
        <w:r>
          <w:rPr>
            <w:noProof/>
            <w:webHidden/>
          </w:rPr>
          <w:instrText xml:space="preserve"> PAGEREF _Toc193447694 \h </w:instrText>
        </w:r>
        <w:r>
          <w:rPr>
            <w:noProof/>
            <w:webHidden/>
          </w:rPr>
        </w:r>
        <w:r>
          <w:rPr>
            <w:noProof/>
            <w:webHidden/>
          </w:rPr>
          <w:fldChar w:fldCharType="separate"/>
        </w:r>
        <w:r>
          <w:rPr>
            <w:noProof/>
            <w:webHidden/>
          </w:rPr>
          <w:t>16</w:t>
        </w:r>
        <w:r>
          <w:rPr>
            <w:noProof/>
            <w:webHidden/>
          </w:rPr>
          <w:fldChar w:fldCharType="end"/>
        </w:r>
      </w:hyperlink>
    </w:p>
    <w:p w14:paraId="0CE12D2F" w14:textId="44605003" w:rsidR="00CC711D" w:rsidRDefault="00CC711D">
      <w:pPr>
        <w:pStyle w:val="TOC1"/>
        <w:rPr>
          <w:rFonts w:asciiTheme="minorHAnsi" w:hAnsiTheme="minorHAnsi" w:cstheme="minorBidi"/>
          <w:b w:val="0"/>
          <w:noProof/>
          <w:kern w:val="2"/>
          <w:sz w:val="24"/>
          <w:szCs w:val="24"/>
          <w:lang w:eastAsia="en-GB"/>
          <w14:ligatures w14:val="standardContextual"/>
        </w:rPr>
      </w:pPr>
      <w:hyperlink w:anchor="_Toc193447695" w:history="1">
        <w:r w:rsidRPr="00DE7541">
          <w:rPr>
            <w:rStyle w:val="Hyperlink"/>
            <w:noProof/>
          </w:rPr>
          <w:t>9</w:t>
        </w:r>
        <w:r>
          <w:rPr>
            <w:rFonts w:asciiTheme="minorHAnsi" w:hAnsiTheme="minorHAnsi" w:cstheme="minorBidi"/>
            <w:b w:val="0"/>
            <w:noProof/>
            <w:kern w:val="2"/>
            <w:sz w:val="24"/>
            <w:szCs w:val="24"/>
            <w:lang w:eastAsia="en-GB"/>
            <w14:ligatures w14:val="standardContextual"/>
          </w:rPr>
          <w:tab/>
        </w:r>
        <w:r w:rsidRPr="00DE7541">
          <w:rPr>
            <w:rStyle w:val="Hyperlink"/>
            <w:noProof/>
          </w:rPr>
          <w:t>Syntax Generation of User-defined Data Types</w:t>
        </w:r>
        <w:r>
          <w:rPr>
            <w:noProof/>
            <w:webHidden/>
          </w:rPr>
          <w:tab/>
        </w:r>
        <w:r>
          <w:rPr>
            <w:noProof/>
            <w:webHidden/>
          </w:rPr>
          <w:fldChar w:fldCharType="begin"/>
        </w:r>
        <w:r>
          <w:rPr>
            <w:noProof/>
            <w:webHidden/>
          </w:rPr>
          <w:instrText xml:space="preserve"> PAGEREF _Toc193447695 \h </w:instrText>
        </w:r>
        <w:r>
          <w:rPr>
            <w:noProof/>
            <w:webHidden/>
          </w:rPr>
        </w:r>
        <w:r>
          <w:rPr>
            <w:noProof/>
            <w:webHidden/>
          </w:rPr>
          <w:fldChar w:fldCharType="separate"/>
        </w:r>
        <w:r>
          <w:rPr>
            <w:noProof/>
            <w:webHidden/>
          </w:rPr>
          <w:t>18</w:t>
        </w:r>
        <w:r>
          <w:rPr>
            <w:noProof/>
            <w:webHidden/>
          </w:rPr>
          <w:fldChar w:fldCharType="end"/>
        </w:r>
      </w:hyperlink>
    </w:p>
    <w:p w14:paraId="358F10CF" w14:textId="2258319A"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696" w:history="1">
        <w:r w:rsidRPr="00DE7541">
          <w:rPr>
            <w:rStyle w:val="Hyperlink"/>
            <w:noProof/>
          </w:rPr>
          <w:t>9.1</w:t>
        </w:r>
        <w:r>
          <w:rPr>
            <w:rFonts w:asciiTheme="minorHAnsi" w:hAnsiTheme="minorHAnsi" w:cstheme="minorBidi"/>
            <w:b w:val="0"/>
            <w:noProof/>
            <w:kern w:val="2"/>
            <w:sz w:val="24"/>
            <w:szCs w:val="24"/>
            <w:lang w:eastAsia="en-GB"/>
            <w14:ligatures w14:val="standardContextual"/>
          </w:rPr>
          <w:tab/>
        </w:r>
        <w:r w:rsidRPr="00DE7541">
          <w:rPr>
            <w:rStyle w:val="Hyperlink"/>
            <w:noProof/>
          </w:rPr>
          <w:t>Boolean</w:t>
        </w:r>
        <w:r>
          <w:rPr>
            <w:noProof/>
            <w:webHidden/>
          </w:rPr>
          <w:tab/>
        </w:r>
        <w:r>
          <w:rPr>
            <w:noProof/>
            <w:webHidden/>
          </w:rPr>
          <w:fldChar w:fldCharType="begin"/>
        </w:r>
        <w:r>
          <w:rPr>
            <w:noProof/>
            <w:webHidden/>
          </w:rPr>
          <w:instrText xml:space="preserve"> PAGEREF _Toc193447696 \h </w:instrText>
        </w:r>
        <w:r>
          <w:rPr>
            <w:noProof/>
            <w:webHidden/>
          </w:rPr>
        </w:r>
        <w:r>
          <w:rPr>
            <w:noProof/>
            <w:webHidden/>
          </w:rPr>
          <w:fldChar w:fldCharType="separate"/>
        </w:r>
        <w:r>
          <w:rPr>
            <w:noProof/>
            <w:webHidden/>
          </w:rPr>
          <w:t>19</w:t>
        </w:r>
        <w:r>
          <w:rPr>
            <w:noProof/>
            <w:webHidden/>
          </w:rPr>
          <w:fldChar w:fldCharType="end"/>
        </w:r>
      </w:hyperlink>
    </w:p>
    <w:p w14:paraId="4C849989" w14:textId="148C53EF"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697" w:history="1">
        <w:r w:rsidRPr="00DE7541">
          <w:rPr>
            <w:rStyle w:val="Hyperlink"/>
            <w:noProof/>
          </w:rPr>
          <w:t>9.2</w:t>
        </w:r>
        <w:r>
          <w:rPr>
            <w:rFonts w:asciiTheme="minorHAnsi" w:hAnsiTheme="minorHAnsi" w:cstheme="minorBidi"/>
            <w:b w:val="0"/>
            <w:noProof/>
            <w:kern w:val="2"/>
            <w:sz w:val="24"/>
            <w:szCs w:val="24"/>
            <w:lang w:eastAsia="en-GB"/>
            <w14:ligatures w14:val="standardContextual"/>
          </w:rPr>
          <w:tab/>
        </w:r>
        <w:r w:rsidRPr="00DE7541">
          <w:rPr>
            <w:rStyle w:val="Hyperlink"/>
            <w:noProof/>
          </w:rPr>
          <w:t>Indicator</w:t>
        </w:r>
        <w:r>
          <w:rPr>
            <w:noProof/>
            <w:webHidden/>
          </w:rPr>
          <w:tab/>
        </w:r>
        <w:r>
          <w:rPr>
            <w:noProof/>
            <w:webHidden/>
          </w:rPr>
          <w:fldChar w:fldCharType="begin"/>
        </w:r>
        <w:r>
          <w:rPr>
            <w:noProof/>
            <w:webHidden/>
          </w:rPr>
          <w:instrText xml:space="preserve"> PAGEREF _Toc193447697 \h </w:instrText>
        </w:r>
        <w:r>
          <w:rPr>
            <w:noProof/>
            <w:webHidden/>
          </w:rPr>
        </w:r>
        <w:r>
          <w:rPr>
            <w:noProof/>
            <w:webHidden/>
          </w:rPr>
          <w:fldChar w:fldCharType="separate"/>
        </w:r>
        <w:r>
          <w:rPr>
            <w:noProof/>
            <w:webHidden/>
          </w:rPr>
          <w:t>19</w:t>
        </w:r>
        <w:r>
          <w:rPr>
            <w:noProof/>
            <w:webHidden/>
          </w:rPr>
          <w:fldChar w:fldCharType="end"/>
        </w:r>
      </w:hyperlink>
    </w:p>
    <w:p w14:paraId="1602E96D" w14:textId="0DB12D6F"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698" w:history="1">
        <w:r w:rsidRPr="00DE7541">
          <w:rPr>
            <w:rStyle w:val="Hyperlink"/>
            <w:noProof/>
          </w:rPr>
          <w:t>9.3</w:t>
        </w:r>
        <w:r>
          <w:rPr>
            <w:rFonts w:asciiTheme="minorHAnsi" w:hAnsiTheme="minorHAnsi" w:cstheme="minorBidi"/>
            <w:b w:val="0"/>
            <w:noProof/>
            <w:kern w:val="2"/>
            <w:sz w:val="24"/>
            <w:szCs w:val="24"/>
            <w:lang w:eastAsia="en-GB"/>
            <w14:ligatures w14:val="standardContextual"/>
          </w:rPr>
          <w:tab/>
        </w:r>
        <w:r w:rsidRPr="00DE7541">
          <w:rPr>
            <w:rStyle w:val="Hyperlink"/>
            <w:noProof/>
          </w:rPr>
          <w:t>Binary</w:t>
        </w:r>
        <w:r>
          <w:rPr>
            <w:noProof/>
            <w:webHidden/>
          </w:rPr>
          <w:tab/>
        </w:r>
        <w:r>
          <w:rPr>
            <w:noProof/>
            <w:webHidden/>
          </w:rPr>
          <w:fldChar w:fldCharType="begin"/>
        </w:r>
        <w:r>
          <w:rPr>
            <w:noProof/>
            <w:webHidden/>
          </w:rPr>
          <w:instrText xml:space="preserve"> PAGEREF _Toc193447698 \h </w:instrText>
        </w:r>
        <w:r>
          <w:rPr>
            <w:noProof/>
            <w:webHidden/>
          </w:rPr>
        </w:r>
        <w:r>
          <w:rPr>
            <w:noProof/>
            <w:webHidden/>
          </w:rPr>
          <w:fldChar w:fldCharType="separate"/>
        </w:r>
        <w:r>
          <w:rPr>
            <w:noProof/>
            <w:webHidden/>
          </w:rPr>
          <w:t>20</w:t>
        </w:r>
        <w:r>
          <w:rPr>
            <w:noProof/>
            <w:webHidden/>
          </w:rPr>
          <w:fldChar w:fldCharType="end"/>
        </w:r>
      </w:hyperlink>
    </w:p>
    <w:p w14:paraId="08C1A71C" w14:textId="409CA843"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699" w:history="1">
        <w:r w:rsidRPr="00DE7541">
          <w:rPr>
            <w:rStyle w:val="Hyperlink"/>
            <w:noProof/>
          </w:rPr>
          <w:t>9.4</w:t>
        </w:r>
        <w:r>
          <w:rPr>
            <w:rFonts w:asciiTheme="minorHAnsi" w:hAnsiTheme="minorHAnsi" w:cstheme="minorBidi"/>
            <w:b w:val="0"/>
            <w:noProof/>
            <w:kern w:val="2"/>
            <w:sz w:val="24"/>
            <w:szCs w:val="24"/>
            <w:lang w:eastAsia="en-GB"/>
            <w14:ligatures w14:val="standardContextual"/>
          </w:rPr>
          <w:tab/>
        </w:r>
        <w:r w:rsidRPr="00DE7541">
          <w:rPr>
            <w:rStyle w:val="Hyperlink"/>
            <w:noProof/>
          </w:rPr>
          <w:t>String &amp; Text</w:t>
        </w:r>
        <w:r>
          <w:rPr>
            <w:noProof/>
            <w:webHidden/>
          </w:rPr>
          <w:tab/>
        </w:r>
        <w:r>
          <w:rPr>
            <w:noProof/>
            <w:webHidden/>
          </w:rPr>
          <w:fldChar w:fldCharType="begin"/>
        </w:r>
        <w:r>
          <w:rPr>
            <w:noProof/>
            <w:webHidden/>
          </w:rPr>
          <w:instrText xml:space="preserve"> PAGEREF _Toc193447699 \h </w:instrText>
        </w:r>
        <w:r>
          <w:rPr>
            <w:noProof/>
            <w:webHidden/>
          </w:rPr>
        </w:r>
        <w:r>
          <w:rPr>
            <w:noProof/>
            <w:webHidden/>
          </w:rPr>
          <w:fldChar w:fldCharType="separate"/>
        </w:r>
        <w:r>
          <w:rPr>
            <w:noProof/>
            <w:webHidden/>
          </w:rPr>
          <w:t>21</w:t>
        </w:r>
        <w:r>
          <w:rPr>
            <w:noProof/>
            <w:webHidden/>
          </w:rPr>
          <w:fldChar w:fldCharType="end"/>
        </w:r>
      </w:hyperlink>
    </w:p>
    <w:p w14:paraId="08348C9B" w14:textId="45CBD70E"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700" w:history="1">
        <w:r w:rsidRPr="00DE7541">
          <w:rPr>
            <w:rStyle w:val="Hyperlink"/>
            <w:noProof/>
          </w:rPr>
          <w:t>9.5</w:t>
        </w:r>
        <w:r>
          <w:rPr>
            <w:rFonts w:asciiTheme="minorHAnsi" w:hAnsiTheme="minorHAnsi" w:cstheme="minorBidi"/>
            <w:b w:val="0"/>
            <w:noProof/>
            <w:kern w:val="2"/>
            <w:sz w:val="24"/>
            <w:szCs w:val="24"/>
            <w:lang w:eastAsia="en-GB"/>
            <w14:ligatures w14:val="standardContextual"/>
          </w:rPr>
          <w:tab/>
        </w:r>
        <w:r w:rsidRPr="00DE7541">
          <w:rPr>
            <w:rStyle w:val="Hyperlink"/>
            <w:noProof/>
          </w:rPr>
          <w:t>CodeSet</w:t>
        </w:r>
        <w:r>
          <w:rPr>
            <w:noProof/>
            <w:webHidden/>
          </w:rPr>
          <w:tab/>
        </w:r>
        <w:r>
          <w:rPr>
            <w:noProof/>
            <w:webHidden/>
          </w:rPr>
          <w:fldChar w:fldCharType="begin"/>
        </w:r>
        <w:r>
          <w:rPr>
            <w:noProof/>
            <w:webHidden/>
          </w:rPr>
          <w:instrText xml:space="preserve"> PAGEREF _Toc193447700 \h </w:instrText>
        </w:r>
        <w:r>
          <w:rPr>
            <w:noProof/>
            <w:webHidden/>
          </w:rPr>
        </w:r>
        <w:r>
          <w:rPr>
            <w:noProof/>
            <w:webHidden/>
          </w:rPr>
          <w:fldChar w:fldCharType="separate"/>
        </w:r>
        <w:r>
          <w:rPr>
            <w:noProof/>
            <w:webHidden/>
          </w:rPr>
          <w:t>22</w:t>
        </w:r>
        <w:r>
          <w:rPr>
            <w:noProof/>
            <w:webHidden/>
          </w:rPr>
          <w:fldChar w:fldCharType="end"/>
        </w:r>
      </w:hyperlink>
    </w:p>
    <w:p w14:paraId="6302C8F5" w14:textId="1490CC3A" w:rsidR="00CC711D" w:rsidRDefault="00CC711D">
      <w:pPr>
        <w:pStyle w:val="TOC3"/>
        <w:rPr>
          <w:rFonts w:asciiTheme="minorHAnsi" w:hAnsiTheme="minorHAnsi" w:cstheme="minorBidi"/>
          <w:b w:val="0"/>
          <w:noProof/>
          <w:kern w:val="2"/>
          <w:sz w:val="24"/>
          <w:szCs w:val="24"/>
          <w:lang w:eastAsia="en-GB"/>
          <w14:ligatures w14:val="standardContextual"/>
        </w:rPr>
      </w:pPr>
      <w:hyperlink w:anchor="_Toc193447701" w:history="1">
        <w:r w:rsidRPr="00DE7541">
          <w:rPr>
            <w:rStyle w:val="Hyperlink"/>
            <w:noProof/>
          </w:rPr>
          <w:t>9.5.1</w:t>
        </w:r>
        <w:r>
          <w:rPr>
            <w:rFonts w:asciiTheme="minorHAnsi" w:hAnsiTheme="minorHAnsi" w:cstheme="minorBidi"/>
            <w:b w:val="0"/>
            <w:noProof/>
            <w:kern w:val="2"/>
            <w:sz w:val="24"/>
            <w:szCs w:val="24"/>
            <w:lang w:eastAsia="en-GB"/>
            <w14:ligatures w14:val="standardContextual"/>
          </w:rPr>
          <w:tab/>
        </w:r>
        <w:r w:rsidRPr="00DE7541">
          <w:rPr>
            <w:rStyle w:val="Hyperlink"/>
            <w:noProof/>
          </w:rPr>
          <w:t>CodeSet without ExternalCodeSet semantic markup</w:t>
        </w:r>
        <w:r>
          <w:rPr>
            <w:noProof/>
            <w:webHidden/>
          </w:rPr>
          <w:tab/>
        </w:r>
        <w:r>
          <w:rPr>
            <w:noProof/>
            <w:webHidden/>
          </w:rPr>
          <w:fldChar w:fldCharType="begin"/>
        </w:r>
        <w:r>
          <w:rPr>
            <w:noProof/>
            <w:webHidden/>
          </w:rPr>
          <w:instrText xml:space="preserve"> PAGEREF _Toc193447701 \h </w:instrText>
        </w:r>
        <w:r>
          <w:rPr>
            <w:noProof/>
            <w:webHidden/>
          </w:rPr>
        </w:r>
        <w:r>
          <w:rPr>
            <w:noProof/>
            <w:webHidden/>
          </w:rPr>
          <w:fldChar w:fldCharType="separate"/>
        </w:r>
        <w:r>
          <w:rPr>
            <w:noProof/>
            <w:webHidden/>
          </w:rPr>
          <w:t>22</w:t>
        </w:r>
        <w:r>
          <w:rPr>
            <w:noProof/>
            <w:webHidden/>
          </w:rPr>
          <w:fldChar w:fldCharType="end"/>
        </w:r>
      </w:hyperlink>
    </w:p>
    <w:p w14:paraId="7CE4571C" w14:textId="63436E13" w:rsidR="00CC711D" w:rsidRDefault="00CC711D">
      <w:pPr>
        <w:pStyle w:val="TOC3"/>
        <w:rPr>
          <w:rFonts w:asciiTheme="minorHAnsi" w:hAnsiTheme="minorHAnsi" w:cstheme="minorBidi"/>
          <w:b w:val="0"/>
          <w:noProof/>
          <w:kern w:val="2"/>
          <w:sz w:val="24"/>
          <w:szCs w:val="24"/>
          <w:lang w:eastAsia="en-GB"/>
          <w14:ligatures w14:val="standardContextual"/>
        </w:rPr>
      </w:pPr>
      <w:hyperlink w:anchor="_Toc193447702" w:history="1">
        <w:r w:rsidRPr="00DE7541">
          <w:rPr>
            <w:rStyle w:val="Hyperlink"/>
            <w:noProof/>
          </w:rPr>
          <w:t>9.5.2</w:t>
        </w:r>
        <w:r>
          <w:rPr>
            <w:rFonts w:asciiTheme="minorHAnsi" w:hAnsiTheme="minorHAnsi" w:cstheme="minorBidi"/>
            <w:b w:val="0"/>
            <w:noProof/>
            <w:kern w:val="2"/>
            <w:sz w:val="24"/>
            <w:szCs w:val="24"/>
            <w:lang w:eastAsia="en-GB"/>
            <w14:ligatures w14:val="standardContextual"/>
          </w:rPr>
          <w:tab/>
        </w:r>
        <w:r w:rsidRPr="00DE7541">
          <w:rPr>
            <w:rStyle w:val="Hyperlink"/>
            <w:noProof/>
          </w:rPr>
          <w:t>CodeSet with ExternalCodeSet semantic markup</w:t>
        </w:r>
        <w:r>
          <w:rPr>
            <w:noProof/>
            <w:webHidden/>
          </w:rPr>
          <w:tab/>
        </w:r>
        <w:r>
          <w:rPr>
            <w:noProof/>
            <w:webHidden/>
          </w:rPr>
          <w:fldChar w:fldCharType="begin"/>
        </w:r>
        <w:r>
          <w:rPr>
            <w:noProof/>
            <w:webHidden/>
          </w:rPr>
          <w:instrText xml:space="preserve"> PAGEREF _Toc193447702 \h </w:instrText>
        </w:r>
        <w:r>
          <w:rPr>
            <w:noProof/>
            <w:webHidden/>
          </w:rPr>
        </w:r>
        <w:r>
          <w:rPr>
            <w:noProof/>
            <w:webHidden/>
          </w:rPr>
          <w:fldChar w:fldCharType="separate"/>
        </w:r>
        <w:r>
          <w:rPr>
            <w:noProof/>
            <w:webHidden/>
          </w:rPr>
          <w:t>23</w:t>
        </w:r>
        <w:r>
          <w:rPr>
            <w:noProof/>
            <w:webHidden/>
          </w:rPr>
          <w:fldChar w:fldCharType="end"/>
        </w:r>
      </w:hyperlink>
    </w:p>
    <w:p w14:paraId="5EEED3E4" w14:textId="3110EF6C"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703" w:history="1">
        <w:r w:rsidRPr="00DE7541">
          <w:rPr>
            <w:rStyle w:val="Hyperlink"/>
            <w:noProof/>
          </w:rPr>
          <w:t>9.6</w:t>
        </w:r>
        <w:r>
          <w:rPr>
            <w:rFonts w:asciiTheme="minorHAnsi" w:hAnsiTheme="minorHAnsi" w:cstheme="minorBidi"/>
            <w:b w:val="0"/>
            <w:noProof/>
            <w:kern w:val="2"/>
            <w:sz w:val="24"/>
            <w:szCs w:val="24"/>
            <w:lang w:eastAsia="en-GB"/>
            <w14:ligatures w14:val="standardContextual"/>
          </w:rPr>
          <w:tab/>
        </w:r>
        <w:r w:rsidRPr="00DE7541">
          <w:rPr>
            <w:rStyle w:val="Hyperlink"/>
            <w:noProof/>
          </w:rPr>
          <w:t>IdentifierSet</w:t>
        </w:r>
        <w:r>
          <w:rPr>
            <w:noProof/>
            <w:webHidden/>
          </w:rPr>
          <w:tab/>
        </w:r>
        <w:r>
          <w:rPr>
            <w:noProof/>
            <w:webHidden/>
          </w:rPr>
          <w:fldChar w:fldCharType="begin"/>
        </w:r>
        <w:r>
          <w:rPr>
            <w:noProof/>
            <w:webHidden/>
          </w:rPr>
          <w:instrText xml:space="preserve"> PAGEREF _Toc193447703 \h </w:instrText>
        </w:r>
        <w:r>
          <w:rPr>
            <w:noProof/>
            <w:webHidden/>
          </w:rPr>
        </w:r>
        <w:r>
          <w:rPr>
            <w:noProof/>
            <w:webHidden/>
          </w:rPr>
          <w:fldChar w:fldCharType="separate"/>
        </w:r>
        <w:r>
          <w:rPr>
            <w:noProof/>
            <w:webHidden/>
          </w:rPr>
          <w:t>23</w:t>
        </w:r>
        <w:r>
          <w:rPr>
            <w:noProof/>
            <w:webHidden/>
          </w:rPr>
          <w:fldChar w:fldCharType="end"/>
        </w:r>
      </w:hyperlink>
    </w:p>
    <w:p w14:paraId="0B43C273" w14:textId="58F1CEAF" w:rsidR="00CC711D" w:rsidRDefault="00CC711D">
      <w:pPr>
        <w:pStyle w:val="TOC1"/>
        <w:rPr>
          <w:rFonts w:asciiTheme="minorHAnsi" w:hAnsiTheme="minorHAnsi" w:cstheme="minorBidi"/>
          <w:b w:val="0"/>
          <w:noProof/>
          <w:kern w:val="2"/>
          <w:sz w:val="24"/>
          <w:szCs w:val="24"/>
          <w:lang w:eastAsia="en-GB"/>
          <w14:ligatures w14:val="standardContextual"/>
        </w:rPr>
      </w:pPr>
      <w:hyperlink w:anchor="_Toc193447704" w:history="1">
        <w:r w:rsidRPr="00DE7541">
          <w:rPr>
            <w:rStyle w:val="Hyperlink"/>
            <w:noProof/>
          </w:rPr>
          <w:t>10</w:t>
        </w:r>
        <w:r>
          <w:rPr>
            <w:rFonts w:asciiTheme="minorHAnsi" w:hAnsiTheme="minorHAnsi" w:cstheme="minorBidi"/>
            <w:b w:val="0"/>
            <w:noProof/>
            <w:kern w:val="2"/>
            <w:sz w:val="24"/>
            <w:szCs w:val="24"/>
            <w:lang w:eastAsia="en-GB"/>
            <w14:ligatures w14:val="standardContextual"/>
          </w:rPr>
          <w:tab/>
        </w:r>
        <w:r w:rsidRPr="00DE7541">
          <w:rPr>
            <w:rStyle w:val="Hyperlink"/>
            <w:noProof/>
          </w:rPr>
          <w:t>Syntax Generation of User-defined Data Types for Numbers</w:t>
        </w:r>
        <w:r>
          <w:rPr>
            <w:noProof/>
            <w:webHidden/>
          </w:rPr>
          <w:tab/>
        </w:r>
        <w:r>
          <w:rPr>
            <w:noProof/>
            <w:webHidden/>
          </w:rPr>
          <w:fldChar w:fldCharType="begin"/>
        </w:r>
        <w:r>
          <w:rPr>
            <w:noProof/>
            <w:webHidden/>
          </w:rPr>
          <w:instrText xml:space="preserve"> PAGEREF _Toc193447704 \h </w:instrText>
        </w:r>
        <w:r>
          <w:rPr>
            <w:noProof/>
            <w:webHidden/>
          </w:rPr>
        </w:r>
        <w:r>
          <w:rPr>
            <w:noProof/>
            <w:webHidden/>
          </w:rPr>
          <w:fldChar w:fldCharType="separate"/>
        </w:r>
        <w:r>
          <w:rPr>
            <w:noProof/>
            <w:webHidden/>
          </w:rPr>
          <w:t>24</w:t>
        </w:r>
        <w:r>
          <w:rPr>
            <w:noProof/>
            <w:webHidden/>
          </w:rPr>
          <w:fldChar w:fldCharType="end"/>
        </w:r>
      </w:hyperlink>
    </w:p>
    <w:p w14:paraId="4187697A" w14:textId="4CBBA479"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705" w:history="1">
        <w:r w:rsidRPr="00DE7541">
          <w:rPr>
            <w:rStyle w:val="Hyperlink"/>
            <w:noProof/>
          </w:rPr>
          <w:t>10.1</w:t>
        </w:r>
        <w:r>
          <w:rPr>
            <w:rFonts w:asciiTheme="minorHAnsi" w:hAnsiTheme="minorHAnsi" w:cstheme="minorBidi"/>
            <w:b w:val="0"/>
            <w:noProof/>
            <w:kern w:val="2"/>
            <w:sz w:val="24"/>
            <w:szCs w:val="24"/>
            <w:lang w:eastAsia="en-GB"/>
            <w14:ligatures w14:val="standardContextual"/>
          </w:rPr>
          <w:tab/>
        </w:r>
        <w:r w:rsidRPr="00DE7541">
          <w:rPr>
            <w:rStyle w:val="Hyperlink"/>
            <w:noProof/>
          </w:rPr>
          <w:t>Pattern for Decimal</w:t>
        </w:r>
        <w:r>
          <w:rPr>
            <w:noProof/>
            <w:webHidden/>
          </w:rPr>
          <w:tab/>
        </w:r>
        <w:r>
          <w:rPr>
            <w:noProof/>
            <w:webHidden/>
          </w:rPr>
          <w:fldChar w:fldCharType="begin"/>
        </w:r>
        <w:r>
          <w:rPr>
            <w:noProof/>
            <w:webHidden/>
          </w:rPr>
          <w:instrText xml:space="preserve"> PAGEREF _Toc193447705 \h </w:instrText>
        </w:r>
        <w:r>
          <w:rPr>
            <w:noProof/>
            <w:webHidden/>
          </w:rPr>
        </w:r>
        <w:r>
          <w:rPr>
            <w:noProof/>
            <w:webHidden/>
          </w:rPr>
          <w:fldChar w:fldCharType="separate"/>
        </w:r>
        <w:r>
          <w:rPr>
            <w:noProof/>
            <w:webHidden/>
          </w:rPr>
          <w:t>24</w:t>
        </w:r>
        <w:r>
          <w:rPr>
            <w:noProof/>
            <w:webHidden/>
          </w:rPr>
          <w:fldChar w:fldCharType="end"/>
        </w:r>
      </w:hyperlink>
    </w:p>
    <w:p w14:paraId="02E653E7" w14:textId="39A571CC"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706" w:history="1">
        <w:r w:rsidRPr="00DE7541">
          <w:rPr>
            <w:rStyle w:val="Hyperlink"/>
            <w:noProof/>
          </w:rPr>
          <w:t>10.2</w:t>
        </w:r>
        <w:r>
          <w:rPr>
            <w:rFonts w:asciiTheme="minorHAnsi" w:hAnsiTheme="minorHAnsi" w:cstheme="minorBidi"/>
            <w:b w:val="0"/>
            <w:noProof/>
            <w:kern w:val="2"/>
            <w:sz w:val="24"/>
            <w:szCs w:val="24"/>
            <w:lang w:eastAsia="en-GB"/>
            <w14:ligatures w14:val="standardContextual"/>
          </w:rPr>
          <w:tab/>
        </w:r>
        <w:r w:rsidRPr="00DE7541">
          <w:rPr>
            <w:rStyle w:val="Hyperlink"/>
            <w:noProof/>
          </w:rPr>
          <w:t>Decimal</w:t>
        </w:r>
        <w:r>
          <w:rPr>
            <w:noProof/>
            <w:webHidden/>
          </w:rPr>
          <w:tab/>
        </w:r>
        <w:r>
          <w:rPr>
            <w:noProof/>
            <w:webHidden/>
          </w:rPr>
          <w:fldChar w:fldCharType="begin"/>
        </w:r>
        <w:r>
          <w:rPr>
            <w:noProof/>
            <w:webHidden/>
          </w:rPr>
          <w:instrText xml:space="preserve"> PAGEREF _Toc193447706 \h </w:instrText>
        </w:r>
        <w:r>
          <w:rPr>
            <w:noProof/>
            <w:webHidden/>
          </w:rPr>
        </w:r>
        <w:r>
          <w:rPr>
            <w:noProof/>
            <w:webHidden/>
          </w:rPr>
          <w:fldChar w:fldCharType="separate"/>
        </w:r>
        <w:r>
          <w:rPr>
            <w:noProof/>
            <w:webHidden/>
          </w:rPr>
          <w:t>25</w:t>
        </w:r>
        <w:r>
          <w:rPr>
            <w:noProof/>
            <w:webHidden/>
          </w:rPr>
          <w:fldChar w:fldCharType="end"/>
        </w:r>
      </w:hyperlink>
    </w:p>
    <w:p w14:paraId="592D6B94" w14:textId="4BCBB65C"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707" w:history="1">
        <w:r w:rsidRPr="00DE7541">
          <w:rPr>
            <w:rStyle w:val="Hyperlink"/>
            <w:noProof/>
          </w:rPr>
          <w:t>10.3</w:t>
        </w:r>
        <w:r>
          <w:rPr>
            <w:rFonts w:asciiTheme="minorHAnsi" w:hAnsiTheme="minorHAnsi" w:cstheme="minorBidi"/>
            <w:b w:val="0"/>
            <w:noProof/>
            <w:kern w:val="2"/>
            <w:sz w:val="24"/>
            <w:szCs w:val="24"/>
            <w:lang w:eastAsia="en-GB"/>
            <w14:ligatures w14:val="standardContextual"/>
          </w:rPr>
          <w:tab/>
        </w:r>
        <w:r w:rsidRPr="00DE7541">
          <w:rPr>
            <w:rStyle w:val="Hyperlink"/>
            <w:noProof/>
          </w:rPr>
          <w:t>Quantity</w:t>
        </w:r>
        <w:r>
          <w:rPr>
            <w:noProof/>
            <w:webHidden/>
          </w:rPr>
          <w:tab/>
        </w:r>
        <w:r>
          <w:rPr>
            <w:noProof/>
            <w:webHidden/>
          </w:rPr>
          <w:fldChar w:fldCharType="begin"/>
        </w:r>
        <w:r>
          <w:rPr>
            <w:noProof/>
            <w:webHidden/>
          </w:rPr>
          <w:instrText xml:space="preserve"> PAGEREF _Toc193447707 \h </w:instrText>
        </w:r>
        <w:r>
          <w:rPr>
            <w:noProof/>
            <w:webHidden/>
          </w:rPr>
        </w:r>
        <w:r>
          <w:rPr>
            <w:noProof/>
            <w:webHidden/>
          </w:rPr>
          <w:fldChar w:fldCharType="separate"/>
        </w:r>
        <w:r>
          <w:rPr>
            <w:noProof/>
            <w:webHidden/>
          </w:rPr>
          <w:t>26</w:t>
        </w:r>
        <w:r>
          <w:rPr>
            <w:noProof/>
            <w:webHidden/>
          </w:rPr>
          <w:fldChar w:fldCharType="end"/>
        </w:r>
      </w:hyperlink>
    </w:p>
    <w:p w14:paraId="3E85027B" w14:textId="4617F6F5"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708" w:history="1">
        <w:r w:rsidRPr="00DE7541">
          <w:rPr>
            <w:rStyle w:val="Hyperlink"/>
            <w:noProof/>
          </w:rPr>
          <w:t>10.4</w:t>
        </w:r>
        <w:r>
          <w:rPr>
            <w:rFonts w:asciiTheme="minorHAnsi" w:hAnsiTheme="minorHAnsi" w:cstheme="minorBidi"/>
            <w:b w:val="0"/>
            <w:noProof/>
            <w:kern w:val="2"/>
            <w:sz w:val="24"/>
            <w:szCs w:val="24"/>
            <w:lang w:eastAsia="en-GB"/>
            <w14:ligatures w14:val="standardContextual"/>
          </w:rPr>
          <w:tab/>
        </w:r>
        <w:r w:rsidRPr="00DE7541">
          <w:rPr>
            <w:rStyle w:val="Hyperlink"/>
            <w:noProof/>
          </w:rPr>
          <w:t>Rate</w:t>
        </w:r>
        <w:r>
          <w:rPr>
            <w:noProof/>
            <w:webHidden/>
          </w:rPr>
          <w:tab/>
        </w:r>
        <w:r>
          <w:rPr>
            <w:noProof/>
            <w:webHidden/>
          </w:rPr>
          <w:fldChar w:fldCharType="begin"/>
        </w:r>
        <w:r>
          <w:rPr>
            <w:noProof/>
            <w:webHidden/>
          </w:rPr>
          <w:instrText xml:space="preserve"> PAGEREF _Toc193447708 \h </w:instrText>
        </w:r>
        <w:r>
          <w:rPr>
            <w:noProof/>
            <w:webHidden/>
          </w:rPr>
        </w:r>
        <w:r>
          <w:rPr>
            <w:noProof/>
            <w:webHidden/>
          </w:rPr>
          <w:fldChar w:fldCharType="separate"/>
        </w:r>
        <w:r>
          <w:rPr>
            <w:noProof/>
            <w:webHidden/>
          </w:rPr>
          <w:t>26</w:t>
        </w:r>
        <w:r>
          <w:rPr>
            <w:noProof/>
            <w:webHidden/>
          </w:rPr>
          <w:fldChar w:fldCharType="end"/>
        </w:r>
      </w:hyperlink>
    </w:p>
    <w:p w14:paraId="0FBD00E1" w14:textId="3A82EAC2"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709" w:history="1">
        <w:r w:rsidRPr="00DE7541">
          <w:rPr>
            <w:rStyle w:val="Hyperlink"/>
            <w:noProof/>
          </w:rPr>
          <w:t>10.5</w:t>
        </w:r>
        <w:r>
          <w:rPr>
            <w:rFonts w:asciiTheme="minorHAnsi" w:hAnsiTheme="minorHAnsi" w:cstheme="minorBidi"/>
            <w:b w:val="0"/>
            <w:noProof/>
            <w:kern w:val="2"/>
            <w:sz w:val="24"/>
            <w:szCs w:val="24"/>
            <w:lang w:eastAsia="en-GB"/>
            <w14:ligatures w14:val="standardContextual"/>
          </w:rPr>
          <w:tab/>
        </w:r>
        <w:r w:rsidRPr="00DE7541">
          <w:rPr>
            <w:rStyle w:val="Hyperlink"/>
            <w:noProof/>
          </w:rPr>
          <w:t>Amount</w:t>
        </w:r>
        <w:r>
          <w:rPr>
            <w:noProof/>
            <w:webHidden/>
          </w:rPr>
          <w:tab/>
        </w:r>
        <w:r>
          <w:rPr>
            <w:noProof/>
            <w:webHidden/>
          </w:rPr>
          <w:fldChar w:fldCharType="begin"/>
        </w:r>
        <w:r>
          <w:rPr>
            <w:noProof/>
            <w:webHidden/>
          </w:rPr>
          <w:instrText xml:space="preserve"> PAGEREF _Toc193447709 \h </w:instrText>
        </w:r>
        <w:r>
          <w:rPr>
            <w:noProof/>
            <w:webHidden/>
          </w:rPr>
        </w:r>
        <w:r>
          <w:rPr>
            <w:noProof/>
            <w:webHidden/>
          </w:rPr>
          <w:fldChar w:fldCharType="separate"/>
        </w:r>
        <w:r>
          <w:rPr>
            <w:noProof/>
            <w:webHidden/>
          </w:rPr>
          <w:t>27</w:t>
        </w:r>
        <w:r>
          <w:rPr>
            <w:noProof/>
            <w:webHidden/>
          </w:rPr>
          <w:fldChar w:fldCharType="end"/>
        </w:r>
      </w:hyperlink>
    </w:p>
    <w:p w14:paraId="60D76332" w14:textId="361FC1EA" w:rsidR="00CC711D" w:rsidRDefault="00CC711D">
      <w:pPr>
        <w:pStyle w:val="TOC3"/>
        <w:rPr>
          <w:rFonts w:asciiTheme="minorHAnsi" w:hAnsiTheme="minorHAnsi" w:cstheme="minorBidi"/>
          <w:b w:val="0"/>
          <w:noProof/>
          <w:kern w:val="2"/>
          <w:sz w:val="24"/>
          <w:szCs w:val="24"/>
          <w:lang w:eastAsia="en-GB"/>
          <w14:ligatures w14:val="standardContextual"/>
        </w:rPr>
      </w:pPr>
      <w:hyperlink w:anchor="_Toc193447710" w:history="1">
        <w:r w:rsidRPr="00DE7541">
          <w:rPr>
            <w:rStyle w:val="Hyperlink"/>
            <w:noProof/>
          </w:rPr>
          <w:t>10.5.1</w:t>
        </w:r>
        <w:r>
          <w:rPr>
            <w:rFonts w:asciiTheme="minorHAnsi" w:hAnsiTheme="minorHAnsi" w:cstheme="minorBidi"/>
            <w:b w:val="0"/>
            <w:noProof/>
            <w:kern w:val="2"/>
            <w:sz w:val="24"/>
            <w:szCs w:val="24"/>
            <w:lang w:eastAsia="en-GB"/>
            <w14:ligatures w14:val="standardContextual"/>
          </w:rPr>
          <w:tab/>
        </w:r>
        <w:r w:rsidRPr="00DE7541">
          <w:rPr>
            <w:rStyle w:val="Hyperlink"/>
            <w:noProof/>
          </w:rPr>
          <w:t>CurrencyIdentifierSet is not empty</w:t>
        </w:r>
        <w:r>
          <w:rPr>
            <w:noProof/>
            <w:webHidden/>
          </w:rPr>
          <w:tab/>
        </w:r>
        <w:r>
          <w:rPr>
            <w:noProof/>
            <w:webHidden/>
          </w:rPr>
          <w:fldChar w:fldCharType="begin"/>
        </w:r>
        <w:r>
          <w:rPr>
            <w:noProof/>
            <w:webHidden/>
          </w:rPr>
          <w:instrText xml:space="preserve"> PAGEREF _Toc193447710 \h </w:instrText>
        </w:r>
        <w:r>
          <w:rPr>
            <w:noProof/>
            <w:webHidden/>
          </w:rPr>
        </w:r>
        <w:r>
          <w:rPr>
            <w:noProof/>
            <w:webHidden/>
          </w:rPr>
          <w:fldChar w:fldCharType="separate"/>
        </w:r>
        <w:r>
          <w:rPr>
            <w:noProof/>
            <w:webHidden/>
          </w:rPr>
          <w:t>27</w:t>
        </w:r>
        <w:r>
          <w:rPr>
            <w:noProof/>
            <w:webHidden/>
          </w:rPr>
          <w:fldChar w:fldCharType="end"/>
        </w:r>
      </w:hyperlink>
    </w:p>
    <w:p w14:paraId="42055C7E" w14:textId="35367A78" w:rsidR="00CC711D" w:rsidRDefault="00CC711D">
      <w:pPr>
        <w:pStyle w:val="TOC3"/>
        <w:rPr>
          <w:rFonts w:asciiTheme="minorHAnsi" w:hAnsiTheme="minorHAnsi" w:cstheme="minorBidi"/>
          <w:b w:val="0"/>
          <w:noProof/>
          <w:kern w:val="2"/>
          <w:sz w:val="24"/>
          <w:szCs w:val="24"/>
          <w:lang w:eastAsia="en-GB"/>
          <w14:ligatures w14:val="standardContextual"/>
        </w:rPr>
      </w:pPr>
      <w:hyperlink w:anchor="_Toc193447711" w:history="1">
        <w:r w:rsidRPr="00DE7541">
          <w:rPr>
            <w:rStyle w:val="Hyperlink"/>
            <w:noProof/>
          </w:rPr>
          <w:t>10.5.2</w:t>
        </w:r>
        <w:r>
          <w:rPr>
            <w:rFonts w:asciiTheme="minorHAnsi" w:hAnsiTheme="minorHAnsi" w:cstheme="minorBidi"/>
            <w:b w:val="0"/>
            <w:noProof/>
            <w:kern w:val="2"/>
            <w:sz w:val="24"/>
            <w:szCs w:val="24"/>
            <w:lang w:eastAsia="en-GB"/>
            <w14:ligatures w14:val="standardContextual"/>
          </w:rPr>
          <w:tab/>
        </w:r>
        <w:r w:rsidRPr="00DE7541">
          <w:rPr>
            <w:rStyle w:val="Hyperlink"/>
            <w:noProof/>
          </w:rPr>
          <w:t>CurrencyIdentifierSet is empty</w:t>
        </w:r>
        <w:r>
          <w:rPr>
            <w:noProof/>
            <w:webHidden/>
          </w:rPr>
          <w:tab/>
        </w:r>
        <w:r>
          <w:rPr>
            <w:noProof/>
            <w:webHidden/>
          </w:rPr>
          <w:fldChar w:fldCharType="begin"/>
        </w:r>
        <w:r>
          <w:rPr>
            <w:noProof/>
            <w:webHidden/>
          </w:rPr>
          <w:instrText xml:space="preserve"> PAGEREF _Toc193447711 \h </w:instrText>
        </w:r>
        <w:r>
          <w:rPr>
            <w:noProof/>
            <w:webHidden/>
          </w:rPr>
        </w:r>
        <w:r>
          <w:rPr>
            <w:noProof/>
            <w:webHidden/>
          </w:rPr>
          <w:fldChar w:fldCharType="separate"/>
        </w:r>
        <w:r>
          <w:rPr>
            <w:noProof/>
            <w:webHidden/>
          </w:rPr>
          <w:t>28</w:t>
        </w:r>
        <w:r>
          <w:rPr>
            <w:noProof/>
            <w:webHidden/>
          </w:rPr>
          <w:fldChar w:fldCharType="end"/>
        </w:r>
      </w:hyperlink>
    </w:p>
    <w:p w14:paraId="2D639901" w14:textId="77777777" w:rsidR="00CC711D" w:rsidRDefault="00CC711D">
      <w:pPr>
        <w:tabs>
          <w:tab w:val="clear" w:pos="403"/>
        </w:tabs>
        <w:spacing w:after="0" w:line="240" w:lineRule="auto"/>
        <w:jc w:val="left"/>
        <w:rPr>
          <w:rStyle w:val="Hyperlink"/>
          <w:b/>
          <w:noProof/>
        </w:rPr>
      </w:pPr>
      <w:r>
        <w:rPr>
          <w:rStyle w:val="Hyperlink"/>
          <w:noProof/>
        </w:rPr>
        <w:br w:type="page"/>
      </w:r>
    </w:p>
    <w:p w14:paraId="62BA13C1" w14:textId="03C4BBC1" w:rsidR="00CC711D" w:rsidRDefault="00CC711D">
      <w:pPr>
        <w:pStyle w:val="TOC1"/>
        <w:rPr>
          <w:rFonts w:asciiTheme="minorHAnsi" w:hAnsiTheme="minorHAnsi" w:cstheme="minorBidi"/>
          <w:b w:val="0"/>
          <w:noProof/>
          <w:kern w:val="2"/>
          <w:sz w:val="24"/>
          <w:szCs w:val="24"/>
          <w:lang w:eastAsia="en-GB"/>
          <w14:ligatures w14:val="standardContextual"/>
        </w:rPr>
      </w:pPr>
      <w:hyperlink w:anchor="_Toc193447712" w:history="1">
        <w:r w:rsidRPr="00DE7541">
          <w:rPr>
            <w:rStyle w:val="Hyperlink"/>
            <w:noProof/>
          </w:rPr>
          <w:t>11</w:t>
        </w:r>
        <w:r>
          <w:rPr>
            <w:rFonts w:asciiTheme="minorHAnsi" w:hAnsiTheme="minorHAnsi" w:cstheme="minorBidi"/>
            <w:b w:val="0"/>
            <w:noProof/>
            <w:kern w:val="2"/>
            <w:sz w:val="24"/>
            <w:szCs w:val="24"/>
            <w:lang w:eastAsia="en-GB"/>
            <w14:ligatures w14:val="standardContextual"/>
          </w:rPr>
          <w:tab/>
        </w:r>
        <w:r w:rsidRPr="00DE7541">
          <w:rPr>
            <w:rStyle w:val="Hyperlink"/>
            <w:noProof/>
          </w:rPr>
          <w:t>Syntax Generation of User-defined Data Types for Date &amp; Time</w:t>
        </w:r>
        <w:r>
          <w:rPr>
            <w:noProof/>
            <w:webHidden/>
          </w:rPr>
          <w:tab/>
        </w:r>
        <w:r>
          <w:rPr>
            <w:noProof/>
            <w:webHidden/>
          </w:rPr>
          <w:fldChar w:fldCharType="begin"/>
        </w:r>
        <w:r>
          <w:rPr>
            <w:noProof/>
            <w:webHidden/>
          </w:rPr>
          <w:instrText xml:space="preserve"> PAGEREF _Toc193447712 \h </w:instrText>
        </w:r>
        <w:r>
          <w:rPr>
            <w:noProof/>
            <w:webHidden/>
          </w:rPr>
        </w:r>
        <w:r>
          <w:rPr>
            <w:noProof/>
            <w:webHidden/>
          </w:rPr>
          <w:fldChar w:fldCharType="separate"/>
        </w:r>
        <w:r>
          <w:rPr>
            <w:noProof/>
            <w:webHidden/>
          </w:rPr>
          <w:t>29</w:t>
        </w:r>
        <w:r>
          <w:rPr>
            <w:noProof/>
            <w:webHidden/>
          </w:rPr>
          <w:fldChar w:fldCharType="end"/>
        </w:r>
      </w:hyperlink>
    </w:p>
    <w:p w14:paraId="1794C5FB" w14:textId="36E55B8E"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713" w:history="1">
        <w:r w:rsidRPr="00DE7541">
          <w:rPr>
            <w:rStyle w:val="Hyperlink"/>
            <w:noProof/>
          </w:rPr>
          <w:t>11.1</w:t>
        </w:r>
        <w:r>
          <w:rPr>
            <w:rFonts w:asciiTheme="minorHAnsi" w:hAnsiTheme="minorHAnsi" w:cstheme="minorBidi"/>
            <w:b w:val="0"/>
            <w:noProof/>
            <w:kern w:val="2"/>
            <w:sz w:val="24"/>
            <w:szCs w:val="24"/>
            <w:lang w:eastAsia="en-GB"/>
            <w14:ligatures w14:val="standardContextual"/>
          </w:rPr>
          <w:tab/>
        </w:r>
        <w:r w:rsidRPr="00DE7541">
          <w:rPr>
            <w:rStyle w:val="Hyperlink"/>
            <w:noProof/>
          </w:rPr>
          <w:t>Duration</w:t>
        </w:r>
        <w:r>
          <w:rPr>
            <w:noProof/>
            <w:webHidden/>
          </w:rPr>
          <w:tab/>
        </w:r>
        <w:r>
          <w:rPr>
            <w:noProof/>
            <w:webHidden/>
          </w:rPr>
          <w:fldChar w:fldCharType="begin"/>
        </w:r>
        <w:r>
          <w:rPr>
            <w:noProof/>
            <w:webHidden/>
          </w:rPr>
          <w:instrText xml:space="preserve"> PAGEREF _Toc193447713 \h </w:instrText>
        </w:r>
        <w:r>
          <w:rPr>
            <w:noProof/>
            <w:webHidden/>
          </w:rPr>
        </w:r>
        <w:r>
          <w:rPr>
            <w:noProof/>
            <w:webHidden/>
          </w:rPr>
          <w:fldChar w:fldCharType="separate"/>
        </w:r>
        <w:r>
          <w:rPr>
            <w:noProof/>
            <w:webHidden/>
          </w:rPr>
          <w:t>29</w:t>
        </w:r>
        <w:r>
          <w:rPr>
            <w:noProof/>
            <w:webHidden/>
          </w:rPr>
          <w:fldChar w:fldCharType="end"/>
        </w:r>
      </w:hyperlink>
    </w:p>
    <w:p w14:paraId="417BF31E" w14:textId="61A5092B"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714" w:history="1">
        <w:r w:rsidRPr="00DE7541">
          <w:rPr>
            <w:rStyle w:val="Hyperlink"/>
            <w:noProof/>
          </w:rPr>
          <w:t>11.2</w:t>
        </w:r>
        <w:r>
          <w:rPr>
            <w:rFonts w:asciiTheme="minorHAnsi" w:hAnsiTheme="minorHAnsi" w:cstheme="minorBidi"/>
            <w:b w:val="0"/>
            <w:noProof/>
            <w:kern w:val="2"/>
            <w:sz w:val="24"/>
            <w:szCs w:val="24"/>
            <w:lang w:eastAsia="en-GB"/>
            <w14:ligatures w14:val="standardContextual"/>
          </w:rPr>
          <w:tab/>
        </w:r>
        <w:r w:rsidRPr="00DE7541">
          <w:rPr>
            <w:rStyle w:val="Hyperlink"/>
            <w:noProof/>
          </w:rPr>
          <w:t>DateTime</w:t>
        </w:r>
        <w:r>
          <w:rPr>
            <w:noProof/>
            <w:webHidden/>
          </w:rPr>
          <w:tab/>
        </w:r>
        <w:r>
          <w:rPr>
            <w:noProof/>
            <w:webHidden/>
          </w:rPr>
          <w:fldChar w:fldCharType="begin"/>
        </w:r>
        <w:r>
          <w:rPr>
            <w:noProof/>
            <w:webHidden/>
          </w:rPr>
          <w:instrText xml:space="preserve"> PAGEREF _Toc193447714 \h </w:instrText>
        </w:r>
        <w:r>
          <w:rPr>
            <w:noProof/>
            <w:webHidden/>
          </w:rPr>
        </w:r>
        <w:r>
          <w:rPr>
            <w:noProof/>
            <w:webHidden/>
          </w:rPr>
          <w:fldChar w:fldCharType="separate"/>
        </w:r>
        <w:r>
          <w:rPr>
            <w:noProof/>
            <w:webHidden/>
          </w:rPr>
          <w:t>30</w:t>
        </w:r>
        <w:r>
          <w:rPr>
            <w:noProof/>
            <w:webHidden/>
          </w:rPr>
          <w:fldChar w:fldCharType="end"/>
        </w:r>
      </w:hyperlink>
    </w:p>
    <w:p w14:paraId="4B2AA3EF" w14:textId="1E367F13" w:rsidR="00CC711D" w:rsidRDefault="00CC711D">
      <w:pPr>
        <w:pStyle w:val="TOC3"/>
        <w:rPr>
          <w:rFonts w:asciiTheme="minorHAnsi" w:hAnsiTheme="minorHAnsi" w:cstheme="minorBidi"/>
          <w:b w:val="0"/>
          <w:noProof/>
          <w:kern w:val="2"/>
          <w:sz w:val="24"/>
          <w:szCs w:val="24"/>
          <w:lang w:eastAsia="en-GB"/>
          <w14:ligatures w14:val="standardContextual"/>
        </w:rPr>
      </w:pPr>
      <w:hyperlink w:anchor="_Toc193447715" w:history="1">
        <w:r w:rsidRPr="00DE7541">
          <w:rPr>
            <w:rStyle w:val="Hyperlink"/>
            <w:noProof/>
          </w:rPr>
          <w:t>11.2.1</w:t>
        </w:r>
        <w:r>
          <w:rPr>
            <w:rFonts w:asciiTheme="minorHAnsi" w:hAnsiTheme="minorHAnsi" w:cstheme="minorBidi"/>
            <w:b w:val="0"/>
            <w:noProof/>
            <w:kern w:val="2"/>
            <w:sz w:val="24"/>
            <w:szCs w:val="24"/>
            <w:lang w:eastAsia="en-GB"/>
            <w14:ligatures w14:val="standardContextual"/>
          </w:rPr>
          <w:tab/>
        </w:r>
        <w:r w:rsidRPr="00DE7541">
          <w:rPr>
            <w:rStyle w:val="Hyperlink"/>
            <w:noProof/>
          </w:rPr>
          <w:t>NormalisedDateTime</w:t>
        </w:r>
        <w:r>
          <w:rPr>
            <w:noProof/>
            <w:webHidden/>
          </w:rPr>
          <w:tab/>
        </w:r>
        <w:r>
          <w:rPr>
            <w:noProof/>
            <w:webHidden/>
          </w:rPr>
          <w:fldChar w:fldCharType="begin"/>
        </w:r>
        <w:r>
          <w:rPr>
            <w:noProof/>
            <w:webHidden/>
          </w:rPr>
          <w:instrText xml:space="preserve"> PAGEREF _Toc193447715 \h </w:instrText>
        </w:r>
        <w:r>
          <w:rPr>
            <w:noProof/>
            <w:webHidden/>
          </w:rPr>
        </w:r>
        <w:r>
          <w:rPr>
            <w:noProof/>
            <w:webHidden/>
          </w:rPr>
          <w:fldChar w:fldCharType="separate"/>
        </w:r>
        <w:r>
          <w:rPr>
            <w:noProof/>
            <w:webHidden/>
          </w:rPr>
          <w:t>30</w:t>
        </w:r>
        <w:r>
          <w:rPr>
            <w:noProof/>
            <w:webHidden/>
          </w:rPr>
          <w:fldChar w:fldCharType="end"/>
        </w:r>
      </w:hyperlink>
    </w:p>
    <w:p w14:paraId="3DDFE017" w14:textId="56D6C5BA"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716" w:history="1">
        <w:r w:rsidRPr="00DE7541">
          <w:rPr>
            <w:rStyle w:val="Hyperlink"/>
            <w:noProof/>
          </w:rPr>
          <w:t>11.3</w:t>
        </w:r>
        <w:r>
          <w:rPr>
            <w:rFonts w:asciiTheme="minorHAnsi" w:hAnsiTheme="minorHAnsi" w:cstheme="minorBidi"/>
            <w:b w:val="0"/>
            <w:noProof/>
            <w:kern w:val="2"/>
            <w:sz w:val="24"/>
            <w:szCs w:val="24"/>
            <w:lang w:eastAsia="en-GB"/>
            <w14:ligatures w14:val="standardContextual"/>
          </w:rPr>
          <w:tab/>
        </w:r>
        <w:r w:rsidRPr="00DE7541">
          <w:rPr>
            <w:rStyle w:val="Hyperlink"/>
            <w:noProof/>
          </w:rPr>
          <w:t>Date</w:t>
        </w:r>
        <w:r>
          <w:rPr>
            <w:noProof/>
            <w:webHidden/>
          </w:rPr>
          <w:tab/>
        </w:r>
        <w:r>
          <w:rPr>
            <w:noProof/>
            <w:webHidden/>
          </w:rPr>
          <w:fldChar w:fldCharType="begin"/>
        </w:r>
        <w:r>
          <w:rPr>
            <w:noProof/>
            <w:webHidden/>
          </w:rPr>
          <w:instrText xml:space="preserve"> PAGEREF _Toc193447716 \h </w:instrText>
        </w:r>
        <w:r>
          <w:rPr>
            <w:noProof/>
            <w:webHidden/>
          </w:rPr>
        </w:r>
        <w:r>
          <w:rPr>
            <w:noProof/>
            <w:webHidden/>
          </w:rPr>
          <w:fldChar w:fldCharType="separate"/>
        </w:r>
        <w:r>
          <w:rPr>
            <w:noProof/>
            <w:webHidden/>
          </w:rPr>
          <w:t>31</w:t>
        </w:r>
        <w:r>
          <w:rPr>
            <w:noProof/>
            <w:webHidden/>
          </w:rPr>
          <w:fldChar w:fldCharType="end"/>
        </w:r>
      </w:hyperlink>
    </w:p>
    <w:p w14:paraId="50A4AB25" w14:textId="1C7B8E9A"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717" w:history="1">
        <w:r w:rsidRPr="00DE7541">
          <w:rPr>
            <w:rStyle w:val="Hyperlink"/>
            <w:noProof/>
          </w:rPr>
          <w:t>11.4</w:t>
        </w:r>
        <w:r>
          <w:rPr>
            <w:rFonts w:asciiTheme="minorHAnsi" w:hAnsiTheme="minorHAnsi" w:cstheme="minorBidi"/>
            <w:b w:val="0"/>
            <w:noProof/>
            <w:kern w:val="2"/>
            <w:sz w:val="24"/>
            <w:szCs w:val="24"/>
            <w:lang w:eastAsia="en-GB"/>
            <w14:ligatures w14:val="standardContextual"/>
          </w:rPr>
          <w:tab/>
        </w:r>
        <w:r w:rsidRPr="00DE7541">
          <w:rPr>
            <w:rStyle w:val="Hyperlink"/>
            <w:noProof/>
          </w:rPr>
          <w:t>Time</w:t>
        </w:r>
        <w:r>
          <w:rPr>
            <w:noProof/>
            <w:webHidden/>
          </w:rPr>
          <w:tab/>
        </w:r>
        <w:r>
          <w:rPr>
            <w:noProof/>
            <w:webHidden/>
          </w:rPr>
          <w:fldChar w:fldCharType="begin"/>
        </w:r>
        <w:r>
          <w:rPr>
            <w:noProof/>
            <w:webHidden/>
          </w:rPr>
          <w:instrText xml:space="preserve"> PAGEREF _Toc193447717 \h </w:instrText>
        </w:r>
        <w:r>
          <w:rPr>
            <w:noProof/>
            <w:webHidden/>
          </w:rPr>
        </w:r>
        <w:r>
          <w:rPr>
            <w:noProof/>
            <w:webHidden/>
          </w:rPr>
          <w:fldChar w:fldCharType="separate"/>
        </w:r>
        <w:r>
          <w:rPr>
            <w:noProof/>
            <w:webHidden/>
          </w:rPr>
          <w:t>31</w:t>
        </w:r>
        <w:r>
          <w:rPr>
            <w:noProof/>
            <w:webHidden/>
          </w:rPr>
          <w:fldChar w:fldCharType="end"/>
        </w:r>
      </w:hyperlink>
    </w:p>
    <w:p w14:paraId="58468DA5" w14:textId="0A34D709"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718" w:history="1">
        <w:r w:rsidRPr="00DE7541">
          <w:rPr>
            <w:rStyle w:val="Hyperlink"/>
            <w:noProof/>
          </w:rPr>
          <w:t>11.5</w:t>
        </w:r>
        <w:r>
          <w:rPr>
            <w:rFonts w:asciiTheme="minorHAnsi" w:hAnsiTheme="minorHAnsi" w:cstheme="minorBidi"/>
            <w:b w:val="0"/>
            <w:noProof/>
            <w:kern w:val="2"/>
            <w:sz w:val="24"/>
            <w:szCs w:val="24"/>
            <w:lang w:eastAsia="en-GB"/>
            <w14:ligatures w14:val="standardContextual"/>
          </w:rPr>
          <w:tab/>
        </w:r>
        <w:r w:rsidRPr="00DE7541">
          <w:rPr>
            <w:rStyle w:val="Hyperlink"/>
            <w:noProof/>
          </w:rPr>
          <w:t>YearMonth</w:t>
        </w:r>
        <w:r>
          <w:rPr>
            <w:noProof/>
            <w:webHidden/>
          </w:rPr>
          <w:tab/>
        </w:r>
        <w:r>
          <w:rPr>
            <w:noProof/>
            <w:webHidden/>
          </w:rPr>
          <w:fldChar w:fldCharType="begin"/>
        </w:r>
        <w:r>
          <w:rPr>
            <w:noProof/>
            <w:webHidden/>
          </w:rPr>
          <w:instrText xml:space="preserve"> PAGEREF _Toc193447718 \h </w:instrText>
        </w:r>
        <w:r>
          <w:rPr>
            <w:noProof/>
            <w:webHidden/>
          </w:rPr>
        </w:r>
        <w:r>
          <w:rPr>
            <w:noProof/>
            <w:webHidden/>
          </w:rPr>
          <w:fldChar w:fldCharType="separate"/>
        </w:r>
        <w:r>
          <w:rPr>
            <w:noProof/>
            <w:webHidden/>
          </w:rPr>
          <w:t>32</w:t>
        </w:r>
        <w:r>
          <w:rPr>
            <w:noProof/>
            <w:webHidden/>
          </w:rPr>
          <w:fldChar w:fldCharType="end"/>
        </w:r>
      </w:hyperlink>
    </w:p>
    <w:p w14:paraId="25B4DFAA" w14:textId="6AC5AD95"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719" w:history="1">
        <w:r w:rsidRPr="00DE7541">
          <w:rPr>
            <w:rStyle w:val="Hyperlink"/>
            <w:noProof/>
          </w:rPr>
          <w:t>11.6</w:t>
        </w:r>
        <w:r>
          <w:rPr>
            <w:rFonts w:asciiTheme="minorHAnsi" w:hAnsiTheme="minorHAnsi" w:cstheme="minorBidi"/>
            <w:b w:val="0"/>
            <w:noProof/>
            <w:kern w:val="2"/>
            <w:sz w:val="24"/>
            <w:szCs w:val="24"/>
            <w:lang w:eastAsia="en-GB"/>
            <w14:ligatures w14:val="standardContextual"/>
          </w:rPr>
          <w:tab/>
        </w:r>
        <w:r w:rsidRPr="00DE7541">
          <w:rPr>
            <w:rStyle w:val="Hyperlink"/>
            <w:noProof/>
          </w:rPr>
          <w:t>MonthDay</w:t>
        </w:r>
        <w:r>
          <w:rPr>
            <w:noProof/>
            <w:webHidden/>
          </w:rPr>
          <w:tab/>
        </w:r>
        <w:r>
          <w:rPr>
            <w:noProof/>
            <w:webHidden/>
          </w:rPr>
          <w:fldChar w:fldCharType="begin"/>
        </w:r>
        <w:r>
          <w:rPr>
            <w:noProof/>
            <w:webHidden/>
          </w:rPr>
          <w:instrText xml:space="preserve"> PAGEREF _Toc193447719 \h </w:instrText>
        </w:r>
        <w:r>
          <w:rPr>
            <w:noProof/>
            <w:webHidden/>
          </w:rPr>
        </w:r>
        <w:r>
          <w:rPr>
            <w:noProof/>
            <w:webHidden/>
          </w:rPr>
          <w:fldChar w:fldCharType="separate"/>
        </w:r>
        <w:r>
          <w:rPr>
            <w:noProof/>
            <w:webHidden/>
          </w:rPr>
          <w:t>32</w:t>
        </w:r>
        <w:r>
          <w:rPr>
            <w:noProof/>
            <w:webHidden/>
          </w:rPr>
          <w:fldChar w:fldCharType="end"/>
        </w:r>
      </w:hyperlink>
    </w:p>
    <w:p w14:paraId="26F545BD" w14:textId="52B96613"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720" w:history="1">
        <w:r w:rsidRPr="00DE7541">
          <w:rPr>
            <w:rStyle w:val="Hyperlink"/>
            <w:noProof/>
          </w:rPr>
          <w:t>11.7</w:t>
        </w:r>
        <w:r>
          <w:rPr>
            <w:rFonts w:asciiTheme="minorHAnsi" w:hAnsiTheme="minorHAnsi" w:cstheme="minorBidi"/>
            <w:b w:val="0"/>
            <w:noProof/>
            <w:kern w:val="2"/>
            <w:sz w:val="24"/>
            <w:szCs w:val="24"/>
            <w:lang w:eastAsia="en-GB"/>
            <w14:ligatures w14:val="standardContextual"/>
          </w:rPr>
          <w:tab/>
        </w:r>
        <w:r w:rsidRPr="00DE7541">
          <w:rPr>
            <w:rStyle w:val="Hyperlink"/>
            <w:noProof/>
          </w:rPr>
          <w:t>Year</w:t>
        </w:r>
        <w:r>
          <w:rPr>
            <w:noProof/>
            <w:webHidden/>
          </w:rPr>
          <w:tab/>
        </w:r>
        <w:r>
          <w:rPr>
            <w:noProof/>
            <w:webHidden/>
          </w:rPr>
          <w:fldChar w:fldCharType="begin"/>
        </w:r>
        <w:r>
          <w:rPr>
            <w:noProof/>
            <w:webHidden/>
          </w:rPr>
          <w:instrText xml:space="preserve"> PAGEREF _Toc193447720 \h </w:instrText>
        </w:r>
        <w:r>
          <w:rPr>
            <w:noProof/>
            <w:webHidden/>
          </w:rPr>
        </w:r>
        <w:r>
          <w:rPr>
            <w:noProof/>
            <w:webHidden/>
          </w:rPr>
          <w:fldChar w:fldCharType="separate"/>
        </w:r>
        <w:r>
          <w:rPr>
            <w:noProof/>
            <w:webHidden/>
          </w:rPr>
          <w:t>33</w:t>
        </w:r>
        <w:r>
          <w:rPr>
            <w:noProof/>
            <w:webHidden/>
          </w:rPr>
          <w:fldChar w:fldCharType="end"/>
        </w:r>
      </w:hyperlink>
    </w:p>
    <w:p w14:paraId="2A813A5B" w14:textId="667D35FE"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721" w:history="1">
        <w:r w:rsidRPr="00DE7541">
          <w:rPr>
            <w:rStyle w:val="Hyperlink"/>
            <w:noProof/>
          </w:rPr>
          <w:t>11.8</w:t>
        </w:r>
        <w:r>
          <w:rPr>
            <w:rFonts w:asciiTheme="minorHAnsi" w:hAnsiTheme="minorHAnsi" w:cstheme="minorBidi"/>
            <w:b w:val="0"/>
            <w:noProof/>
            <w:kern w:val="2"/>
            <w:sz w:val="24"/>
            <w:szCs w:val="24"/>
            <w:lang w:eastAsia="en-GB"/>
            <w14:ligatures w14:val="standardContextual"/>
          </w:rPr>
          <w:tab/>
        </w:r>
        <w:r w:rsidRPr="00DE7541">
          <w:rPr>
            <w:rStyle w:val="Hyperlink"/>
            <w:noProof/>
          </w:rPr>
          <w:t>Month</w:t>
        </w:r>
        <w:r>
          <w:rPr>
            <w:noProof/>
            <w:webHidden/>
          </w:rPr>
          <w:tab/>
        </w:r>
        <w:r>
          <w:rPr>
            <w:noProof/>
            <w:webHidden/>
          </w:rPr>
          <w:fldChar w:fldCharType="begin"/>
        </w:r>
        <w:r>
          <w:rPr>
            <w:noProof/>
            <w:webHidden/>
          </w:rPr>
          <w:instrText xml:space="preserve"> PAGEREF _Toc193447721 \h </w:instrText>
        </w:r>
        <w:r>
          <w:rPr>
            <w:noProof/>
            <w:webHidden/>
          </w:rPr>
        </w:r>
        <w:r>
          <w:rPr>
            <w:noProof/>
            <w:webHidden/>
          </w:rPr>
          <w:fldChar w:fldCharType="separate"/>
        </w:r>
        <w:r>
          <w:rPr>
            <w:noProof/>
            <w:webHidden/>
          </w:rPr>
          <w:t>33</w:t>
        </w:r>
        <w:r>
          <w:rPr>
            <w:noProof/>
            <w:webHidden/>
          </w:rPr>
          <w:fldChar w:fldCharType="end"/>
        </w:r>
      </w:hyperlink>
    </w:p>
    <w:p w14:paraId="3AA86E9B" w14:textId="6706F85E" w:rsidR="00CC711D" w:rsidRDefault="00CC711D">
      <w:pPr>
        <w:pStyle w:val="TOC2"/>
        <w:rPr>
          <w:rFonts w:asciiTheme="minorHAnsi" w:hAnsiTheme="minorHAnsi" w:cstheme="minorBidi"/>
          <w:b w:val="0"/>
          <w:noProof/>
          <w:kern w:val="2"/>
          <w:sz w:val="24"/>
          <w:szCs w:val="24"/>
          <w:lang w:eastAsia="en-GB"/>
          <w14:ligatures w14:val="standardContextual"/>
        </w:rPr>
      </w:pPr>
      <w:hyperlink w:anchor="_Toc193447722" w:history="1">
        <w:r w:rsidRPr="00DE7541">
          <w:rPr>
            <w:rStyle w:val="Hyperlink"/>
            <w:noProof/>
          </w:rPr>
          <w:t>11.9</w:t>
        </w:r>
        <w:r>
          <w:rPr>
            <w:rFonts w:asciiTheme="minorHAnsi" w:hAnsiTheme="minorHAnsi" w:cstheme="minorBidi"/>
            <w:b w:val="0"/>
            <w:noProof/>
            <w:kern w:val="2"/>
            <w:sz w:val="24"/>
            <w:szCs w:val="24"/>
            <w:lang w:eastAsia="en-GB"/>
            <w14:ligatures w14:val="standardContextual"/>
          </w:rPr>
          <w:tab/>
        </w:r>
        <w:r w:rsidRPr="00DE7541">
          <w:rPr>
            <w:rStyle w:val="Hyperlink"/>
            <w:noProof/>
          </w:rPr>
          <w:t>Day</w:t>
        </w:r>
        <w:r>
          <w:rPr>
            <w:noProof/>
            <w:webHidden/>
          </w:rPr>
          <w:tab/>
        </w:r>
        <w:r>
          <w:rPr>
            <w:noProof/>
            <w:webHidden/>
          </w:rPr>
          <w:fldChar w:fldCharType="begin"/>
        </w:r>
        <w:r>
          <w:rPr>
            <w:noProof/>
            <w:webHidden/>
          </w:rPr>
          <w:instrText xml:space="preserve"> PAGEREF _Toc193447722 \h </w:instrText>
        </w:r>
        <w:r>
          <w:rPr>
            <w:noProof/>
            <w:webHidden/>
          </w:rPr>
        </w:r>
        <w:r>
          <w:rPr>
            <w:noProof/>
            <w:webHidden/>
          </w:rPr>
          <w:fldChar w:fldCharType="separate"/>
        </w:r>
        <w:r>
          <w:rPr>
            <w:noProof/>
            <w:webHidden/>
          </w:rPr>
          <w:t>33</w:t>
        </w:r>
        <w:r>
          <w:rPr>
            <w:noProof/>
            <w:webHidden/>
          </w:rPr>
          <w:fldChar w:fldCharType="end"/>
        </w:r>
      </w:hyperlink>
    </w:p>
    <w:p w14:paraId="6AA7F6F7" w14:textId="7B00A9D0" w:rsidR="00CC711D" w:rsidRDefault="00CC711D">
      <w:pPr>
        <w:pStyle w:val="TOC1"/>
        <w:rPr>
          <w:rFonts w:asciiTheme="minorHAnsi" w:hAnsiTheme="minorHAnsi" w:cstheme="minorBidi"/>
          <w:b w:val="0"/>
          <w:noProof/>
          <w:kern w:val="2"/>
          <w:sz w:val="24"/>
          <w:szCs w:val="24"/>
          <w:lang w:eastAsia="en-GB"/>
          <w14:ligatures w14:val="standardContextual"/>
        </w:rPr>
      </w:pPr>
      <w:hyperlink w:anchor="_Toc193447723" w:history="1">
        <w:r w:rsidRPr="00DE7541">
          <w:rPr>
            <w:rStyle w:val="Hyperlink"/>
            <w:noProof/>
          </w:rPr>
          <w:t>Annex A  Converting ISO 20022 XML into JSON  (Informative)</w:t>
        </w:r>
        <w:r>
          <w:rPr>
            <w:noProof/>
            <w:webHidden/>
          </w:rPr>
          <w:tab/>
        </w:r>
        <w:r>
          <w:rPr>
            <w:noProof/>
            <w:webHidden/>
          </w:rPr>
          <w:fldChar w:fldCharType="begin"/>
        </w:r>
        <w:r>
          <w:rPr>
            <w:noProof/>
            <w:webHidden/>
          </w:rPr>
          <w:instrText xml:space="preserve"> PAGEREF _Toc193447723 \h </w:instrText>
        </w:r>
        <w:r>
          <w:rPr>
            <w:noProof/>
            <w:webHidden/>
          </w:rPr>
        </w:r>
        <w:r>
          <w:rPr>
            <w:noProof/>
            <w:webHidden/>
          </w:rPr>
          <w:fldChar w:fldCharType="separate"/>
        </w:r>
        <w:r>
          <w:rPr>
            <w:noProof/>
            <w:webHidden/>
          </w:rPr>
          <w:t>34</w:t>
        </w:r>
        <w:r>
          <w:rPr>
            <w:noProof/>
            <w:webHidden/>
          </w:rPr>
          <w:fldChar w:fldCharType="end"/>
        </w:r>
      </w:hyperlink>
    </w:p>
    <w:p w14:paraId="48BA4695" w14:textId="43F2E82E" w:rsidR="00CC711D" w:rsidRDefault="00CC711D">
      <w:pPr>
        <w:pStyle w:val="TOC1"/>
        <w:rPr>
          <w:rFonts w:asciiTheme="minorHAnsi" w:hAnsiTheme="minorHAnsi" w:cstheme="minorBidi"/>
          <w:b w:val="0"/>
          <w:noProof/>
          <w:kern w:val="2"/>
          <w:sz w:val="24"/>
          <w:szCs w:val="24"/>
          <w:lang w:eastAsia="en-GB"/>
          <w14:ligatures w14:val="standardContextual"/>
        </w:rPr>
      </w:pPr>
      <w:hyperlink w:anchor="_Toc193447724" w:history="1">
        <w:r w:rsidRPr="00DE7541">
          <w:rPr>
            <w:rStyle w:val="Hyperlink"/>
            <w:noProof/>
          </w:rPr>
          <w:t>A.1</w:t>
        </w:r>
        <w:r>
          <w:rPr>
            <w:rFonts w:asciiTheme="minorHAnsi" w:hAnsiTheme="minorHAnsi" w:cstheme="minorBidi"/>
            <w:b w:val="0"/>
            <w:noProof/>
            <w:kern w:val="2"/>
            <w:sz w:val="24"/>
            <w:szCs w:val="24"/>
            <w:lang w:eastAsia="en-GB"/>
            <w14:ligatures w14:val="standardContextual"/>
          </w:rPr>
          <w:tab/>
        </w:r>
        <w:r w:rsidRPr="00DE7541">
          <w:rPr>
            <w:rStyle w:val="Hyperlink"/>
            <w:noProof/>
          </w:rPr>
          <w:t>Introduction</w:t>
        </w:r>
        <w:r>
          <w:rPr>
            <w:noProof/>
            <w:webHidden/>
          </w:rPr>
          <w:tab/>
        </w:r>
        <w:r>
          <w:rPr>
            <w:noProof/>
            <w:webHidden/>
          </w:rPr>
          <w:fldChar w:fldCharType="begin"/>
        </w:r>
        <w:r>
          <w:rPr>
            <w:noProof/>
            <w:webHidden/>
          </w:rPr>
          <w:instrText xml:space="preserve"> PAGEREF _Toc193447724 \h </w:instrText>
        </w:r>
        <w:r>
          <w:rPr>
            <w:noProof/>
            <w:webHidden/>
          </w:rPr>
        </w:r>
        <w:r>
          <w:rPr>
            <w:noProof/>
            <w:webHidden/>
          </w:rPr>
          <w:fldChar w:fldCharType="separate"/>
        </w:r>
        <w:r>
          <w:rPr>
            <w:noProof/>
            <w:webHidden/>
          </w:rPr>
          <w:t>34</w:t>
        </w:r>
        <w:r>
          <w:rPr>
            <w:noProof/>
            <w:webHidden/>
          </w:rPr>
          <w:fldChar w:fldCharType="end"/>
        </w:r>
      </w:hyperlink>
    </w:p>
    <w:p w14:paraId="2D32AEB4" w14:textId="387161EA" w:rsidR="00CC711D" w:rsidRDefault="00CC711D">
      <w:pPr>
        <w:pStyle w:val="TOC1"/>
        <w:rPr>
          <w:rFonts w:asciiTheme="minorHAnsi" w:hAnsiTheme="minorHAnsi" w:cstheme="minorBidi"/>
          <w:b w:val="0"/>
          <w:noProof/>
          <w:kern w:val="2"/>
          <w:sz w:val="24"/>
          <w:szCs w:val="24"/>
          <w:lang w:eastAsia="en-GB"/>
          <w14:ligatures w14:val="standardContextual"/>
        </w:rPr>
      </w:pPr>
      <w:hyperlink w:anchor="_Toc193447725" w:history="1">
        <w:r w:rsidRPr="00DE7541">
          <w:rPr>
            <w:rStyle w:val="Hyperlink"/>
            <w:noProof/>
          </w:rPr>
          <w:t>A.2</w:t>
        </w:r>
        <w:r>
          <w:rPr>
            <w:rFonts w:asciiTheme="minorHAnsi" w:hAnsiTheme="minorHAnsi" w:cstheme="minorBidi"/>
            <w:b w:val="0"/>
            <w:noProof/>
            <w:kern w:val="2"/>
            <w:sz w:val="24"/>
            <w:szCs w:val="24"/>
            <w:lang w:eastAsia="en-GB"/>
            <w14:ligatures w14:val="standardContextual"/>
          </w:rPr>
          <w:tab/>
        </w:r>
        <w:r w:rsidRPr="00DE7541">
          <w:rPr>
            <w:rStyle w:val="Hyperlink"/>
            <w:noProof/>
          </w:rPr>
          <w:t>Example</w:t>
        </w:r>
        <w:r>
          <w:rPr>
            <w:noProof/>
            <w:webHidden/>
          </w:rPr>
          <w:tab/>
        </w:r>
        <w:r>
          <w:rPr>
            <w:noProof/>
            <w:webHidden/>
          </w:rPr>
          <w:fldChar w:fldCharType="begin"/>
        </w:r>
        <w:r>
          <w:rPr>
            <w:noProof/>
            <w:webHidden/>
          </w:rPr>
          <w:instrText xml:space="preserve"> PAGEREF _Toc193447725 \h </w:instrText>
        </w:r>
        <w:r>
          <w:rPr>
            <w:noProof/>
            <w:webHidden/>
          </w:rPr>
        </w:r>
        <w:r>
          <w:rPr>
            <w:noProof/>
            <w:webHidden/>
          </w:rPr>
          <w:fldChar w:fldCharType="separate"/>
        </w:r>
        <w:r>
          <w:rPr>
            <w:noProof/>
            <w:webHidden/>
          </w:rPr>
          <w:t>35</w:t>
        </w:r>
        <w:r>
          <w:rPr>
            <w:noProof/>
            <w:webHidden/>
          </w:rPr>
          <w:fldChar w:fldCharType="end"/>
        </w:r>
      </w:hyperlink>
    </w:p>
    <w:p w14:paraId="0C64EA70" w14:textId="12C43B02" w:rsidR="00CC711D" w:rsidRDefault="00CC711D">
      <w:pPr>
        <w:pStyle w:val="TOC1"/>
        <w:rPr>
          <w:rFonts w:asciiTheme="minorHAnsi" w:hAnsiTheme="minorHAnsi" w:cstheme="minorBidi"/>
          <w:b w:val="0"/>
          <w:noProof/>
          <w:kern w:val="2"/>
          <w:sz w:val="24"/>
          <w:szCs w:val="24"/>
          <w:lang w:eastAsia="en-GB"/>
          <w14:ligatures w14:val="standardContextual"/>
        </w:rPr>
      </w:pPr>
      <w:hyperlink w:anchor="_Toc193447726" w:history="1">
        <w:r w:rsidRPr="00DE7541">
          <w:rPr>
            <w:rStyle w:val="Hyperlink"/>
            <w:noProof/>
          </w:rPr>
          <w:t>A.2.1</w:t>
        </w:r>
        <w:r>
          <w:rPr>
            <w:rFonts w:asciiTheme="minorHAnsi" w:hAnsiTheme="minorHAnsi" w:cstheme="minorBidi"/>
            <w:b w:val="0"/>
            <w:noProof/>
            <w:kern w:val="2"/>
            <w:sz w:val="24"/>
            <w:szCs w:val="24"/>
            <w:lang w:eastAsia="en-GB"/>
            <w14:ligatures w14:val="standardContextual"/>
          </w:rPr>
          <w:tab/>
        </w:r>
        <w:r w:rsidRPr="00DE7541">
          <w:rPr>
            <w:rStyle w:val="Hyperlink"/>
            <w:noProof/>
          </w:rPr>
          <w:t>ISO 20022 XML message</w:t>
        </w:r>
        <w:r>
          <w:rPr>
            <w:noProof/>
            <w:webHidden/>
          </w:rPr>
          <w:tab/>
        </w:r>
        <w:r>
          <w:rPr>
            <w:noProof/>
            <w:webHidden/>
          </w:rPr>
          <w:fldChar w:fldCharType="begin"/>
        </w:r>
        <w:r>
          <w:rPr>
            <w:noProof/>
            <w:webHidden/>
          </w:rPr>
          <w:instrText xml:space="preserve"> PAGEREF _Toc193447726 \h </w:instrText>
        </w:r>
        <w:r>
          <w:rPr>
            <w:noProof/>
            <w:webHidden/>
          </w:rPr>
        </w:r>
        <w:r>
          <w:rPr>
            <w:noProof/>
            <w:webHidden/>
          </w:rPr>
          <w:fldChar w:fldCharType="separate"/>
        </w:r>
        <w:r>
          <w:rPr>
            <w:noProof/>
            <w:webHidden/>
          </w:rPr>
          <w:t>35</w:t>
        </w:r>
        <w:r>
          <w:rPr>
            <w:noProof/>
            <w:webHidden/>
          </w:rPr>
          <w:fldChar w:fldCharType="end"/>
        </w:r>
      </w:hyperlink>
    </w:p>
    <w:p w14:paraId="16828343" w14:textId="76772BBC" w:rsidR="00CC711D" w:rsidRDefault="00CC711D">
      <w:pPr>
        <w:pStyle w:val="TOC1"/>
        <w:rPr>
          <w:rFonts w:asciiTheme="minorHAnsi" w:hAnsiTheme="minorHAnsi" w:cstheme="minorBidi"/>
          <w:b w:val="0"/>
          <w:noProof/>
          <w:kern w:val="2"/>
          <w:sz w:val="24"/>
          <w:szCs w:val="24"/>
          <w:lang w:eastAsia="en-GB"/>
          <w14:ligatures w14:val="standardContextual"/>
        </w:rPr>
      </w:pPr>
      <w:hyperlink w:anchor="_Toc193447727" w:history="1">
        <w:r w:rsidRPr="00DE7541">
          <w:rPr>
            <w:rStyle w:val="Hyperlink"/>
            <w:noProof/>
          </w:rPr>
          <w:t>Annex B Tabular Summary of JSON Schema generation (Informative)</w:t>
        </w:r>
        <w:r>
          <w:rPr>
            <w:noProof/>
            <w:webHidden/>
          </w:rPr>
          <w:tab/>
        </w:r>
        <w:r>
          <w:rPr>
            <w:noProof/>
            <w:webHidden/>
          </w:rPr>
          <w:fldChar w:fldCharType="begin"/>
        </w:r>
        <w:r>
          <w:rPr>
            <w:noProof/>
            <w:webHidden/>
          </w:rPr>
          <w:instrText xml:space="preserve"> PAGEREF _Toc193447727 \h </w:instrText>
        </w:r>
        <w:r>
          <w:rPr>
            <w:noProof/>
            <w:webHidden/>
          </w:rPr>
        </w:r>
        <w:r>
          <w:rPr>
            <w:noProof/>
            <w:webHidden/>
          </w:rPr>
          <w:fldChar w:fldCharType="separate"/>
        </w:r>
        <w:r>
          <w:rPr>
            <w:noProof/>
            <w:webHidden/>
          </w:rPr>
          <w:t>37</w:t>
        </w:r>
        <w:r>
          <w:rPr>
            <w:noProof/>
            <w:webHidden/>
          </w:rPr>
          <w:fldChar w:fldCharType="end"/>
        </w:r>
      </w:hyperlink>
    </w:p>
    <w:p w14:paraId="27F25A23" w14:textId="5707D03C" w:rsidR="00CC711D" w:rsidRDefault="00CC711D">
      <w:pPr>
        <w:pStyle w:val="TOC1"/>
        <w:rPr>
          <w:rFonts w:asciiTheme="minorHAnsi" w:hAnsiTheme="minorHAnsi" w:cstheme="minorBidi"/>
          <w:b w:val="0"/>
          <w:noProof/>
          <w:kern w:val="2"/>
          <w:sz w:val="24"/>
          <w:szCs w:val="24"/>
          <w:lang w:eastAsia="en-GB"/>
          <w14:ligatures w14:val="standardContextual"/>
        </w:rPr>
      </w:pPr>
      <w:hyperlink w:anchor="_Toc193447728" w:history="1">
        <w:r w:rsidRPr="00DE7541">
          <w:rPr>
            <w:rStyle w:val="Hyperlink"/>
            <w:noProof/>
            <w:lang w:val="en-US"/>
          </w:rPr>
          <w:t>Annex C Tabular Summary – 20022-4:2013 XSD generation (Informative)</w:t>
        </w:r>
        <w:r>
          <w:rPr>
            <w:noProof/>
            <w:webHidden/>
          </w:rPr>
          <w:tab/>
        </w:r>
        <w:r>
          <w:rPr>
            <w:noProof/>
            <w:webHidden/>
          </w:rPr>
          <w:fldChar w:fldCharType="begin"/>
        </w:r>
        <w:r>
          <w:rPr>
            <w:noProof/>
            <w:webHidden/>
          </w:rPr>
          <w:instrText xml:space="preserve"> PAGEREF _Toc193447728 \h </w:instrText>
        </w:r>
        <w:r>
          <w:rPr>
            <w:noProof/>
            <w:webHidden/>
          </w:rPr>
        </w:r>
        <w:r>
          <w:rPr>
            <w:noProof/>
            <w:webHidden/>
          </w:rPr>
          <w:fldChar w:fldCharType="separate"/>
        </w:r>
        <w:r>
          <w:rPr>
            <w:noProof/>
            <w:webHidden/>
          </w:rPr>
          <w:t>43</w:t>
        </w:r>
        <w:r>
          <w:rPr>
            <w:noProof/>
            <w:webHidden/>
          </w:rPr>
          <w:fldChar w:fldCharType="end"/>
        </w:r>
      </w:hyperlink>
    </w:p>
    <w:p w14:paraId="1778BE6B" w14:textId="5A1949D3" w:rsidR="00CC711D" w:rsidRDefault="00CC711D">
      <w:pPr>
        <w:pStyle w:val="TOC1"/>
        <w:rPr>
          <w:rFonts w:asciiTheme="minorHAnsi" w:hAnsiTheme="minorHAnsi" w:cstheme="minorBidi"/>
          <w:b w:val="0"/>
          <w:noProof/>
          <w:kern w:val="2"/>
          <w:sz w:val="24"/>
          <w:szCs w:val="24"/>
          <w:lang w:eastAsia="en-GB"/>
          <w14:ligatures w14:val="standardContextual"/>
        </w:rPr>
      </w:pPr>
      <w:hyperlink w:anchor="_Toc193447729" w:history="1">
        <w:r w:rsidRPr="00DE7541">
          <w:rPr>
            <w:rStyle w:val="Hyperlink"/>
            <w:noProof/>
            <w:lang w:val="it-IT"/>
          </w:rPr>
          <w:t>Annex D Design Decisions (Informative)</w:t>
        </w:r>
        <w:r>
          <w:rPr>
            <w:noProof/>
            <w:webHidden/>
          </w:rPr>
          <w:tab/>
        </w:r>
        <w:r>
          <w:rPr>
            <w:noProof/>
            <w:webHidden/>
          </w:rPr>
          <w:fldChar w:fldCharType="begin"/>
        </w:r>
        <w:r>
          <w:rPr>
            <w:noProof/>
            <w:webHidden/>
          </w:rPr>
          <w:instrText xml:space="preserve"> PAGEREF _Toc193447729 \h </w:instrText>
        </w:r>
        <w:r>
          <w:rPr>
            <w:noProof/>
            <w:webHidden/>
          </w:rPr>
        </w:r>
        <w:r>
          <w:rPr>
            <w:noProof/>
            <w:webHidden/>
          </w:rPr>
          <w:fldChar w:fldCharType="separate"/>
        </w:r>
        <w:r>
          <w:rPr>
            <w:noProof/>
            <w:webHidden/>
          </w:rPr>
          <w:t>46</w:t>
        </w:r>
        <w:r>
          <w:rPr>
            <w:noProof/>
            <w:webHidden/>
          </w:rPr>
          <w:fldChar w:fldCharType="end"/>
        </w:r>
      </w:hyperlink>
    </w:p>
    <w:p w14:paraId="30DD3DF2" w14:textId="0E2DD036" w:rsidR="001A33D0" w:rsidRPr="00511394" w:rsidRDefault="007047C6" w:rsidP="003A55CA">
      <w:pPr>
        <w:pStyle w:val="TOC1"/>
      </w:pPr>
      <w:r w:rsidRPr="00511394">
        <w:fldChar w:fldCharType="end"/>
      </w:r>
    </w:p>
    <w:p w14:paraId="329E2E67" w14:textId="5A32C6EE" w:rsidR="001A33D0" w:rsidRPr="00511394" w:rsidRDefault="001A33D0" w:rsidP="003A55CA">
      <w:pPr>
        <w:pStyle w:val="ForewordTitle"/>
        <w:jc w:val="left"/>
      </w:pPr>
      <w:bookmarkStart w:id="0" w:name="_Toc353342667"/>
      <w:bookmarkStart w:id="1" w:name="_Toc193447668"/>
      <w:r w:rsidRPr="00511394">
        <w:lastRenderedPageBreak/>
        <w:t>Foreword</w:t>
      </w:r>
      <w:bookmarkEnd w:id="0"/>
      <w:bookmarkEnd w:id="1"/>
    </w:p>
    <w:p w14:paraId="642FD60B" w14:textId="04F687B8" w:rsidR="00DD174D" w:rsidRPr="00511394" w:rsidRDefault="00BC394B" w:rsidP="003A55CA">
      <w:pPr>
        <w:jc w:val="left"/>
        <w:rPr>
          <w:rFonts w:ascii="Calibri" w:hAnsi="Calibri"/>
        </w:rPr>
      </w:pPr>
      <w:r w:rsidRPr="00511394">
        <w:t xml:space="preserve">ISO </w:t>
      </w:r>
      <w:r w:rsidR="00DD174D" w:rsidRPr="00511394">
        <w:t xml:space="preserve">20022 is an international standard developed under the ISO </w:t>
      </w:r>
      <w:r w:rsidRPr="00511394">
        <w:t xml:space="preserve">(the International Organization for Standardization) is a worldwide federation of national standards bodies (ISO member bodies). </w:t>
      </w:r>
      <w:r w:rsidR="00DD174D" w:rsidRPr="00511394">
        <w:t>A list of all parts in the ISO 20022 series can be found on the ISO website.</w:t>
      </w:r>
    </w:p>
    <w:p w14:paraId="71F838C8" w14:textId="73E9CA68" w:rsidR="001A33D0" w:rsidRPr="00511394" w:rsidRDefault="00B9118A" w:rsidP="003A55CA">
      <w:pPr>
        <w:jc w:val="left"/>
      </w:pPr>
      <w:r w:rsidRPr="00511394">
        <w:t xml:space="preserve">This document was prepared by </w:t>
      </w:r>
      <w:r w:rsidR="00DD174D" w:rsidRPr="00511394">
        <w:t xml:space="preserve">the ISO 20022 </w:t>
      </w:r>
      <w:r w:rsidRPr="00511394">
        <w:t xml:space="preserve">Technical </w:t>
      </w:r>
      <w:r w:rsidR="00DD174D" w:rsidRPr="00511394">
        <w:t>Support Group (TSG).</w:t>
      </w:r>
      <w:r w:rsidR="004947B6" w:rsidRPr="00511394">
        <w:t xml:space="preserve"> It is not part of the international </w:t>
      </w:r>
      <w:r w:rsidR="00195A4C" w:rsidRPr="00511394">
        <w:t>standard but</w:t>
      </w:r>
      <w:r w:rsidR="004947B6" w:rsidRPr="00511394">
        <w:t xml:space="preserve"> serves as supplement to users of ISO 20022.</w:t>
      </w:r>
    </w:p>
    <w:p w14:paraId="2927810F" w14:textId="26CC8547" w:rsidR="00DF121D" w:rsidRPr="00511394" w:rsidRDefault="0097303B" w:rsidP="003A55CA">
      <w:pPr>
        <w:jc w:val="left"/>
        <w:rPr>
          <w:iCs/>
        </w:rPr>
      </w:pPr>
      <w:r w:rsidRPr="00511394">
        <w:rPr>
          <w:iCs/>
        </w:rPr>
        <w:t xml:space="preserve">Any feedback or questions on this document should be directed to the </w:t>
      </w:r>
      <w:r w:rsidR="00DD174D" w:rsidRPr="00511394">
        <w:rPr>
          <w:iCs/>
        </w:rPr>
        <w:t>TSG via the ISO 20022 Registration Authority at https://iso20022.org/</w:t>
      </w:r>
      <w:r w:rsidRPr="00511394">
        <w:rPr>
          <w:iCs/>
        </w:rPr>
        <w:t>.</w:t>
      </w:r>
    </w:p>
    <w:p w14:paraId="6B8EDDB6" w14:textId="00281DEE" w:rsidR="001A33D0" w:rsidRPr="00511394" w:rsidRDefault="001A33D0" w:rsidP="003A55CA">
      <w:pPr>
        <w:pStyle w:val="IntroTitle"/>
        <w:pageBreakBefore/>
        <w:jc w:val="left"/>
      </w:pPr>
      <w:bookmarkStart w:id="2" w:name="_Toc353342668"/>
      <w:bookmarkStart w:id="3" w:name="_Toc193447669"/>
      <w:r w:rsidRPr="00511394">
        <w:lastRenderedPageBreak/>
        <w:t>Introduction</w:t>
      </w:r>
      <w:bookmarkEnd w:id="2"/>
      <w:bookmarkEnd w:id="3"/>
    </w:p>
    <w:p w14:paraId="53FE9F7B" w14:textId="4A5FC648" w:rsidR="00DD174D" w:rsidRPr="00511394" w:rsidRDefault="00DD174D" w:rsidP="003A55CA">
      <w:pPr>
        <w:jc w:val="left"/>
      </w:pPr>
      <w:r w:rsidRPr="00511394">
        <w:t xml:space="preserve">This document specifies the generation of JSON Schema Draft </w:t>
      </w:r>
      <w:r w:rsidR="00957EF5">
        <w:t>2020-12</w:t>
      </w:r>
      <w:r w:rsidRPr="00511394">
        <w:t xml:space="preserve"> syntax message schemes, from repositories </w:t>
      </w:r>
      <w:r w:rsidR="004947B6" w:rsidRPr="00511394">
        <w:t xml:space="preserve">using </w:t>
      </w:r>
      <w:r w:rsidRPr="00511394">
        <w:t xml:space="preserve">the </w:t>
      </w:r>
      <w:r w:rsidR="004947B6" w:rsidRPr="00511394">
        <w:t xml:space="preserve">metamodel defined in </w:t>
      </w:r>
      <w:r w:rsidRPr="00511394">
        <w:t>ISO 20022</w:t>
      </w:r>
      <w:r w:rsidR="004947B6" w:rsidRPr="00511394">
        <w:t xml:space="preserve">-1:2013. It is based on the </w:t>
      </w:r>
      <w:r w:rsidR="00B0055F">
        <w:t xml:space="preserve">ISO 20022 </w:t>
      </w:r>
      <w:r w:rsidR="004947B6" w:rsidRPr="00511394">
        <w:t>T</w:t>
      </w:r>
      <w:r w:rsidR="00B0055F">
        <w:t xml:space="preserve">echnical </w:t>
      </w:r>
      <w:r w:rsidR="004947B6" w:rsidRPr="00511394">
        <w:t>S</w:t>
      </w:r>
      <w:r w:rsidR="00B0055F">
        <w:t xml:space="preserve">upport </w:t>
      </w:r>
      <w:r w:rsidR="004947B6" w:rsidRPr="00511394">
        <w:t>G</w:t>
      </w:r>
      <w:r w:rsidR="00B0055F">
        <w:t>roups</w:t>
      </w:r>
      <w:r w:rsidR="004947B6" w:rsidRPr="00511394">
        <w:t>’s API JSON whitepaper of 2018.</w:t>
      </w:r>
    </w:p>
    <w:p w14:paraId="1EDC1438" w14:textId="74B1129D" w:rsidR="004947B6" w:rsidRPr="00511394" w:rsidRDefault="004947B6" w:rsidP="003A55CA">
      <w:pPr>
        <w:jc w:val="left"/>
      </w:pPr>
      <w:hyperlink r:id="rId16" w:history="1">
        <w:r w:rsidRPr="00511394">
          <w:rPr>
            <w:rStyle w:val="Hyperlink"/>
            <w:rFonts w:ascii="Calibri" w:hAnsi="Calibri" w:cs="Calibri"/>
            <w:lang w:val="en-GB"/>
          </w:rPr>
          <w:t>https://www.iso20022.org/sites/default/files/documents/D7/ISO20022_API_JSON_Whitepaper_Final_20180129.pdf</w:t>
        </w:r>
      </w:hyperlink>
    </w:p>
    <w:p w14:paraId="7CA5E266" w14:textId="4CD77417" w:rsidR="00DD174D" w:rsidRPr="00511394" w:rsidRDefault="00DD174D" w:rsidP="003A55CA">
      <w:pPr>
        <w:jc w:val="left"/>
      </w:pPr>
      <w:r w:rsidRPr="00511394">
        <w:t>This version</w:t>
      </w:r>
      <w:r w:rsidR="004947B6" w:rsidRPr="00511394">
        <w:t xml:space="preserve"> is based on a </w:t>
      </w:r>
      <w:r w:rsidR="00757E94">
        <w:t xml:space="preserve">draft </w:t>
      </w:r>
      <w:r w:rsidR="004947B6" w:rsidRPr="00511394">
        <w:t xml:space="preserve">template defined in a new part 9 for Syntax </w:t>
      </w:r>
      <w:r w:rsidR="009D3BD2" w:rsidRPr="00511394">
        <w:t>g</w:t>
      </w:r>
      <w:r w:rsidR="004947B6" w:rsidRPr="00511394">
        <w:t xml:space="preserve">eneration </w:t>
      </w:r>
      <w:r w:rsidR="009D3BD2" w:rsidRPr="00511394">
        <w:t>r</w:t>
      </w:r>
      <w:r w:rsidR="004947B6" w:rsidRPr="00511394">
        <w:t>ules and requirements, under development in the revision of ISO 20022.</w:t>
      </w:r>
    </w:p>
    <w:p w14:paraId="11BFE9C1" w14:textId="0A4FB059" w:rsidR="001A33D0" w:rsidRDefault="004947B6" w:rsidP="003A55CA">
      <w:pPr>
        <w:jc w:val="left"/>
      </w:pPr>
      <w:r w:rsidRPr="00511394">
        <w:t>It is intended to serve as a baseline for comparison with future documents using the same template,</w:t>
      </w:r>
      <w:r w:rsidRPr="00511394">
        <w:br/>
        <w:t>for the update to JSON Schema Draft 2020-12, and potential improvements to the ISO 20022 metamodel.</w:t>
      </w:r>
    </w:p>
    <w:p w14:paraId="5EDC6114" w14:textId="4D217F51" w:rsidR="00C4345C" w:rsidRPr="00511394" w:rsidRDefault="00146CAD" w:rsidP="003A55CA">
      <w:pPr>
        <w:jc w:val="left"/>
        <w:rPr>
          <w:b/>
          <w:sz w:val="32"/>
          <w:szCs w:val="32"/>
        </w:rPr>
      </w:pPr>
      <w:r w:rsidRPr="00EA799B">
        <w:t>Th</w:t>
      </w:r>
      <w:r w:rsidR="000F13BF" w:rsidRPr="00EA799B">
        <w:t>is document can also be used as a basis for the generation of</w:t>
      </w:r>
      <w:r w:rsidR="00FE4A60" w:rsidRPr="00EA799B">
        <w:t xml:space="preserve"> JSON</w:t>
      </w:r>
      <w:r w:rsidR="000F13BF" w:rsidRPr="00EA799B">
        <w:t xml:space="preserve"> schemas to be included within </w:t>
      </w:r>
      <w:r w:rsidR="00CE3597" w:rsidRPr="00EA799B">
        <w:t>ISO 20022</w:t>
      </w:r>
      <w:r w:rsidR="00B6728E" w:rsidRPr="00EA799B">
        <w:t>-based API</w:t>
      </w:r>
      <w:r w:rsidR="00CE3597" w:rsidRPr="00EA799B">
        <w:t xml:space="preserve"> resources</w:t>
      </w:r>
      <w:r w:rsidR="00A25199">
        <w:t>. A</w:t>
      </w:r>
      <w:r w:rsidR="00E55E90" w:rsidRPr="00EA799B">
        <w:t>s the repository is hierarchically defined, resources</w:t>
      </w:r>
      <w:r w:rsidR="00F36E4C" w:rsidRPr="00EA799B">
        <w:t xml:space="preserve"> can be based on</w:t>
      </w:r>
      <w:r w:rsidR="00B2196C" w:rsidRPr="00EA799B">
        <w:t xml:space="preserve"> </w:t>
      </w:r>
      <w:r w:rsidR="00775203" w:rsidRPr="00EA799B">
        <w:t>lower-level</w:t>
      </w:r>
      <w:r w:rsidR="00B2196C" w:rsidRPr="00EA799B">
        <w:t xml:space="preserve"> constructs such as the</w:t>
      </w:r>
      <w:r w:rsidR="00515F72" w:rsidRPr="00EA799B">
        <w:t xml:space="preserve"> </w:t>
      </w:r>
      <w:r w:rsidR="00FE4A60" w:rsidRPr="00EA799B">
        <w:t>M</w:t>
      </w:r>
      <w:r w:rsidR="00515F72" w:rsidRPr="00EA799B">
        <w:t>essage</w:t>
      </w:r>
      <w:r w:rsidR="005B2ABE" w:rsidRPr="00EA799B">
        <w:t>ComponentTypes</w:t>
      </w:r>
      <w:r w:rsidR="00515F72" w:rsidRPr="00EA799B">
        <w:t xml:space="preserve"> without requiring the usage of a</w:t>
      </w:r>
      <w:r w:rsidR="00FE4A60" w:rsidRPr="00EA799B">
        <w:t>n entire M</w:t>
      </w:r>
      <w:r w:rsidR="00515F72" w:rsidRPr="00EA799B">
        <w:t>essage</w:t>
      </w:r>
      <w:r w:rsidR="00FE4A60" w:rsidRPr="00EA799B">
        <w:t>Definition.</w:t>
      </w:r>
    </w:p>
    <w:p w14:paraId="7A7C6403" w14:textId="77777777" w:rsidR="0020456C" w:rsidRDefault="0020456C">
      <w:pPr>
        <w:tabs>
          <w:tab w:val="clear" w:pos="403"/>
        </w:tabs>
        <w:spacing w:after="0" w:line="240" w:lineRule="auto"/>
        <w:jc w:val="left"/>
        <w:rPr>
          <w:b/>
          <w:sz w:val="32"/>
          <w:szCs w:val="32"/>
        </w:rPr>
      </w:pPr>
      <w:r>
        <w:rPr>
          <w:szCs w:val="32"/>
        </w:rPr>
        <w:br w:type="page"/>
      </w:r>
    </w:p>
    <w:p w14:paraId="5D9ED847" w14:textId="191E35B3" w:rsidR="001A33D0" w:rsidRPr="00511394" w:rsidRDefault="00F10D39" w:rsidP="003A55CA">
      <w:pPr>
        <w:pStyle w:val="zzSTDTitle"/>
        <w:spacing w:before="0" w:after="360"/>
        <w:rPr>
          <w:b w:val="0"/>
          <w:color w:val="auto"/>
        </w:rPr>
      </w:pPr>
      <w:r w:rsidRPr="00511394">
        <w:rPr>
          <w:color w:val="auto"/>
          <w:szCs w:val="32"/>
        </w:rPr>
        <w:lastRenderedPageBreak/>
        <w:t xml:space="preserve">Financial services — Universal financial industry message scheme — </w:t>
      </w:r>
      <w:r w:rsidRPr="00511394">
        <w:rPr>
          <w:color w:val="auto"/>
          <w:szCs w:val="32"/>
        </w:rPr>
        <w:br/>
      </w:r>
      <w:r w:rsidR="00D93611" w:rsidRPr="00511394">
        <w:rPr>
          <w:color w:val="auto"/>
          <w:szCs w:val="32"/>
        </w:rPr>
        <w:t xml:space="preserve">JSON Schema Draft </w:t>
      </w:r>
      <w:r w:rsidR="006F13C0">
        <w:rPr>
          <w:color w:val="auto"/>
          <w:szCs w:val="32"/>
        </w:rPr>
        <w:t>2020-12</w:t>
      </w:r>
      <w:r w:rsidR="00330CB4">
        <w:rPr>
          <w:color w:val="auto"/>
          <w:szCs w:val="32"/>
        </w:rPr>
        <w:t xml:space="preserve"> Generation</w:t>
      </w:r>
    </w:p>
    <w:p w14:paraId="31DC09DD" w14:textId="63948A71" w:rsidR="001A33D0" w:rsidRPr="00511394" w:rsidRDefault="001A33D0" w:rsidP="003A55CA">
      <w:pPr>
        <w:pStyle w:val="Heading1"/>
        <w:numPr>
          <w:ilvl w:val="0"/>
          <w:numId w:val="1"/>
        </w:numPr>
        <w:tabs>
          <w:tab w:val="clear" w:pos="432"/>
        </w:tabs>
        <w:ind w:left="0" w:firstLine="0"/>
      </w:pPr>
      <w:bookmarkStart w:id="4" w:name="_Toc353342669"/>
      <w:bookmarkStart w:id="5" w:name="_Toc193447670"/>
      <w:r w:rsidRPr="00511394">
        <w:t>Scope</w:t>
      </w:r>
      <w:bookmarkEnd w:id="4"/>
      <w:bookmarkEnd w:id="5"/>
    </w:p>
    <w:p w14:paraId="3BE36168" w14:textId="6036C3B4" w:rsidR="00D93611" w:rsidRPr="00511394" w:rsidRDefault="00C96AD6" w:rsidP="003A55CA">
      <w:pPr>
        <w:jc w:val="left"/>
        <w:rPr>
          <w:rFonts w:cs="Arial"/>
        </w:rPr>
      </w:pPr>
      <w:r w:rsidRPr="00511394">
        <w:rPr>
          <w:rFonts w:cs="Arial"/>
        </w:rPr>
        <w:t xml:space="preserve">This </w:t>
      </w:r>
      <w:r w:rsidR="00D93611" w:rsidRPr="00511394">
        <w:rPr>
          <w:rFonts w:cs="Arial"/>
        </w:rPr>
        <w:t xml:space="preserve">supplement to </w:t>
      </w:r>
      <w:r w:rsidRPr="00511394">
        <w:rPr>
          <w:rFonts w:cs="Arial"/>
        </w:rPr>
        <w:t xml:space="preserve">ISO 20022 </w:t>
      </w:r>
      <w:r w:rsidR="00197EED" w:rsidRPr="00511394">
        <w:rPr>
          <w:rFonts w:cs="Arial"/>
        </w:rPr>
        <w:t>is</w:t>
      </w:r>
      <w:r w:rsidRPr="00511394">
        <w:rPr>
          <w:rFonts w:cs="Arial"/>
        </w:rPr>
        <w:t xml:space="preserve"> prepared to complement the ISO 20022 </w:t>
      </w:r>
      <w:r w:rsidRPr="00511394">
        <w:t>Metamodel</w:t>
      </w:r>
      <w:r w:rsidRPr="00511394">
        <w:rPr>
          <w:rFonts w:cs="Arial"/>
        </w:rPr>
        <w:t xml:space="preserve"> as specified in ISO 20022-1, with the </w:t>
      </w:r>
      <w:r w:rsidR="00454BEA" w:rsidRPr="00511394">
        <w:rPr>
          <w:rFonts w:cs="Arial"/>
        </w:rPr>
        <w:t xml:space="preserve">specific syntax generation rules </w:t>
      </w:r>
      <w:r w:rsidR="00D93611" w:rsidRPr="00511394">
        <w:rPr>
          <w:rFonts w:cs="Arial"/>
        </w:rPr>
        <w:t>for:</w:t>
      </w:r>
    </w:p>
    <w:p w14:paraId="78A038D1" w14:textId="3AB2D63C" w:rsidR="00D93611" w:rsidRPr="00511394" w:rsidRDefault="00D93611" w:rsidP="003A55CA">
      <w:pPr>
        <w:pStyle w:val="ListParagraph"/>
        <w:numPr>
          <w:ilvl w:val="0"/>
          <w:numId w:val="7"/>
        </w:numPr>
        <w:ind w:leftChars="0"/>
        <w:jc w:val="left"/>
        <w:rPr>
          <w:rFonts w:cs="Arial"/>
          <w:lang w:eastAsia="ja-JP"/>
        </w:rPr>
      </w:pPr>
      <w:r w:rsidRPr="00511394">
        <w:rPr>
          <w:rFonts w:cs="Arial"/>
        </w:rPr>
        <w:t xml:space="preserve"> JSON Schema </w:t>
      </w:r>
      <w:r w:rsidR="008E42CA">
        <w:rPr>
          <w:rFonts w:cs="Arial"/>
        </w:rPr>
        <w:t>Draft 2020-12</w:t>
      </w:r>
    </w:p>
    <w:p w14:paraId="1C02B18D" w14:textId="0BC90C6A" w:rsidR="001A33D0" w:rsidRPr="00511394" w:rsidRDefault="001A33D0" w:rsidP="003A55CA">
      <w:pPr>
        <w:pStyle w:val="Heading1"/>
        <w:numPr>
          <w:ilvl w:val="0"/>
          <w:numId w:val="1"/>
        </w:numPr>
        <w:tabs>
          <w:tab w:val="clear" w:pos="432"/>
        </w:tabs>
        <w:ind w:left="0" w:firstLine="0"/>
      </w:pPr>
      <w:bookmarkStart w:id="6" w:name="_Toc353342670"/>
      <w:bookmarkStart w:id="7" w:name="_Toc193447671"/>
      <w:r w:rsidRPr="00511394">
        <w:t>Normative references</w:t>
      </w:r>
      <w:bookmarkEnd w:id="6"/>
      <w:bookmarkEnd w:id="7"/>
      <w:r w:rsidR="000A3E7A">
        <w:t xml:space="preserve"> </w:t>
      </w:r>
    </w:p>
    <w:p w14:paraId="0057E4B9" w14:textId="77777777" w:rsidR="001A33D0" w:rsidRPr="00511394" w:rsidRDefault="001A33D0" w:rsidP="003A55CA">
      <w:pPr>
        <w:jc w:val="left"/>
      </w:pPr>
      <w:r w:rsidRPr="00511394">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6356FDE0" w14:textId="217E9211" w:rsidR="007E4C78" w:rsidRPr="00511394" w:rsidRDefault="007E4C78" w:rsidP="003A55CA">
      <w:pPr>
        <w:jc w:val="left"/>
      </w:pPr>
      <w:r w:rsidRPr="00511394">
        <w:t>ISO 20022</w:t>
      </w:r>
      <w:r w:rsidRPr="00511394">
        <w:noBreakHyphen/>
        <w:t>1:20</w:t>
      </w:r>
      <w:r w:rsidR="00D93611" w:rsidRPr="00511394">
        <w:t>1</w:t>
      </w:r>
      <w:r w:rsidRPr="00511394">
        <w:t xml:space="preserve">3, </w:t>
      </w:r>
      <w:r w:rsidR="00D93611" w:rsidRPr="00511394">
        <w:br/>
      </w:r>
      <w:r w:rsidRPr="00511394">
        <w:t>Financial services — Universal financial industry message scheme — Part 1: Metamodel</w:t>
      </w:r>
    </w:p>
    <w:p w14:paraId="17F6E578" w14:textId="29B36E8C" w:rsidR="00A068C8" w:rsidRDefault="00D93611" w:rsidP="003A55CA">
      <w:pPr>
        <w:jc w:val="left"/>
      </w:pPr>
      <w:hyperlink r:id="rId17" w:history="1">
        <w:r w:rsidRPr="00511394">
          <w:rPr>
            <w:rStyle w:val="Hyperlink"/>
            <w:lang w:val="en-GB"/>
          </w:rPr>
          <w:t xml:space="preserve">JSON Schema: core definitions and terminology </w:t>
        </w:r>
        <w:r w:rsidR="009449A1">
          <w:rPr>
            <w:rStyle w:val="Hyperlink"/>
            <w:lang w:val="en-GB"/>
          </w:rPr>
          <w:br/>
        </w:r>
        <w:r w:rsidRPr="00511394">
          <w:rPr>
            <w:rStyle w:val="Hyperlink"/>
            <w:lang w:val="en-GB"/>
          </w:rPr>
          <w:t>(json-schema.org/</w:t>
        </w:r>
        <w:r w:rsidR="008E42CA" w:rsidRPr="008E42CA">
          <w:rPr>
            <w:rStyle w:val="Hyperlink"/>
            <w:lang w:val="en-GB"/>
          </w:rPr>
          <w:t>2020-12/draft-bhutton-json-schema-01</w:t>
        </w:r>
        <w:r w:rsidRPr="00511394">
          <w:rPr>
            <w:rStyle w:val="Hyperlink"/>
            <w:lang w:val="en-GB"/>
          </w:rPr>
          <w:t>)</w:t>
        </w:r>
      </w:hyperlink>
    </w:p>
    <w:p w14:paraId="755C5C9B" w14:textId="6A8C0844" w:rsidR="00892C4C" w:rsidRPr="00C81D23" w:rsidRDefault="009449A1" w:rsidP="003A55CA">
      <w:pPr>
        <w:jc w:val="left"/>
        <w:rPr>
          <w:lang w:val="sv-SE"/>
        </w:rPr>
      </w:pPr>
      <w:hyperlink r:id="rId18" w:history="1">
        <w:r w:rsidRPr="00C81D23">
          <w:rPr>
            <w:rStyle w:val="Hyperlink"/>
            <w:lang w:val="sv-SE"/>
          </w:rPr>
          <w:t>XML_Tag_algorithm.pdf</w:t>
        </w:r>
      </w:hyperlink>
      <w:r w:rsidRPr="00C81D23">
        <w:rPr>
          <w:lang w:val="sv-SE"/>
        </w:rPr>
        <w:t xml:space="preserve"> </w:t>
      </w:r>
      <w:r>
        <w:rPr>
          <w:lang w:val="sv-SE"/>
        </w:rPr>
        <w:t>(</w:t>
      </w:r>
      <w:hyperlink r:id="rId19" w:history="1">
        <w:r w:rsidRPr="00C81D23">
          <w:rPr>
            <w:rStyle w:val="Hyperlink"/>
            <w:lang w:val="sv-SE"/>
          </w:rPr>
          <w:t>https://www.iso20022.org/sites/default/files/documents/D7/XML_Tag_algorithm.pdf</w:t>
        </w:r>
      </w:hyperlink>
      <w:r>
        <w:rPr>
          <w:lang w:val="sv-SE"/>
        </w:rPr>
        <w:t>)</w:t>
      </w:r>
    </w:p>
    <w:p w14:paraId="4D2B1AF2" w14:textId="54875B11" w:rsidR="001A33D0" w:rsidRPr="00511394" w:rsidRDefault="001A33D0" w:rsidP="003A55CA">
      <w:pPr>
        <w:pStyle w:val="Heading1"/>
        <w:numPr>
          <w:ilvl w:val="0"/>
          <w:numId w:val="1"/>
        </w:numPr>
        <w:tabs>
          <w:tab w:val="clear" w:pos="432"/>
        </w:tabs>
        <w:ind w:left="0" w:firstLine="0"/>
      </w:pPr>
      <w:bookmarkStart w:id="8" w:name="_Toc353342671"/>
      <w:bookmarkStart w:id="9" w:name="_Toc193447672"/>
      <w:r w:rsidRPr="00511394">
        <w:t>Terms and definitions</w:t>
      </w:r>
      <w:bookmarkEnd w:id="8"/>
      <w:bookmarkEnd w:id="9"/>
    </w:p>
    <w:p w14:paraId="48CF2595" w14:textId="61495F7C" w:rsidR="00C96AD6" w:rsidRPr="00511394" w:rsidRDefault="00C96AD6" w:rsidP="003A55CA">
      <w:pPr>
        <w:jc w:val="left"/>
      </w:pPr>
      <w:r w:rsidRPr="00511394">
        <w:t xml:space="preserve">For the purposes of this document, the terms and definitions given in ISO 20022-1 </w:t>
      </w:r>
      <w:r w:rsidR="00D93611" w:rsidRPr="00511394">
        <w:t xml:space="preserve">and </w:t>
      </w:r>
      <w:r w:rsidR="004F3C06" w:rsidRPr="004F3C06">
        <w:t> </w:t>
      </w:r>
      <w:hyperlink r:id="rId20" w:history="1">
        <w:r w:rsidR="004F3C06" w:rsidRPr="004F3C06">
          <w:rPr>
            <w:rStyle w:val="Hyperlink"/>
            <w:lang w:val="en-GB"/>
          </w:rPr>
          <w:t>draft-bhutton-json-schema-01</w:t>
        </w:r>
      </w:hyperlink>
      <w:r w:rsidR="00D93611" w:rsidRPr="00511394">
        <w:t xml:space="preserve"> </w:t>
      </w:r>
      <w:r w:rsidRPr="00511394">
        <w:t>apply.</w:t>
      </w:r>
    </w:p>
    <w:p w14:paraId="266395E5" w14:textId="302915CF" w:rsidR="001770F5" w:rsidRPr="00511394" w:rsidRDefault="001770F5" w:rsidP="003A55CA">
      <w:pPr>
        <w:pStyle w:val="Heading1"/>
        <w:numPr>
          <w:ilvl w:val="0"/>
          <w:numId w:val="1"/>
        </w:numPr>
        <w:tabs>
          <w:tab w:val="clear" w:pos="432"/>
        </w:tabs>
        <w:ind w:left="0" w:firstLine="0"/>
      </w:pPr>
      <w:bookmarkStart w:id="10" w:name="_Toc111435926"/>
      <w:bookmarkStart w:id="11" w:name="_Toc294274169"/>
      <w:bookmarkStart w:id="12" w:name="_Toc321294893"/>
      <w:bookmarkStart w:id="13" w:name="_Toc193447673"/>
      <w:r w:rsidRPr="00511394">
        <w:t>Background</w:t>
      </w:r>
      <w:bookmarkEnd w:id="10"/>
      <w:bookmarkEnd w:id="11"/>
      <w:bookmarkEnd w:id="12"/>
      <w:bookmarkEnd w:id="13"/>
    </w:p>
    <w:p w14:paraId="782BC7DA" w14:textId="249D4A9F" w:rsidR="00D93611" w:rsidRPr="00511394" w:rsidRDefault="00D93611" w:rsidP="003A55CA">
      <w:pPr>
        <w:jc w:val="left"/>
        <w:rPr>
          <w:rFonts w:cs="Arial"/>
        </w:rPr>
      </w:pPr>
      <w:r w:rsidRPr="00511394">
        <w:rPr>
          <w:rFonts w:cs="Arial"/>
        </w:rPr>
        <w:t>In 2018, the ISO 20022 Technical Support Group published “</w:t>
      </w:r>
      <w:hyperlink r:id="rId21" w:history="1">
        <w:r w:rsidRPr="00511394">
          <w:rPr>
            <w:rStyle w:val="Hyperlink"/>
            <w:lang w:val="en-GB"/>
          </w:rPr>
          <w:t>ISO 20022 and JSON: An Implementation Best Practices Whitepaper</w:t>
        </w:r>
      </w:hyperlink>
      <w:r w:rsidRPr="00511394">
        <w:t xml:space="preserve">” </w:t>
      </w:r>
      <w:r w:rsidRPr="00511394">
        <w:rPr>
          <w:rFonts w:cs="Arial"/>
        </w:rPr>
        <w:t xml:space="preserve">for discussion and further development. It served as the basis for the ISO Technical Specification </w:t>
      </w:r>
      <w:hyperlink r:id="rId22" w:anchor="iso:std:iso:ts:23029:ed-1:v1:en" w:history="1">
        <w:r w:rsidRPr="00511394">
          <w:rPr>
            <w:rStyle w:val="Hyperlink"/>
            <w:rFonts w:cs="Arial"/>
            <w:lang w:val="en-GB"/>
          </w:rPr>
          <w:t>TS 23029:2020 “Web-service-based application programming interface (WAPI) in financial services”</w:t>
        </w:r>
      </w:hyperlink>
      <w:r w:rsidRPr="00511394">
        <w:rPr>
          <w:rFonts w:cs="Arial"/>
        </w:rPr>
        <w:t>.</w:t>
      </w:r>
      <w:r w:rsidR="0069082B" w:rsidRPr="00511394">
        <w:rPr>
          <w:rFonts w:cs="Arial"/>
        </w:rPr>
        <w:t xml:space="preserve"> Their target syntax was JSON Schema Draft 04.</w:t>
      </w:r>
    </w:p>
    <w:p w14:paraId="470B2DEC" w14:textId="7B4C1AE3" w:rsidR="0069082B" w:rsidRPr="00511394" w:rsidRDefault="76023548" w:rsidP="003A55CA">
      <w:pPr>
        <w:jc w:val="left"/>
        <w:rPr>
          <w:rFonts w:cs="Arial"/>
        </w:rPr>
      </w:pPr>
      <w:r w:rsidRPr="00511394">
        <w:rPr>
          <w:rFonts w:cs="Arial"/>
        </w:rPr>
        <w:t>Since 202</w:t>
      </w:r>
      <w:r w:rsidR="00F42E96" w:rsidRPr="00511394">
        <w:rPr>
          <w:rFonts w:cs="Arial"/>
        </w:rPr>
        <w:t>1</w:t>
      </w:r>
      <w:r w:rsidRPr="00511394">
        <w:rPr>
          <w:rFonts w:cs="Arial"/>
        </w:rPr>
        <w:t xml:space="preserve">,  JSON Schema Draft 2020-12 and the OpenAPI Specification v3.1.0 </w:t>
      </w:r>
      <w:hyperlink r:id="rId23">
        <w:r w:rsidRPr="00511394">
          <w:rPr>
            <w:rStyle w:val="Hyperlink"/>
            <w:rFonts w:cs="Arial"/>
            <w:lang w:val="en-GB"/>
          </w:rPr>
          <w:t>have been aligned</w:t>
        </w:r>
      </w:hyperlink>
      <w:r w:rsidRPr="00511394">
        <w:rPr>
          <w:rFonts w:cs="Arial"/>
        </w:rPr>
        <w:t xml:space="preserve">. This document </w:t>
      </w:r>
      <w:r w:rsidR="00E731AD">
        <w:rPr>
          <w:rFonts w:cs="Arial"/>
        </w:rPr>
        <w:t xml:space="preserve">has used Draft 2020-12 </w:t>
      </w:r>
      <w:r w:rsidR="00D677CC">
        <w:rPr>
          <w:rFonts w:cs="Arial"/>
        </w:rPr>
        <w:t xml:space="preserve">as the basis for </w:t>
      </w:r>
      <w:r w:rsidR="008D7744">
        <w:rPr>
          <w:rFonts w:cs="Arial"/>
        </w:rPr>
        <w:t xml:space="preserve">syntax generation to leverage this alignment as well as the financial industries general move towards </w:t>
      </w:r>
      <w:r w:rsidR="006A3E7D">
        <w:rPr>
          <w:rFonts w:cs="Arial"/>
        </w:rPr>
        <w:t>this standard.</w:t>
      </w:r>
    </w:p>
    <w:p w14:paraId="121283D1" w14:textId="77777777" w:rsidR="0069082B" w:rsidRPr="00511394" w:rsidRDefault="0069082B" w:rsidP="003A55CA">
      <w:pPr>
        <w:tabs>
          <w:tab w:val="clear" w:pos="403"/>
        </w:tabs>
        <w:spacing w:after="0" w:line="240" w:lineRule="auto"/>
        <w:jc w:val="left"/>
        <w:rPr>
          <w:rFonts w:eastAsia="MS Mincho"/>
          <w:b/>
          <w:sz w:val="26"/>
          <w:lang w:eastAsia="ja-JP"/>
        </w:rPr>
      </w:pPr>
      <w:bookmarkStart w:id="14" w:name="_Toc443470372"/>
      <w:bookmarkStart w:id="15" w:name="_Toc450303224"/>
      <w:bookmarkStart w:id="16" w:name="_Toc9996979"/>
      <w:bookmarkStart w:id="17" w:name="_Toc353342679"/>
      <w:r w:rsidRPr="00511394">
        <w:br w:type="page"/>
      </w:r>
    </w:p>
    <w:p w14:paraId="3D1F8266" w14:textId="49603984" w:rsidR="00744EB4" w:rsidRPr="00511394" w:rsidRDefault="00744EB4" w:rsidP="003A55CA">
      <w:pPr>
        <w:pStyle w:val="Heading1"/>
        <w:numPr>
          <w:ilvl w:val="0"/>
          <w:numId w:val="6"/>
        </w:numPr>
      </w:pPr>
      <w:bookmarkStart w:id="18" w:name="_Toc193447674"/>
      <w:r w:rsidRPr="00511394">
        <w:lastRenderedPageBreak/>
        <w:t>ISO 20022 transformation rules for MessageSet</w:t>
      </w:r>
      <w:bookmarkEnd w:id="18"/>
    </w:p>
    <w:p w14:paraId="5EC8FEC5" w14:textId="77777777" w:rsidR="00744EB4" w:rsidRPr="00511394" w:rsidRDefault="00744EB4" w:rsidP="003A55CA">
      <w:pPr>
        <w:pStyle w:val="Heading2"/>
      </w:pPr>
      <w:bookmarkStart w:id="19" w:name="_Toc193447675"/>
      <w:r w:rsidRPr="00511394">
        <w:t>Pre</w:t>
      </w:r>
      <w:r w:rsidRPr="00511394">
        <w:rPr>
          <w:rFonts w:hint="eastAsia"/>
        </w:rPr>
        <w:t>c</w:t>
      </w:r>
      <w:r w:rsidRPr="00511394">
        <w:t>onditions</w:t>
      </w:r>
      <w:bookmarkEnd w:id="19"/>
    </w:p>
    <w:p w14:paraId="74D9E452" w14:textId="5B691F09" w:rsidR="00443F88" w:rsidRPr="00511394" w:rsidRDefault="00443F88" w:rsidP="00DE69F5">
      <w:r w:rsidRPr="00511394">
        <w:t>“The MessageSet used as input for the transformation is a valid instance of the MessageSet meta-class.”</w:t>
      </w:r>
    </w:p>
    <w:p w14:paraId="528C4BB8" w14:textId="5B691F09" w:rsidR="00744EB4" w:rsidRDefault="00744EB4" w:rsidP="003A55CA">
      <w:pPr>
        <w:pStyle w:val="Heading1"/>
      </w:pPr>
      <w:bookmarkStart w:id="20" w:name="_Toc193447676"/>
      <w:r w:rsidRPr="00511394">
        <w:t>MessageInstances</w:t>
      </w:r>
      <w:bookmarkEnd w:id="20"/>
    </w:p>
    <w:p w14:paraId="06E97FBD" w14:textId="513E7C1E" w:rsidR="00DE69F5" w:rsidRDefault="00DE69F5" w:rsidP="00DE69F5">
      <w:pPr>
        <w:pStyle w:val="Heading2"/>
      </w:pPr>
      <w:bookmarkStart w:id="21" w:name="_Toc193447677"/>
      <w:r>
        <w:t>Encoding</w:t>
      </w:r>
      <w:bookmarkEnd w:id="21"/>
    </w:p>
    <w:p w14:paraId="56372488" w14:textId="2780B352" w:rsidR="00C2765C" w:rsidRPr="00DE69F5" w:rsidRDefault="00C2765C" w:rsidP="00C2765C">
      <w:pPr>
        <w:rPr>
          <w:lang w:eastAsia="ja-JP"/>
        </w:rPr>
      </w:pPr>
      <w:r w:rsidRPr="00904469">
        <w:rPr>
          <w:lang w:eastAsia="ja-JP"/>
        </w:rPr>
        <w:t xml:space="preserve">For universality, all JSON instances derived from the generation guidelines defined here </w:t>
      </w:r>
      <w:r w:rsidR="00AB1B8D">
        <w:rPr>
          <w:lang w:eastAsia="ja-JP"/>
        </w:rPr>
        <w:t>shall</w:t>
      </w:r>
      <w:r w:rsidR="00AB1B8D" w:rsidRPr="00904469">
        <w:rPr>
          <w:lang w:eastAsia="ja-JP"/>
        </w:rPr>
        <w:t xml:space="preserve"> </w:t>
      </w:r>
      <w:r w:rsidRPr="00904469">
        <w:rPr>
          <w:lang w:eastAsia="ja-JP"/>
        </w:rPr>
        <w:t>be encoded using UTF-8.</w:t>
      </w:r>
    </w:p>
    <w:p w14:paraId="7429EC6E" w14:textId="51CBCC3F" w:rsidR="00DE69F5" w:rsidRPr="00904469" w:rsidRDefault="00FB65CA" w:rsidP="00DE69F5">
      <w:pPr>
        <w:rPr>
          <w:lang w:eastAsia="ja-JP"/>
        </w:rPr>
      </w:pPr>
      <w:r w:rsidRPr="00904469">
        <w:rPr>
          <w:lang w:eastAsia="ja-JP"/>
        </w:rPr>
        <w:t>RFC 8259</w:t>
      </w:r>
      <w:r w:rsidR="0019526B" w:rsidRPr="00904469">
        <w:rPr>
          <w:lang w:eastAsia="ja-JP"/>
        </w:rPr>
        <w:t xml:space="preserve"> states “</w:t>
      </w:r>
      <w:r w:rsidR="00DA009E">
        <w:rPr>
          <w:lang w:eastAsia="ja-JP"/>
        </w:rPr>
        <w:t>J</w:t>
      </w:r>
      <w:r w:rsidR="00DA009E" w:rsidRPr="00042979">
        <w:rPr>
          <w:lang w:eastAsia="ja-JP"/>
        </w:rPr>
        <w:t>SON text exchanged between systems that are not part of a closed ecosystem MUST be encoded using UTF-8</w:t>
      </w:r>
      <w:r w:rsidR="0019526B" w:rsidRPr="00904469">
        <w:rPr>
          <w:lang w:eastAsia="ja-JP"/>
        </w:rPr>
        <w:t>”</w:t>
      </w:r>
      <w:r w:rsidR="00DA009E">
        <w:rPr>
          <w:lang w:eastAsia="ja-JP"/>
        </w:rPr>
        <w:t>.</w:t>
      </w:r>
    </w:p>
    <w:p w14:paraId="7ECFBF9D" w14:textId="77777777" w:rsidR="00744EB4" w:rsidRPr="00511394" w:rsidRDefault="00744EB4" w:rsidP="003A55CA">
      <w:pPr>
        <w:pStyle w:val="Heading2"/>
      </w:pPr>
      <w:bookmarkStart w:id="22" w:name="_Toc193447678"/>
      <w:r w:rsidRPr="00511394">
        <w:t>Completeness</w:t>
      </w:r>
      <w:bookmarkEnd w:id="22"/>
    </w:p>
    <w:p w14:paraId="740561A3" w14:textId="539C17BF" w:rsidR="00982206" w:rsidRPr="00511394" w:rsidRDefault="00982206" w:rsidP="00DE69F5">
      <w:pPr>
        <w:rPr>
          <w:lang w:eastAsia="ja-JP"/>
        </w:rPr>
      </w:pPr>
      <w:r w:rsidRPr="00511394">
        <w:t xml:space="preserve">The list of transformation rules described in this subclause is complete. Therefore, no other transformation rules are applicable and no other information may be added to the </w:t>
      </w:r>
      <w:r w:rsidR="008E1F09" w:rsidRPr="00511394">
        <w:rPr>
          <w:b/>
          <w:bCs/>
          <w:i/>
          <w:iCs/>
          <w:lang w:eastAsia="ja-JP"/>
        </w:rPr>
        <w:t>JSON Schema</w:t>
      </w:r>
      <w:r w:rsidRPr="00511394">
        <w:rPr>
          <w:lang w:eastAsia="ja-JP"/>
        </w:rPr>
        <w:t xml:space="preserve"> </w:t>
      </w:r>
      <w:r w:rsidRPr="00511394">
        <w:t>outside of what is allowed by the transformation rules given below.</w:t>
      </w:r>
    </w:p>
    <w:p w14:paraId="715E4ECB" w14:textId="2647D6A0" w:rsidR="00982206" w:rsidRPr="00511394" w:rsidRDefault="00982206" w:rsidP="00DE69F5">
      <w:r w:rsidRPr="00511394">
        <w:rPr>
          <w:lang w:eastAsia="ja-JP"/>
        </w:rPr>
        <w:t xml:space="preserve">The </w:t>
      </w:r>
      <w:r w:rsidR="008E1F09" w:rsidRPr="00511394">
        <w:rPr>
          <w:b/>
          <w:bCs/>
          <w:i/>
          <w:iCs/>
          <w:lang w:eastAsia="ja-JP"/>
        </w:rPr>
        <w:t>JSON Schema</w:t>
      </w:r>
      <w:r w:rsidRPr="00511394">
        <w:rPr>
          <w:lang w:eastAsia="ja-JP"/>
        </w:rPr>
        <w:t xml:space="preserve"> is a representation of the MessageDefinition.</w:t>
      </w:r>
    </w:p>
    <w:p w14:paraId="4A579AE5" w14:textId="77777777" w:rsidR="00744EB4" w:rsidRPr="00511394" w:rsidRDefault="00744EB4" w:rsidP="003A55CA">
      <w:pPr>
        <w:pStyle w:val="Heading1"/>
      </w:pPr>
      <w:bookmarkStart w:id="23" w:name="_Toc193447679"/>
      <w:r w:rsidRPr="00511394">
        <w:t>Method</w:t>
      </w:r>
      <w:bookmarkEnd w:id="23"/>
    </w:p>
    <w:p w14:paraId="4008F48A" w14:textId="5A165703" w:rsidR="00D2053D" w:rsidRDefault="00D2053D" w:rsidP="00042979">
      <w:pPr>
        <w:rPr>
          <w:i/>
          <w:iCs/>
          <w:lang w:eastAsia="ja-JP"/>
        </w:rPr>
      </w:pPr>
      <w:r>
        <w:t xml:space="preserve">A MessageDefinition is composed of a limited number of distinct modelling patterns. By defining the transformation rules from those patterns to </w:t>
      </w:r>
      <w:r w:rsidR="00E72A76">
        <w:t xml:space="preserve">JSON </w:t>
      </w:r>
      <w:r>
        <w:t xml:space="preserve">Schema, any MessageDefinition can be transformed into its corresponding </w:t>
      </w:r>
      <w:r w:rsidR="007224FF">
        <w:t xml:space="preserve">JSON </w:t>
      </w:r>
      <w:r>
        <w:t>Schema.</w:t>
      </w:r>
    </w:p>
    <w:p w14:paraId="329A2B86" w14:textId="2DFC3CEA" w:rsidR="00D2053D" w:rsidRDefault="00D2053D" w:rsidP="00042979">
      <w:pPr>
        <w:rPr>
          <w:i/>
          <w:iCs/>
          <w:lang w:eastAsia="ja-JP"/>
        </w:rPr>
      </w:pPr>
      <w:r>
        <w:t xml:space="preserve">The following clauses specify the transformation of repository concepts from the logical level to the physical level. Logical </w:t>
      </w:r>
      <w:r w:rsidR="00DF2B09">
        <w:t>c</w:t>
      </w:r>
      <w:r>
        <w:t>lasses are specified instances of logical level metaclasses</w:t>
      </w:r>
      <w:r w:rsidR="002E03BF">
        <w:t>,</w:t>
      </w:r>
      <w:r>
        <w:t xml:space="preserve"> </w:t>
      </w:r>
      <w:r w:rsidR="006556C5">
        <w:t xml:space="preserve">or </w:t>
      </w:r>
      <w:r>
        <w:t xml:space="preserve">user-defined DataTypes, each with their own set of transformation rules. User defined DataTypes are grouped into </w:t>
      </w:r>
      <w:r w:rsidR="00864063">
        <w:t xml:space="preserve">logical, </w:t>
      </w:r>
      <w:r w:rsidR="00341447">
        <w:t xml:space="preserve">textual, </w:t>
      </w:r>
      <w:r w:rsidR="00864063">
        <w:t xml:space="preserve">numeric, and </w:t>
      </w:r>
      <w:r w:rsidR="006556C5">
        <w:t>temporal</w:t>
      </w:r>
      <w:r w:rsidR="00864063">
        <w:t xml:space="preserve"> types</w:t>
      </w:r>
      <w:r>
        <w:t>.</w:t>
      </w:r>
    </w:p>
    <w:p w14:paraId="3E2472E2" w14:textId="40B9B739" w:rsidR="006159C8" w:rsidRPr="00042979" w:rsidRDefault="00AF2FAC" w:rsidP="00042979">
      <w:pPr>
        <w:rPr>
          <w:lang w:eastAsia="ja-JP"/>
        </w:rPr>
      </w:pPr>
      <w:r w:rsidRPr="00AF2FAC">
        <w:rPr>
          <w:lang w:eastAsia="ja-JP"/>
        </w:rPr>
        <w:t xml:space="preserve">Names of </w:t>
      </w:r>
      <w:r>
        <w:rPr>
          <w:lang w:eastAsia="ja-JP"/>
        </w:rPr>
        <w:t>Message</w:t>
      </w:r>
      <w:r w:rsidRPr="00AF2FAC">
        <w:rPr>
          <w:lang w:eastAsia="ja-JP"/>
        </w:rPr>
        <w:t xml:space="preserve">Elements </w:t>
      </w:r>
      <w:r>
        <w:rPr>
          <w:lang w:eastAsia="ja-JP"/>
        </w:rPr>
        <w:t xml:space="preserve">(MessageAttributes and MessageAssociationEnds) </w:t>
      </w:r>
      <w:r w:rsidRPr="00AF2FAC">
        <w:rPr>
          <w:lang w:eastAsia="ja-JP"/>
        </w:rPr>
        <w:t xml:space="preserve">are derived from their MessageDefinition names according to the algorithm posted on the ISO 20022 website, whereby the algorithm is </w:t>
      </w:r>
      <w:r w:rsidR="00732015">
        <w:rPr>
          <w:lang w:eastAsia="ja-JP"/>
        </w:rPr>
        <w:t xml:space="preserve">a normative </w:t>
      </w:r>
      <w:r w:rsidRPr="00AF2FAC">
        <w:rPr>
          <w:lang w:eastAsia="ja-JP"/>
        </w:rPr>
        <w:t xml:space="preserve">part of this </w:t>
      </w:r>
      <w:r w:rsidR="001D08BA">
        <w:rPr>
          <w:lang w:eastAsia="ja-JP"/>
        </w:rPr>
        <w:t>Recommendation</w:t>
      </w:r>
      <w:r w:rsidRPr="00AF2FAC">
        <w:rPr>
          <w:lang w:eastAsia="ja-JP"/>
        </w:rPr>
        <w:t>.</w:t>
      </w:r>
      <w:r w:rsidR="00D33E43">
        <w:rPr>
          <w:lang w:eastAsia="ja-JP"/>
        </w:rPr>
        <w:t xml:space="preserve"> In practice, the derivation has been performed at design time </w:t>
      </w:r>
      <w:r w:rsidR="00AF2419">
        <w:rPr>
          <w:lang w:eastAsia="ja-JP"/>
        </w:rPr>
        <w:t xml:space="preserve">so that </w:t>
      </w:r>
      <w:r w:rsidR="00D33E43">
        <w:rPr>
          <w:lang w:eastAsia="ja-JP"/>
        </w:rPr>
        <w:t xml:space="preserve">the abbreviation </w:t>
      </w:r>
      <w:r w:rsidR="00AF2419">
        <w:rPr>
          <w:lang w:eastAsia="ja-JP"/>
        </w:rPr>
        <w:t>is stored in the repository.</w:t>
      </w:r>
    </w:p>
    <w:p w14:paraId="5D86ACD9" w14:textId="77777777" w:rsidR="004B6299" w:rsidRDefault="004B6299">
      <w:pPr>
        <w:keepNext/>
        <w:tabs>
          <w:tab w:val="clear" w:pos="403"/>
        </w:tabs>
        <w:spacing w:after="0" w:line="240" w:lineRule="auto"/>
        <w:jc w:val="left"/>
      </w:pPr>
      <w:r>
        <w:rPr>
          <w:noProof/>
        </w:rPr>
        <w:lastRenderedPageBreak/>
        <w:drawing>
          <wp:inline distT="0" distB="0" distL="0" distR="0" wp14:anchorId="65B52926" wp14:editId="5177C834">
            <wp:extent cx="6280150" cy="3854450"/>
            <wp:effectExtent l="0" t="0" r="6350" b="0"/>
            <wp:docPr id="14722233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0150" cy="3854450"/>
                    </a:xfrm>
                    <a:prstGeom prst="rect">
                      <a:avLst/>
                    </a:prstGeom>
                    <a:noFill/>
                    <a:ln>
                      <a:noFill/>
                    </a:ln>
                  </pic:spPr>
                </pic:pic>
              </a:graphicData>
            </a:graphic>
          </wp:inline>
        </w:drawing>
      </w:r>
    </w:p>
    <w:p w14:paraId="28C07D87" w14:textId="77777777" w:rsidR="00D35D02" w:rsidRDefault="00D35D02" w:rsidP="00C81D23">
      <w:pPr>
        <w:keepNext/>
        <w:tabs>
          <w:tab w:val="clear" w:pos="403"/>
        </w:tabs>
        <w:spacing w:after="0" w:line="240" w:lineRule="auto"/>
        <w:jc w:val="left"/>
      </w:pPr>
    </w:p>
    <w:p w14:paraId="785E62F1" w14:textId="661ABC5E" w:rsidR="004B6299" w:rsidRDefault="004B6299" w:rsidP="00C81D23">
      <w:pPr>
        <w:pStyle w:val="Caption"/>
        <w:jc w:val="left"/>
      </w:pPr>
      <w:r>
        <w:t xml:space="preserve">Figure </w:t>
      </w:r>
      <w:r>
        <w:fldChar w:fldCharType="begin"/>
      </w:r>
      <w:r>
        <w:instrText xml:space="preserve"> SEQ Figure \* ARABIC </w:instrText>
      </w:r>
      <w:r>
        <w:fldChar w:fldCharType="separate"/>
      </w:r>
      <w:r w:rsidR="00CC711D">
        <w:rPr>
          <w:noProof/>
        </w:rPr>
        <w:t>1</w:t>
      </w:r>
      <w:r>
        <w:fldChar w:fldCharType="end"/>
      </w:r>
      <w:r>
        <w:t xml:space="preserve"> Outline of the </w:t>
      </w:r>
      <w:r w:rsidR="009B5CF0">
        <w:t>ISO 20022:2013 Metamodel for Message</w:t>
      </w:r>
      <w:r>
        <w:t xml:space="preserve">Definition </w:t>
      </w:r>
    </w:p>
    <w:p w14:paraId="32644EE8" w14:textId="4FB1F059" w:rsidR="008C26DA" w:rsidRPr="00511394" w:rsidRDefault="008C26DA" w:rsidP="003A55CA">
      <w:pPr>
        <w:tabs>
          <w:tab w:val="clear" w:pos="403"/>
        </w:tabs>
        <w:spacing w:after="0" w:line="240" w:lineRule="auto"/>
        <w:jc w:val="left"/>
        <w:rPr>
          <w:rFonts w:eastAsia="MS Mincho"/>
          <w:b/>
          <w:sz w:val="26"/>
          <w:lang w:eastAsia="ja-JP"/>
        </w:rPr>
      </w:pPr>
      <w:r w:rsidRPr="00511394">
        <w:br w:type="page"/>
      </w:r>
    </w:p>
    <w:p w14:paraId="0537D9AF" w14:textId="351E32D2" w:rsidR="00744EB4" w:rsidRPr="00511394" w:rsidRDefault="00744EB4" w:rsidP="003A55CA">
      <w:pPr>
        <w:pStyle w:val="Heading1"/>
      </w:pPr>
      <w:bookmarkStart w:id="24" w:name="_Toc193447680"/>
      <w:r w:rsidRPr="00511394">
        <w:lastRenderedPageBreak/>
        <w:t>Syntax Generation Rules of Logical Classes</w:t>
      </w:r>
      <w:bookmarkEnd w:id="24"/>
    </w:p>
    <w:p w14:paraId="4AA6AF64" w14:textId="77777777" w:rsidR="00744EB4" w:rsidRPr="00511394" w:rsidRDefault="00744EB4" w:rsidP="003A55CA">
      <w:pPr>
        <w:pStyle w:val="Heading2"/>
      </w:pPr>
      <w:bookmarkStart w:id="25" w:name="_Toc193447681"/>
      <w:r w:rsidRPr="00511394">
        <w:t>MessageSet</w:t>
      </w:r>
      <w:bookmarkEnd w:id="25"/>
    </w:p>
    <w:p w14:paraId="58A0DAD6" w14:textId="4E0715B7" w:rsidR="00144777" w:rsidRPr="00511394" w:rsidRDefault="00144777" w:rsidP="003A55CA">
      <w:pPr>
        <w:jc w:val="left"/>
      </w:pPr>
      <w:r w:rsidRPr="00511394">
        <w:t xml:space="preserve">Each MessageSet is transformed into an artefact of MIME type application/zip, containing </w:t>
      </w:r>
      <w:r w:rsidR="00A17DD6" w:rsidRPr="00511394">
        <w:t xml:space="preserve">JSON Schema </w:t>
      </w:r>
      <w:r w:rsidR="004F7C7E" w:rsidRPr="00511394">
        <w:t xml:space="preserve">for </w:t>
      </w:r>
      <w:r w:rsidRPr="00511394">
        <w:t xml:space="preserve">all </w:t>
      </w:r>
      <w:r w:rsidR="004F7C7E" w:rsidRPr="00511394">
        <w:t xml:space="preserve">its </w:t>
      </w:r>
      <w:r w:rsidRPr="00511394">
        <w:t xml:space="preserve">MessageDefinition. It may also contain </w:t>
      </w:r>
      <w:r w:rsidR="004F7C7E" w:rsidRPr="00511394">
        <w:t xml:space="preserve">associated documents such as Message Definition Reports </w:t>
      </w:r>
      <w:r w:rsidR="00DB6347" w:rsidRPr="00511394">
        <w:t xml:space="preserve">and </w:t>
      </w:r>
      <w:r w:rsidRPr="00511394">
        <w:t>images of the sequence diagrams relevant to this MessageSet</w:t>
      </w:r>
      <w:r w:rsidR="00A17DD6" w:rsidRPr="00511394">
        <w:t>.</w:t>
      </w:r>
    </w:p>
    <w:p w14:paraId="6344D627" w14:textId="77777777" w:rsidR="005602A7" w:rsidRPr="00511394" w:rsidRDefault="005602A7" w:rsidP="003A55CA">
      <w:pPr>
        <w:pStyle w:val="Heading2"/>
      </w:pPr>
      <w:bookmarkStart w:id="26" w:name="_Toc193447682"/>
      <w:r w:rsidRPr="00511394">
        <w:t>MessageDefinitionIdentifier</w:t>
      </w:r>
      <w:bookmarkEnd w:id="26"/>
    </w:p>
    <w:p w14:paraId="62D88476" w14:textId="5452699F" w:rsidR="005602A7" w:rsidRPr="00511394" w:rsidRDefault="005602A7" w:rsidP="003A55CA">
      <w:pPr>
        <w:jc w:val="left"/>
      </w:pPr>
      <w:r w:rsidRPr="00511394">
        <w:t>The message definition identifier is dot concatenated in the sequence Business Area, Functionality, Flavour and Version, using the ISO</w:t>
      </w:r>
      <w:r w:rsidR="00AA55B5">
        <w:t xml:space="preserve"> </w:t>
      </w:r>
      <w:r w:rsidRPr="00511394">
        <w:t xml:space="preserve">10646 FULL STOP </w:t>
      </w:r>
      <w:r w:rsidR="00142A93">
        <w:t>(</w:t>
      </w:r>
      <w:r w:rsidR="00142A93" w:rsidRPr="00142A93">
        <w:t>U+002E</w:t>
      </w:r>
      <w:r w:rsidR="00142A93">
        <w:t xml:space="preserve">) </w:t>
      </w:r>
      <w:r w:rsidRPr="00511394">
        <w:t xml:space="preserve">as the separator character. </w:t>
      </w:r>
    </w:p>
    <w:p w14:paraId="275E8B18" w14:textId="77777777" w:rsidR="005602A7" w:rsidRPr="00511394" w:rsidRDefault="005602A7" w:rsidP="003A55CA">
      <w:pPr>
        <w:jc w:val="left"/>
      </w:pPr>
      <w:r w:rsidRPr="00511394">
        <w:t>It is used to distinguish the default and target namespace of each schema.</w:t>
      </w:r>
    </w:p>
    <w:p w14:paraId="710AE498" w14:textId="77777777" w:rsidR="005602A7" w:rsidRPr="00511394" w:rsidRDefault="005602A7" w:rsidP="003A55CA">
      <w:pPr>
        <w:pStyle w:val="Example"/>
        <w:jc w:val="left"/>
      </w:pPr>
      <w:r w:rsidRPr="00511394">
        <w:t>Example</w:t>
      </w:r>
    </w:p>
    <w:p w14:paraId="49F082FF" w14:textId="2FB6D3DC" w:rsidR="005602A7" w:rsidRPr="00511394" w:rsidRDefault="00F1043A" w:rsidP="003A55CA">
      <w:pPr>
        <w:pStyle w:val="Code-"/>
      </w:pPr>
      <w:r w:rsidRPr="00F1043A">
        <w:rPr>
          <w:rFonts w:ascii="Consolas" w:eastAsia="Consolas" w:hAnsi="Consolas" w:cs="Consolas"/>
          <w:sz w:val="20"/>
        </w:rPr>
        <w:t>acmt.002.001.08</w:t>
      </w:r>
    </w:p>
    <w:p w14:paraId="6A862B5D" w14:textId="77777777" w:rsidR="00744EB4" w:rsidRPr="00511394" w:rsidRDefault="00744EB4" w:rsidP="003A55CA">
      <w:pPr>
        <w:pStyle w:val="Heading2"/>
      </w:pPr>
      <w:bookmarkStart w:id="27" w:name="_Toc193447683"/>
      <w:r w:rsidRPr="00511394">
        <w:t>MessageDefinition</w:t>
      </w:r>
      <w:bookmarkEnd w:id="27"/>
    </w:p>
    <w:p w14:paraId="2DBD35EC" w14:textId="063C9863" w:rsidR="004743BF" w:rsidRPr="00511394" w:rsidRDefault="004743BF" w:rsidP="003A55CA">
      <w:pPr>
        <w:pStyle w:val="Heading3"/>
      </w:pPr>
      <w:bookmarkStart w:id="28" w:name="_Toc193447684"/>
      <w:r w:rsidRPr="00511394">
        <w:t>File name and encoding.</w:t>
      </w:r>
      <w:bookmarkEnd w:id="28"/>
    </w:p>
    <w:p w14:paraId="3AC922C4" w14:textId="5028A514" w:rsidR="00210567" w:rsidRPr="00511394" w:rsidRDefault="001E46B8" w:rsidP="003A55CA">
      <w:pPr>
        <w:spacing w:after="270"/>
        <w:ind w:left="-5" w:right="42"/>
        <w:jc w:val="left"/>
      </w:pPr>
      <w:r w:rsidRPr="00511394">
        <w:t xml:space="preserve">Each </w:t>
      </w:r>
      <w:r w:rsidR="008C26DA" w:rsidRPr="00511394">
        <w:t>MessageDefinition is transformed into</w:t>
      </w:r>
      <w:r w:rsidR="00210567" w:rsidRPr="00511394">
        <w:t xml:space="preserve"> a file</w:t>
      </w:r>
      <w:r w:rsidR="009A60B9" w:rsidRPr="00511394">
        <w:t xml:space="preserve"> whose </w:t>
      </w:r>
      <w:r w:rsidR="00F816BD" w:rsidRPr="00511394">
        <w:t>name compris</w:t>
      </w:r>
      <w:r w:rsidR="009A60B9" w:rsidRPr="00511394">
        <w:t>es</w:t>
      </w:r>
      <w:r w:rsidR="00F816BD" w:rsidRPr="00511394">
        <w:t xml:space="preserve"> the </w:t>
      </w:r>
      <w:r w:rsidR="00500791" w:rsidRPr="00511394">
        <w:t xml:space="preserve">generated form of the </w:t>
      </w:r>
      <w:r w:rsidR="00F816BD" w:rsidRPr="00511394">
        <w:t>MessageDefinitionIdentif</w:t>
      </w:r>
      <w:r w:rsidR="00B0656B" w:rsidRPr="00511394">
        <w:t>i</w:t>
      </w:r>
      <w:r w:rsidR="00F816BD" w:rsidRPr="00511394">
        <w:t>er</w:t>
      </w:r>
      <w:r w:rsidR="00127A5D" w:rsidRPr="00511394">
        <w:t xml:space="preserve">, </w:t>
      </w:r>
      <w:r w:rsidR="002F6D92" w:rsidRPr="00511394">
        <w:t xml:space="preserve">then </w:t>
      </w:r>
      <w:r w:rsidR="00127A5D" w:rsidRPr="00511394">
        <w:t xml:space="preserve">a </w:t>
      </w:r>
      <w:r w:rsidR="00500791" w:rsidRPr="00511394">
        <w:t xml:space="preserve">hyphen-minus </w:t>
      </w:r>
      <w:r w:rsidR="00127A5D" w:rsidRPr="00511394">
        <w:t>character (</w:t>
      </w:r>
      <w:r w:rsidR="00500791" w:rsidRPr="00511394">
        <w:t>-</w:t>
      </w:r>
      <w:r w:rsidR="002F6D92" w:rsidRPr="00511394">
        <w:t>, U+002D</w:t>
      </w:r>
      <w:r w:rsidR="00127A5D" w:rsidRPr="00511394">
        <w:t xml:space="preserve">), </w:t>
      </w:r>
      <w:r w:rsidR="00B0656B" w:rsidRPr="00511394">
        <w:t xml:space="preserve"> followed by the name of the MessageDefinition</w:t>
      </w:r>
      <w:r w:rsidR="00127A5D" w:rsidRPr="00511394">
        <w:t>, su</w:t>
      </w:r>
      <w:r w:rsidR="0059739B" w:rsidRPr="00511394">
        <w:t xml:space="preserve">ffixed by </w:t>
      </w:r>
      <w:r w:rsidR="007A69E0" w:rsidRPr="00511394">
        <w:t xml:space="preserve">“.schema.json” to indicate the </w:t>
      </w:r>
      <w:r w:rsidR="00981F79" w:rsidRPr="00511394">
        <w:t>file type is a JSON Schema.</w:t>
      </w:r>
    </w:p>
    <w:p w14:paraId="16BF1370" w14:textId="47A0D250" w:rsidR="00981F79" w:rsidRPr="00511394" w:rsidRDefault="00552294" w:rsidP="003A55CA">
      <w:pPr>
        <w:spacing w:after="270"/>
        <w:ind w:left="-5" w:right="42"/>
        <w:jc w:val="left"/>
      </w:pPr>
      <w:r w:rsidRPr="00511394">
        <w:t>Example file name</w:t>
      </w:r>
    </w:p>
    <w:p w14:paraId="31B4448F" w14:textId="13EA63B6" w:rsidR="00552294" w:rsidRPr="00C81D23" w:rsidRDefault="00AC59AC" w:rsidP="00C81D23">
      <w:pPr>
        <w:pStyle w:val="Code-"/>
        <w:rPr>
          <w:rFonts w:ascii="Consolas" w:eastAsia="Consolas" w:hAnsi="Consolas" w:cs="Consolas"/>
          <w:sz w:val="20"/>
        </w:rPr>
      </w:pPr>
      <w:r w:rsidRPr="00C81D23">
        <w:rPr>
          <w:rFonts w:ascii="Consolas" w:eastAsia="Consolas" w:hAnsi="Consolas" w:cs="Consolas"/>
          <w:sz w:val="20"/>
        </w:rPr>
        <w:t>acmt.002.001.08-AccountDetailsConfirmationV08.schema.json</w:t>
      </w:r>
    </w:p>
    <w:p w14:paraId="4E37F296" w14:textId="068F221D" w:rsidR="0031328F" w:rsidRPr="00511394" w:rsidRDefault="009E5E67" w:rsidP="003A55CA">
      <w:pPr>
        <w:spacing w:after="270"/>
        <w:ind w:left="-5" w:right="42"/>
        <w:jc w:val="left"/>
      </w:pPr>
      <w:r w:rsidRPr="00511394">
        <w:t xml:space="preserve">The file </w:t>
      </w:r>
      <w:r w:rsidR="00A13318" w:rsidRPr="00511394">
        <w:t>comprise</w:t>
      </w:r>
      <w:r w:rsidR="001F45F2" w:rsidRPr="00511394">
        <w:t>s</w:t>
      </w:r>
      <w:r w:rsidR="00A13318" w:rsidRPr="00511394">
        <w:t xml:space="preserve"> </w:t>
      </w:r>
      <w:r w:rsidR="00846A39" w:rsidRPr="00511394">
        <w:t xml:space="preserve">ISO 10646 </w:t>
      </w:r>
      <w:r w:rsidR="00A13318" w:rsidRPr="00511394">
        <w:t>(</w:t>
      </w:r>
      <w:r w:rsidRPr="00511394">
        <w:t>Unicode</w:t>
      </w:r>
      <w:r w:rsidR="00A13318" w:rsidRPr="00511394">
        <w:t>)</w:t>
      </w:r>
      <w:r w:rsidRPr="00511394">
        <w:t xml:space="preserve"> </w:t>
      </w:r>
      <w:r w:rsidR="00A13318" w:rsidRPr="00511394">
        <w:t>characters</w:t>
      </w:r>
      <w:r w:rsidR="00E27991" w:rsidRPr="00511394">
        <w:t xml:space="preserve">. The </w:t>
      </w:r>
      <w:r w:rsidR="00052547" w:rsidRPr="00511394">
        <w:t xml:space="preserve">preferred </w:t>
      </w:r>
      <w:r w:rsidR="00A13318" w:rsidRPr="00511394">
        <w:t>encod</w:t>
      </w:r>
      <w:r w:rsidR="00E27991" w:rsidRPr="00511394">
        <w:t xml:space="preserve">ing is </w:t>
      </w:r>
      <w:r w:rsidR="00846A39" w:rsidRPr="00511394">
        <w:t>UTF-8.</w:t>
      </w:r>
      <w:r w:rsidR="00C776C4" w:rsidRPr="00511394">
        <w:t xml:space="preserve"> Applications systems may freely convert between UTF-8 and other </w:t>
      </w:r>
      <w:r w:rsidR="001F45F2" w:rsidRPr="00511394">
        <w:t>encodings.</w:t>
      </w:r>
      <w:r w:rsidR="00052547" w:rsidRPr="00511394">
        <w:t xml:space="preserve"> </w:t>
      </w:r>
      <w:r w:rsidR="0031328F" w:rsidRPr="00511394">
        <w:t xml:space="preserve"> </w:t>
      </w:r>
      <w:r w:rsidR="00F777A7" w:rsidRPr="00511394">
        <w:t>N</w:t>
      </w:r>
      <w:r w:rsidR="0031328F" w:rsidRPr="00511394">
        <w:t>ames</w:t>
      </w:r>
      <w:r w:rsidR="00F777A7" w:rsidRPr="00511394">
        <w:t xml:space="preserve">, </w:t>
      </w:r>
      <w:r w:rsidR="0074640A" w:rsidRPr="00511394">
        <w:t>definitions,</w:t>
      </w:r>
      <w:r w:rsidR="00F777A7" w:rsidRPr="00511394">
        <w:t xml:space="preserve"> and other </w:t>
      </w:r>
      <w:r w:rsidR="00EA6887" w:rsidRPr="00511394">
        <w:t>textual values are copied as is from the model, with the expectation that Unicode normalisation has taken place during modelling.</w:t>
      </w:r>
    </w:p>
    <w:p w14:paraId="6ECD1A38" w14:textId="77777777" w:rsidR="004D3C19" w:rsidRPr="00511394" w:rsidRDefault="004D3C19" w:rsidP="003A55CA">
      <w:pPr>
        <w:tabs>
          <w:tab w:val="clear" w:pos="403"/>
        </w:tabs>
        <w:spacing w:after="0" w:line="240" w:lineRule="auto"/>
        <w:jc w:val="left"/>
        <w:rPr>
          <w:rFonts w:eastAsia="MS Mincho"/>
          <w:b/>
          <w:lang w:eastAsia="ja-JP"/>
        </w:rPr>
      </w:pPr>
      <w:r w:rsidRPr="00511394">
        <w:br w:type="page"/>
      </w:r>
    </w:p>
    <w:p w14:paraId="02399CBC" w14:textId="5646A24C" w:rsidR="001F45F2" w:rsidRPr="00511394" w:rsidRDefault="00964AAB" w:rsidP="003A55CA">
      <w:pPr>
        <w:pStyle w:val="Heading3"/>
      </w:pPr>
      <w:bookmarkStart w:id="29" w:name="_Toc193447685"/>
      <w:r w:rsidRPr="00511394">
        <w:lastRenderedPageBreak/>
        <w:t>File contents</w:t>
      </w:r>
      <w:bookmarkEnd w:id="29"/>
    </w:p>
    <w:p w14:paraId="54CB6A04" w14:textId="77C55A5D" w:rsidR="00964AAB" w:rsidRPr="00511394" w:rsidRDefault="00F91815" w:rsidP="003A55CA">
      <w:pPr>
        <w:spacing w:after="270"/>
        <w:ind w:left="-5" w:right="42"/>
        <w:jc w:val="left"/>
      </w:pPr>
      <w:r w:rsidRPr="00F91815">
        <w:t xml:space="preserve">The file contains a single root schema that defines the structure of the MessageDefinition. Within the definitions section it also includes subschema for the MessageDefinition, MessageComponentTypes and DataTypes. These subschemas </w:t>
      </w:r>
      <w:r w:rsidR="00C87470">
        <w:t>are</w:t>
      </w:r>
      <w:r w:rsidRPr="00F91815">
        <w:t xml:space="preserve"> reference</w:t>
      </w:r>
      <w:r w:rsidR="00C87470">
        <w:t>d</w:t>
      </w:r>
      <w:r w:rsidRPr="00F91815">
        <w:t xml:space="preserve"> and reused within the root schema and other subschemas as necessary</w:t>
      </w:r>
      <w:r w:rsidR="003C4735" w:rsidRPr="00511394">
        <w:t>.</w:t>
      </w:r>
    </w:p>
    <w:p w14:paraId="4681AF68" w14:textId="51F08175" w:rsidR="00462B64" w:rsidRPr="00511394" w:rsidRDefault="00462B64" w:rsidP="00C81D23">
      <w:pPr>
        <w:pStyle w:val="Heading3"/>
      </w:pPr>
      <w:bookmarkStart w:id="30" w:name="_Toc193447686"/>
      <w:r w:rsidRPr="00511394">
        <w:t xml:space="preserve">MessageDefinition </w:t>
      </w:r>
      <w:r w:rsidR="009F3C2E">
        <w:t>R</w:t>
      </w:r>
      <w:r w:rsidRPr="00511394">
        <w:t xml:space="preserve">oot </w:t>
      </w:r>
      <w:r w:rsidR="009F3C2E">
        <w:t>S</w:t>
      </w:r>
      <w:r w:rsidRPr="00511394">
        <w:t>chema</w:t>
      </w:r>
      <w:bookmarkEnd w:id="30"/>
    </w:p>
    <w:p w14:paraId="073BF51C" w14:textId="0FEEBEF7" w:rsidR="008C26DA" w:rsidRPr="00511394" w:rsidRDefault="003C4735" w:rsidP="003A55CA">
      <w:pPr>
        <w:spacing w:after="270"/>
        <w:ind w:left="-5" w:right="42"/>
        <w:jc w:val="left"/>
      </w:pPr>
      <w:r w:rsidRPr="00511394">
        <w:t xml:space="preserve">The </w:t>
      </w:r>
      <w:r w:rsidR="009541F6" w:rsidRPr="00511394">
        <w:t>MessageDefinition</w:t>
      </w:r>
      <w:r w:rsidR="002B0027" w:rsidRPr="00511394">
        <w:t>’</w:t>
      </w:r>
      <w:r w:rsidR="009541F6" w:rsidRPr="00511394">
        <w:t xml:space="preserve">s root schema </w:t>
      </w:r>
      <w:r w:rsidRPr="00511394">
        <w:t xml:space="preserve">is </w:t>
      </w:r>
      <w:r w:rsidR="0069028C">
        <w:t xml:space="preserve">transformed into </w:t>
      </w:r>
      <w:r w:rsidR="008C26DA" w:rsidRPr="00511394">
        <w:t>a</w:t>
      </w:r>
      <w:r w:rsidR="00A44BA7" w:rsidRPr="00511394">
        <w:t xml:space="preserve"> JSON</w:t>
      </w:r>
      <w:r w:rsidR="008C26DA" w:rsidRPr="00511394">
        <w:t xml:space="preserve"> </w:t>
      </w:r>
      <w:r w:rsidR="00A44BA7" w:rsidRPr="00511394">
        <w:t>o</w:t>
      </w:r>
      <w:r w:rsidR="008C26DA" w:rsidRPr="00511394">
        <w:t xml:space="preserve">bject </w:t>
      </w:r>
      <w:r w:rsidR="00552AFF">
        <w:t>comprising</w:t>
      </w:r>
      <w:r w:rsidR="00EB49D8">
        <w:t xml:space="preserve"> the</w:t>
      </w:r>
      <w:r w:rsidR="008C26DA" w:rsidRPr="00511394">
        <w:t xml:space="preserve"> following </w:t>
      </w:r>
      <w:r w:rsidR="00EB49D8">
        <w:t>properties</w:t>
      </w:r>
      <w:r w:rsidR="008C26DA" w:rsidRPr="00511394">
        <w:t xml:space="preserve">: </w:t>
      </w:r>
    </w:p>
    <w:p w14:paraId="2236EF0B" w14:textId="7D660A38" w:rsidR="008C26DA" w:rsidRPr="00511394" w:rsidRDefault="00305D18" w:rsidP="00F2077C">
      <w:pPr>
        <w:numPr>
          <w:ilvl w:val="0"/>
          <w:numId w:val="13"/>
        </w:numPr>
        <w:tabs>
          <w:tab w:val="clear" w:pos="403"/>
        </w:tabs>
        <w:spacing w:after="41" w:line="244" w:lineRule="auto"/>
        <w:ind w:right="42"/>
        <w:jc w:val="left"/>
      </w:pPr>
      <w:r>
        <w:rPr>
          <w:rFonts w:ascii="Consolas" w:hAnsi="Consolas" w:cs="Consolas"/>
          <w:color w:val="800000"/>
          <w:highlight w:val="white"/>
        </w:rPr>
        <w:t>"$schema"</w:t>
      </w:r>
      <w:r w:rsidR="00432587">
        <w:t xml:space="preserve">: </w:t>
      </w:r>
      <w:r w:rsidR="000E2761">
        <w:t>a</w:t>
      </w:r>
      <w:r w:rsidR="00104BA8">
        <w:t xml:space="preserve"> fixed</w:t>
      </w:r>
      <w:r w:rsidR="000E2761">
        <w:t xml:space="preserve"> string</w:t>
      </w:r>
      <w:r w:rsidR="76023548" w:rsidRPr="00511394">
        <w:t xml:space="preserve"> value of </w:t>
      </w:r>
      <w:r w:rsidR="00663EC2">
        <w:rPr>
          <w:rFonts w:ascii="Consolas" w:hAnsi="Consolas" w:cs="Consolas"/>
          <w:color w:val="000000"/>
          <w:highlight w:val="white"/>
        </w:rPr>
        <w:t>"</w:t>
      </w:r>
      <w:r w:rsidR="00663EC2">
        <w:rPr>
          <w:rFonts w:ascii="Consolas" w:hAnsi="Consolas" w:cs="Consolas"/>
          <w:color w:val="0000FF"/>
          <w:highlight w:val="white"/>
        </w:rPr>
        <w:t>http</w:t>
      </w:r>
      <w:r w:rsidR="00CD224C">
        <w:rPr>
          <w:rFonts w:ascii="Consolas" w:hAnsi="Consolas" w:cs="Consolas"/>
          <w:color w:val="0000FF"/>
          <w:highlight w:val="white"/>
        </w:rPr>
        <w:t>s</w:t>
      </w:r>
      <w:r w:rsidR="00663EC2">
        <w:rPr>
          <w:rFonts w:ascii="Consolas" w:hAnsi="Consolas" w:cs="Consolas"/>
          <w:color w:val="0000FF"/>
          <w:highlight w:val="white"/>
        </w:rPr>
        <w:t>://json-schema.org/draft/</w:t>
      </w:r>
      <w:r w:rsidR="00C545CC">
        <w:rPr>
          <w:rFonts w:ascii="Consolas" w:hAnsi="Consolas" w:cs="Consolas"/>
          <w:color w:val="0000FF"/>
          <w:highlight w:val="white"/>
        </w:rPr>
        <w:t>2020-12/</w:t>
      </w:r>
      <w:r w:rsidR="00663EC2">
        <w:rPr>
          <w:rFonts w:ascii="Consolas" w:hAnsi="Consolas" w:cs="Consolas"/>
          <w:color w:val="0000FF"/>
          <w:highlight w:val="white"/>
        </w:rPr>
        <w:t>schema</w:t>
      </w:r>
      <w:r w:rsidR="00663EC2">
        <w:rPr>
          <w:rFonts w:ascii="Consolas" w:hAnsi="Consolas" w:cs="Consolas"/>
          <w:color w:val="000000"/>
          <w:highlight w:val="white"/>
        </w:rPr>
        <w:t>"</w:t>
      </w:r>
      <w:r w:rsidR="00CB646B">
        <w:t xml:space="preserve"> </w:t>
      </w:r>
      <w:r w:rsidR="008378A3">
        <w:t>indicating th</w:t>
      </w:r>
      <w:r w:rsidR="00104BA8">
        <w:t>at</w:t>
      </w:r>
      <w:r w:rsidR="008378A3">
        <w:t xml:space="preserve"> </w:t>
      </w:r>
      <w:r w:rsidR="00CB646B">
        <w:t>JSON Schema</w:t>
      </w:r>
      <w:r w:rsidR="00104BA8">
        <w:t xml:space="preserve"> draft</w:t>
      </w:r>
      <w:r w:rsidR="00EC371D">
        <w:t xml:space="preserve"> 2020-12 </w:t>
      </w:r>
      <w:r w:rsidR="00CB646B">
        <w:t>version</w:t>
      </w:r>
      <w:r w:rsidR="00104BA8">
        <w:t xml:space="preserve"> is to be</w:t>
      </w:r>
      <w:r w:rsidR="00CB646B">
        <w:t xml:space="preserve"> used</w:t>
      </w:r>
      <w:r w:rsidR="00104BA8">
        <w:t>.</w:t>
      </w:r>
    </w:p>
    <w:p w14:paraId="7783E3D2" w14:textId="0A5ADBEB" w:rsidR="006E2F5A" w:rsidRDefault="000B0DD3" w:rsidP="00F2077C">
      <w:pPr>
        <w:numPr>
          <w:ilvl w:val="0"/>
          <w:numId w:val="13"/>
        </w:numPr>
        <w:tabs>
          <w:tab w:val="clear" w:pos="403"/>
        </w:tabs>
        <w:spacing w:after="41" w:line="244" w:lineRule="auto"/>
        <w:ind w:right="42"/>
        <w:jc w:val="left"/>
      </w:pPr>
      <w:r>
        <w:rPr>
          <w:rFonts w:ascii="Consolas" w:hAnsi="Consolas" w:cs="Consolas"/>
          <w:color w:val="800000"/>
          <w:highlight w:val="white"/>
        </w:rPr>
        <w:t>"$id"</w:t>
      </w:r>
      <w:r w:rsidR="00643DF2">
        <w:t>:</w:t>
      </w:r>
      <w:r w:rsidR="00E50D6C" w:rsidRPr="00511394">
        <w:t xml:space="preserve"> </w:t>
      </w:r>
      <w:r w:rsidR="00643DF2">
        <w:t xml:space="preserve">a string value used </w:t>
      </w:r>
      <w:r w:rsidR="00767217">
        <w:t>to uniquely identify the specific schema, formed by</w:t>
      </w:r>
      <w:r w:rsidR="006E2F5A">
        <w:t xml:space="preserve"> concatenating:</w:t>
      </w:r>
    </w:p>
    <w:p w14:paraId="28B15A27" w14:textId="14C9E664" w:rsidR="006E2F5A" w:rsidRPr="006E2F5A" w:rsidRDefault="00D05854" w:rsidP="00F2077C">
      <w:pPr>
        <w:numPr>
          <w:ilvl w:val="1"/>
          <w:numId w:val="13"/>
        </w:numPr>
        <w:tabs>
          <w:tab w:val="clear" w:pos="403"/>
        </w:tabs>
        <w:spacing w:after="41" w:line="244" w:lineRule="auto"/>
        <w:ind w:right="42"/>
        <w:jc w:val="left"/>
      </w:pPr>
      <w:r>
        <w:t>The base URN</w:t>
      </w:r>
      <w:r w:rsidR="004145AF">
        <w:rPr>
          <w:rFonts w:ascii="Consolas" w:hAnsi="Consolas" w:cs="Consolas"/>
          <w:color w:val="000000"/>
          <w:highlight w:val="white"/>
        </w:rPr>
        <w:t xml:space="preserve">: </w:t>
      </w:r>
      <w:r w:rsidR="00AC7C42">
        <w:rPr>
          <w:rFonts w:ascii="Consolas" w:hAnsi="Consolas" w:cs="Consolas"/>
          <w:color w:val="000000"/>
          <w:highlight w:val="white"/>
        </w:rPr>
        <w:t>"urn:iso:std:iso:20022:tech:json:</w:t>
      </w:r>
      <w:r w:rsidR="004145AF">
        <w:rPr>
          <w:rFonts w:ascii="Consolas" w:hAnsi="Consolas" w:cs="Consolas"/>
          <w:color w:val="000000"/>
          <w:highlight w:val="white"/>
        </w:rPr>
        <w:t>"</w:t>
      </w:r>
      <w:r w:rsidR="005A7051" w:rsidRPr="005A7051">
        <w:t xml:space="preserve"> </w:t>
      </w:r>
      <w:r w:rsidR="005A7051" w:rsidRPr="00511394">
        <w:t>,</w:t>
      </w:r>
    </w:p>
    <w:p w14:paraId="1F39FBB4" w14:textId="5AB3865C" w:rsidR="00BC5372" w:rsidRDefault="003E1C10" w:rsidP="00F2077C">
      <w:pPr>
        <w:numPr>
          <w:ilvl w:val="1"/>
          <w:numId w:val="13"/>
        </w:numPr>
        <w:tabs>
          <w:tab w:val="clear" w:pos="403"/>
        </w:tabs>
        <w:spacing w:after="41" w:line="244" w:lineRule="auto"/>
        <w:ind w:right="42"/>
        <w:jc w:val="left"/>
      </w:pPr>
      <w:r>
        <w:t>T</w:t>
      </w:r>
      <w:r w:rsidR="004145AF" w:rsidRPr="00511394">
        <w:t>he MessageDefinitionIdentifier</w:t>
      </w:r>
      <w:r w:rsidR="005A7051">
        <w:t xml:space="preserve"> (for example: </w:t>
      </w:r>
      <w:r w:rsidR="005A7051">
        <w:rPr>
          <w:rFonts w:ascii="Consolas" w:hAnsi="Consolas" w:cs="Consolas"/>
          <w:color w:val="000000"/>
          <w:highlight w:val="white"/>
        </w:rPr>
        <w:t>acmt.002.001.0</w:t>
      </w:r>
      <w:r w:rsidR="00657F14">
        <w:rPr>
          <w:rFonts w:ascii="Consolas" w:hAnsi="Consolas" w:cs="Consolas"/>
          <w:color w:val="000000"/>
        </w:rPr>
        <w:t>8</w:t>
      </w:r>
      <w:r w:rsidR="005A7051">
        <w:t>)</w:t>
      </w:r>
      <w:r w:rsidR="005A7051" w:rsidRPr="005A7051">
        <w:t xml:space="preserve"> </w:t>
      </w:r>
      <w:r w:rsidR="005A7051" w:rsidRPr="00511394">
        <w:t>,</w:t>
      </w:r>
    </w:p>
    <w:p w14:paraId="1FF0CF3D" w14:textId="5C8F0F06" w:rsidR="006B4EB3" w:rsidRDefault="00547D53" w:rsidP="00042979">
      <w:pPr>
        <w:tabs>
          <w:tab w:val="clear" w:pos="403"/>
        </w:tabs>
        <w:spacing w:after="41" w:line="244" w:lineRule="auto"/>
        <w:ind w:left="360" w:right="42"/>
        <w:jc w:val="left"/>
      </w:pPr>
      <w:r>
        <w:t>E</w:t>
      </w:r>
      <w:r w:rsidR="00C934D3">
        <w:t>xample:</w:t>
      </w:r>
      <w:r w:rsidR="006A07C0">
        <w:t xml:space="preserve"> </w:t>
      </w:r>
      <w:r w:rsidR="008830E3">
        <w:rPr>
          <w:rFonts w:ascii="Consolas" w:hAnsi="Consolas" w:cs="Consolas"/>
          <w:color w:val="000000"/>
          <w:highlight w:val="white"/>
        </w:rPr>
        <w:t>"urn:iso:std:iso:20022:tech:json:acmt.002.001.0</w:t>
      </w:r>
      <w:r w:rsidR="00657F14">
        <w:rPr>
          <w:rFonts w:ascii="Consolas" w:hAnsi="Consolas" w:cs="Consolas"/>
          <w:color w:val="000000"/>
          <w:highlight w:val="white"/>
        </w:rPr>
        <w:t>8</w:t>
      </w:r>
      <w:r w:rsidR="008830E3">
        <w:rPr>
          <w:rFonts w:ascii="Consolas" w:hAnsi="Consolas" w:cs="Consolas"/>
          <w:color w:val="000000"/>
          <w:highlight w:val="white"/>
        </w:rPr>
        <w:t>"</w:t>
      </w:r>
    </w:p>
    <w:p w14:paraId="5CE34002" w14:textId="4CCDF698" w:rsidR="00E50D6C" w:rsidRPr="00511394" w:rsidRDefault="00892EC6" w:rsidP="003A55CA">
      <w:pPr>
        <w:tabs>
          <w:tab w:val="clear" w:pos="403"/>
        </w:tabs>
        <w:spacing w:after="41" w:line="244" w:lineRule="auto"/>
        <w:ind w:left="360" w:right="42"/>
        <w:jc w:val="left"/>
      </w:pPr>
      <w:r w:rsidRPr="00511394">
        <w:t>Th</w:t>
      </w:r>
      <w:r w:rsidR="00856489">
        <w:t>e</w:t>
      </w:r>
      <w:r w:rsidRPr="00511394">
        <w:t xml:space="preserve"> </w:t>
      </w:r>
      <w:r w:rsidR="000B0DD3">
        <w:rPr>
          <w:rFonts w:ascii="Consolas" w:hAnsi="Consolas" w:cs="Consolas"/>
          <w:color w:val="800000"/>
          <w:highlight w:val="white"/>
        </w:rPr>
        <w:t>"$id"</w:t>
      </w:r>
      <w:r w:rsidRPr="00511394">
        <w:t xml:space="preserve"> </w:t>
      </w:r>
      <w:r w:rsidR="003818AC">
        <w:t>serves as the</w:t>
      </w:r>
      <w:r w:rsidRPr="00511394">
        <w:t xml:space="preserve"> base URI for </w:t>
      </w:r>
      <w:r w:rsidR="006D763D">
        <w:t>resolving relative references within the schema.</w:t>
      </w:r>
    </w:p>
    <w:p w14:paraId="3FB7CF04" w14:textId="77777777" w:rsidR="00F22E38" w:rsidRDefault="00911264" w:rsidP="00F2077C">
      <w:pPr>
        <w:numPr>
          <w:ilvl w:val="0"/>
          <w:numId w:val="13"/>
        </w:numPr>
        <w:tabs>
          <w:tab w:val="clear" w:pos="403"/>
        </w:tabs>
        <w:spacing w:after="15" w:line="247" w:lineRule="auto"/>
        <w:ind w:right="42"/>
        <w:jc w:val="left"/>
      </w:pPr>
      <w:r>
        <w:rPr>
          <w:rFonts w:ascii="Consolas" w:hAnsi="Consolas" w:cs="Consolas"/>
          <w:color w:val="800000"/>
          <w:highlight w:val="white"/>
        </w:rPr>
        <w:t>"description"</w:t>
      </w:r>
      <w:r w:rsidR="0012493C">
        <w:t xml:space="preserve">: </w:t>
      </w:r>
      <w:r w:rsidR="00A872CF">
        <w:t>a</w:t>
      </w:r>
      <w:r w:rsidR="00F15579" w:rsidRPr="00511394">
        <w:t xml:space="preserve"> string value </w:t>
      </w:r>
      <w:r w:rsidR="00B1789F" w:rsidRPr="00511394">
        <w:t>describing the source of this schema</w:t>
      </w:r>
      <w:r w:rsidR="0008560D">
        <w:t xml:space="preserve">, including </w:t>
      </w:r>
    </w:p>
    <w:p w14:paraId="11475844" w14:textId="511A590E" w:rsidR="00660876" w:rsidRDefault="00115867" w:rsidP="00F2077C">
      <w:pPr>
        <w:numPr>
          <w:ilvl w:val="1"/>
          <w:numId w:val="13"/>
        </w:numPr>
        <w:tabs>
          <w:tab w:val="clear" w:pos="403"/>
        </w:tabs>
        <w:spacing w:after="15" w:line="247" w:lineRule="auto"/>
        <w:ind w:right="42"/>
        <w:jc w:val="left"/>
      </w:pPr>
      <w:r>
        <w:t>t</w:t>
      </w:r>
      <w:r w:rsidR="00F22E38">
        <w:t xml:space="preserve">he </w:t>
      </w:r>
      <w:r w:rsidR="000C01CC">
        <w:t xml:space="preserve">date </w:t>
      </w:r>
      <w:r w:rsidR="00CC72D1">
        <w:t>of the repository (in place of the generation date)</w:t>
      </w:r>
      <w:r w:rsidR="007E3C7D">
        <w:t>;</w:t>
      </w:r>
    </w:p>
    <w:p w14:paraId="4920E329" w14:textId="29EC9516" w:rsidR="00F15579" w:rsidRDefault="003010E1" w:rsidP="00F2077C">
      <w:pPr>
        <w:numPr>
          <w:ilvl w:val="1"/>
          <w:numId w:val="13"/>
        </w:numPr>
        <w:tabs>
          <w:tab w:val="clear" w:pos="403"/>
        </w:tabs>
        <w:spacing w:after="15" w:line="247" w:lineRule="auto"/>
        <w:ind w:right="42"/>
        <w:jc w:val="left"/>
      </w:pPr>
      <w:r>
        <w:t>the generation software</w:t>
      </w:r>
      <w:r w:rsidR="00FB5233">
        <w:t xml:space="preserve"> (in place of the </w:t>
      </w:r>
      <w:r w:rsidR="000C01CC" w:rsidRPr="000C01CC">
        <w:t>ISO 20022 RA issued release number</w:t>
      </w:r>
      <w:r w:rsidR="00FB5233">
        <w:t>)</w:t>
      </w:r>
      <w:r w:rsidR="000C01CC" w:rsidRPr="000C01CC">
        <w:t>;</w:t>
      </w:r>
    </w:p>
    <w:p w14:paraId="6E7836CF" w14:textId="39282582" w:rsidR="003010E1" w:rsidRPr="00511394" w:rsidRDefault="00FB5233" w:rsidP="00F2077C">
      <w:pPr>
        <w:numPr>
          <w:ilvl w:val="1"/>
          <w:numId w:val="13"/>
        </w:numPr>
        <w:tabs>
          <w:tab w:val="clear" w:pos="403"/>
        </w:tabs>
        <w:spacing w:after="15" w:line="247" w:lineRule="auto"/>
        <w:ind w:right="42"/>
        <w:jc w:val="left"/>
      </w:pPr>
      <w:r w:rsidRPr="00FB5233">
        <w:t>documentation text (optional).</w:t>
      </w:r>
    </w:p>
    <w:p w14:paraId="307D317E" w14:textId="65A761DC" w:rsidR="008C26DA" w:rsidRPr="00511394" w:rsidRDefault="00CC17C1" w:rsidP="00F2077C">
      <w:pPr>
        <w:numPr>
          <w:ilvl w:val="0"/>
          <w:numId w:val="13"/>
        </w:numPr>
        <w:tabs>
          <w:tab w:val="clear" w:pos="403"/>
        </w:tabs>
        <w:spacing w:after="15" w:line="247" w:lineRule="auto"/>
        <w:ind w:right="42"/>
        <w:jc w:val="left"/>
      </w:pPr>
      <w:r>
        <w:rPr>
          <w:rFonts w:ascii="Consolas" w:hAnsi="Consolas" w:cs="Consolas"/>
          <w:color w:val="800000"/>
          <w:highlight w:val="white"/>
        </w:rPr>
        <w:t>"type"</w:t>
      </w:r>
      <w:r w:rsidR="00A119D2">
        <w:t xml:space="preserve">: keyword </w:t>
      </w:r>
      <w:r w:rsidR="0026374D">
        <w:t>set to</w:t>
      </w:r>
      <w:r w:rsidR="008C26DA" w:rsidRPr="00511394">
        <w:t xml:space="preserve"> </w:t>
      </w:r>
      <w:r w:rsidR="004D3B4F">
        <w:t>the</w:t>
      </w:r>
      <w:r w:rsidR="00591A2F" w:rsidRPr="00511394">
        <w:t xml:space="preserve"> </w:t>
      </w:r>
      <w:r w:rsidR="006D2863" w:rsidRPr="00511394">
        <w:t>v</w:t>
      </w:r>
      <w:r w:rsidR="008C26DA" w:rsidRPr="00511394">
        <w:t>alue</w:t>
      </w:r>
      <w:r w:rsidR="00815D41" w:rsidRPr="00511394">
        <w:t xml:space="preserve"> </w:t>
      </w:r>
      <w:r w:rsidR="00D9152C">
        <w:rPr>
          <w:rFonts w:ascii="Consolas" w:hAnsi="Consolas" w:cs="Consolas"/>
          <w:color w:val="000000"/>
          <w:highlight w:val="white"/>
        </w:rPr>
        <w:t>"object"</w:t>
      </w:r>
      <w:r w:rsidR="0037115D" w:rsidRPr="00511394">
        <w:t>.</w:t>
      </w:r>
    </w:p>
    <w:p w14:paraId="4DE086F7" w14:textId="334EB910" w:rsidR="008C26DA" w:rsidRPr="00511394" w:rsidRDefault="00CC17C1" w:rsidP="00F2077C">
      <w:pPr>
        <w:numPr>
          <w:ilvl w:val="0"/>
          <w:numId w:val="13"/>
        </w:numPr>
        <w:tabs>
          <w:tab w:val="clear" w:pos="403"/>
        </w:tabs>
        <w:spacing w:after="15" w:line="247" w:lineRule="auto"/>
        <w:ind w:right="42"/>
        <w:jc w:val="left"/>
      </w:pPr>
      <w:r>
        <w:rPr>
          <w:rFonts w:ascii="Consolas" w:hAnsi="Consolas" w:cs="Consolas"/>
          <w:color w:val="800000"/>
          <w:highlight w:val="white"/>
        </w:rPr>
        <w:t>"additionalProperties"</w:t>
      </w:r>
      <w:r w:rsidR="008D556F">
        <w:t xml:space="preserve">: </w:t>
      </w:r>
      <w:r w:rsidR="00C62933">
        <w:t xml:space="preserve">keyword set to the </w:t>
      </w:r>
      <w:r w:rsidR="00D96917">
        <w:t>Boo</w:t>
      </w:r>
      <w:r w:rsidR="007430DC" w:rsidRPr="00511394">
        <w:t xml:space="preserve">lean value </w:t>
      </w:r>
      <w:r w:rsidR="00AA2D38">
        <w:rPr>
          <w:rFonts w:ascii="Consolas" w:hAnsi="Consolas" w:cs="Consolas"/>
          <w:b/>
          <w:bCs/>
          <w:color w:val="808040"/>
          <w:highlight w:val="white"/>
        </w:rPr>
        <w:t>false</w:t>
      </w:r>
      <w:r w:rsidR="00F50130">
        <w:t xml:space="preserve">, prohibiting </w:t>
      </w:r>
      <w:r w:rsidR="0012493C">
        <w:t>any additional properties not strictly defined within the schema.</w:t>
      </w:r>
      <w:r w:rsidR="00FD7787">
        <w:t xml:space="preserve">  </w:t>
      </w:r>
    </w:p>
    <w:p w14:paraId="692B25B7" w14:textId="15AAFD44" w:rsidR="00F8717F" w:rsidRPr="00042979" w:rsidRDefault="001D400F" w:rsidP="00F2077C">
      <w:pPr>
        <w:numPr>
          <w:ilvl w:val="0"/>
          <w:numId w:val="13"/>
        </w:numPr>
        <w:tabs>
          <w:tab w:val="clear" w:pos="403"/>
        </w:tabs>
        <w:spacing w:after="15" w:line="247" w:lineRule="auto"/>
        <w:ind w:right="42"/>
        <w:jc w:val="left"/>
      </w:pPr>
      <w:r w:rsidRPr="00042979">
        <w:rPr>
          <w:rFonts w:ascii="Consolas" w:hAnsi="Consolas" w:cs="Consolas"/>
          <w:color w:val="800000"/>
          <w:highlight w:val="white"/>
        </w:rPr>
        <w:t>"required"</w:t>
      </w:r>
      <w:r w:rsidR="004B50AB">
        <w:t>: k</w:t>
      </w:r>
      <w:r w:rsidR="00934FC6" w:rsidRPr="00042979">
        <w:t>eyword</w:t>
      </w:r>
      <w:r w:rsidR="00381541">
        <w:t xml:space="preserve"> with an array containing the </w:t>
      </w:r>
      <w:r w:rsidR="004B50AB" w:rsidRPr="00511394">
        <w:t xml:space="preserve">rootElement property </w:t>
      </w:r>
      <w:r w:rsidR="004B50AB">
        <w:t xml:space="preserve">name </w:t>
      </w:r>
      <w:r w:rsidR="004B50AB" w:rsidRPr="00511394">
        <w:t>of the MessageDefinition object</w:t>
      </w:r>
      <w:r w:rsidR="004B50AB">
        <w:t xml:space="preserve"> (e.g., </w:t>
      </w:r>
      <w:r w:rsidR="004B50AB">
        <w:rPr>
          <w:rFonts w:ascii="Consolas" w:hAnsi="Consolas" w:cs="Consolas"/>
          <w:color w:val="800000"/>
          <w:highlight w:val="white"/>
        </w:rPr>
        <w:t>"Document"</w:t>
      </w:r>
      <w:r w:rsidR="004B50AB">
        <w:t>)</w:t>
      </w:r>
      <w:r w:rsidR="00B960CE">
        <w:t>.</w:t>
      </w:r>
      <w:r w:rsidR="004B50AB" w:rsidRPr="00511394">
        <w:t xml:space="preserve"> </w:t>
      </w:r>
    </w:p>
    <w:p w14:paraId="2B781B58" w14:textId="3E58A127" w:rsidR="000B0FC5" w:rsidRDefault="00CE4D82" w:rsidP="00F2077C">
      <w:pPr>
        <w:numPr>
          <w:ilvl w:val="0"/>
          <w:numId w:val="13"/>
        </w:numPr>
        <w:tabs>
          <w:tab w:val="clear" w:pos="403"/>
        </w:tabs>
        <w:spacing w:after="15" w:line="247" w:lineRule="auto"/>
        <w:ind w:right="42"/>
        <w:jc w:val="left"/>
      </w:pPr>
      <w:r>
        <w:rPr>
          <w:rFonts w:ascii="Consolas" w:hAnsi="Consolas" w:cs="Consolas"/>
          <w:color w:val="800000"/>
          <w:highlight w:val="white"/>
        </w:rPr>
        <w:t>"properties"</w:t>
      </w:r>
      <w:r w:rsidR="001362B1">
        <w:t xml:space="preserve">: </w:t>
      </w:r>
      <w:r w:rsidR="00FE6A8E">
        <w:t>keyword</w:t>
      </w:r>
      <w:r w:rsidR="00432CFC">
        <w:t xml:space="preserve"> </w:t>
      </w:r>
      <w:r w:rsidR="000F17BC">
        <w:t>with</w:t>
      </w:r>
      <w:r w:rsidR="00432CFC">
        <w:t xml:space="preserve"> an</w:t>
      </w:r>
      <w:r w:rsidR="00FE6A8E">
        <w:t xml:space="preserve"> </w:t>
      </w:r>
      <w:r w:rsidR="00D66172" w:rsidRPr="00511394">
        <w:t xml:space="preserve">object </w:t>
      </w:r>
      <w:r w:rsidR="00FE6E74">
        <w:t>comprising</w:t>
      </w:r>
      <w:r w:rsidR="002D2DF3">
        <w:t xml:space="preserve"> the following propert</w:t>
      </w:r>
      <w:r w:rsidR="001F25B9">
        <w:t>y</w:t>
      </w:r>
      <w:r w:rsidR="008C26DA" w:rsidRPr="00511394">
        <w:t xml:space="preserve">: </w:t>
      </w:r>
    </w:p>
    <w:p w14:paraId="61126708" w14:textId="10BB1F8F" w:rsidR="00817E37" w:rsidRDefault="0039339C" w:rsidP="00F2077C">
      <w:pPr>
        <w:numPr>
          <w:ilvl w:val="1"/>
          <w:numId w:val="13"/>
        </w:numPr>
        <w:tabs>
          <w:tab w:val="clear" w:pos="403"/>
        </w:tabs>
        <w:spacing w:after="15" w:line="247" w:lineRule="auto"/>
        <w:ind w:right="42"/>
        <w:jc w:val="left"/>
      </w:pPr>
      <w:r>
        <w:t>The</w:t>
      </w:r>
      <w:r w:rsidR="002B0A23">
        <w:t xml:space="preserve"> </w:t>
      </w:r>
      <w:r w:rsidR="00E93C3E" w:rsidRPr="00511394">
        <w:t>rootElement property</w:t>
      </w:r>
      <w:r w:rsidR="00C0577E" w:rsidRPr="00511394">
        <w:t xml:space="preserve"> </w:t>
      </w:r>
      <w:r>
        <w:t xml:space="preserve">name </w:t>
      </w:r>
      <w:r w:rsidR="00C0577E" w:rsidRPr="00511394">
        <w:t xml:space="preserve">of the </w:t>
      </w:r>
      <w:r w:rsidR="00FB14C2" w:rsidRPr="00511394">
        <w:t>MessageDefinition</w:t>
      </w:r>
      <w:r w:rsidR="00C0577E" w:rsidRPr="00511394">
        <w:t xml:space="preserve"> </w:t>
      </w:r>
      <w:r w:rsidR="004126CD" w:rsidRPr="00511394">
        <w:t>object</w:t>
      </w:r>
      <w:r w:rsidR="000E6B2C">
        <w:t xml:space="preserve"> (e.g., </w:t>
      </w:r>
      <w:r w:rsidR="000E6B2C">
        <w:rPr>
          <w:rFonts w:ascii="Consolas" w:hAnsi="Consolas" w:cs="Consolas"/>
          <w:color w:val="800000"/>
          <w:highlight w:val="white"/>
        </w:rPr>
        <w:t>"Document"</w:t>
      </w:r>
      <w:r w:rsidR="000E6B2C">
        <w:t>)</w:t>
      </w:r>
      <w:r w:rsidR="00433272" w:rsidRPr="00511394">
        <w:t xml:space="preserve"> </w:t>
      </w:r>
      <w:r w:rsidR="00F82055">
        <w:t>with an object value that references</w:t>
      </w:r>
      <w:r w:rsidR="00ED68CF">
        <w:t xml:space="preserve"> (</w:t>
      </w:r>
      <w:r w:rsidR="00ED68CF">
        <w:rPr>
          <w:rFonts w:ascii="Consolas" w:hAnsi="Consolas" w:cs="Consolas"/>
          <w:color w:val="800000"/>
          <w:highlight w:val="white"/>
        </w:rPr>
        <w:t>"$ref"</w:t>
      </w:r>
      <w:r w:rsidR="00ED68CF">
        <w:t xml:space="preserve">) </w:t>
      </w:r>
      <w:r w:rsidR="00F82055">
        <w:t xml:space="preserve">the </w:t>
      </w:r>
      <w:r w:rsidR="00376DD4">
        <w:t xml:space="preserve">definition </w:t>
      </w:r>
      <w:r w:rsidR="00820811">
        <w:t xml:space="preserve">of the </w:t>
      </w:r>
      <w:r w:rsidR="00F82055">
        <w:t xml:space="preserve">corresponding </w:t>
      </w:r>
      <w:r w:rsidR="0019660C" w:rsidRPr="00511394">
        <w:t xml:space="preserve">rootElement </w:t>
      </w:r>
      <w:r w:rsidR="00F82055">
        <w:t>subschema</w:t>
      </w:r>
      <w:r w:rsidR="007A6997">
        <w:t>:</w:t>
      </w:r>
    </w:p>
    <w:p w14:paraId="0B892A99" w14:textId="14BF59C9" w:rsidR="00B74E93" w:rsidRPr="00042979" w:rsidRDefault="009F3C2E" w:rsidP="00F2077C">
      <w:pPr>
        <w:numPr>
          <w:ilvl w:val="2"/>
          <w:numId w:val="13"/>
        </w:numPr>
        <w:tabs>
          <w:tab w:val="clear" w:pos="403"/>
        </w:tabs>
        <w:spacing w:after="15" w:line="247" w:lineRule="auto"/>
        <w:ind w:right="42"/>
        <w:jc w:val="left"/>
        <w:rPr>
          <w:lang w:val="fr-FR"/>
        </w:rPr>
      </w:pPr>
      <w:r>
        <w:t xml:space="preserve"> </w:t>
      </w:r>
      <w:r w:rsidR="00EF5F3A" w:rsidRPr="00042979">
        <w:rPr>
          <w:lang w:val="fr-FR"/>
        </w:rPr>
        <w:t>Example:</w:t>
      </w:r>
      <w:r w:rsidR="00B90AD7" w:rsidRPr="00042979">
        <w:rPr>
          <w:lang w:val="fr-FR"/>
        </w:rPr>
        <w:t xml:space="preserve"> </w:t>
      </w:r>
      <w:r w:rsidR="00FC4EB4" w:rsidRPr="00042979">
        <w:rPr>
          <w:rFonts w:ascii="Consolas" w:hAnsi="Consolas" w:cs="Consolas"/>
          <w:color w:val="800000"/>
          <w:highlight w:val="white"/>
          <w:lang w:val="fr-FR"/>
        </w:rPr>
        <w:t>"Document"</w:t>
      </w:r>
      <w:r w:rsidR="00FC4EB4" w:rsidRPr="00042979">
        <w:rPr>
          <w:rFonts w:ascii="Consolas" w:hAnsi="Consolas" w:cs="Consolas"/>
          <w:color w:val="000000"/>
          <w:highlight w:val="white"/>
          <w:lang w:val="fr-FR"/>
        </w:rPr>
        <w:t>: {</w:t>
      </w:r>
      <w:r w:rsidR="00B74E93" w:rsidRPr="00042979">
        <w:rPr>
          <w:rFonts w:ascii="Consolas" w:hAnsi="Consolas" w:cs="Consolas"/>
          <w:color w:val="800000"/>
          <w:highlight w:val="white"/>
          <w:lang w:val="fr-FR"/>
        </w:rPr>
        <w:t>"$ref"</w:t>
      </w:r>
      <w:r w:rsidR="00B74E93" w:rsidRPr="00042979">
        <w:rPr>
          <w:rFonts w:ascii="Consolas" w:hAnsi="Consolas" w:cs="Consolas"/>
          <w:color w:val="000000"/>
          <w:highlight w:val="white"/>
          <w:lang w:val="fr-FR"/>
        </w:rPr>
        <w:t>: "</w:t>
      </w:r>
      <w:r w:rsidR="00820811" w:rsidRPr="00042979">
        <w:rPr>
          <w:rFonts w:ascii="Consolas" w:hAnsi="Consolas" w:cs="Consolas"/>
          <w:color w:val="000000"/>
          <w:highlight w:val="white"/>
          <w:lang w:val="fr-FR"/>
        </w:rPr>
        <w:t>#</w:t>
      </w:r>
      <w:r w:rsidR="00376DD4" w:rsidRPr="00042979">
        <w:rPr>
          <w:rFonts w:ascii="Consolas" w:hAnsi="Consolas" w:cs="Consolas"/>
          <w:color w:val="000000"/>
          <w:sz w:val="20"/>
          <w:szCs w:val="20"/>
          <w:highlight w:val="white"/>
          <w:lang w:val="fr-FR"/>
        </w:rPr>
        <w:t>_Document</w:t>
      </w:r>
      <w:r w:rsidR="00B74E93" w:rsidRPr="00042979">
        <w:rPr>
          <w:rFonts w:ascii="Consolas" w:hAnsi="Consolas" w:cs="Consolas"/>
          <w:color w:val="000000"/>
          <w:highlight w:val="white"/>
          <w:lang w:val="fr-FR"/>
        </w:rPr>
        <w:t>"</w:t>
      </w:r>
      <w:r w:rsidR="009B742E" w:rsidRPr="00042979">
        <w:rPr>
          <w:rFonts w:ascii="Consolas" w:hAnsi="Consolas" w:cs="Consolas"/>
          <w:color w:val="000000"/>
          <w:lang w:val="fr-FR"/>
        </w:rPr>
        <w:t>}</w:t>
      </w:r>
    </w:p>
    <w:p w14:paraId="5094DCFC" w14:textId="253845EF" w:rsidR="00206987" w:rsidRPr="00511394" w:rsidRDefault="005A2170" w:rsidP="00F2077C">
      <w:pPr>
        <w:numPr>
          <w:ilvl w:val="0"/>
          <w:numId w:val="13"/>
        </w:numPr>
        <w:tabs>
          <w:tab w:val="clear" w:pos="403"/>
        </w:tabs>
        <w:spacing w:after="15" w:line="247" w:lineRule="auto"/>
        <w:ind w:right="42"/>
        <w:jc w:val="left"/>
      </w:pPr>
      <w:r>
        <w:rPr>
          <w:rFonts w:ascii="Consolas" w:hAnsi="Consolas" w:cs="Consolas"/>
          <w:color w:val="800000"/>
          <w:highlight w:val="white"/>
        </w:rPr>
        <w:t>"</w:t>
      </w:r>
      <w:r w:rsidR="00412335">
        <w:rPr>
          <w:rFonts w:ascii="Consolas" w:hAnsi="Consolas" w:cs="Consolas"/>
          <w:color w:val="800000"/>
          <w:highlight w:val="white"/>
        </w:rPr>
        <w:t>$defs</w:t>
      </w:r>
      <w:r>
        <w:rPr>
          <w:rFonts w:ascii="Consolas" w:hAnsi="Consolas" w:cs="Consolas"/>
          <w:color w:val="800000"/>
          <w:highlight w:val="white"/>
        </w:rPr>
        <w:t>"</w:t>
      </w:r>
      <w:r w:rsidR="00AD1E9B">
        <w:t>:</w:t>
      </w:r>
      <w:r w:rsidR="003D1B26">
        <w:t xml:space="preserve"> keyword w</w:t>
      </w:r>
      <w:r w:rsidR="00497C3D">
        <w:t>ith an</w:t>
      </w:r>
      <w:r w:rsidR="00AD1E9B">
        <w:t xml:space="preserve"> </w:t>
      </w:r>
      <w:r w:rsidR="002A517E">
        <w:t>object</w:t>
      </w:r>
      <w:r w:rsidR="00287271" w:rsidRPr="00511394">
        <w:t xml:space="preserve"> </w:t>
      </w:r>
      <w:r w:rsidR="008C26DA" w:rsidRPr="00511394">
        <w:t>comprising</w:t>
      </w:r>
      <w:r w:rsidR="003B788E" w:rsidRPr="00511394">
        <w:t xml:space="preserve"> subschema</w:t>
      </w:r>
      <w:r w:rsidR="003170D3">
        <w:t>s</w:t>
      </w:r>
      <w:r w:rsidR="003B788E" w:rsidRPr="00511394">
        <w:t xml:space="preserve"> for the MessageDefinition, </w:t>
      </w:r>
      <w:r w:rsidR="00A10223">
        <w:t xml:space="preserve">its root element, </w:t>
      </w:r>
      <w:r w:rsidR="00350530" w:rsidRPr="00511394">
        <w:t xml:space="preserve">its </w:t>
      </w:r>
      <w:r w:rsidR="003B788E" w:rsidRPr="00511394">
        <w:t>MessageComponent</w:t>
      </w:r>
      <w:r w:rsidR="00474F1E" w:rsidRPr="00511394">
        <w:t>Type</w:t>
      </w:r>
      <w:r w:rsidR="003B788E" w:rsidRPr="00511394">
        <w:t xml:space="preserve">s and </w:t>
      </w:r>
      <w:r w:rsidR="00350530" w:rsidRPr="00511394">
        <w:t xml:space="preserve">its </w:t>
      </w:r>
      <w:r w:rsidR="003B788E" w:rsidRPr="00511394">
        <w:t>DataTypes.</w:t>
      </w:r>
    </w:p>
    <w:p w14:paraId="6448D7B6" w14:textId="77777777" w:rsidR="003B788E" w:rsidRDefault="003B788E" w:rsidP="003A55CA">
      <w:pPr>
        <w:tabs>
          <w:tab w:val="clear" w:pos="403"/>
        </w:tabs>
        <w:spacing w:after="15" w:line="247" w:lineRule="auto"/>
        <w:ind w:right="42"/>
        <w:jc w:val="left"/>
      </w:pPr>
    </w:p>
    <w:p w14:paraId="0AFE0EAE" w14:textId="12FA779D" w:rsidR="00FF77A7" w:rsidRDefault="00FF77A7" w:rsidP="00FF77A7">
      <w:pPr>
        <w:tabs>
          <w:tab w:val="clear" w:pos="403"/>
        </w:tabs>
        <w:spacing w:after="15" w:line="247" w:lineRule="auto"/>
        <w:ind w:right="42"/>
        <w:jc w:val="left"/>
      </w:pPr>
      <w:r>
        <w:t xml:space="preserve">Example of root schema, with root element property </w:t>
      </w:r>
      <w:r w:rsidR="00D47382">
        <w:t>referencing a root element</w:t>
      </w:r>
      <w:r w:rsidR="00D60531">
        <w:t xml:space="preserve"> subschema.</w:t>
      </w:r>
      <w:r w:rsidR="0058785F">
        <w:t xml:space="preserve"> </w:t>
      </w:r>
    </w:p>
    <w:p w14:paraId="67A89138" w14:textId="77777777" w:rsidR="009A4E33" w:rsidRPr="00042979" w:rsidRDefault="009A4E33" w:rsidP="009A4E33">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de-DE"/>
        </w:rPr>
      </w:pPr>
      <w:r w:rsidRPr="00042979">
        <w:rPr>
          <w:rFonts w:ascii="Consolas" w:hAnsi="Consolas" w:cs="Consolas"/>
          <w:color w:val="0000FF"/>
          <w:sz w:val="20"/>
          <w:szCs w:val="20"/>
          <w:highlight w:val="white"/>
          <w:lang w:val="de-DE"/>
        </w:rPr>
        <w:t>{</w:t>
      </w:r>
    </w:p>
    <w:p w14:paraId="48D80302" w14:textId="6E1E5A46" w:rsidR="009A4E33" w:rsidRPr="00042979" w:rsidRDefault="00FD7787" w:rsidP="009A4E33">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de-DE"/>
        </w:rPr>
      </w:pPr>
      <w:r>
        <w:rPr>
          <w:rFonts w:ascii="Consolas" w:hAnsi="Consolas" w:cs="Consolas"/>
          <w:color w:val="000000"/>
          <w:sz w:val="20"/>
          <w:szCs w:val="20"/>
          <w:highlight w:val="white"/>
          <w:lang w:val="de-DE"/>
        </w:rPr>
        <w:t xml:space="preserve">  </w:t>
      </w:r>
      <w:r w:rsidR="009A4E33" w:rsidRPr="00042979">
        <w:rPr>
          <w:rFonts w:ascii="Consolas" w:hAnsi="Consolas" w:cs="Consolas"/>
          <w:color w:val="800000"/>
          <w:sz w:val="20"/>
          <w:szCs w:val="20"/>
          <w:highlight w:val="white"/>
          <w:lang w:val="de-DE"/>
        </w:rPr>
        <w:t>"$schema"</w:t>
      </w:r>
      <w:r w:rsidR="009A4E33" w:rsidRPr="00042979">
        <w:rPr>
          <w:rFonts w:ascii="Consolas" w:hAnsi="Consolas" w:cs="Consolas"/>
          <w:color w:val="0000FF"/>
          <w:sz w:val="20"/>
          <w:szCs w:val="20"/>
          <w:highlight w:val="white"/>
          <w:lang w:val="de-DE"/>
        </w:rPr>
        <w:t>:</w:t>
      </w:r>
      <w:r w:rsidR="009A4E33" w:rsidRPr="00042979">
        <w:rPr>
          <w:rFonts w:ascii="Consolas" w:hAnsi="Consolas" w:cs="Consolas"/>
          <w:color w:val="000000"/>
          <w:sz w:val="20"/>
          <w:szCs w:val="20"/>
          <w:highlight w:val="white"/>
          <w:lang w:val="de-DE"/>
        </w:rPr>
        <w:t xml:space="preserve"> "https://json-schema.org/draft/2020-12/schema"</w:t>
      </w:r>
      <w:r w:rsidR="009A4E33" w:rsidRPr="00042979">
        <w:rPr>
          <w:rFonts w:ascii="Consolas" w:hAnsi="Consolas" w:cs="Consolas"/>
          <w:color w:val="0000FF"/>
          <w:sz w:val="20"/>
          <w:szCs w:val="20"/>
          <w:highlight w:val="white"/>
          <w:lang w:val="de-DE"/>
        </w:rPr>
        <w:t>,</w:t>
      </w:r>
    </w:p>
    <w:p w14:paraId="21F8529F" w14:textId="1D7A29DD" w:rsidR="009A4E33" w:rsidRPr="00042979" w:rsidRDefault="00FD7787" w:rsidP="009A4E33">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de-DE"/>
        </w:rPr>
      </w:pPr>
      <w:r>
        <w:rPr>
          <w:rFonts w:ascii="Consolas" w:hAnsi="Consolas" w:cs="Consolas"/>
          <w:color w:val="000000"/>
          <w:sz w:val="20"/>
          <w:szCs w:val="20"/>
          <w:highlight w:val="white"/>
          <w:lang w:val="de-DE"/>
        </w:rPr>
        <w:t xml:space="preserve">  </w:t>
      </w:r>
      <w:r w:rsidR="000B0DD3" w:rsidRPr="00042979">
        <w:rPr>
          <w:rFonts w:ascii="Consolas" w:hAnsi="Consolas" w:cs="Consolas"/>
          <w:color w:val="800000"/>
          <w:sz w:val="20"/>
          <w:szCs w:val="20"/>
          <w:highlight w:val="white"/>
          <w:lang w:val="de-DE"/>
        </w:rPr>
        <w:t>"$id"</w:t>
      </w:r>
      <w:r w:rsidR="009A4E33" w:rsidRPr="00042979">
        <w:rPr>
          <w:rFonts w:ascii="Consolas" w:hAnsi="Consolas" w:cs="Consolas"/>
          <w:color w:val="0000FF"/>
          <w:sz w:val="20"/>
          <w:szCs w:val="20"/>
          <w:highlight w:val="white"/>
          <w:lang w:val="de-DE"/>
        </w:rPr>
        <w:t>:</w:t>
      </w:r>
      <w:r w:rsidR="009A4E33" w:rsidRPr="00042979">
        <w:rPr>
          <w:rFonts w:ascii="Consolas" w:hAnsi="Consolas" w:cs="Consolas"/>
          <w:color w:val="000000"/>
          <w:sz w:val="20"/>
          <w:szCs w:val="20"/>
          <w:highlight w:val="white"/>
          <w:lang w:val="de-DE"/>
        </w:rPr>
        <w:t xml:space="preserve"> "urn:iso:std:iso:20022:tech:json:acmt.002.001.08"</w:t>
      </w:r>
      <w:r w:rsidR="009A4E33" w:rsidRPr="00042979">
        <w:rPr>
          <w:rFonts w:ascii="Consolas" w:hAnsi="Consolas" w:cs="Consolas"/>
          <w:color w:val="0000FF"/>
          <w:sz w:val="20"/>
          <w:szCs w:val="20"/>
          <w:highlight w:val="white"/>
          <w:lang w:val="de-DE"/>
        </w:rPr>
        <w:t>,</w:t>
      </w:r>
    </w:p>
    <w:p w14:paraId="4E867102" w14:textId="72A4D5A1" w:rsidR="009A4E33" w:rsidRDefault="00FD7787" w:rsidP="009A4E33">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lang w:val="de-DE"/>
        </w:rPr>
        <w:t xml:space="preserve">  </w:t>
      </w:r>
      <w:r w:rsidR="009A4E33">
        <w:rPr>
          <w:rFonts w:ascii="Consolas" w:hAnsi="Consolas" w:cs="Consolas"/>
          <w:color w:val="800000"/>
          <w:sz w:val="20"/>
          <w:szCs w:val="20"/>
          <w:highlight w:val="white"/>
        </w:rPr>
        <w:t>"description"</w:t>
      </w:r>
      <w:r w:rsidR="009A4E33">
        <w:rPr>
          <w:rFonts w:ascii="Consolas" w:hAnsi="Consolas" w:cs="Consolas"/>
          <w:color w:val="0000FF"/>
          <w:sz w:val="20"/>
          <w:szCs w:val="20"/>
          <w:highlight w:val="white"/>
        </w:rPr>
        <w:t>:</w:t>
      </w:r>
      <w:r w:rsidR="009A4E33">
        <w:rPr>
          <w:rFonts w:ascii="Consolas" w:hAnsi="Consolas" w:cs="Consolas"/>
          <w:color w:val="000000"/>
          <w:sz w:val="20"/>
          <w:szCs w:val="20"/>
          <w:highlight w:val="white"/>
        </w:rPr>
        <w:t xml:space="preserve"> "</w:t>
      </w:r>
      <w:r w:rsidR="00A21F95">
        <w:rPr>
          <w:rFonts w:ascii="Consolas" w:hAnsi="Consolas" w:cs="Consolas"/>
          <w:color w:val="000000"/>
          <w:sz w:val="20"/>
          <w:szCs w:val="20"/>
          <w:highlight w:val="white"/>
        </w:rPr>
        <w:t xml:space="preserve">Generated from </w:t>
      </w:r>
      <w:r w:rsidR="007E3C7D">
        <w:rPr>
          <w:rFonts w:ascii="Consolas" w:hAnsi="Consolas" w:cs="Consolas"/>
          <w:color w:val="000000"/>
          <w:sz w:val="20"/>
          <w:szCs w:val="20"/>
          <w:highlight w:val="white"/>
        </w:rPr>
        <w:t xml:space="preserve">ISO 20022 </w:t>
      </w:r>
      <w:r w:rsidR="00A21F95">
        <w:rPr>
          <w:rFonts w:ascii="Consolas" w:hAnsi="Consolas" w:cs="Consolas"/>
          <w:color w:val="000000"/>
          <w:sz w:val="20"/>
          <w:szCs w:val="20"/>
          <w:highlight w:val="white"/>
        </w:rPr>
        <w:t xml:space="preserve">repository of </w:t>
      </w:r>
      <w:r w:rsidR="00DD3FBA">
        <w:rPr>
          <w:rFonts w:ascii="Consolas" w:hAnsi="Consolas" w:cs="Consolas"/>
          <w:color w:val="000000"/>
          <w:sz w:val="20"/>
          <w:szCs w:val="20"/>
          <w:highlight w:val="white"/>
        </w:rPr>
        <w:t>2024-</w:t>
      </w:r>
      <w:r w:rsidR="00366FEB">
        <w:rPr>
          <w:rFonts w:ascii="Consolas" w:hAnsi="Consolas" w:cs="Consolas"/>
          <w:color w:val="000000"/>
          <w:sz w:val="20"/>
          <w:szCs w:val="20"/>
          <w:highlight w:val="white"/>
        </w:rPr>
        <w:t>07-29</w:t>
      </w:r>
      <w:r w:rsidR="00DD3FBA">
        <w:rPr>
          <w:rFonts w:ascii="Consolas" w:hAnsi="Consolas" w:cs="Consolas"/>
          <w:color w:val="000000"/>
          <w:sz w:val="20"/>
          <w:szCs w:val="20"/>
          <w:highlight w:val="white"/>
        </w:rPr>
        <w:t xml:space="preserve"> by </w:t>
      </w:r>
      <w:r w:rsidR="009A4E33">
        <w:rPr>
          <w:rFonts w:ascii="Consolas" w:hAnsi="Consolas" w:cs="Consolas"/>
          <w:color w:val="000000"/>
          <w:sz w:val="20"/>
          <w:szCs w:val="20"/>
          <w:highlight w:val="white"/>
        </w:rPr>
        <w:t>…"</w:t>
      </w:r>
      <w:r w:rsidR="009A4E33">
        <w:rPr>
          <w:rFonts w:ascii="Consolas" w:hAnsi="Consolas" w:cs="Consolas"/>
          <w:color w:val="0000FF"/>
          <w:sz w:val="20"/>
          <w:szCs w:val="20"/>
          <w:highlight w:val="white"/>
        </w:rPr>
        <w:t>,</w:t>
      </w:r>
    </w:p>
    <w:p w14:paraId="16AA2C00" w14:textId="38A4733B" w:rsidR="009A4E33" w:rsidRDefault="00FD7787" w:rsidP="009A4E33">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9A4E33">
        <w:rPr>
          <w:rFonts w:ascii="Consolas" w:hAnsi="Consolas" w:cs="Consolas"/>
          <w:color w:val="800000"/>
          <w:sz w:val="20"/>
          <w:szCs w:val="20"/>
          <w:highlight w:val="white"/>
        </w:rPr>
        <w:t>"type"</w:t>
      </w:r>
      <w:r w:rsidR="009A4E33">
        <w:rPr>
          <w:rFonts w:ascii="Consolas" w:hAnsi="Consolas" w:cs="Consolas"/>
          <w:color w:val="0000FF"/>
          <w:sz w:val="20"/>
          <w:szCs w:val="20"/>
          <w:highlight w:val="white"/>
        </w:rPr>
        <w:t>:</w:t>
      </w:r>
      <w:r w:rsidR="009A4E33">
        <w:rPr>
          <w:rFonts w:ascii="Consolas" w:hAnsi="Consolas" w:cs="Consolas"/>
          <w:color w:val="000000"/>
          <w:sz w:val="20"/>
          <w:szCs w:val="20"/>
          <w:highlight w:val="white"/>
        </w:rPr>
        <w:t xml:space="preserve"> "object"</w:t>
      </w:r>
      <w:r w:rsidR="009A4E33">
        <w:rPr>
          <w:rFonts w:ascii="Consolas" w:hAnsi="Consolas" w:cs="Consolas"/>
          <w:color w:val="0000FF"/>
          <w:sz w:val="20"/>
          <w:szCs w:val="20"/>
          <w:highlight w:val="white"/>
        </w:rPr>
        <w:t>,</w:t>
      </w:r>
    </w:p>
    <w:p w14:paraId="1966C06A" w14:textId="17E56E16" w:rsidR="009A4E33" w:rsidRDefault="00FD7787" w:rsidP="009A4E33">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9A4E33">
        <w:rPr>
          <w:rFonts w:ascii="Consolas" w:hAnsi="Consolas" w:cs="Consolas"/>
          <w:color w:val="800000"/>
          <w:sz w:val="20"/>
          <w:szCs w:val="20"/>
          <w:highlight w:val="white"/>
        </w:rPr>
        <w:t>"additionalProperties"</w:t>
      </w:r>
      <w:r w:rsidR="009A4E33">
        <w:rPr>
          <w:rFonts w:ascii="Consolas" w:hAnsi="Consolas" w:cs="Consolas"/>
          <w:color w:val="0000FF"/>
          <w:sz w:val="20"/>
          <w:szCs w:val="20"/>
          <w:highlight w:val="white"/>
        </w:rPr>
        <w:t>:</w:t>
      </w:r>
      <w:r w:rsidR="009A4E33">
        <w:rPr>
          <w:rFonts w:ascii="Consolas" w:hAnsi="Consolas" w:cs="Consolas"/>
          <w:color w:val="000000"/>
          <w:sz w:val="20"/>
          <w:szCs w:val="20"/>
          <w:highlight w:val="white"/>
        </w:rPr>
        <w:t xml:space="preserve"> </w:t>
      </w:r>
      <w:r w:rsidR="009A4E33">
        <w:rPr>
          <w:rFonts w:ascii="Consolas" w:hAnsi="Consolas" w:cs="Consolas"/>
          <w:color w:val="008080"/>
          <w:sz w:val="20"/>
          <w:szCs w:val="20"/>
          <w:highlight w:val="white"/>
        </w:rPr>
        <w:t>false</w:t>
      </w:r>
      <w:r w:rsidR="009A4E33">
        <w:rPr>
          <w:rFonts w:ascii="Consolas" w:hAnsi="Consolas" w:cs="Consolas"/>
          <w:color w:val="0000FF"/>
          <w:sz w:val="20"/>
          <w:szCs w:val="20"/>
          <w:highlight w:val="white"/>
        </w:rPr>
        <w:t>,</w:t>
      </w:r>
    </w:p>
    <w:p w14:paraId="15F04FC4" w14:textId="57BCF8B0" w:rsidR="009A4E33" w:rsidRDefault="00FD7787" w:rsidP="009A4E33">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9A4E33">
        <w:rPr>
          <w:rFonts w:ascii="Consolas" w:hAnsi="Consolas" w:cs="Consolas"/>
          <w:color w:val="800000"/>
          <w:sz w:val="20"/>
          <w:szCs w:val="20"/>
          <w:highlight w:val="white"/>
        </w:rPr>
        <w:t>"required"</w:t>
      </w:r>
      <w:r w:rsidR="009A4E33">
        <w:rPr>
          <w:rFonts w:ascii="Consolas" w:hAnsi="Consolas" w:cs="Consolas"/>
          <w:color w:val="0000FF"/>
          <w:sz w:val="20"/>
          <w:szCs w:val="20"/>
          <w:highlight w:val="white"/>
        </w:rPr>
        <w:t>:</w:t>
      </w:r>
      <w:r w:rsidR="009A4E33">
        <w:rPr>
          <w:rFonts w:ascii="Consolas" w:hAnsi="Consolas" w:cs="Consolas"/>
          <w:color w:val="000000"/>
          <w:sz w:val="20"/>
          <w:szCs w:val="20"/>
          <w:highlight w:val="white"/>
        </w:rPr>
        <w:t xml:space="preserve"> </w:t>
      </w:r>
      <w:r w:rsidR="009A4E33">
        <w:rPr>
          <w:rFonts w:ascii="Consolas" w:hAnsi="Consolas" w:cs="Consolas"/>
          <w:color w:val="0000FF"/>
          <w:sz w:val="20"/>
          <w:szCs w:val="20"/>
          <w:highlight w:val="white"/>
        </w:rPr>
        <w:t>[</w:t>
      </w:r>
      <w:r w:rsidR="009A4E33">
        <w:rPr>
          <w:rFonts w:ascii="Consolas" w:hAnsi="Consolas" w:cs="Consolas"/>
          <w:color w:val="000000"/>
          <w:sz w:val="20"/>
          <w:szCs w:val="20"/>
          <w:highlight w:val="white"/>
        </w:rPr>
        <w:t>"Document"</w:t>
      </w:r>
      <w:r w:rsidR="009A4E33">
        <w:rPr>
          <w:rFonts w:ascii="Consolas" w:hAnsi="Consolas" w:cs="Consolas"/>
          <w:color w:val="0000FF"/>
          <w:sz w:val="20"/>
          <w:szCs w:val="20"/>
          <w:highlight w:val="white"/>
        </w:rPr>
        <w:t>],</w:t>
      </w:r>
    </w:p>
    <w:p w14:paraId="3F30E0F4" w14:textId="079D68B5" w:rsidR="009A4E33" w:rsidRPr="00042979" w:rsidRDefault="00FD7787" w:rsidP="009A4E33">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FR"/>
        </w:rPr>
      </w:pPr>
      <w:r>
        <w:rPr>
          <w:rFonts w:ascii="Consolas" w:hAnsi="Consolas" w:cs="Consolas"/>
          <w:color w:val="000000"/>
          <w:sz w:val="20"/>
          <w:szCs w:val="20"/>
          <w:highlight w:val="white"/>
        </w:rPr>
        <w:t xml:space="preserve">  </w:t>
      </w:r>
      <w:r w:rsidR="009A4E33" w:rsidRPr="00042979">
        <w:rPr>
          <w:rFonts w:ascii="Consolas" w:hAnsi="Consolas" w:cs="Consolas"/>
          <w:color w:val="800000"/>
          <w:sz w:val="20"/>
          <w:szCs w:val="20"/>
          <w:highlight w:val="white"/>
          <w:lang w:val="fr-FR"/>
        </w:rPr>
        <w:t>"properties"</w:t>
      </w:r>
      <w:r w:rsidR="009A4E33" w:rsidRPr="00042979">
        <w:rPr>
          <w:rFonts w:ascii="Consolas" w:hAnsi="Consolas" w:cs="Consolas"/>
          <w:color w:val="0000FF"/>
          <w:sz w:val="20"/>
          <w:szCs w:val="20"/>
          <w:highlight w:val="white"/>
          <w:lang w:val="fr-FR"/>
        </w:rPr>
        <w:t>:</w:t>
      </w:r>
      <w:r w:rsidR="009A4E33" w:rsidRPr="00042979">
        <w:rPr>
          <w:rFonts w:ascii="Consolas" w:hAnsi="Consolas" w:cs="Consolas"/>
          <w:color w:val="000000"/>
          <w:sz w:val="20"/>
          <w:szCs w:val="20"/>
          <w:highlight w:val="white"/>
          <w:lang w:val="fr-FR"/>
        </w:rPr>
        <w:t xml:space="preserve"> </w:t>
      </w:r>
      <w:r w:rsidR="009A4E33" w:rsidRPr="00042979">
        <w:rPr>
          <w:rFonts w:ascii="Consolas" w:hAnsi="Consolas" w:cs="Consolas"/>
          <w:color w:val="0000FF"/>
          <w:sz w:val="20"/>
          <w:szCs w:val="20"/>
          <w:highlight w:val="white"/>
          <w:lang w:val="fr-FR"/>
        </w:rPr>
        <w:t>{</w:t>
      </w:r>
    </w:p>
    <w:p w14:paraId="5132C6CF" w14:textId="2C5D3FAA" w:rsidR="009A4E33" w:rsidRPr="00042979" w:rsidRDefault="00FD7787" w:rsidP="009A4E33">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FR"/>
        </w:rPr>
      </w:pPr>
      <w:r>
        <w:rPr>
          <w:rFonts w:ascii="Consolas" w:hAnsi="Consolas" w:cs="Consolas"/>
          <w:color w:val="000000"/>
          <w:sz w:val="20"/>
          <w:szCs w:val="20"/>
          <w:highlight w:val="white"/>
          <w:lang w:val="fr-FR"/>
        </w:rPr>
        <w:t xml:space="preserve">    </w:t>
      </w:r>
      <w:r w:rsidR="009A4E33" w:rsidRPr="00042979">
        <w:rPr>
          <w:rFonts w:ascii="Consolas" w:hAnsi="Consolas" w:cs="Consolas"/>
          <w:color w:val="800000"/>
          <w:sz w:val="20"/>
          <w:szCs w:val="20"/>
          <w:highlight w:val="white"/>
          <w:lang w:val="fr-FR"/>
        </w:rPr>
        <w:t>"Document"</w:t>
      </w:r>
      <w:r w:rsidR="009A4E33" w:rsidRPr="00042979">
        <w:rPr>
          <w:rFonts w:ascii="Consolas" w:hAnsi="Consolas" w:cs="Consolas"/>
          <w:color w:val="0000FF"/>
          <w:sz w:val="20"/>
          <w:szCs w:val="20"/>
          <w:highlight w:val="white"/>
          <w:lang w:val="fr-FR"/>
        </w:rPr>
        <w:t>:</w:t>
      </w:r>
      <w:r w:rsidR="009A4E33" w:rsidRPr="00042979">
        <w:rPr>
          <w:rFonts w:ascii="Consolas" w:hAnsi="Consolas" w:cs="Consolas"/>
          <w:color w:val="000000"/>
          <w:sz w:val="20"/>
          <w:szCs w:val="20"/>
          <w:highlight w:val="white"/>
          <w:lang w:val="fr-FR"/>
        </w:rPr>
        <w:t xml:space="preserve"> </w:t>
      </w:r>
      <w:r w:rsidR="009A4E33" w:rsidRPr="00042979">
        <w:rPr>
          <w:rFonts w:ascii="Consolas" w:hAnsi="Consolas" w:cs="Consolas"/>
          <w:color w:val="0000FF"/>
          <w:sz w:val="20"/>
          <w:szCs w:val="20"/>
          <w:highlight w:val="white"/>
          <w:lang w:val="fr-FR"/>
        </w:rPr>
        <w:t>{</w:t>
      </w:r>
    </w:p>
    <w:p w14:paraId="2401C8B2" w14:textId="188CC79C" w:rsidR="009A4E33" w:rsidRPr="00042979" w:rsidRDefault="00FD7787" w:rsidP="009A4E33">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FR"/>
        </w:rPr>
      </w:pPr>
      <w:r>
        <w:rPr>
          <w:rFonts w:ascii="Consolas" w:hAnsi="Consolas" w:cs="Consolas"/>
          <w:color w:val="000000"/>
          <w:sz w:val="20"/>
          <w:szCs w:val="20"/>
          <w:highlight w:val="white"/>
          <w:lang w:val="fr-FR"/>
        </w:rPr>
        <w:t xml:space="preserve">      </w:t>
      </w:r>
      <w:r w:rsidR="009A4E33" w:rsidRPr="00042979">
        <w:rPr>
          <w:rFonts w:ascii="Consolas" w:hAnsi="Consolas" w:cs="Consolas"/>
          <w:color w:val="800000"/>
          <w:sz w:val="20"/>
          <w:szCs w:val="20"/>
          <w:highlight w:val="white"/>
          <w:lang w:val="fr-FR"/>
        </w:rPr>
        <w:t>"$ref"</w:t>
      </w:r>
      <w:r w:rsidR="009A4E33" w:rsidRPr="00042979">
        <w:rPr>
          <w:rFonts w:ascii="Consolas" w:hAnsi="Consolas" w:cs="Consolas"/>
          <w:color w:val="0000FF"/>
          <w:sz w:val="20"/>
          <w:szCs w:val="20"/>
          <w:highlight w:val="white"/>
          <w:lang w:val="fr-FR"/>
        </w:rPr>
        <w:t>:</w:t>
      </w:r>
      <w:r w:rsidR="009A4E33" w:rsidRPr="00042979">
        <w:rPr>
          <w:rFonts w:ascii="Consolas" w:hAnsi="Consolas" w:cs="Consolas"/>
          <w:color w:val="000000"/>
          <w:sz w:val="20"/>
          <w:szCs w:val="20"/>
          <w:highlight w:val="white"/>
          <w:lang w:val="fr-FR"/>
        </w:rPr>
        <w:t xml:space="preserve"> "</w:t>
      </w:r>
      <w:r w:rsidR="008115D4">
        <w:rPr>
          <w:rFonts w:ascii="Consolas" w:hAnsi="Consolas" w:cs="Consolas"/>
          <w:color w:val="000000"/>
          <w:sz w:val="20"/>
          <w:szCs w:val="20"/>
          <w:highlight w:val="white"/>
          <w:lang w:val="fr-FR"/>
        </w:rPr>
        <w:t>#</w:t>
      </w:r>
      <w:r w:rsidR="00690818" w:rsidRPr="00042979">
        <w:rPr>
          <w:rFonts w:ascii="Consolas" w:hAnsi="Consolas" w:cs="Consolas"/>
          <w:color w:val="000000"/>
          <w:sz w:val="20"/>
          <w:szCs w:val="20"/>
          <w:highlight w:val="white"/>
          <w:lang w:val="fr-FR"/>
        </w:rPr>
        <w:t>_Document</w:t>
      </w:r>
      <w:r w:rsidR="009A4E33" w:rsidRPr="00042979">
        <w:rPr>
          <w:rFonts w:ascii="Consolas" w:hAnsi="Consolas" w:cs="Consolas"/>
          <w:color w:val="000000"/>
          <w:sz w:val="20"/>
          <w:szCs w:val="20"/>
          <w:highlight w:val="white"/>
          <w:lang w:val="fr-FR"/>
        </w:rPr>
        <w:t>"</w:t>
      </w:r>
    </w:p>
    <w:p w14:paraId="737D11CE" w14:textId="0150FE34" w:rsidR="009A4E33" w:rsidRPr="00C81D23" w:rsidRDefault="00FD7787" w:rsidP="009A4E33">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FR"/>
        </w:rPr>
      </w:pPr>
      <w:r>
        <w:rPr>
          <w:rFonts w:ascii="Consolas" w:hAnsi="Consolas" w:cs="Consolas"/>
          <w:color w:val="000000"/>
          <w:sz w:val="20"/>
          <w:szCs w:val="20"/>
          <w:highlight w:val="white"/>
          <w:lang w:val="fr-FR"/>
        </w:rPr>
        <w:t xml:space="preserve">    </w:t>
      </w:r>
      <w:r w:rsidR="009A4E33" w:rsidRPr="00C81D23">
        <w:rPr>
          <w:rFonts w:ascii="Consolas" w:hAnsi="Consolas" w:cs="Consolas"/>
          <w:color w:val="0000FF"/>
          <w:sz w:val="20"/>
          <w:szCs w:val="20"/>
          <w:highlight w:val="white"/>
          <w:lang w:val="fr-FR"/>
        </w:rPr>
        <w:t>}</w:t>
      </w:r>
    </w:p>
    <w:p w14:paraId="2020EE12" w14:textId="1B34C8DD" w:rsidR="009A4E33" w:rsidRPr="00C81D23" w:rsidRDefault="00FD7787" w:rsidP="009A4E33">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FR"/>
        </w:rPr>
      </w:pPr>
      <w:r>
        <w:rPr>
          <w:rFonts w:ascii="Consolas" w:hAnsi="Consolas" w:cs="Consolas"/>
          <w:color w:val="000000"/>
          <w:sz w:val="20"/>
          <w:szCs w:val="20"/>
          <w:highlight w:val="white"/>
          <w:lang w:val="fr-FR"/>
        </w:rPr>
        <w:t xml:space="preserve">  </w:t>
      </w:r>
      <w:r w:rsidR="009A4E33" w:rsidRPr="00C81D23">
        <w:rPr>
          <w:rFonts w:ascii="Consolas" w:hAnsi="Consolas" w:cs="Consolas"/>
          <w:color w:val="0000FF"/>
          <w:sz w:val="20"/>
          <w:szCs w:val="20"/>
          <w:highlight w:val="white"/>
          <w:lang w:val="fr-FR"/>
        </w:rPr>
        <w:t>},</w:t>
      </w:r>
    </w:p>
    <w:p w14:paraId="2A59E11D" w14:textId="530A9410" w:rsidR="009A4E33" w:rsidRPr="00C81D23" w:rsidRDefault="00FD7787" w:rsidP="009A4E33">
      <w:pPr>
        <w:tabs>
          <w:tab w:val="clear" w:pos="403"/>
        </w:tabs>
        <w:spacing w:after="15" w:line="247" w:lineRule="auto"/>
        <w:ind w:right="42"/>
        <w:jc w:val="left"/>
        <w:rPr>
          <w:rFonts w:ascii="Consolas" w:hAnsi="Consolas" w:cs="Consolas"/>
          <w:color w:val="0000FF"/>
          <w:sz w:val="20"/>
          <w:szCs w:val="20"/>
          <w:lang w:val="fr-FR"/>
        </w:rPr>
      </w:pPr>
      <w:r>
        <w:rPr>
          <w:rFonts w:ascii="Consolas" w:hAnsi="Consolas" w:cs="Consolas"/>
          <w:color w:val="000000"/>
          <w:sz w:val="20"/>
          <w:szCs w:val="20"/>
          <w:highlight w:val="white"/>
          <w:lang w:val="fr-FR"/>
        </w:rPr>
        <w:t xml:space="preserve">  </w:t>
      </w:r>
      <w:r w:rsidR="009A4E33" w:rsidRPr="00C81D23">
        <w:rPr>
          <w:rFonts w:ascii="Consolas" w:hAnsi="Consolas" w:cs="Consolas"/>
          <w:color w:val="800000"/>
          <w:sz w:val="20"/>
          <w:szCs w:val="20"/>
          <w:highlight w:val="white"/>
          <w:lang w:val="fr-FR"/>
        </w:rPr>
        <w:t>"$defs"</w:t>
      </w:r>
      <w:r w:rsidR="009A4E33" w:rsidRPr="00C81D23">
        <w:rPr>
          <w:rFonts w:ascii="Consolas" w:hAnsi="Consolas" w:cs="Consolas"/>
          <w:color w:val="0000FF"/>
          <w:sz w:val="20"/>
          <w:szCs w:val="20"/>
          <w:highlight w:val="white"/>
          <w:lang w:val="fr-FR"/>
        </w:rPr>
        <w:t>:</w:t>
      </w:r>
      <w:r w:rsidR="009A4E33" w:rsidRPr="00C81D23">
        <w:rPr>
          <w:rFonts w:ascii="Consolas" w:hAnsi="Consolas" w:cs="Consolas"/>
          <w:color w:val="000000"/>
          <w:sz w:val="20"/>
          <w:szCs w:val="20"/>
          <w:highlight w:val="white"/>
          <w:lang w:val="fr-FR"/>
        </w:rPr>
        <w:t xml:space="preserve"> </w:t>
      </w:r>
      <w:r w:rsidR="009A4E33" w:rsidRPr="00C81D23">
        <w:rPr>
          <w:rFonts w:ascii="Consolas" w:hAnsi="Consolas" w:cs="Consolas"/>
          <w:color w:val="0000FF"/>
          <w:sz w:val="20"/>
          <w:szCs w:val="20"/>
          <w:highlight w:val="white"/>
          <w:lang w:val="fr-FR"/>
        </w:rPr>
        <w:t>{</w:t>
      </w:r>
    </w:p>
    <w:p w14:paraId="551DCE54" w14:textId="77777777" w:rsidR="009A4E33" w:rsidRDefault="009A4E33" w:rsidP="009A4E33">
      <w:pPr>
        <w:tabs>
          <w:tab w:val="clear" w:pos="403"/>
        </w:tabs>
        <w:spacing w:after="15" w:line="247" w:lineRule="auto"/>
        <w:ind w:right="42" w:firstLine="720"/>
        <w:jc w:val="left"/>
        <w:rPr>
          <w:rFonts w:ascii="Consolas" w:hAnsi="Consolas" w:cs="Consolas"/>
          <w:color w:val="0000FF"/>
          <w:sz w:val="20"/>
          <w:szCs w:val="20"/>
        </w:rPr>
      </w:pPr>
      <w:r>
        <w:rPr>
          <w:rFonts w:ascii="Consolas" w:hAnsi="Consolas" w:cs="Consolas"/>
          <w:color w:val="0000FF"/>
          <w:sz w:val="20"/>
          <w:szCs w:val="20"/>
        </w:rPr>
        <w:t>…</w:t>
      </w:r>
    </w:p>
    <w:p w14:paraId="73816094" w14:textId="57DEFD9E" w:rsidR="009A4E33" w:rsidRDefault="00FD7787" w:rsidP="009A4E33">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9A4E33">
        <w:rPr>
          <w:rFonts w:ascii="Consolas" w:hAnsi="Consolas" w:cs="Consolas"/>
          <w:color w:val="0000FF"/>
          <w:sz w:val="20"/>
          <w:szCs w:val="20"/>
          <w:highlight w:val="white"/>
        </w:rPr>
        <w:t>}</w:t>
      </w:r>
    </w:p>
    <w:p w14:paraId="7F3A26ED" w14:textId="1E513ABE" w:rsidR="00F11085" w:rsidRDefault="009A4E33" w:rsidP="00042979">
      <w:pPr>
        <w:tabs>
          <w:tab w:val="clear" w:pos="403"/>
        </w:tabs>
        <w:spacing w:after="15" w:line="247" w:lineRule="auto"/>
        <w:ind w:right="42"/>
        <w:jc w:val="left"/>
        <w:rPr>
          <w:rFonts w:eastAsia="MS Mincho"/>
          <w:b/>
          <w:lang w:eastAsia="ja-JP"/>
        </w:rPr>
      </w:pPr>
      <w:r>
        <w:rPr>
          <w:rFonts w:ascii="Consolas" w:hAnsi="Consolas" w:cs="Consolas"/>
          <w:color w:val="0000FF"/>
          <w:sz w:val="20"/>
          <w:szCs w:val="20"/>
          <w:highlight w:val="white"/>
        </w:rPr>
        <w:t>}</w:t>
      </w:r>
      <w:r w:rsidR="00F11085">
        <w:br w:type="page"/>
      </w:r>
    </w:p>
    <w:p w14:paraId="334F4D85" w14:textId="09B1CC9A" w:rsidR="00C67513" w:rsidRDefault="00C67513" w:rsidP="000F7CC3">
      <w:pPr>
        <w:pStyle w:val="Heading3"/>
      </w:pPr>
      <w:bookmarkStart w:id="31" w:name="_Toc193447687"/>
      <w:r>
        <w:lastRenderedPageBreak/>
        <w:t>rootElement subschema</w:t>
      </w:r>
      <w:bookmarkEnd w:id="31"/>
    </w:p>
    <w:p w14:paraId="0C4C462D" w14:textId="52695D0C" w:rsidR="00C67513" w:rsidRDefault="00C67513" w:rsidP="00C67513">
      <w:r>
        <w:t xml:space="preserve">A subschema is </w:t>
      </w:r>
      <w:r w:rsidR="00BA4425">
        <w:t>created for the root element of the MessageDefinition, comprising:</w:t>
      </w:r>
    </w:p>
    <w:p w14:paraId="5B89181F" w14:textId="1032C8BA" w:rsidR="00C74F8D" w:rsidRPr="00511394" w:rsidRDefault="00F556DC" w:rsidP="00F2077C">
      <w:pPr>
        <w:numPr>
          <w:ilvl w:val="0"/>
          <w:numId w:val="9"/>
        </w:numPr>
        <w:tabs>
          <w:tab w:val="clear" w:pos="403"/>
        </w:tabs>
        <w:spacing w:after="15" w:line="247" w:lineRule="auto"/>
        <w:ind w:right="42"/>
        <w:jc w:val="left"/>
      </w:pPr>
      <w:r>
        <w:t xml:space="preserve">name of the </w:t>
      </w:r>
      <w:r w:rsidR="00B50831">
        <w:t xml:space="preserve">root element </w:t>
      </w:r>
      <w:r w:rsidR="00C74F8D" w:rsidRPr="00511394">
        <w:t>property</w:t>
      </w:r>
      <w:r w:rsidR="00295A4E">
        <w:t xml:space="preserve"> prefixed with an underscore</w:t>
      </w:r>
      <w:r w:rsidR="00C74F8D" w:rsidRPr="00511394">
        <w:t xml:space="preserve">, </w:t>
      </w:r>
      <w:r w:rsidR="005B3720">
        <w:t>with</w:t>
      </w:r>
      <w:r>
        <w:t xml:space="preserve"> </w:t>
      </w:r>
      <w:r w:rsidR="00C74F8D">
        <w:t>an</w:t>
      </w:r>
      <w:r w:rsidR="00C74F8D" w:rsidRPr="00511394">
        <w:t xml:space="preserve"> object </w:t>
      </w:r>
      <w:r w:rsidR="00C74F8D">
        <w:t xml:space="preserve">comprising </w:t>
      </w:r>
      <w:r w:rsidR="00C74F8D" w:rsidRPr="00511394">
        <w:t>:</w:t>
      </w:r>
    </w:p>
    <w:p w14:paraId="7F2A4057" w14:textId="77777777" w:rsidR="00C74F8D" w:rsidRPr="00511394" w:rsidRDefault="00C74F8D" w:rsidP="00F2077C">
      <w:pPr>
        <w:numPr>
          <w:ilvl w:val="1"/>
          <w:numId w:val="9"/>
        </w:numPr>
        <w:tabs>
          <w:tab w:val="clear" w:pos="403"/>
        </w:tabs>
        <w:spacing w:after="37" w:line="247" w:lineRule="auto"/>
        <w:ind w:right="42"/>
        <w:jc w:val="left"/>
      </w:pPr>
      <w:r>
        <w:rPr>
          <w:rFonts w:ascii="Consolas" w:hAnsi="Consolas" w:cs="Consolas"/>
          <w:color w:val="800000"/>
          <w:highlight w:val="white"/>
        </w:rPr>
        <w:t>"type"</w:t>
      </w:r>
      <w:r w:rsidRPr="00511394">
        <w:t xml:space="preserve"> </w:t>
      </w:r>
      <w:r>
        <w:t>keyword set to</w:t>
      </w:r>
      <w:r w:rsidRPr="00511394">
        <w:t xml:space="preserve"> </w:t>
      </w:r>
      <w:r>
        <w:t>the</w:t>
      </w:r>
      <w:r w:rsidRPr="00511394">
        <w:t xml:space="preserve"> value </w:t>
      </w:r>
      <w:r>
        <w:rPr>
          <w:rFonts w:ascii="Consolas" w:hAnsi="Consolas" w:cs="Consolas"/>
          <w:color w:val="000000"/>
          <w:highlight w:val="white"/>
        </w:rPr>
        <w:t>"object"</w:t>
      </w:r>
      <w:r w:rsidRPr="00511394">
        <w:t>.</w:t>
      </w:r>
    </w:p>
    <w:p w14:paraId="12F3434B" w14:textId="77777777" w:rsidR="00C74F8D" w:rsidRPr="00511394" w:rsidRDefault="00C74F8D" w:rsidP="00F2077C">
      <w:pPr>
        <w:numPr>
          <w:ilvl w:val="1"/>
          <w:numId w:val="9"/>
        </w:numPr>
        <w:tabs>
          <w:tab w:val="clear" w:pos="403"/>
        </w:tabs>
        <w:spacing w:after="37" w:line="247" w:lineRule="auto"/>
        <w:ind w:right="42"/>
        <w:jc w:val="left"/>
      </w:pPr>
      <w:r>
        <w:rPr>
          <w:rFonts w:ascii="Consolas" w:hAnsi="Consolas" w:cs="Consolas"/>
          <w:color w:val="800000"/>
          <w:highlight w:val="white"/>
        </w:rPr>
        <w:t>"additionalProperties"</w:t>
      </w:r>
      <w:r>
        <w:t>: keyword set to the Boo</w:t>
      </w:r>
      <w:r w:rsidRPr="00511394">
        <w:t xml:space="preserve">lean value </w:t>
      </w:r>
      <w:r>
        <w:rPr>
          <w:rFonts w:ascii="Consolas" w:hAnsi="Consolas" w:cs="Consolas"/>
          <w:b/>
          <w:bCs/>
          <w:color w:val="808040"/>
          <w:highlight w:val="white"/>
        </w:rPr>
        <w:t>false</w:t>
      </w:r>
      <w:r>
        <w:t>, prohibiting any additional properties not strictly defined within the subschema.</w:t>
      </w:r>
      <w:r w:rsidRPr="00511394">
        <w:t xml:space="preserve"> </w:t>
      </w:r>
      <w:r w:rsidRPr="00511394">
        <w:rPr>
          <w:rFonts w:ascii="Arial" w:eastAsia="Arial" w:hAnsi="Arial" w:cs="Arial"/>
        </w:rPr>
        <w:t xml:space="preserve"> </w:t>
      </w:r>
    </w:p>
    <w:p w14:paraId="19694720" w14:textId="6D5647A7" w:rsidR="00C74F8D" w:rsidRPr="00511394" w:rsidRDefault="00C74F8D" w:rsidP="00F2077C">
      <w:pPr>
        <w:numPr>
          <w:ilvl w:val="1"/>
          <w:numId w:val="9"/>
        </w:numPr>
        <w:tabs>
          <w:tab w:val="clear" w:pos="403"/>
        </w:tabs>
        <w:spacing w:after="37" w:line="247" w:lineRule="auto"/>
        <w:ind w:right="42"/>
        <w:jc w:val="left"/>
      </w:pPr>
      <w:r>
        <w:rPr>
          <w:rFonts w:ascii="Consolas" w:hAnsi="Consolas" w:cs="Consolas"/>
          <w:color w:val="800000"/>
          <w:highlight w:val="white"/>
        </w:rPr>
        <w:t>"required"</w:t>
      </w:r>
      <w:r w:rsidRPr="00511394">
        <w:t xml:space="preserve"> </w:t>
      </w:r>
      <w:r>
        <w:t xml:space="preserve">keyword </w:t>
      </w:r>
      <w:r w:rsidRPr="00511394">
        <w:t xml:space="preserve">with </w:t>
      </w:r>
      <w:r>
        <w:t xml:space="preserve">an </w:t>
      </w:r>
      <w:r w:rsidRPr="00511394">
        <w:t xml:space="preserve">array </w:t>
      </w:r>
      <w:r>
        <w:t>listing</w:t>
      </w:r>
      <w:r w:rsidRPr="00511394">
        <w:t xml:space="preserve"> the </w:t>
      </w:r>
      <w:r w:rsidR="00111F13">
        <w:t xml:space="preserve">unversioned abbreviated </w:t>
      </w:r>
      <w:r w:rsidRPr="00511394">
        <w:t>name</w:t>
      </w:r>
      <w:r w:rsidR="00462DBD">
        <w:t xml:space="preserve"> of the </w:t>
      </w:r>
      <w:r w:rsidR="00462DBD" w:rsidRPr="00511394">
        <w:t>MessageDefinition</w:t>
      </w:r>
      <w:r w:rsidR="00975028">
        <w:t>.</w:t>
      </w:r>
      <w:r w:rsidR="00111F13">
        <w:br/>
        <w:t>e.g. "</w:t>
      </w:r>
      <w:r w:rsidR="001C6398" w:rsidRPr="001C6398">
        <w:rPr>
          <w:rFonts w:ascii="Consolas" w:hAnsi="Consolas" w:cs="Consolas"/>
          <w:color w:val="000000"/>
        </w:rPr>
        <w:t>AcctOpngInstr</w:t>
      </w:r>
      <w:r w:rsidR="00111F13">
        <w:t>"</w:t>
      </w:r>
    </w:p>
    <w:p w14:paraId="76DA56E9" w14:textId="6914C761" w:rsidR="00C74F8D" w:rsidRPr="00511394" w:rsidRDefault="00C74F8D" w:rsidP="00F2077C">
      <w:pPr>
        <w:numPr>
          <w:ilvl w:val="1"/>
          <w:numId w:val="9"/>
        </w:numPr>
        <w:tabs>
          <w:tab w:val="clear" w:pos="403"/>
        </w:tabs>
        <w:spacing w:after="15" w:line="247" w:lineRule="auto"/>
        <w:ind w:right="42"/>
        <w:jc w:val="left"/>
      </w:pPr>
      <w:r>
        <w:rPr>
          <w:rFonts w:ascii="Consolas" w:hAnsi="Consolas" w:cs="Consolas"/>
          <w:color w:val="800000"/>
          <w:highlight w:val="white"/>
        </w:rPr>
        <w:t>"properties"</w:t>
      </w:r>
      <w:r w:rsidRPr="00511394">
        <w:t xml:space="preserve"> </w:t>
      </w:r>
      <w:r>
        <w:t xml:space="preserve">keyword with an </w:t>
      </w:r>
      <w:r w:rsidRPr="00511394">
        <w:t xml:space="preserve">object </w:t>
      </w:r>
      <w:r>
        <w:t xml:space="preserve">comprising </w:t>
      </w:r>
      <w:r w:rsidR="005B3720">
        <w:t>:</w:t>
      </w:r>
    </w:p>
    <w:p w14:paraId="31452301" w14:textId="373BA28F" w:rsidR="00C74F8D" w:rsidRPr="00511394" w:rsidRDefault="00983E01" w:rsidP="00F2077C">
      <w:pPr>
        <w:numPr>
          <w:ilvl w:val="2"/>
          <w:numId w:val="9"/>
        </w:numPr>
        <w:tabs>
          <w:tab w:val="clear" w:pos="403"/>
        </w:tabs>
        <w:spacing w:after="37" w:line="247" w:lineRule="auto"/>
        <w:ind w:right="42"/>
        <w:jc w:val="left"/>
      </w:pPr>
      <w:r>
        <w:t xml:space="preserve"> unversioned abbreviated </w:t>
      </w:r>
      <w:r w:rsidRPr="00511394">
        <w:t>name</w:t>
      </w:r>
      <w:r>
        <w:t xml:space="preserve"> of </w:t>
      </w:r>
      <w:r w:rsidRPr="00511394">
        <w:t xml:space="preserve"> </w:t>
      </w:r>
      <w:r>
        <w:t xml:space="preserve">the </w:t>
      </w:r>
      <w:r w:rsidRPr="00511394">
        <w:t>MessageDefinition</w:t>
      </w:r>
      <w:r>
        <w:t xml:space="preserve"> </w:t>
      </w:r>
      <w:r w:rsidR="00C74F8D" w:rsidRPr="00511394">
        <w:t xml:space="preserve">with object </w:t>
      </w:r>
      <w:r w:rsidR="00C74F8D">
        <w:t>comprising</w:t>
      </w:r>
      <w:r w:rsidR="00C74F8D" w:rsidRPr="00511394">
        <w:t>:</w:t>
      </w:r>
    </w:p>
    <w:p w14:paraId="4623465F" w14:textId="627FCF87" w:rsidR="005F310F" w:rsidRDefault="005F310F" w:rsidP="00F2077C">
      <w:pPr>
        <w:numPr>
          <w:ilvl w:val="3"/>
          <w:numId w:val="9"/>
        </w:numPr>
        <w:tabs>
          <w:tab w:val="clear" w:pos="403"/>
        </w:tabs>
        <w:spacing w:after="37" w:line="247" w:lineRule="auto"/>
        <w:ind w:right="42"/>
        <w:jc w:val="left"/>
      </w:pPr>
      <w:r w:rsidRPr="003555FD">
        <w:rPr>
          <w:rFonts w:ascii="Consolas" w:eastAsia="Consolas" w:hAnsi="Consolas" w:cs="Consolas"/>
          <w:color w:val="800000"/>
        </w:rPr>
        <w:t>"$ref"</w:t>
      </w:r>
      <w:r w:rsidRPr="00511394">
        <w:t xml:space="preserve"> </w:t>
      </w:r>
      <w:r w:rsidR="00A47D57">
        <w:t xml:space="preserve">property </w:t>
      </w:r>
      <w:r w:rsidRPr="00511394">
        <w:t xml:space="preserve">with string value </w:t>
      </w:r>
      <w:r>
        <w:t xml:space="preserve">used to reference the </w:t>
      </w:r>
      <w:r w:rsidR="00C159D9">
        <w:t xml:space="preserve">subschema of the </w:t>
      </w:r>
      <w:r w:rsidR="00A47D57" w:rsidRPr="00511394">
        <w:t>MessageDefinition</w:t>
      </w:r>
      <w:r>
        <w:t>, formed by concatenating:</w:t>
      </w:r>
    </w:p>
    <w:p w14:paraId="524F8D31" w14:textId="13986990" w:rsidR="005F310F" w:rsidRDefault="005F310F" w:rsidP="00F2077C">
      <w:pPr>
        <w:numPr>
          <w:ilvl w:val="4"/>
          <w:numId w:val="9"/>
        </w:numPr>
        <w:tabs>
          <w:tab w:val="clear" w:pos="403"/>
        </w:tabs>
        <w:spacing w:after="37" w:line="247" w:lineRule="auto"/>
        <w:ind w:right="42"/>
        <w:jc w:val="left"/>
      </w:pPr>
      <w:r>
        <w:t>The location of subschema</w:t>
      </w:r>
      <w:r w:rsidR="001F12BB">
        <w:t xml:space="preserve"> </w:t>
      </w:r>
      <w:r>
        <w:rPr>
          <w:rFonts w:ascii="Consolas" w:hAnsi="Consolas" w:cs="Consolas"/>
          <w:color w:val="000000"/>
          <w:highlight w:val="white"/>
        </w:rPr>
        <w:t>"#"</w:t>
      </w:r>
      <w:r>
        <w:t>,</w:t>
      </w:r>
    </w:p>
    <w:p w14:paraId="50E8731B" w14:textId="1A940E6A" w:rsidR="005F310F" w:rsidRDefault="005F310F" w:rsidP="00F2077C">
      <w:pPr>
        <w:numPr>
          <w:ilvl w:val="4"/>
          <w:numId w:val="9"/>
        </w:numPr>
        <w:tabs>
          <w:tab w:val="clear" w:pos="403"/>
        </w:tabs>
        <w:spacing w:after="37" w:line="247" w:lineRule="auto"/>
        <w:ind w:right="42"/>
        <w:jc w:val="left"/>
      </w:pPr>
      <w:r>
        <w:t xml:space="preserve">And the name property of the </w:t>
      </w:r>
      <w:r w:rsidR="00A23F1E" w:rsidRPr="00511394">
        <w:t>MessageDefinition</w:t>
      </w:r>
      <w:r w:rsidRPr="00511394">
        <w:t xml:space="preserve">. </w:t>
      </w:r>
    </w:p>
    <w:p w14:paraId="0094B8A4" w14:textId="5916697D" w:rsidR="005F310F" w:rsidRPr="00511394" w:rsidRDefault="005F310F" w:rsidP="00042979">
      <w:pPr>
        <w:tabs>
          <w:tab w:val="clear" w:pos="403"/>
        </w:tabs>
        <w:spacing w:after="37" w:line="247" w:lineRule="auto"/>
        <w:ind w:left="1800" w:right="42"/>
        <w:jc w:val="left"/>
      </w:pPr>
      <w:r>
        <w:t xml:space="preserve">Example: </w:t>
      </w:r>
      <w:r>
        <w:rPr>
          <w:rFonts w:ascii="Consolas" w:hAnsi="Consolas" w:cs="Consolas"/>
          <w:color w:val="800000"/>
          <w:highlight w:val="white"/>
        </w:rPr>
        <w:t>"$ref"</w:t>
      </w:r>
      <w:r>
        <w:rPr>
          <w:rFonts w:ascii="Consolas" w:hAnsi="Consolas" w:cs="Consolas"/>
          <w:color w:val="000000"/>
          <w:highlight w:val="white"/>
        </w:rPr>
        <w:t>:"#</w:t>
      </w:r>
      <w:r w:rsidR="00A23F1E">
        <w:rPr>
          <w:rFonts w:ascii="Consolas" w:hAnsi="Consolas" w:cs="Consolas"/>
          <w:color w:val="000000"/>
          <w:highlight w:val="white"/>
        </w:rPr>
        <w:t>AccountDetailsConfirmationV08</w:t>
      </w:r>
      <w:r>
        <w:rPr>
          <w:rFonts w:ascii="Consolas" w:hAnsi="Consolas" w:cs="Consolas"/>
          <w:color w:val="000000"/>
          <w:highlight w:val="white"/>
        </w:rPr>
        <w:t>"</w:t>
      </w:r>
    </w:p>
    <w:p w14:paraId="21FB6891" w14:textId="572D3F40" w:rsidR="00FE1F2A" w:rsidRPr="00511394" w:rsidRDefault="00FE1F2A" w:rsidP="00F2077C">
      <w:pPr>
        <w:numPr>
          <w:ilvl w:val="1"/>
          <w:numId w:val="9"/>
        </w:numPr>
        <w:tabs>
          <w:tab w:val="clear" w:pos="403"/>
        </w:tabs>
        <w:spacing w:after="15" w:line="247" w:lineRule="auto"/>
        <w:ind w:right="42"/>
        <w:jc w:val="left"/>
      </w:pPr>
      <w:r>
        <w:rPr>
          <w:rFonts w:ascii="Consolas" w:hAnsi="Consolas" w:cs="Consolas"/>
          <w:color w:val="800000"/>
          <w:highlight w:val="white"/>
        </w:rPr>
        <w:t>"$anchor"</w:t>
      </w:r>
      <w:r w:rsidRPr="00511394">
        <w:t xml:space="preserve"> </w:t>
      </w:r>
      <w:r>
        <w:t>keyword as t</w:t>
      </w:r>
      <w:r w:rsidR="006153B4">
        <w:t xml:space="preserve">he name of the root element </w:t>
      </w:r>
      <w:r w:rsidR="006153B4" w:rsidRPr="00511394">
        <w:t>property</w:t>
      </w:r>
      <w:r w:rsidR="006153B4">
        <w:t xml:space="preserve"> prefixed with an underscore.</w:t>
      </w:r>
    </w:p>
    <w:p w14:paraId="2BB8B30B" w14:textId="77777777" w:rsidR="00BA4425" w:rsidRDefault="00BA4425" w:rsidP="00C67513"/>
    <w:p w14:paraId="56DA6E45" w14:textId="12BAF397" w:rsidR="00A714ED" w:rsidRDefault="00A714ED" w:rsidP="00C67513">
      <w:r>
        <w:t>Example</w:t>
      </w:r>
      <w:r w:rsidR="00FE0A81">
        <w:t xml:space="preserve"> of </w:t>
      </w:r>
      <w:r w:rsidR="009205F2">
        <w:t xml:space="preserve">subschema for a </w:t>
      </w:r>
      <w:r w:rsidR="00FE0A81">
        <w:t xml:space="preserve">rootElement </w:t>
      </w:r>
    </w:p>
    <w:p w14:paraId="17DEC440" w14:textId="77777777" w:rsidR="00164BAA" w:rsidRDefault="00164BAA" w:rsidP="00164BA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"_Document"</w:t>
      </w:r>
      <w:r>
        <w:rPr>
          <w:rFonts w:ascii="Consolas" w:hAnsi="Consolas" w:cs="Consolas"/>
          <w:color w:val="0000FF"/>
          <w:sz w:val="20"/>
          <w:szCs w:val="20"/>
          <w:highlight w:val="white"/>
        </w:rPr>
        <w:t>:{</w:t>
      </w:r>
    </w:p>
    <w:p w14:paraId="581B8B76" w14:textId="20B489CA" w:rsidR="00164BAA" w:rsidRDefault="00FD7787" w:rsidP="00164BA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164BAA">
        <w:rPr>
          <w:rFonts w:ascii="Consolas" w:hAnsi="Consolas" w:cs="Consolas"/>
          <w:color w:val="800000"/>
          <w:sz w:val="20"/>
          <w:szCs w:val="20"/>
          <w:highlight w:val="white"/>
        </w:rPr>
        <w:t>"type"</w:t>
      </w:r>
      <w:r w:rsidR="00164BAA">
        <w:rPr>
          <w:rFonts w:ascii="Consolas" w:hAnsi="Consolas" w:cs="Consolas"/>
          <w:color w:val="0000FF"/>
          <w:sz w:val="20"/>
          <w:szCs w:val="20"/>
          <w:highlight w:val="white"/>
        </w:rPr>
        <w:t>:</w:t>
      </w:r>
      <w:r w:rsidR="00164BAA">
        <w:rPr>
          <w:rFonts w:ascii="Consolas" w:hAnsi="Consolas" w:cs="Consolas"/>
          <w:color w:val="000000"/>
          <w:sz w:val="20"/>
          <w:szCs w:val="20"/>
          <w:highlight w:val="white"/>
        </w:rPr>
        <w:t xml:space="preserve"> "object"</w:t>
      </w:r>
      <w:r w:rsidR="00164BAA">
        <w:rPr>
          <w:rFonts w:ascii="Consolas" w:hAnsi="Consolas" w:cs="Consolas"/>
          <w:color w:val="0000FF"/>
          <w:sz w:val="20"/>
          <w:szCs w:val="20"/>
          <w:highlight w:val="white"/>
        </w:rPr>
        <w:t>,</w:t>
      </w:r>
    </w:p>
    <w:p w14:paraId="33C22142" w14:textId="4916D9BB" w:rsidR="00164BAA" w:rsidRDefault="00FD7787" w:rsidP="00164BA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164BAA">
        <w:rPr>
          <w:rFonts w:ascii="Consolas" w:hAnsi="Consolas" w:cs="Consolas"/>
          <w:color w:val="800000"/>
          <w:sz w:val="20"/>
          <w:szCs w:val="20"/>
          <w:highlight w:val="white"/>
        </w:rPr>
        <w:t>"additionalProperties"</w:t>
      </w:r>
      <w:r w:rsidR="00164BAA">
        <w:rPr>
          <w:rFonts w:ascii="Consolas" w:hAnsi="Consolas" w:cs="Consolas"/>
          <w:color w:val="0000FF"/>
          <w:sz w:val="20"/>
          <w:szCs w:val="20"/>
          <w:highlight w:val="white"/>
        </w:rPr>
        <w:t>:</w:t>
      </w:r>
      <w:r w:rsidR="00164BAA">
        <w:rPr>
          <w:rFonts w:ascii="Consolas" w:hAnsi="Consolas" w:cs="Consolas"/>
          <w:color w:val="000000"/>
          <w:sz w:val="20"/>
          <w:szCs w:val="20"/>
          <w:highlight w:val="white"/>
        </w:rPr>
        <w:t xml:space="preserve"> </w:t>
      </w:r>
      <w:r w:rsidR="00164BAA">
        <w:rPr>
          <w:rFonts w:ascii="Consolas" w:hAnsi="Consolas" w:cs="Consolas"/>
          <w:color w:val="008080"/>
          <w:sz w:val="20"/>
          <w:szCs w:val="20"/>
          <w:highlight w:val="white"/>
        </w:rPr>
        <w:t>false</w:t>
      </w:r>
      <w:r w:rsidR="00164BAA">
        <w:rPr>
          <w:rFonts w:ascii="Consolas" w:hAnsi="Consolas" w:cs="Consolas"/>
          <w:color w:val="0000FF"/>
          <w:sz w:val="20"/>
          <w:szCs w:val="20"/>
          <w:highlight w:val="white"/>
        </w:rPr>
        <w:t>,</w:t>
      </w:r>
    </w:p>
    <w:p w14:paraId="65B347B4" w14:textId="0CABC27D" w:rsidR="00164BAA" w:rsidRDefault="00FD7787" w:rsidP="00164BA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164BAA">
        <w:rPr>
          <w:rFonts w:ascii="Consolas" w:hAnsi="Consolas" w:cs="Consolas"/>
          <w:color w:val="800000"/>
          <w:sz w:val="20"/>
          <w:szCs w:val="20"/>
          <w:highlight w:val="white"/>
        </w:rPr>
        <w:t>"required"</w:t>
      </w:r>
      <w:r w:rsidR="00164BAA">
        <w:rPr>
          <w:rFonts w:ascii="Consolas" w:hAnsi="Consolas" w:cs="Consolas"/>
          <w:color w:val="0000FF"/>
          <w:sz w:val="20"/>
          <w:szCs w:val="20"/>
          <w:highlight w:val="white"/>
        </w:rPr>
        <w:t>:</w:t>
      </w:r>
      <w:r w:rsidR="00164BAA">
        <w:rPr>
          <w:rFonts w:ascii="Consolas" w:hAnsi="Consolas" w:cs="Consolas"/>
          <w:color w:val="000000"/>
          <w:sz w:val="20"/>
          <w:szCs w:val="20"/>
          <w:highlight w:val="white"/>
        </w:rPr>
        <w:t xml:space="preserve"> </w:t>
      </w:r>
      <w:r w:rsidR="00164BAA">
        <w:rPr>
          <w:rFonts w:ascii="Consolas" w:hAnsi="Consolas" w:cs="Consolas"/>
          <w:color w:val="0000FF"/>
          <w:sz w:val="20"/>
          <w:szCs w:val="20"/>
          <w:highlight w:val="white"/>
        </w:rPr>
        <w:t>[</w:t>
      </w:r>
      <w:r w:rsidR="00164BAA">
        <w:rPr>
          <w:rFonts w:ascii="Consolas" w:hAnsi="Consolas" w:cs="Consolas"/>
          <w:color w:val="000000"/>
          <w:sz w:val="20"/>
          <w:szCs w:val="20"/>
          <w:highlight w:val="white"/>
        </w:rPr>
        <w:t>"AcctDtlsConf"</w:t>
      </w:r>
      <w:r w:rsidR="00164BAA">
        <w:rPr>
          <w:rFonts w:ascii="Consolas" w:hAnsi="Consolas" w:cs="Consolas"/>
          <w:color w:val="0000FF"/>
          <w:sz w:val="20"/>
          <w:szCs w:val="20"/>
          <w:highlight w:val="white"/>
        </w:rPr>
        <w:t>],</w:t>
      </w:r>
    </w:p>
    <w:p w14:paraId="29D29F48" w14:textId="3450E9F0" w:rsidR="00164BAA" w:rsidRDefault="00FD7787" w:rsidP="00164BA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164BAA">
        <w:rPr>
          <w:rFonts w:ascii="Consolas" w:hAnsi="Consolas" w:cs="Consolas"/>
          <w:color w:val="800000"/>
          <w:sz w:val="20"/>
          <w:szCs w:val="20"/>
          <w:highlight w:val="white"/>
        </w:rPr>
        <w:t>"description"</w:t>
      </w:r>
      <w:r w:rsidR="00164BAA">
        <w:rPr>
          <w:rFonts w:ascii="Consolas" w:hAnsi="Consolas" w:cs="Consolas"/>
          <w:color w:val="0000FF"/>
          <w:sz w:val="20"/>
          <w:szCs w:val="20"/>
          <w:highlight w:val="white"/>
        </w:rPr>
        <w:t>:</w:t>
      </w:r>
      <w:r w:rsidR="00164BAA">
        <w:rPr>
          <w:rFonts w:ascii="Consolas" w:hAnsi="Consolas" w:cs="Consolas"/>
          <w:color w:val="000000"/>
          <w:sz w:val="20"/>
          <w:szCs w:val="20"/>
          <w:highlight w:val="white"/>
        </w:rPr>
        <w:t>"Root element for AccountDetailsConfirmationV08."</w:t>
      </w:r>
      <w:r w:rsidR="00164BAA">
        <w:rPr>
          <w:rFonts w:ascii="Consolas" w:hAnsi="Consolas" w:cs="Consolas"/>
          <w:color w:val="0000FF"/>
          <w:sz w:val="20"/>
          <w:szCs w:val="20"/>
          <w:highlight w:val="white"/>
        </w:rPr>
        <w:t>,</w:t>
      </w:r>
    </w:p>
    <w:p w14:paraId="10354D4C" w14:textId="1F2B5C54" w:rsidR="00164BAA" w:rsidRDefault="00FD7787" w:rsidP="00164BA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164BAA">
        <w:rPr>
          <w:rFonts w:ascii="Consolas" w:hAnsi="Consolas" w:cs="Consolas"/>
          <w:color w:val="800000"/>
          <w:sz w:val="20"/>
          <w:szCs w:val="20"/>
          <w:highlight w:val="white"/>
        </w:rPr>
        <w:t>"properties"</w:t>
      </w:r>
      <w:r w:rsidR="00164BAA">
        <w:rPr>
          <w:rFonts w:ascii="Consolas" w:hAnsi="Consolas" w:cs="Consolas"/>
          <w:color w:val="0000FF"/>
          <w:sz w:val="20"/>
          <w:szCs w:val="20"/>
          <w:highlight w:val="white"/>
        </w:rPr>
        <w:t>:</w:t>
      </w:r>
      <w:r w:rsidR="00164BAA">
        <w:rPr>
          <w:rFonts w:ascii="Consolas" w:hAnsi="Consolas" w:cs="Consolas"/>
          <w:color w:val="000000"/>
          <w:sz w:val="20"/>
          <w:szCs w:val="20"/>
          <w:highlight w:val="white"/>
        </w:rPr>
        <w:t xml:space="preserve"> </w:t>
      </w:r>
      <w:r w:rsidR="00164BAA">
        <w:rPr>
          <w:rFonts w:ascii="Consolas" w:hAnsi="Consolas" w:cs="Consolas"/>
          <w:color w:val="0000FF"/>
          <w:sz w:val="20"/>
          <w:szCs w:val="20"/>
          <w:highlight w:val="white"/>
        </w:rPr>
        <w:t>{</w:t>
      </w:r>
    </w:p>
    <w:p w14:paraId="67E322AA" w14:textId="56F882DF" w:rsidR="00164BAA" w:rsidRDefault="00FD7787" w:rsidP="00164BA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164BAA">
        <w:rPr>
          <w:rFonts w:ascii="Consolas" w:hAnsi="Consolas" w:cs="Consolas"/>
          <w:color w:val="800000"/>
          <w:sz w:val="20"/>
          <w:szCs w:val="20"/>
          <w:highlight w:val="white"/>
        </w:rPr>
        <w:t>"AcctDtlsConf"</w:t>
      </w:r>
      <w:r w:rsidR="00164BAA">
        <w:rPr>
          <w:rFonts w:ascii="Consolas" w:hAnsi="Consolas" w:cs="Consolas"/>
          <w:color w:val="0000FF"/>
          <w:sz w:val="20"/>
          <w:szCs w:val="20"/>
          <w:highlight w:val="white"/>
        </w:rPr>
        <w:t>:</w:t>
      </w:r>
      <w:r w:rsidR="00164BAA">
        <w:rPr>
          <w:rFonts w:ascii="Consolas" w:hAnsi="Consolas" w:cs="Consolas"/>
          <w:color w:val="000000"/>
          <w:sz w:val="20"/>
          <w:szCs w:val="20"/>
          <w:highlight w:val="white"/>
        </w:rPr>
        <w:t xml:space="preserve"> </w:t>
      </w:r>
      <w:r w:rsidR="00164BAA">
        <w:rPr>
          <w:rFonts w:ascii="Consolas" w:hAnsi="Consolas" w:cs="Consolas"/>
          <w:color w:val="0000FF"/>
          <w:sz w:val="20"/>
          <w:szCs w:val="20"/>
          <w:highlight w:val="white"/>
        </w:rPr>
        <w:t>{</w:t>
      </w:r>
    </w:p>
    <w:p w14:paraId="0FB5CD98" w14:textId="2203B894" w:rsidR="00164BAA" w:rsidRDefault="00FD7787" w:rsidP="00164BA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164BAA">
        <w:rPr>
          <w:rFonts w:ascii="Consolas" w:hAnsi="Consolas" w:cs="Consolas"/>
          <w:color w:val="800000"/>
          <w:sz w:val="20"/>
          <w:szCs w:val="20"/>
          <w:highlight w:val="white"/>
        </w:rPr>
        <w:t>"$ref"</w:t>
      </w:r>
      <w:r w:rsidR="00164BAA">
        <w:rPr>
          <w:rFonts w:ascii="Consolas" w:hAnsi="Consolas" w:cs="Consolas"/>
          <w:color w:val="0000FF"/>
          <w:sz w:val="20"/>
          <w:szCs w:val="20"/>
          <w:highlight w:val="white"/>
        </w:rPr>
        <w:t>:</w:t>
      </w:r>
      <w:r w:rsidR="00164BAA">
        <w:rPr>
          <w:rFonts w:ascii="Consolas" w:hAnsi="Consolas" w:cs="Consolas"/>
          <w:color w:val="000000"/>
          <w:sz w:val="20"/>
          <w:szCs w:val="20"/>
          <w:highlight w:val="white"/>
        </w:rPr>
        <w:t xml:space="preserve"> "#AccountDetailsConfirmationV08"</w:t>
      </w:r>
    </w:p>
    <w:p w14:paraId="4C9D0108" w14:textId="626C545B" w:rsidR="00164BAA" w:rsidRDefault="00FD7787" w:rsidP="00164BA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164BAA">
        <w:rPr>
          <w:rFonts w:ascii="Consolas" w:hAnsi="Consolas" w:cs="Consolas"/>
          <w:color w:val="0000FF"/>
          <w:sz w:val="20"/>
          <w:szCs w:val="20"/>
          <w:highlight w:val="white"/>
        </w:rPr>
        <w:t>}</w:t>
      </w:r>
    </w:p>
    <w:p w14:paraId="3E3D6E51" w14:textId="70ED022B" w:rsidR="00164BAA" w:rsidRDefault="00FD7787" w:rsidP="00164BA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164BAA">
        <w:rPr>
          <w:rFonts w:ascii="Consolas" w:hAnsi="Consolas" w:cs="Consolas"/>
          <w:color w:val="0000FF"/>
          <w:sz w:val="20"/>
          <w:szCs w:val="20"/>
          <w:highlight w:val="white"/>
        </w:rPr>
        <w:t>},</w:t>
      </w:r>
    </w:p>
    <w:p w14:paraId="55BDEE2B" w14:textId="4F792707" w:rsidR="00164BAA" w:rsidRDefault="00FD7787" w:rsidP="00164BA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164BAA">
        <w:rPr>
          <w:rFonts w:ascii="Consolas" w:hAnsi="Consolas" w:cs="Consolas"/>
          <w:color w:val="800000"/>
          <w:sz w:val="20"/>
          <w:szCs w:val="20"/>
          <w:highlight w:val="white"/>
        </w:rPr>
        <w:t>"$anchor"</w:t>
      </w:r>
      <w:r w:rsidR="00164BAA">
        <w:rPr>
          <w:rFonts w:ascii="Consolas" w:hAnsi="Consolas" w:cs="Consolas"/>
          <w:color w:val="0000FF"/>
          <w:sz w:val="20"/>
          <w:szCs w:val="20"/>
          <w:highlight w:val="white"/>
        </w:rPr>
        <w:t>:</w:t>
      </w:r>
      <w:r w:rsidR="00164BAA">
        <w:rPr>
          <w:rFonts w:ascii="Consolas" w:hAnsi="Consolas" w:cs="Consolas"/>
          <w:color w:val="000000"/>
          <w:sz w:val="20"/>
          <w:szCs w:val="20"/>
          <w:highlight w:val="white"/>
        </w:rPr>
        <w:t>"_Document"</w:t>
      </w:r>
    </w:p>
    <w:p w14:paraId="7D2DBC43" w14:textId="75DB17AC" w:rsidR="00A714ED" w:rsidRDefault="00164BAA" w:rsidP="00164BAA">
      <w:r>
        <w:rPr>
          <w:rFonts w:ascii="Consolas" w:hAnsi="Consolas" w:cs="Consolas"/>
          <w:color w:val="0000FF"/>
          <w:sz w:val="20"/>
          <w:szCs w:val="20"/>
          <w:highlight w:val="white"/>
        </w:rPr>
        <w:t>}</w:t>
      </w:r>
      <w:r w:rsidR="00FD7787">
        <w:rPr>
          <w:rFonts w:ascii="Consolas" w:hAnsi="Consolas" w:cs="Consolas"/>
          <w:color w:val="000000"/>
          <w:sz w:val="20"/>
          <w:szCs w:val="20"/>
          <w:highlight w:val="white"/>
        </w:rPr>
        <w:t xml:space="preserve">  </w:t>
      </w:r>
    </w:p>
    <w:p w14:paraId="224EDB9F" w14:textId="77777777" w:rsidR="00164BAA" w:rsidRDefault="00164BAA">
      <w:pPr>
        <w:tabs>
          <w:tab w:val="clear" w:pos="403"/>
        </w:tabs>
        <w:spacing w:after="0" w:line="240" w:lineRule="auto"/>
        <w:jc w:val="left"/>
        <w:rPr>
          <w:rFonts w:eastAsia="MS Mincho"/>
          <w:b/>
          <w:lang w:eastAsia="ja-JP"/>
        </w:rPr>
      </w:pPr>
      <w:r>
        <w:br w:type="page"/>
      </w:r>
    </w:p>
    <w:p w14:paraId="6EB16115" w14:textId="0EFD3109" w:rsidR="003B788E" w:rsidRPr="00511394" w:rsidRDefault="00462B64" w:rsidP="001D2107">
      <w:pPr>
        <w:pStyle w:val="Heading3"/>
      </w:pPr>
      <w:bookmarkStart w:id="32" w:name="_Toc193447688"/>
      <w:r w:rsidRPr="00511394">
        <w:lastRenderedPageBreak/>
        <w:t xml:space="preserve">MessageDefinition </w:t>
      </w:r>
      <w:r w:rsidR="00D54253">
        <w:t>s</w:t>
      </w:r>
      <w:r w:rsidRPr="00511394">
        <w:t>ubschema</w:t>
      </w:r>
      <w:bookmarkEnd w:id="32"/>
    </w:p>
    <w:p w14:paraId="1A0F9C1C" w14:textId="7E31D6A1" w:rsidR="009541F6" w:rsidRPr="00511394" w:rsidRDefault="009541F6" w:rsidP="003A55CA">
      <w:pPr>
        <w:spacing w:after="270"/>
        <w:ind w:left="-5" w:right="42"/>
        <w:jc w:val="left"/>
      </w:pPr>
      <w:r w:rsidRPr="00511394">
        <w:t xml:space="preserve">The </w:t>
      </w:r>
      <w:r w:rsidR="002B0027" w:rsidRPr="00511394">
        <w:t xml:space="preserve">MessageDefinition’s </w:t>
      </w:r>
      <w:r w:rsidR="0071603B" w:rsidRPr="00511394">
        <w:t>is</w:t>
      </w:r>
      <w:r w:rsidR="0069028C">
        <w:t xml:space="preserve"> transformed into</w:t>
      </w:r>
      <w:r w:rsidR="0071603B" w:rsidRPr="00511394">
        <w:t xml:space="preserve"> a </w:t>
      </w:r>
      <w:r w:rsidR="00793D82" w:rsidRPr="00511394">
        <w:t xml:space="preserve">subschema </w:t>
      </w:r>
      <w:r w:rsidR="00793D82">
        <w:t xml:space="preserve">as a </w:t>
      </w:r>
      <w:r w:rsidR="0071603B" w:rsidRPr="00511394">
        <w:t xml:space="preserve">JSON object </w:t>
      </w:r>
      <w:r w:rsidR="0071603B">
        <w:t>comprising of the</w:t>
      </w:r>
      <w:r w:rsidR="0071603B" w:rsidRPr="00511394">
        <w:t xml:space="preserve"> following </w:t>
      </w:r>
      <w:r w:rsidR="0071603B">
        <w:t>properties</w:t>
      </w:r>
      <w:r w:rsidR="0071603B" w:rsidRPr="00511394">
        <w:t>:</w:t>
      </w:r>
    </w:p>
    <w:p w14:paraId="28984C56" w14:textId="6C759036" w:rsidR="00EA5BC9" w:rsidRPr="00511394" w:rsidRDefault="004F0194" w:rsidP="00F2077C">
      <w:pPr>
        <w:numPr>
          <w:ilvl w:val="0"/>
          <w:numId w:val="9"/>
        </w:numPr>
        <w:tabs>
          <w:tab w:val="clear" w:pos="403"/>
        </w:tabs>
        <w:spacing w:after="15" w:line="247" w:lineRule="auto"/>
        <w:ind w:right="42"/>
        <w:jc w:val="left"/>
      </w:pPr>
      <w:r>
        <w:t>Name</w:t>
      </w:r>
      <w:r w:rsidR="00731944" w:rsidRPr="00511394">
        <w:t xml:space="preserve"> property of the MessageDefinition,</w:t>
      </w:r>
      <w:r w:rsidR="006E7C69" w:rsidRPr="00511394">
        <w:t xml:space="preserve"> </w:t>
      </w:r>
      <w:r w:rsidR="00731944" w:rsidRPr="00511394">
        <w:t>with</w:t>
      </w:r>
      <w:r w:rsidR="004425D3">
        <w:t xml:space="preserve"> an</w:t>
      </w:r>
      <w:r w:rsidR="00731944" w:rsidRPr="00511394">
        <w:t xml:space="preserve"> object </w:t>
      </w:r>
      <w:r w:rsidR="00FE6E74">
        <w:t>comprising</w:t>
      </w:r>
      <w:r w:rsidR="00C13F19">
        <w:t xml:space="preserve"> the following properties</w:t>
      </w:r>
      <w:r w:rsidR="00EA5BC9" w:rsidRPr="00511394">
        <w:t>:</w:t>
      </w:r>
    </w:p>
    <w:p w14:paraId="1427D6D8" w14:textId="77777777" w:rsidR="009C7B84" w:rsidRPr="00511394" w:rsidRDefault="009C7B84" w:rsidP="009C7B84">
      <w:pPr>
        <w:numPr>
          <w:ilvl w:val="1"/>
          <w:numId w:val="9"/>
        </w:numPr>
        <w:tabs>
          <w:tab w:val="clear" w:pos="403"/>
        </w:tabs>
        <w:spacing w:after="37" w:line="247" w:lineRule="auto"/>
        <w:ind w:right="42"/>
        <w:jc w:val="left"/>
      </w:pPr>
      <w:r>
        <w:rPr>
          <w:rFonts w:ascii="Consolas" w:hAnsi="Consolas" w:cs="Consolas"/>
          <w:color w:val="800000"/>
          <w:highlight w:val="white"/>
        </w:rPr>
        <w:t>"type"</w:t>
      </w:r>
      <w:r w:rsidRPr="00511394">
        <w:t xml:space="preserve"> </w:t>
      </w:r>
      <w:r>
        <w:t>keyword set to</w:t>
      </w:r>
      <w:r w:rsidRPr="00511394">
        <w:t xml:space="preserve"> </w:t>
      </w:r>
      <w:r>
        <w:t>the</w:t>
      </w:r>
      <w:r w:rsidRPr="00511394">
        <w:t xml:space="preserve"> value </w:t>
      </w:r>
      <w:r>
        <w:rPr>
          <w:rFonts w:ascii="Consolas" w:hAnsi="Consolas" w:cs="Consolas"/>
          <w:color w:val="000000"/>
          <w:highlight w:val="white"/>
        </w:rPr>
        <w:t>"object"</w:t>
      </w:r>
      <w:r w:rsidRPr="00511394">
        <w:t>.</w:t>
      </w:r>
    </w:p>
    <w:p w14:paraId="197E5ECD" w14:textId="55448E69" w:rsidR="00E04736" w:rsidRPr="00511394" w:rsidRDefault="00FF2D74" w:rsidP="00F2077C">
      <w:pPr>
        <w:numPr>
          <w:ilvl w:val="1"/>
          <w:numId w:val="9"/>
        </w:numPr>
        <w:tabs>
          <w:tab w:val="clear" w:pos="403"/>
        </w:tabs>
        <w:spacing w:after="37" w:line="247" w:lineRule="auto"/>
        <w:ind w:right="42"/>
        <w:jc w:val="left"/>
      </w:pPr>
      <w:r>
        <w:rPr>
          <w:rFonts w:ascii="Consolas" w:hAnsi="Consolas" w:cs="Consolas"/>
          <w:color w:val="800000"/>
          <w:highlight w:val="white"/>
        </w:rPr>
        <w:t>"description"</w:t>
      </w:r>
      <w:r w:rsidR="00763D91">
        <w:t>: a</w:t>
      </w:r>
      <w:r w:rsidR="00E04736" w:rsidRPr="00511394">
        <w:t xml:space="preserve"> string value of the definition property of the MessageDefinition. </w:t>
      </w:r>
    </w:p>
    <w:p w14:paraId="176D951E" w14:textId="69000572" w:rsidR="00E04736" w:rsidRPr="00511394" w:rsidRDefault="00090278" w:rsidP="00F2077C">
      <w:pPr>
        <w:numPr>
          <w:ilvl w:val="1"/>
          <w:numId w:val="9"/>
        </w:numPr>
        <w:tabs>
          <w:tab w:val="clear" w:pos="403"/>
        </w:tabs>
        <w:spacing w:after="37" w:line="247" w:lineRule="auto"/>
        <w:ind w:right="42"/>
        <w:jc w:val="left"/>
      </w:pPr>
      <w:r>
        <w:rPr>
          <w:rFonts w:ascii="Consolas" w:hAnsi="Consolas" w:cs="Consolas"/>
          <w:color w:val="800000"/>
          <w:highlight w:val="white"/>
        </w:rPr>
        <w:t>"additionalProperties"</w:t>
      </w:r>
      <w:r>
        <w:t>: keyword set to the Boo</w:t>
      </w:r>
      <w:r w:rsidRPr="00511394">
        <w:t xml:space="preserve">lean value </w:t>
      </w:r>
      <w:r>
        <w:rPr>
          <w:rFonts w:ascii="Consolas" w:hAnsi="Consolas" w:cs="Consolas"/>
          <w:b/>
          <w:bCs/>
          <w:color w:val="808040"/>
          <w:highlight w:val="white"/>
        </w:rPr>
        <w:t>false</w:t>
      </w:r>
      <w:r>
        <w:t>, prohibiting any additional properties not strictly defined within the subschema.</w:t>
      </w:r>
      <w:r w:rsidR="007430DC" w:rsidRPr="00511394">
        <w:t xml:space="preserve"> </w:t>
      </w:r>
      <w:r w:rsidR="007430DC" w:rsidRPr="00511394">
        <w:rPr>
          <w:rFonts w:ascii="Arial" w:eastAsia="Arial" w:hAnsi="Arial" w:cs="Arial"/>
        </w:rPr>
        <w:t xml:space="preserve"> </w:t>
      </w:r>
    </w:p>
    <w:p w14:paraId="0D40C5E4" w14:textId="1CC4DA94" w:rsidR="00DE4C4F" w:rsidRPr="00511394" w:rsidRDefault="000B0073" w:rsidP="00F2077C">
      <w:pPr>
        <w:numPr>
          <w:ilvl w:val="1"/>
          <w:numId w:val="9"/>
        </w:numPr>
        <w:tabs>
          <w:tab w:val="clear" w:pos="403"/>
        </w:tabs>
        <w:spacing w:after="37" w:line="247" w:lineRule="auto"/>
        <w:ind w:right="42"/>
        <w:jc w:val="left"/>
      </w:pPr>
      <w:r>
        <w:rPr>
          <w:rFonts w:ascii="Consolas" w:hAnsi="Consolas" w:cs="Consolas"/>
          <w:color w:val="800000"/>
          <w:highlight w:val="white"/>
        </w:rPr>
        <w:t>"required"</w:t>
      </w:r>
      <w:r w:rsidR="00DE4C4F" w:rsidRPr="00511394">
        <w:t xml:space="preserve"> </w:t>
      </w:r>
      <w:r w:rsidR="00A62BE1">
        <w:t xml:space="preserve">keyword </w:t>
      </w:r>
      <w:r w:rsidR="00DE4C4F" w:rsidRPr="00511394">
        <w:t xml:space="preserve">with </w:t>
      </w:r>
      <w:r w:rsidR="00591A73">
        <w:t xml:space="preserve">an </w:t>
      </w:r>
      <w:r w:rsidR="00DE4C4F" w:rsidRPr="00511394">
        <w:t xml:space="preserve">array </w:t>
      </w:r>
      <w:r w:rsidR="002C7A0E">
        <w:t>listing</w:t>
      </w:r>
      <w:r w:rsidR="00DE4C4F" w:rsidRPr="00511394">
        <w:t xml:space="preserve"> the name</w:t>
      </w:r>
      <w:r w:rsidR="002C7A0E">
        <w:t>s</w:t>
      </w:r>
      <w:r w:rsidR="00DE4C4F" w:rsidRPr="00511394">
        <w:t xml:space="preserve"> of </w:t>
      </w:r>
      <w:r w:rsidR="00380CBC">
        <w:t>each</w:t>
      </w:r>
      <w:r w:rsidR="009F6035">
        <w:t xml:space="preserve"> </w:t>
      </w:r>
      <w:r w:rsidR="00DE4C4F" w:rsidRPr="00511394">
        <w:t>MessageBuildingBlock whos</w:t>
      </w:r>
      <w:r w:rsidR="00A92C53" w:rsidRPr="00511394">
        <w:t>e</w:t>
      </w:r>
      <w:r w:rsidR="00DE4C4F" w:rsidRPr="00511394">
        <w:t xml:space="preserve"> cardinality’s </w:t>
      </w:r>
      <w:r w:rsidR="00380CBC">
        <w:t xml:space="preserve">minimum </w:t>
      </w:r>
      <w:r w:rsidR="00DE4C4F" w:rsidRPr="00511394">
        <w:t xml:space="preserve">is </w:t>
      </w:r>
      <w:r w:rsidR="009F6035">
        <w:t>set</w:t>
      </w:r>
      <w:r w:rsidR="00CE6BF4">
        <w:t xml:space="preserve"> to </w:t>
      </w:r>
      <w:r w:rsidR="00491FDE">
        <w:t>one or more</w:t>
      </w:r>
      <w:r w:rsidR="00DE4C4F" w:rsidRPr="00511394">
        <w:t xml:space="preserve">. </w:t>
      </w:r>
      <w:r w:rsidR="00F851B0">
        <w:t xml:space="preserve">If </w:t>
      </w:r>
      <w:r w:rsidR="004A285D">
        <w:t>no such MessageBuildingBlocks exist</w:t>
      </w:r>
      <w:r w:rsidR="00496EAF">
        <w:t>,</w:t>
      </w:r>
      <w:r w:rsidR="00F12D28">
        <w:t xml:space="preserve"> then the </w:t>
      </w:r>
      <w:r w:rsidR="00F12D28">
        <w:rPr>
          <w:rFonts w:ascii="Consolas" w:hAnsi="Consolas" w:cs="Consolas"/>
          <w:color w:val="800000"/>
          <w:highlight w:val="white"/>
        </w:rPr>
        <w:t>"required"</w:t>
      </w:r>
      <w:r w:rsidR="00F12D28">
        <w:t xml:space="preserve"> keyword </w:t>
      </w:r>
      <w:r w:rsidR="002C42DC">
        <w:t>is</w:t>
      </w:r>
      <w:r w:rsidR="00F12D28">
        <w:t xml:space="preserve"> omitted.</w:t>
      </w:r>
    </w:p>
    <w:p w14:paraId="496F02DA" w14:textId="54B0220A" w:rsidR="004A695A" w:rsidRPr="00511394" w:rsidRDefault="006D7EC3" w:rsidP="00F2077C">
      <w:pPr>
        <w:numPr>
          <w:ilvl w:val="1"/>
          <w:numId w:val="9"/>
        </w:numPr>
        <w:tabs>
          <w:tab w:val="clear" w:pos="403"/>
        </w:tabs>
        <w:spacing w:after="15" w:line="247" w:lineRule="auto"/>
        <w:ind w:right="42"/>
        <w:jc w:val="left"/>
      </w:pPr>
      <w:r>
        <w:rPr>
          <w:rFonts w:ascii="Consolas" w:hAnsi="Consolas" w:cs="Consolas"/>
          <w:color w:val="800000"/>
          <w:highlight w:val="white"/>
        </w:rPr>
        <w:t>"properties"</w:t>
      </w:r>
      <w:r w:rsidR="00C7229A" w:rsidRPr="00511394">
        <w:t xml:space="preserve"> </w:t>
      </w:r>
      <w:r w:rsidR="0047545F">
        <w:t xml:space="preserve">keyword </w:t>
      </w:r>
      <w:r w:rsidR="00FC15CE">
        <w:t>with</w:t>
      </w:r>
      <w:r w:rsidR="0047545F">
        <w:t xml:space="preserve"> an </w:t>
      </w:r>
      <w:r w:rsidR="00C7229A" w:rsidRPr="00511394">
        <w:t xml:space="preserve">object </w:t>
      </w:r>
      <w:r w:rsidR="00FE6E74">
        <w:t>comprising</w:t>
      </w:r>
      <w:r w:rsidR="00A974EC">
        <w:t xml:space="preserve"> </w:t>
      </w:r>
      <w:r w:rsidR="009E65E4">
        <w:t xml:space="preserve">a </w:t>
      </w:r>
      <w:r w:rsidR="003F747B">
        <w:t xml:space="preserve">name </w:t>
      </w:r>
      <w:r w:rsidR="007D4EE3">
        <w:t>value pair</w:t>
      </w:r>
      <w:r w:rsidR="003F747B">
        <w:t xml:space="preserve"> </w:t>
      </w:r>
      <w:r w:rsidR="0059798A" w:rsidRPr="00511394">
        <w:t>for each MessageBuildingBlock</w:t>
      </w:r>
      <w:r w:rsidR="004A695A" w:rsidRPr="00511394">
        <w:t xml:space="preserve">. </w:t>
      </w:r>
    </w:p>
    <w:p w14:paraId="5C9A7011" w14:textId="10E75B95" w:rsidR="009062E2" w:rsidRPr="00511394" w:rsidRDefault="009062E2" w:rsidP="00F2077C">
      <w:pPr>
        <w:numPr>
          <w:ilvl w:val="1"/>
          <w:numId w:val="9"/>
        </w:numPr>
        <w:tabs>
          <w:tab w:val="clear" w:pos="403"/>
        </w:tabs>
        <w:spacing w:after="15" w:line="247" w:lineRule="auto"/>
        <w:ind w:right="42"/>
        <w:jc w:val="left"/>
      </w:pPr>
      <w:r>
        <w:rPr>
          <w:rFonts w:ascii="Consolas" w:hAnsi="Consolas" w:cs="Consolas"/>
          <w:color w:val="800000"/>
          <w:highlight w:val="white"/>
        </w:rPr>
        <w:t>"$anchor"</w:t>
      </w:r>
      <w:r w:rsidRPr="00511394">
        <w:t xml:space="preserve"> </w:t>
      </w:r>
      <w:r>
        <w:t>keyword as per the name</w:t>
      </w:r>
      <w:r w:rsidRPr="00511394">
        <w:t xml:space="preserve"> property of the MessageDefinition</w:t>
      </w:r>
      <w:r>
        <w:t>.</w:t>
      </w:r>
    </w:p>
    <w:p w14:paraId="74F4C7CC" w14:textId="77777777" w:rsidR="00F61CE7" w:rsidRDefault="00F61CE7" w:rsidP="003A55CA">
      <w:pPr>
        <w:tabs>
          <w:tab w:val="clear" w:pos="403"/>
        </w:tabs>
        <w:spacing w:after="0" w:line="240" w:lineRule="auto"/>
        <w:jc w:val="left"/>
      </w:pPr>
    </w:p>
    <w:p w14:paraId="6B43E14E" w14:textId="7B35579C" w:rsidR="008C26DA" w:rsidRDefault="008C26DA" w:rsidP="00D32A06">
      <w:pPr>
        <w:tabs>
          <w:tab w:val="clear" w:pos="403"/>
        </w:tabs>
        <w:spacing w:after="0" w:line="240" w:lineRule="auto"/>
        <w:jc w:val="left"/>
      </w:pPr>
      <w:r w:rsidRPr="00511394">
        <w:t>Example</w:t>
      </w:r>
      <w:r w:rsidR="0087300B">
        <w:t xml:space="preserve"> of subschema for </w:t>
      </w:r>
      <w:r w:rsidR="009205F2">
        <w:t xml:space="preserve">a </w:t>
      </w:r>
      <w:r w:rsidR="0087300B">
        <w:t xml:space="preserve">MessageDefinition </w:t>
      </w:r>
    </w:p>
    <w:p w14:paraId="0C9EE285" w14:textId="77777777" w:rsidR="009205F2" w:rsidRPr="00511394" w:rsidRDefault="009205F2" w:rsidP="001C7DA9">
      <w:pPr>
        <w:tabs>
          <w:tab w:val="clear" w:pos="403"/>
        </w:tabs>
        <w:spacing w:after="0" w:line="240" w:lineRule="auto"/>
        <w:jc w:val="left"/>
      </w:pPr>
    </w:p>
    <w:p w14:paraId="6968FF08" w14:textId="1328900F" w:rsidR="00446AD8" w:rsidRPr="001C7DA9" w:rsidRDefault="00043B75" w:rsidP="00043B7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w:t>
      </w:r>
      <w:r w:rsidR="00446AD8" w:rsidRPr="001C7DA9">
        <w:rPr>
          <w:rFonts w:ascii="Consolas" w:hAnsi="Consolas" w:cs="Consolas"/>
          <w:color w:val="000000"/>
          <w:sz w:val="20"/>
          <w:szCs w:val="20"/>
          <w:highlight w:val="white"/>
        </w:rPr>
        <w:t xml:space="preserve">   </w:t>
      </w:r>
      <w:r w:rsidR="00446AD8" w:rsidRPr="001C7DA9">
        <w:rPr>
          <w:rFonts w:ascii="Consolas" w:hAnsi="Consolas" w:cs="Consolas"/>
          <w:color w:val="800000"/>
          <w:sz w:val="20"/>
          <w:szCs w:val="20"/>
          <w:highlight w:val="white"/>
        </w:rPr>
        <w:t>"AccountDetailsConfirmationV0</w:t>
      </w:r>
      <w:r w:rsidR="006A4623" w:rsidRPr="001C7DA9">
        <w:rPr>
          <w:rFonts w:ascii="Consolas" w:hAnsi="Consolas" w:cs="Consolas"/>
          <w:color w:val="800000"/>
          <w:sz w:val="20"/>
          <w:szCs w:val="20"/>
          <w:highlight w:val="white"/>
        </w:rPr>
        <w:t>8</w:t>
      </w:r>
      <w:r w:rsidR="00446AD8" w:rsidRPr="001C7DA9">
        <w:rPr>
          <w:rFonts w:ascii="Consolas" w:hAnsi="Consolas" w:cs="Consolas"/>
          <w:color w:val="800000"/>
          <w:sz w:val="20"/>
          <w:szCs w:val="20"/>
          <w:highlight w:val="white"/>
        </w:rPr>
        <w:t>"</w:t>
      </w:r>
      <w:r w:rsidR="00446AD8" w:rsidRPr="001C7DA9">
        <w:rPr>
          <w:rFonts w:ascii="Consolas" w:hAnsi="Consolas" w:cs="Consolas"/>
          <w:color w:val="000000"/>
          <w:sz w:val="20"/>
          <w:szCs w:val="20"/>
          <w:highlight w:val="white"/>
        </w:rPr>
        <w:t>: {</w:t>
      </w:r>
    </w:p>
    <w:p w14:paraId="5873EFC7" w14:textId="77777777" w:rsidR="00333393" w:rsidRDefault="00333393" w:rsidP="00333393">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w:t>
      </w:r>
      <w:r w:rsidRPr="001C7DA9">
        <w:rPr>
          <w:rFonts w:ascii="Consolas" w:hAnsi="Consolas" w:cs="Consolas"/>
          <w:color w:val="800000"/>
          <w:sz w:val="20"/>
          <w:szCs w:val="20"/>
          <w:highlight w:val="white"/>
        </w:rPr>
        <w:t>"type"</w:t>
      </w:r>
      <w:r w:rsidRPr="001C7DA9">
        <w:rPr>
          <w:rFonts w:ascii="Consolas" w:hAnsi="Consolas" w:cs="Consolas"/>
          <w:color w:val="000000"/>
          <w:sz w:val="20"/>
          <w:szCs w:val="20"/>
          <w:highlight w:val="white"/>
        </w:rPr>
        <w:t>: "object",</w:t>
      </w:r>
    </w:p>
    <w:p w14:paraId="55032D3C" w14:textId="77777777" w:rsidR="009C7B84" w:rsidRPr="001C7DA9" w:rsidRDefault="009C7B84" w:rsidP="009C7B84">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w:t>
      </w:r>
      <w:r w:rsidRPr="001C7DA9">
        <w:rPr>
          <w:rFonts w:ascii="Consolas" w:hAnsi="Consolas" w:cs="Consolas"/>
          <w:color w:val="800000"/>
          <w:sz w:val="20"/>
          <w:szCs w:val="20"/>
          <w:highlight w:val="white"/>
        </w:rPr>
        <w:t>"description"</w:t>
      </w:r>
      <w:r w:rsidRPr="001C7DA9">
        <w:rPr>
          <w:rFonts w:ascii="Consolas" w:hAnsi="Consolas" w:cs="Consolas"/>
          <w:color w:val="000000"/>
          <w:sz w:val="20"/>
          <w:szCs w:val="20"/>
          <w:highlight w:val="white"/>
        </w:rPr>
        <w:t>: "Scope</w:t>
      </w:r>
      <w:r w:rsidRPr="001C7DA9">
        <w:rPr>
          <w:rFonts w:ascii="Courier New" w:hAnsi="Courier New" w:cs="Courier New"/>
          <w:b/>
          <w:bCs/>
          <w:color w:val="0000FF"/>
          <w:sz w:val="18"/>
          <w:szCs w:val="18"/>
          <w:highlight w:val="white"/>
        </w:rPr>
        <w:t>\r\n</w:t>
      </w:r>
      <w:r w:rsidRPr="001C7DA9">
        <w:rPr>
          <w:rFonts w:ascii="Consolas" w:hAnsi="Consolas" w:cs="Consolas"/>
          <w:color w:val="000000"/>
          <w:sz w:val="20"/>
          <w:szCs w:val="20"/>
          <w:highlight w:val="white"/>
        </w:rPr>
        <w:t>The AccountDetailsConfirmation message…",</w:t>
      </w:r>
    </w:p>
    <w:p w14:paraId="008647CE" w14:textId="77777777" w:rsidR="009C7B84" w:rsidRPr="001C7DA9" w:rsidRDefault="009C7B84" w:rsidP="009C7B84">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 xml:space="preserve">      "additionalProperties"</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8080"/>
          <w:sz w:val="20"/>
          <w:szCs w:val="20"/>
          <w:highlight w:val="white"/>
        </w:rPr>
        <w:t>false</w:t>
      </w:r>
      <w:r>
        <w:rPr>
          <w:rFonts w:ascii="Consolas" w:hAnsi="Consolas" w:cs="Consolas"/>
          <w:color w:val="0000FF"/>
          <w:sz w:val="20"/>
          <w:szCs w:val="20"/>
          <w:highlight w:val="white"/>
        </w:rPr>
        <w:t>,</w:t>
      </w:r>
    </w:p>
    <w:p w14:paraId="18253A7B" w14:textId="77777777" w:rsidR="00446AD8" w:rsidRPr="001C7DA9" w:rsidRDefault="00446AD8" w:rsidP="00043B7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w:t>
      </w:r>
      <w:r w:rsidRPr="001C7DA9">
        <w:rPr>
          <w:rFonts w:ascii="Consolas" w:hAnsi="Consolas" w:cs="Consolas"/>
          <w:color w:val="800000"/>
          <w:sz w:val="20"/>
          <w:szCs w:val="20"/>
          <w:highlight w:val="white"/>
        </w:rPr>
        <w:t>"required"</w:t>
      </w:r>
      <w:r w:rsidRPr="001C7DA9">
        <w:rPr>
          <w:rFonts w:ascii="Consolas" w:hAnsi="Consolas" w:cs="Consolas"/>
          <w:color w:val="000000"/>
          <w:sz w:val="20"/>
          <w:szCs w:val="20"/>
          <w:highlight w:val="white"/>
        </w:rPr>
        <w:t>: [</w:t>
      </w:r>
    </w:p>
    <w:p w14:paraId="6741434B" w14:textId="77777777" w:rsidR="00446AD8" w:rsidRPr="001C7DA9" w:rsidRDefault="00446AD8" w:rsidP="00043B7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"MsgId",</w:t>
      </w:r>
    </w:p>
    <w:p w14:paraId="4DBF8071" w14:textId="77777777" w:rsidR="00446AD8" w:rsidRPr="001C7DA9" w:rsidRDefault="00446AD8" w:rsidP="00043B7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"ConfDtls"</w:t>
      </w:r>
    </w:p>
    <w:p w14:paraId="46AF53FB" w14:textId="77777777" w:rsidR="00446AD8" w:rsidRPr="001C7DA9" w:rsidRDefault="00446AD8" w:rsidP="00043B7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w:t>
      </w:r>
    </w:p>
    <w:p w14:paraId="4F35915C" w14:textId="77777777" w:rsidR="00446AD8" w:rsidRPr="001C7DA9" w:rsidRDefault="00446AD8" w:rsidP="00043B7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w:t>
      </w:r>
      <w:r w:rsidRPr="001C7DA9">
        <w:rPr>
          <w:rFonts w:ascii="Consolas" w:hAnsi="Consolas" w:cs="Consolas"/>
          <w:color w:val="800000"/>
          <w:sz w:val="20"/>
          <w:szCs w:val="20"/>
          <w:highlight w:val="white"/>
        </w:rPr>
        <w:t>"properties"</w:t>
      </w:r>
      <w:r w:rsidRPr="001C7DA9">
        <w:rPr>
          <w:rFonts w:ascii="Consolas" w:hAnsi="Consolas" w:cs="Consolas"/>
          <w:color w:val="000000"/>
          <w:sz w:val="20"/>
          <w:szCs w:val="20"/>
          <w:highlight w:val="white"/>
        </w:rPr>
        <w:t>: {</w:t>
      </w:r>
    </w:p>
    <w:p w14:paraId="551653B5" w14:textId="77777777" w:rsidR="00446AD8" w:rsidRPr="001C7DA9" w:rsidRDefault="00446AD8" w:rsidP="00043B7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w:t>
      </w:r>
      <w:r w:rsidRPr="001C7DA9">
        <w:rPr>
          <w:rFonts w:ascii="Consolas" w:hAnsi="Consolas" w:cs="Consolas"/>
          <w:color w:val="800000"/>
          <w:sz w:val="20"/>
          <w:szCs w:val="20"/>
          <w:highlight w:val="white"/>
        </w:rPr>
        <w:t>"MsgId"</w:t>
      </w:r>
      <w:r w:rsidRPr="001C7DA9">
        <w:rPr>
          <w:rFonts w:ascii="Consolas" w:hAnsi="Consolas" w:cs="Consolas"/>
          <w:color w:val="000000"/>
          <w:sz w:val="20"/>
          <w:szCs w:val="20"/>
          <w:highlight w:val="white"/>
        </w:rPr>
        <w:t>: {</w:t>
      </w:r>
    </w:p>
    <w:p w14:paraId="54962610" w14:textId="7F5CE648" w:rsidR="00446AD8" w:rsidRPr="001C7DA9" w:rsidRDefault="00446AD8" w:rsidP="00043B7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w:t>
      </w:r>
      <w:r w:rsidRPr="001C7DA9">
        <w:rPr>
          <w:rFonts w:ascii="Consolas" w:hAnsi="Consolas" w:cs="Consolas"/>
          <w:color w:val="800000"/>
          <w:sz w:val="20"/>
          <w:szCs w:val="20"/>
          <w:highlight w:val="white"/>
        </w:rPr>
        <w:t>"$ref"</w:t>
      </w:r>
      <w:r w:rsidRPr="001C7DA9">
        <w:rPr>
          <w:rFonts w:ascii="Consolas" w:hAnsi="Consolas" w:cs="Consolas"/>
          <w:color w:val="000000"/>
          <w:sz w:val="20"/>
          <w:szCs w:val="20"/>
          <w:highlight w:val="white"/>
        </w:rPr>
        <w:t>: "</w:t>
      </w:r>
      <w:r w:rsidR="00F243A6" w:rsidRPr="001C7DA9">
        <w:rPr>
          <w:rFonts w:ascii="Consolas" w:hAnsi="Consolas" w:cs="Consolas"/>
          <w:color w:val="000000"/>
          <w:sz w:val="20"/>
          <w:szCs w:val="20"/>
          <w:highlight w:val="white"/>
        </w:rPr>
        <w:t>#</w:t>
      </w:r>
      <w:r w:rsidRPr="001C7DA9">
        <w:rPr>
          <w:rFonts w:ascii="Consolas" w:hAnsi="Consolas" w:cs="Consolas"/>
          <w:color w:val="000000"/>
          <w:sz w:val="20"/>
          <w:szCs w:val="20"/>
          <w:highlight w:val="white"/>
        </w:rPr>
        <w:t>MessageIdentification1",</w:t>
      </w:r>
    </w:p>
    <w:p w14:paraId="1F3F0F74" w14:textId="7B628B08" w:rsidR="00446AD8" w:rsidRPr="00C81D23" w:rsidRDefault="00446AD8" w:rsidP="00043B7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w:t>
      </w:r>
      <w:r w:rsidRPr="001C7DA9">
        <w:rPr>
          <w:rFonts w:ascii="Consolas" w:hAnsi="Consolas" w:cs="Consolas"/>
          <w:color w:val="800000"/>
          <w:sz w:val="20"/>
          <w:szCs w:val="20"/>
          <w:highlight w:val="white"/>
        </w:rPr>
        <w:t>"description"</w:t>
      </w:r>
      <w:r w:rsidRPr="001C7DA9">
        <w:rPr>
          <w:rFonts w:ascii="Consolas" w:hAnsi="Consolas" w:cs="Consolas"/>
          <w:color w:val="000000"/>
          <w:sz w:val="20"/>
          <w:szCs w:val="20"/>
          <w:highlight w:val="white"/>
        </w:rPr>
        <w:t xml:space="preserve">: </w:t>
      </w:r>
      <w:r w:rsidRPr="00C81D23">
        <w:rPr>
          <w:rFonts w:ascii="Consolas" w:hAnsi="Consolas" w:cs="Consolas"/>
          <w:color w:val="000000"/>
          <w:sz w:val="20"/>
          <w:szCs w:val="20"/>
          <w:highlight w:val="white"/>
        </w:rPr>
        <w:t>"Reference that uniquely identifies the message…</w:t>
      </w:r>
      <w:r w:rsidR="004D1AA5">
        <w:rPr>
          <w:rFonts w:ascii="Consolas" w:hAnsi="Consolas" w:cs="Consolas"/>
          <w:color w:val="000000"/>
          <w:sz w:val="20"/>
          <w:szCs w:val="20"/>
          <w:highlight w:val="white"/>
        </w:rPr>
        <w:t>"</w:t>
      </w:r>
    </w:p>
    <w:p w14:paraId="51408E3C" w14:textId="77777777" w:rsidR="00446AD8" w:rsidRPr="001C7DA9" w:rsidRDefault="00446AD8" w:rsidP="00043B7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w:t>
      </w:r>
    </w:p>
    <w:p w14:paraId="349D7D5F" w14:textId="77777777" w:rsidR="00446AD8" w:rsidRPr="001C7DA9" w:rsidRDefault="00446AD8" w:rsidP="00043B7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w:t>
      </w:r>
      <w:r w:rsidRPr="001C7DA9">
        <w:rPr>
          <w:rFonts w:ascii="Consolas" w:hAnsi="Consolas" w:cs="Consolas"/>
          <w:color w:val="800000"/>
          <w:sz w:val="20"/>
          <w:szCs w:val="20"/>
          <w:highlight w:val="white"/>
        </w:rPr>
        <w:t>"ConfDtls"</w:t>
      </w:r>
      <w:r w:rsidRPr="001C7DA9">
        <w:rPr>
          <w:rFonts w:ascii="Consolas" w:hAnsi="Consolas" w:cs="Consolas"/>
          <w:color w:val="000000"/>
          <w:sz w:val="20"/>
          <w:szCs w:val="20"/>
          <w:highlight w:val="white"/>
        </w:rPr>
        <w:t>: {</w:t>
      </w:r>
    </w:p>
    <w:p w14:paraId="18DF7CBB" w14:textId="29FB62A0" w:rsidR="00446AD8" w:rsidRPr="001C7DA9" w:rsidRDefault="00446AD8" w:rsidP="00043B7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w:t>
      </w:r>
      <w:r w:rsidRPr="001C7DA9">
        <w:rPr>
          <w:rFonts w:ascii="Consolas" w:hAnsi="Consolas" w:cs="Consolas"/>
          <w:color w:val="800000"/>
          <w:sz w:val="20"/>
          <w:szCs w:val="20"/>
          <w:highlight w:val="white"/>
        </w:rPr>
        <w:t>"$ref"</w:t>
      </w:r>
      <w:r w:rsidRPr="001C7DA9">
        <w:rPr>
          <w:rFonts w:ascii="Consolas" w:hAnsi="Consolas" w:cs="Consolas"/>
          <w:color w:val="000000"/>
          <w:sz w:val="20"/>
          <w:szCs w:val="20"/>
          <w:highlight w:val="white"/>
        </w:rPr>
        <w:t>: "</w:t>
      </w:r>
      <w:r w:rsidR="00F243A6" w:rsidRPr="001C7DA9">
        <w:rPr>
          <w:rFonts w:ascii="Consolas" w:hAnsi="Consolas" w:cs="Consolas"/>
          <w:color w:val="000000"/>
          <w:sz w:val="20"/>
          <w:szCs w:val="20"/>
          <w:highlight w:val="white"/>
        </w:rPr>
        <w:t>#</w:t>
      </w:r>
      <w:r w:rsidRPr="001C7DA9">
        <w:rPr>
          <w:rFonts w:ascii="Consolas" w:hAnsi="Consolas" w:cs="Consolas"/>
          <w:color w:val="000000"/>
          <w:sz w:val="20"/>
          <w:szCs w:val="20"/>
          <w:highlight w:val="white"/>
        </w:rPr>
        <w:t>AccountManagementConfirmation5",</w:t>
      </w:r>
    </w:p>
    <w:p w14:paraId="50C0D5E5" w14:textId="77777777" w:rsidR="00446AD8" w:rsidRPr="001C7DA9" w:rsidRDefault="00446AD8" w:rsidP="00043B7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w:t>
      </w:r>
      <w:r w:rsidRPr="001C7DA9">
        <w:rPr>
          <w:rFonts w:ascii="Consolas" w:hAnsi="Consolas" w:cs="Consolas"/>
          <w:color w:val="800000"/>
          <w:sz w:val="20"/>
          <w:szCs w:val="20"/>
          <w:highlight w:val="white"/>
        </w:rPr>
        <w:t>"description"</w:t>
      </w:r>
      <w:r w:rsidRPr="001C7DA9">
        <w:rPr>
          <w:rFonts w:ascii="Consolas" w:hAnsi="Consolas" w:cs="Consolas"/>
          <w:color w:val="000000"/>
          <w:sz w:val="20"/>
          <w:szCs w:val="20"/>
          <w:highlight w:val="white"/>
        </w:rPr>
        <w:t>: "Information about the request or instruction…"</w:t>
      </w:r>
    </w:p>
    <w:p w14:paraId="10DA825E" w14:textId="77777777" w:rsidR="00446AD8" w:rsidRPr="001C7DA9" w:rsidRDefault="00446AD8" w:rsidP="00043B7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w:t>
      </w:r>
    </w:p>
    <w:p w14:paraId="2EF362B1" w14:textId="323D1ACD" w:rsidR="0079211B" w:rsidRDefault="0079211B" w:rsidP="0079211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800000"/>
          <w:sz w:val="20"/>
          <w:szCs w:val="20"/>
          <w:highlight w:val="white"/>
        </w:rPr>
        <w:t>"RltdRef"</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p>
    <w:p w14:paraId="4A1DDF77" w14:textId="409C6A2C" w:rsidR="0079211B" w:rsidRDefault="0079211B" w:rsidP="0079211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800000"/>
          <w:sz w:val="20"/>
          <w:szCs w:val="20"/>
          <w:highlight w:val="white"/>
        </w:rPr>
        <w:t>"$ref"</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"#AdditionalReference13"          </w:t>
      </w:r>
      <w:r>
        <w:rPr>
          <w:rFonts w:ascii="Consolas" w:hAnsi="Consolas" w:cs="Consolas"/>
          <w:color w:val="0000FF"/>
          <w:sz w:val="20"/>
          <w:szCs w:val="20"/>
          <w:highlight w:val="white"/>
        </w:rPr>
        <w:t>,</w:t>
      </w:r>
    </w:p>
    <w:p w14:paraId="7712B6C9" w14:textId="74620F28" w:rsidR="0079211B" w:rsidRDefault="0079211B" w:rsidP="0079211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800000"/>
          <w:sz w:val="20"/>
          <w:szCs w:val="20"/>
          <w:highlight w:val="white"/>
        </w:rPr>
        <w:t>"description"</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"RelatedReference\nReference to a linked message…"</w:t>
      </w:r>
    </w:p>
    <w:p w14:paraId="7565DD44" w14:textId="77777777" w:rsidR="004D1AA5" w:rsidRDefault="0079211B" w:rsidP="0079211B">
      <w:pPr>
        <w:tabs>
          <w:tab w:val="clear" w:pos="403"/>
        </w:tabs>
        <w:autoSpaceDE w:val="0"/>
        <w:autoSpaceDN w:val="0"/>
        <w:adjustRightInd w:val="0"/>
        <w:spacing w:after="0" w:line="240" w:lineRule="auto"/>
        <w:jc w:val="left"/>
        <w:rPr>
          <w:rFonts w:ascii="Consolas" w:hAnsi="Consolas" w:cs="Consolas"/>
          <w:color w:val="0000FF"/>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p>
    <w:p w14:paraId="29C81143" w14:textId="759878F9" w:rsidR="00446AD8" w:rsidRPr="001C7DA9" w:rsidRDefault="00446AD8" w:rsidP="0079211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w:t>
      </w:r>
      <w:r w:rsidRPr="001C7DA9">
        <w:rPr>
          <w:rFonts w:ascii="Consolas" w:hAnsi="Consolas" w:cs="Consolas"/>
          <w:color w:val="808080"/>
          <w:sz w:val="20"/>
          <w:szCs w:val="20"/>
          <w:highlight w:val="white"/>
        </w:rPr>
        <w:t xml:space="preserve">// ... (Further properties representing </w:t>
      </w:r>
      <w:r w:rsidR="00251727" w:rsidRPr="001C7DA9">
        <w:rPr>
          <w:rFonts w:ascii="Consolas" w:hAnsi="Consolas" w:cs="Consolas"/>
          <w:color w:val="808080"/>
          <w:sz w:val="20"/>
          <w:szCs w:val="20"/>
          <w:highlight w:val="white"/>
        </w:rPr>
        <w:t xml:space="preserve">its </w:t>
      </w:r>
      <w:r w:rsidRPr="001C7DA9">
        <w:rPr>
          <w:rFonts w:ascii="Consolas" w:hAnsi="Consolas" w:cs="Consolas"/>
          <w:color w:val="808080"/>
          <w:sz w:val="20"/>
          <w:szCs w:val="20"/>
          <w:highlight w:val="white"/>
        </w:rPr>
        <w:t>MessageBuildingBlocks)</w:t>
      </w:r>
    </w:p>
    <w:p w14:paraId="7B4B0B42" w14:textId="332BBC67" w:rsidR="00446AD8" w:rsidRDefault="00446AD8" w:rsidP="00043B7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w:t>
      </w:r>
      <w:r w:rsidR="009A0153">
        <w:rPr>
          <w:rFonts w:ascii="Consolas" w:hAnsi="Consolas" w:cs="Consolas"/>
          <w:color w:val="000000"/>
          <w:sz w:val="20"/>
          <w:szCs w:val="20"/>
          <w:highlight w:val="white"/>
        </w:rPr>
        <w:t>,</w:t>
      </w:r>
    </w:p>
    <w:p w14:paraId="44F2EF9D" w14:textId="71282368" w:rsidR="000956D2" w:rsidRDefault="00FD7787" w:rsidP="000956D2">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0956D2">
        <w:rPr>
          <w:rFonts w:ascii="Consolas" w:hAnsi="Consolas" w:cs="Consolas"/>
          <w:color w:val="800000"/>
          <w:sz w:val="20"/>
          <w:szCs w:val="20"/>
          <w:highlight w:val="white"/>
        </w:rPr>
        <w:t>"$anchor"</w:t>
      </w:r>
      <w:r w:rsidR="000956D2">
        <w:rPr>
          <w:rFonts w:ascii="Consolas" w:hAnsi="Consolas" w:cs="Consolas"/>
          <w:color w:val="0000FF"/>
          <w:sz w:val="20"/>
          <w:szCs w:val="20"/>
          <w:highlight w:val="white"/>
        </w:rPr>
        <w:t>:</w:t>
      </w:r>
      <w:r w:rsidR="000956D2">
        <w:rPr>
          <w:rFonts w:ascii="Consolas" w:hAnsi="Consolas" w:cs="Consolas"/>
          <w:color w:val="000000"/>
          <w:sz w:val="20"/>
          <w:szCs w:val="20"/>
          <w:highlight w:val="white"/>
        </w:rPr>
        <w:t xml:space="preserve"> "AccountDetailsConfirmationV08"</w:t>
      </w:r>
    </w:p>
    <w:p w14:paraId="08FBCD9A" w14:textId="77777777" w:rsidR="00446AD8" w:rsidRPr="001C7DA9" w:rsidRDefault="00446AD8" w:rsidP="00043B7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w:t>
      </w:r>
    </w:p>
    <w:p w14:paraId="3F0B52B4" w14:textId="77777777" w:rsidR="00446AD8" w:rsidRPr="001C7DA9" w:rsidRDefault="00446AD8" w:rsidP="00043B7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w:t>
      </w:r>
      <w:r w:rsidRPr="001C7DA9">
        <w:rPr>
          <w:rFonts w:ascii="Consolas" w:hAnsi="Consolas" w:cs="Consolas"/>
          <w:color w:val="808080"/>
          <w:sz w:val="20"/>
          <w:szCs w:val="20"/>
          <w:highlight w:val="white"/>
        </w:rPr>
        <w:t>// ... (Further subschema for MessageComponentTypes and DataTypes)</w:t>
      </w:r>
    </w:p>
    <w:p w14:paraId="3070A15A" w14:textId="6341BB9F" w:rsidR="00446AD8" w:rsidRPr="001C7DA9" w:rsidRDefault="00446AD8" w:rsidP="00043B7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1C7DA9">
        <w:rPr>
          <w:rFonts w:ascii="Consolas" w:hAnsi="Consolas" w:cs="Consolas"/>
          <w:color w:val="000000"/>
          <w:sz w:val="20"/>
          <w:szCs w:val="20"/>
          <w:highlight w:val="white"/>
        </w:rPr>
        <w:t xml:space="preserve"> </w:t>
      </w:r>
    </w:p>
    <w:p w14:paraId="06856B3D" w14:textId="51B17FAC" w:rsidR="004F7287" w:rsidRPr="00546BD8" w:rsidRDefault="00E05AFF" w:rsidP="00446AD8">
      <w:pPr>
        <w:tabs>
          <w:tab w:val="clear" w:pos="403"/>
        </w:tabs>
        <w:spacing w:after="0" w:line="240" w:lineRule="auto"/>
        <w:jc w:val="left"/>
        <w:rPr>
          <w:rFonts w:ascii="Consolas" w:hAnsi="Consolas" w:cs="Consolas"/>
          <w:color w:val="000000"/>
          <w:highlight w:val="white"/>
        </w:rPr>
      </w:pPr>
      <w:r>
        <w:rPr>
          <w:rFonts w:ascii="Consolas" w:hAnsi="Consolas" w:cs="Consolas"/>
          <w:color w:val="000000"/>
          <w:highlight w:val="white"/>
        </w:rPr>
        <w:br w:type="page"/>
      </w:r>
    </w:p>
    <w:p w14:paraId="6BCF42F0" w14:textId="5A4E3AA5" w:rsidR="00744EB4" w:rsidRPr="00511394" w:rsidRDefault="00744EB4" w:rsidP="003A55CA">
      <w:pPr>
        <w:pStyle w:val="Heading2"/>
      </w:pPr>
      <w:bookmarkStart w:id="33" w:name="_Toc193447689"/>
      <w:r w:rsidRPr="00511394">
        <w:lastRenderedPageBreak/>
        <w:t>MessageBuildingBlock</w:t>
      </w:r>
      <w:bookmarkEnd w:id="33"/>
    </w:p>
    <w:p w14:paraId="4A56CDB3" w14:textId="555467EA" w:rsidR="002B0027" w:rsidRPr="00511394" w:rsidRDefault="009E65E4" w:rsidP="003A55CA">
      <w:pPr>
        <w:spacing w:after="270"/>
        <w:ind w:left="-5" w:right="42"/>
        <w:jc w:val="left"/>
      </w:pPr>
      <w:r>
        <w:t xml:space="preserve">Each </w:t>
      </w:r>
      <w:r w:rsidR="008E7D10" w:rsidRPr="00511394">
        <w:t xml:space="preserve">MessageBuildingBlock </w:t>
      </w:r>
      <w:r w:rsidR="002B0027" w:rsidRPr="00511394">
        <w:t>is</w:t>
      </w:r>
      <w:r w:rsidR="0069028C" w:rsidRPr="0069028C">
        <w:t xml:space="preserve"> </w:t>
      </w:r>
      <w:r w:rsidR="0069028C">
        <w:t>transformed into</w:t>
      </w:r>
      <w:r w:rsidR="002B0027" w:rsidRPr="00511394">
        <w:t xml:space="preserve"> a </w:t>
      </w:r>
      <w:r w:rsidR="00164F20">
        <w:t xml:space="preserve">name value pair </w:t>
      </w:r>
      <w:r w:rsidR="00B04C52">
        <w:t>comprising the</w:t>
      </w:r>
      <w:r w:rsidR="00B04C52" w:rsidRPr="00511394">
        <w:t xml:space="preserve"> following </w:t>
      </w:r>
      <w:r w:rsidR="00B04C52">
        <w:t>properties</w:t>
      </w:r>
      <w:r w:rsidR="002B0027" w:rsidRPr="00511394">
        <w:t xml:space="preserve">: </w:t>
      </w:r>
    </w:p>
    <w:p w14:paraId="4C75A85F" w14:textId="77777777" w:rsidR="00CF70DE" w:rsidRPr="00511394" w:rsidRDefault="00CF70DE" w:rsidP="00F2077C">
      <w:pPr>
        <w:numPr>
          <w:ilvl w:val="0"/>
          <w:numId w:val="36"/>
        </w:numPr>
        <w:tabs>
          <w:tab w:val="clear" w:pos="403"/>
        </w:tabs>
        <w:spacing w:after="15" w:line="247" w:lineRule="auto"/>
        <w:ind w:right="42"/>
        <w:jc w:val="left"/>
      </w:pPr>
      <w:r>
        <w:t>the abbreviated name</w:t>
      </w:r>
      <w:r w:rsidRPr="00511394">
        <w:t xml:space="preserve"> of the Message</w:t>
      </w:r>
      <w:r>
        <w:t>Element</w:t>
      </w:r>
      <w:r w:rsidRPr="00511394">
        <w:t xml:space="preserve">, </w:t>
      </w:r>
      <w:r>
        <w:t xml:space="preserve">with an </w:t>
      </w:r>
      <w:r w:rsidRPr="00511394">
        <w:t xml:space="preserve">object </w:t>
      </w:r>
      <w:r>
        <w:t>comprising the following properties</w:t>
      </w:r>
      <w:r w:rsidRPr="00511394">
        <w:t>:</w:t>
      </w:r>
    </w:p>
    <w:p w14:paraId="58C9308F" w14:textId="77777777" w:rsidR="00CF70DE" w:rsidRDefault="00CF70DE" w:rsidP="00F2077C">
      <w:pPr>
        <w:numPr>
          <w:ilvl w:val="1"/>
          <w:numId w:val="36"/>
        </w:numPr>
        <w:tabs>
          <w:tab w:val="clear" w:pos="403"/>
        </w:tabs>
        <w:spacing w:after="37" w:line="247" w:lineRule="auto"/>
        <w:ind w:right="42"/>
        <w:jc w:val="left"/>
      </w:pPr>
      <w:r>
        <w:rPr>
          <w:rFonts w:ascii="Consolas" w:hAnsi="Consolas" w:cs="Consolas"/>
          <w:color w:val="800000"/>
          <w:highlight w:val="white"/>
        </w:rPr>
        <w:t>"description"</w:t>
      </w:r>
      <w:r>
        <w:t>: a</w:t>
      </w:r>
      <w:r w:rsidRPr="00511394">
        <w:t xml:space="preserve"> string value </w:t>
      </w:r>
      <w:r>
        <w:t xml:space="preserve">concatenating </w:t>
      </w:r>
    </w:p>
    <w:p w14:paraId="3958B4F1" w14:textId="77777777" w:rsidR="00CF70DE" w:rsidRPr="00511394" w:rsidRDefault="00CF70DE" w:rsidP="00F2077C">
      <w:pPr>
        <w:numPr>
          <w:ilvl w:val="2"/>
          <w:numId w:val="36"/>
        </w:numPr>
        <w:tabs>
          <w:tab w:val="clear" w:pos="403"/>
        </w:tabs>
        <w:spacing w:after="37" w:line="247" w:lineRule="auto"/>
        <w:ind w:right="42"/>
        <w:jc w:val="left"/>
      </w:pPr>
      <w:r w:rsidRPr="00511394">
        <w:t xml:space="preserve">the </w:t>
      </w:r>
      <w:r>
        <w:t xml:space="preserve">name </w:t>
      </w:r>
      <w:r w:rsidRPr="00511394">
        <w:t>property of the Message</w:t>
      </w:r>
      <w:r>
        <w:t>Element,</w:t>
      </w:r>
      <w:r w:rsidRPr="00511394">
        <w:t xml:space="preserve"> </w:t>
      </w:r>
    </w:p>
    <w:p w14:paraId="1B2256F9" w14:textId="77777777" w:rsidR="00CF70DE" w:rsidRDefault="00CF70DE" w:rsidP="00F2077C">
      <w:pPr>
        <w:numPr>
          <w:ilvl w:val="2"/>
          <w:numId w:val="36"/>
        </w:numPr>
        <w:tabs>
          <w:tab w:val="clear" w:pos="403"/>
        </w:tabs>
        <w:spacing w:after="37" w:line="247" w:lineRule="auto"/>
        <w:ind w:right="42"/>
        <w:jc w:val="left"/>
      </w:pPr>
      <w:r>
        <w:t>a space and escaped newline " \n",</w:t>
      </w:r>
    </w:p>
    <w:p w14:paraId="0F6F44A2" w14:textId="77777777" w:rsidR="00CF70DE" w:rsidRPr="00511394" w:rsidRDefault="00CF70DE" w:rsidP="00F2077C">
      <w:pPr>
        <w:numPr>
          <w:ilvl w:val="2"/>
          <w:numId w:val="36"/>
        </w:numPr>
        <w:tabs>
          <w:tab w:val="clear" w:pos="403"/>
        </w:tabs>
        <w:spacing w:after="37" w:line="247" w:lineRule="auto"/>
        <w:ind w:right="42"/>
        <w:jc w:val="left"/>
      </w:pPr>
      <w:r w:rsidRPr="00511394">
        <w:t>the definition property of the Message</w:t>
      </w:r>
      <w:r>
        <w:t>Element.</w:t>
      </w:r>
      <w:r w:rsidRPr="00511394">
        <w:t xml:space="preserve"> </w:t>
      </w:r>
    </w:p>
    <w:p w14:paraId="3AA8BAD7" w14:textId="77777777" w:rsidR="00CF70DE" w:rsidRDefault="00CF70DE" w:rsidP="00F2077C">
      <w:pPr>
        <w:numPr>
          <w:ilvl w:val="0"/>
          <w:numId w:val="36"/>
        </w:numPr>
        <w:tabs>
          <w:tab w:val="clear" w:pos="403"/>
        </w:tabs>
        <w:spacing w:after="37" w:line="247" w:lineRule="auto"/>
        <w:ind w:right="42"/>
        <w:jc w:val="left"/>
      </w:pPr>
      <w:r w:rsidRPr="00511394">
        <w:t xml:space="preserve">If its cardinality permits a maximum of one occurrence, then </w:t>
      </w:r>
    </w:p>
    <w:p w14:paraId="7614A896" w14:textId="6BC7A271" w:rsidR="00CF70DE" w:rsidRPr="009D264B" w:rsidRDefault="00CF70DE" w:rsidP="00F2077C">
      <w:pPr>
        <w:numPr>
          <w:ilvl w:val="1"/>
          <w:numId w:val="36"/>
        </w:numPr>
        <w:tabs>
          <w:tab w:val="clear" w:pos="403"/>
        </w:tabs>
        <w:spacing w:after="37" w:line="247" w:lineRule="auto"/>
        <w:ind w:right="42"/>
        <w:jc w:val="left"/>
      </w:pPr>
      <w:r>
        <w:t xml:space="preserve">if it is a </w:t>
      </w:r>
      <w:r w:rsidRPr="001D7198">
        <w:t>MessageAssociationEnd</w:t>
      </w:r>
      <w:r>
        <w:t xml:space="preserve"> with false </w:t>
      </w:r>
      <w:r w:rsidRPr="009D264B">
        <w:t>isComposite</w:t>
      </w:r>
      <w:r>
        <w:t xml:space="preserve">, then </w:t>
      </w:r>
      <w:r>
        <w:rPr>
          <w:rFonts w:ascii="Consolas" w:hAnsi="Consolas" w:cs="Consolas"/>
          <w:color w:val="800000"/>
          <w:highlight w:val="white"/>
        </w:rPr>
        <w:t>"type"</w:t>
      </w:r>
      <w:r>
        <w:rPr>
          <w:rFonts w:ascii="Consolas" w:hAnsi="Consolas" w:cs="Consolas"/>
          <w:color w:val="800000"/>
        </w:rPr>
        <w:t>:</w:t>
      </w:r>
      <w:r>
        <w:rPr>
          <w:rFonts w:ascii="Consolas" w:hAnsi="Consolas" w:cs="Consolas"/>
          <w:color w:val="800000"/>
          <w:highlight w:val="white"/>
        </w:rPr>
        <w:t>"</w:t>
      </w:r>
      <w:r>
        <w:rPr>
          <w:rFonts w:ascii="Consolas" w:hAnsi="Consolas" w:cs="Consolas"/>
          <w:color w:val="800000"/>
        </w:rPr>
        <w:t>string"</w:t>
      </w:r>
    </w:p>
    <w:p w14:paraId="11948492" w14:textId="77777777" w:rsidR="00CF70DE" w:rsidRDefault="00CF70DE" w:rsidP="00F2077C">
      <w:pPr>
        <w:numPr>
          <w:ilvl w:val="1"/>
          <w:numId w:val="36"/>
        </w:numPr>
        <w:tabs>
          <w:tab w:val="clear" w:pos="403"/>
        </w:tabs>
        <w:spacing w:after="37" w:line="247" w:lineRule="auto"/>
        <w:ind w:right="42"/>
        <w:jc w:val="left"/>
      </w:pPr>
      <w:r>
        <w:t xml:space="preserve">otherwise </w:t>
      </w:r>
      <w:r w:rsidRPr="004D1D63">
        <w:rPr>
          <w:rFonts w:ascii="Consolas" w:hAnsi="Consolas" w:cs="Consolas"/>
          <w:color w:val="800000"/>
          <w:highlight w:val="white"/>
        </w:rPr>
        <w:t>"$ref"</w:t>
      </w:r>
      <w:r w:rsidRPr="00192875">
        <w:t>:</w:t>
      </w:r>
      <w:r w:rsidRPr="00511394">
        <w:t xml:space="preserve"> </w:t>
      </w:r>
      <w:r>
        <w:t xml:space="preserve"> has </w:t>
      </w:r>
      <w:r w:rsidRPr="00511394">
        <w:t>string value</w:t>
      </w:r>
      <w:r>
        <w:t xml:space="preserve"> which references their subschema by their $anchor, </w:t>
      </w:r>
      <w:r w:rsidRPr="00511394">
        <w:t xml:space="preserve"> </w:t>
      </w:r>
      <w:r>
        <w:t xml:space="preserve">by concatenating the octothorpe # with the name property of the </w:t>
      </w:r>
      <w:r w:rsidRPr="00511394">
        <w:t>referenced complexType or simpleType</w:t>
      </w:r>
      <w:r>
        <w:t>.</w:t>
      </w:r>
      <w:r>
        <w:br/>
        <w:t xml:space="preserve">Example: </w:t>
      </w:r>
      <w:r w:rsidRPr="00015354">
        <w:rPr>
          <w:rFonts w:ascii="Consolas" w:hAnsi="Consolas" w:cs="Consolas"/>
          <w:color w:val="800000"/>
          <w:highlight w:val="white"/>
        </w:rPr>
        <w:t>"$ref"</w:t>
      </w:r>
      <w:r w:rsidRPr="00015354">
        <w:rPr>
          <w:rFonts w:ascii="Consolas" w:hAnsi="Consolas" w:cs="Consolas"/>
          <w:color w:val="000000"/>
          <w:highlight w:val="white"/>
        </w:rPr>
        <w:t>: "#InvestmentPlan17"</w:t>
      </w:r>
    </w:p>
    <w:p w14:paraId="09AE951B" w14:textId="77777777" w:rsidR="00CF70DE" w:rsidRDefault="00CF70DE" w:rsidP="00F2077C">
      <w:pPr>
        <w:numPr>
          <w:ilvl w:val="0"/>
          <w:numId w:val="36"/>
        </w:numPr>
        <w:tabs>
          <w:tab w:val="clear" w:pos="403"/>
        </w:tabs>
        <w:spacing w:after="37" w:line="247" w:lineRule="auto"/>
        <w:ind w:right="42"/>
        <w:jc w:val="left"/>
      </w:pPr>
      <w:r>
        <w:t>Else i</w:t>
      </w:r>
      <w:r w:rsidRPr="00511394">
        <w:t>f its cardinality permits more than one occurrence, then</w:t>
      </w:r>
      <w:r>
        <w:t>:</w:t>
      </w:r>
      <w:r>
        <w:br/>
      </w:r>
      <w:r>
        <w:rPr>
          <w:rFonts w:ascii="Consolas" w:hAnsi="Consolas" w:cs="Consolas"/>
          <w:color w:val="800000"/>
          <w:sz w:val="20"/>
          <w:szCs w:val="20"/>
          <w:lang w:val="en-US"/>
        </w:rPr>
        <w:t xml:space="preserve"> </w:t>
      </w:r>
      <w:r w:rsidRPr="00574668">
        <w:rPr>
          <w:rFonts w:ascii="Consolas" w:hAnsi="Consolas" w:cs="Consolas"/>
          <w:color w:val="800000"/>
          <w:sz w:val="20"/>
          <w:szCs w:val="20"/>
          <w:highlight w:val="white"/>
          <w:lang w:val="en-US"/>
        </w:rPr>
        <w:t>"anyOf"</w:t>
      </w:r>
      <w:r w:rsidRPr="00574668">
        <w:rPr>
          <w:rFonts w:ascii="Consolas" w:hAnsi="Consolas" w:cs="Consolas"/>
          <w:color w:val="0000FF"/>
          <w:sz w:val="20"/>
          <w:szCs w:val="20"/>
          <w:highlight w:val="white"/>
          <w:lang w:val="en-US"/>
        </w:rPr>
        <w:t>:</w:t>
      </w:r>
      <w:r w:rsidRPr="00574668">
        <w:rPr>
          <w:rFonts w:ascii="Consolas" w:hAnsi="Consolas" w:cs="Consolas"/>
          <w:color w:val="0000FF"/>
          <w:sz w:val="20"/>
          <w:szCs w:val="20"/>
          <w:lang w:val="en-US"/>
        </w:rPr>
        <w:t xml:space="preserve"> </w:t>
      </w:r>
      <w:r w:rsidRPr="00AD149A">
        <w:t>a</w:t>
      </w:r>
      <w:r>
        <w:t xml:space="preserve">n array of two subschema objects for </w:t>
      </w:r>
    </w:p>
    <w:p w14:paraId="099AEBE7" w14:textId="77777777" w:rsidR="00CF70DE" w:rsidRDefault="00CF70DE" w:rsidP="00F2077C">
      <w:pPr>
        <w:numPr>
          <w:ilvl w:val="1"/>
          <w:numId w:val="36"/>
        </w:numPr>
        <w:tabs>
          <w:tab w:val="clear" w:pos="403"/>
        </w:tabs>
        <w:spacing w:after="37" w:line="247" w:lineRule="auto"/>
        <w:ind w:right="42"/>
        <w:jc w:val="left"/>
      </w:pPr>
      <w:r>
        <w:t>a single item, as above;</w:t>
      </w:r>
    </w:p>
    <w:p w14:paraId="1758AE26" w14:textId="77777777" w:rsidR="00CF70DE" w:rsidRPr="00AD149A" w:rsidRDefault="00CF70DE" w:rsidP="00F2077C">
      <w:pPr>
        <w:numPr>
          <w:ilvl w:val="1"/>
          <w:numId w:val="36"/>
        </w:numPr>
        <w:tabs>
          <w:tab w:val="clear" w:pos="403"/>
        </w:tabs>
        <w:spacing w:after="37" w:line="247" w:lineRule="auto"/>
        <w:ind w:right="42"/>
        <w:jc w:val="left"/>
      </w:pPr>
      <w:r>
        <w:t>or an array of the same items, so a subschema object comprising properties</w:t>
      </w:r>
    </w:p>
    <w:p w14:paraId="401DA83E" w14:textId="77777777" w:rsidR="00CF70DE" w:rsidRPr="00511394" w:rsidRDefault="00CF70DE" w:rsidP="00F2077C">
      <w:pPr>
        <w:numPr>
          <w:ilvl w:val="2"/>
          <w:numId w:val="36"/>
        </w:numPr>
        <w:tabs>
          <w:tab w:val="clear" w:pos="403"/>
        </w:tabs>
        <w:spacing w:after="37" w:line="247" w:lineRule="auto"/>
        <w:ind w:right="42"/>
        <w:jc w:val="left"/>
      </w:pPr>
      <w:r>
        <w:rPr>
          <w:rFonts w:ascii="Consolas" w:hAnsi="Consolas" w:cs="Consolas"/>
          <w:color w:val="800000"/>
          <w:highlight w:val="white"/>
        </w:rPr>
        <w:t>"type"</w:t>
      </w:r>
      <w:r w:rsidRPr="00192875">
        <w:t>:</w:t>
      </w:r>
      <w:r w:rsidRPr="00511394">
        <w:t xml:space="preserve"> with string value of </w:t>
      </w:r>
      <w:r>
        <w:rPr>
          <w:rFonts w:ascii="Consolas" w:hAnsi="Consolas" w:cs="Consolas"/>
          <w:color w:val="000000"/>
          <w:highlight w:val="white"/>
        </w:rPr>
        <w:t>"array"</w:t>
      </w:r>
      <w:r>
        <w:t>,</w:t>
      </w:r>
    </w:p>
    <w:p w14:paraId="4CCC3474" w14:textId="77777777" w:rsidR="00CF70DE" w:rsidRDefault="00CF70DE" w:rsidP="00F2077C">
      <w:pPr>
        <w:numPr>
          <w:ilvl w:val="2"/>
          <w:numId w:val="36"/>
        </w:numPr>
        <w:tabs>
          <w:tab w:val="clear" w:pos="403"/>
        </w:tabs>
        <w:spacing w:after="37" w:line="247" w:lineRule="auto"/>
        <w:ind w:right="42"/>
        <w:jc w:val="left"/>
      </w:pPr>
      <w:r>
        <w:rPr>
          <w:rFonts w:ascii="Consolas" w:hAnsi="Consolas" w:cs="Consolas"/>
          <w:color w:val="800000"/>
          <w:highlight w:val="white"/>
        </w:rPr>
        <w:t>"items"</w:t>
      </w:r>
      <w:r w:rsidRPr="00192875">
        <w:t>:</w:t>
      </w:r>
      <w:r w:rsidRPr="00511394">
        <w:t xml:space="preserve"> with </w:t>
      </w:r>
      <w:r>
        <w:t xml:space="preserve">subschema object as for a single item, as above. </w:t>
      </w:r>
    </w:p>
    <w:p w14:paraId="51052F7D" w14:textId="64AFC787" w:rsidR="00CF70DE" w:rsidRDefault="00CF70DE" w:rsidP="00F2077C">
      <w:pPr>
        <w:numPr>
          <w:ilvl w:val="2"/>
          <w:numId w:val="36"/>
        </w:numPr>
        <w:tabs>
          <w:tab w:val="clear" w:pos="403"/>
        </w:tabs>
        <w:spacing w:after="37" w:line="247" w:lineRule="auto"/>
        <w:ind w:right="42"/>
        <w:jc w:val="left"/>
      </w:pPr>
      <w:r>
        <w:t xml:space="preserve">If </w:t>
      </w:r>
      <w:r w:rsidRPr="00511394">
        <w:t xml:space="preserve">cardinality’s </w:t>
      </w:r>
      <w:r w:rsidR="00B83063">
        <w:t xml:space="preserve">maximum </w:t>
      </w:r>
      <w:r w:rsidRPr="00511394">
        <w:t>i</w:t>
      </w:r>
      <w:r>
        <w:t>s</w:t>
      </w:r>
      <w:r w:rsidRPr="00511394">
        <w:t xml:space="preserve"> </w:t>
      </w:r>
      <w:r>
        <w:t>set</w:t>
      </w:r>
      <w:r w:rsidR="002F32AA">
        <w:t xml:space="preserve"> to one or more</w:t>
      </w:r>
      <w:r>
        <w:t>, then</w:t>
      </w:r>
      <w:r w:rsidRPr="00511394">
        <w:t xml:space="preserve"> </w:t>
      </w:r>
      <w:r w:rsidRPr="00AA271D">
        <w:rPr>
          <w:rFonts w:ascii="Consolas" w:hAnsi="Consolas" w:cs="Consolas"/>
          <w:color w:val="800000"/>
          <w:highlight w:val="white"/>
        </w:rPr>
        <w:t>"maxItems"</w:t>
      </w:r>
      <w:r>
        <w:t>:</w:t>
      </w:r>
      <w:r w:rsidRPr="00511394">
        <w:t xml:space="preserve"> with number value of </w:t>
      </w:r>
      <w:r>
        <w:t xml:space="preserve">the </w:t>
      </w:r>
      <w:r w:rsidRPr="00511394">
        <w:t xml:space="preserve">cardinality property’s </w:t>
      </w:r>
      <w:r>
        <w:t>maximum.</w:t>
      </w:r>
    </w:p>
    <w:p w14:paraId="4EFBB716" w14:textId="7D0154B4" w:rsidR="00CF70DE" w:rsidRDefault="00CF70DE" w:rsidP="00F2077C">
      <w:pPr>
        <w:numPr>
          <w:ilvl w:val="2"/>
          <w:numId w:val="36"/>
        </w:numPr>
        <w:tabs>
          <w:tab w:val="clear" w:pos="403"/>
        </w:tabs>
        <w:spacing w:after="37" w:line="247" w:lineRule="auto"/>
        <w:ind w:right="42"/>
        <w:jc w:val="left"/>
      </w:pPr>
      <w:r>
        <w:rPr>
          <w:rFonts w:ascii="Consolas" w:hAnsi="Consolas" w:cs="Consolas"/>
          <w:color w:val="800000"/>
          <w:highlight w:val="white"/>
        </w:rPr>
        <w:t>"minItems"</w:t>
      </w:r>
      <w:r>
        <w:t>:</w:t>
      </w:r>
      <w:r w:rsidRPr="00511394">
        <w:t xml:space="preserve"> w</w:t>
      </w:r>
      <w:r>
        <w:t xml:space="preserve">ith number value of </w:t>
      </w:r>
      <w:r w:rsidR="004746A2">
        <w:t xml:space="preserve">the larger of 1 or </w:t>
      </w:r>
      <w:r>
        <w:t xml:space="preserve">the </w:t>
      </w:r>
      <w:r w:rsidRPr="00511394">
        <w:t xml:space="preserve">cardinality’s </w:t>
      </w:r>
      <w:r>
        <w:t>minimum</w:t>
      </w:r>
      <w:r w:rsidR="00D94203">
        <w:t>, to prevent empty arrays</w:t>
      </w:r>
      <w:r>
        <w:t>.</w:t>
      </w:r>
    </w:p>
    <w:p w14:paraId="513D1BB1" w14:textId="77777777" w:rsidR="00AA271D" w:rsidRDefault="00AA271D" w:rsidP="00AA271D">
      <w:pPr>
        <w:tabs>
          <w:tab w:val="clear" w:pos="403"/>
        </w:tabs>
        <w:spacing w:after="37" w:line="247" w:lineRule="auto"/>
        <w:ind w:left="1224" w:right="42"/>
        <w:jc w:val="left"/>
      </w:pPr>
    </w:p>
    <w:p w14:paraId="418B9809" w14:textId="24A6F3B6" w:rsidR="006B5C58" w:rsidRPr="00511394" w:rsidRDefault="00052C77" w:rsidP="000E07B2">
      <w:r>
        <w:t>Example of p</w:t>
      </w:r>
      <w:r w:rsidR="76023548" w:rsidRPr="00511394">
        <w:t>roperties representing MessageBuildingBlocks</w:t>
      </w:r>
      <w:r w:rsidR="00C5558E">
        <w:t>:</w:t>
      </w:r>
    </w:p>
    <w:p w14:paraId="7926B6C2" w14:textId="43710447" w:rsidR="00546BD8" w:rsidRPr="002023A4" w:rsidRDefault="00546BD8" w:rsidP="00B149D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2023A4">
        <w:rPr>
          <w:rFonts w:ascii="Consolas" w:hAnsi="Consolas" w:cs="Consolas"/>
          <w:color w:val="000000"/>
          <w:sz w:val="20"/>
          <w:szCs w:val="20"/>
          <w:highlight w:val="white"/>
        </w:rPr>
        <w:t xml:space="preserve">  </w:t>
      </w:r>
      <w:r w:rsidRPr="002023A4">
        <w:rPr>
          <w:rFonts w:ascii="Consolas" w:hAnsi="Consolas" w:cs="Consolas"/>
          <w:color w:val="800000"/>
          <w:sz w:val="20"/>
          <w:szCs w:val="20"/>
          <w:highlight w:val="white"/>
        </w:rPr>
        <w:t>"</w:t>
      </w:r>
      <w:r w:rsidR="000674C8" w:rsidRPr="002023A4">
        <w:rPr>
          <w:rFonts w:ascii="Consolas" w:hAnsi="Consolas" w:cs="Consolas"/>
          <w:color w:val="800000"/>
          <w:sz w:val="20"/>
          <w:szCs w:val="20"/>
          <w:highlight w:val="white"/>
        </w:rPr>
        <w:t>AcctPties</w:t>
      </w:r>
      <w:r w:rsidRPr="002023A4">
        <w:rPr>
          <w:rFonts w:ascii="Consolas" w:hAnsi="Consolas" w:cs="Consolas"/>
          <w:color w:val="800000"/>
          <w:sz w:val="20"/>
          <w:szCs w:val="20"/>
          <w:highlight w:val="white"/>
        </w:rPr>
        <w:t>"</w:t>
      </w:r>
      <w:r w:rsidRPr="002023A4">
        <w:rPr>
          <w:rFonts w:ascii="Consolas" w:hAnsi="Consolas" w:cs="Consolas"/>
          <w:color w:val="000000"/>
          <w:sz w:val="20"/>
          <w:szCs w:val="20"/>
          <w:highlight w:val="white"/>
        </w:rPr>
        <w:t>: {</w:t>
      </w:r>
    </w:p>
    <w:p w14:paraId="3717A6CA" w14:textId="3183C631" w:rsidR="00546BD8" w:rsidRPr="002023A4" w:rsidRDefault="00546BD8" w:rsidP="00B149D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2023A4">
        <w:rPr>
          <w:rFonts w:ascii="Consolas" w:hAnsi="Consolas" w:cs="Consolas"/>
          <w:color w:val="000000"/>
          <w:sz w:val="20"/>
          <w:szCs w:val="20"/>
          <w:highlight w:val="white"/>
        </w:rPr>
        <w:t xml:space="preserve">    </w:t>
      </w:r>
      <w:r w:rsidRPr="002023A4">
        <w:rPr>
          <w:rFonts w:ascii="Consolas" w:hAnsi="Consolas" w:cs="Consolas"/>
          <w:color w:val="800000"/>
          <w:sz w:val="20"/>
          <w:szCs w:val="20"/>
          <w:highlight w:val="white"/>
        </w:rPr>
        <w:t>"description"</w:t>
      </w:r>
      <w:r w:rsidRPr="002023A4">
        <w:rPr>
          <w:rFonts w:ascii="Consolas" w:hAnsi="Consolas" w:cs="Consolas"/>
          <w:color w:val="000000"/>
          <w:sz w:val="20"/>
          <w:szCs w:val="20"/>
          <w:highlight w:val="white"/>
        </w:rPr>
        <w:t>: "</w:t>
      </w:r>
      <w:r w:rsidR="009B096B" w:rsidRPr="002023A4">
        <w:rPr>
          <w:rFonts w:ascii="Consolas" w:hAnsi="Consolas" w:cs="Consolas"/>
          <w:color w:val="000000"/>
          <w:sz w:val="20"/>
          <w:szCs w:val="20"/>
          <w:highlight w:val="white"/>
        </w:rPr>
        <w:t>AccountParties \n</w:t>
      </w:r>
      <w:r w:rsidRPr="002023A4">
        <w:rPr>
          <w:rFonts w:ascii="Consolas" w:hAnsi="Consolas" w:cs="Consolas"/>
          <w:color w:val="000000"/>
          <w:sz w:val="20"/>
          <w:szCs w:val="20"/>
          <w:highlight w:val="white"/>
        </w:rPr>
        <w:t>Confirmation of information related to …",</w:t>
      </w:r>
    </w:p>
    <w:p w14:paraId="21665193" w14:textId="2C036161" w:rsidR="00546BD8" w:rsidRPr="002023A4" w:rsidRDefault="00546BD8" w:rsidP="00B149D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2023A4">
        <w:rPr>
          <w:rFonts w:ascii="Consolas" w:hAnsi="Consolas" w:cs="Consolas"/>
          <w:color w:val="000000"/>
          <w:sz w:val="20"/>
          <w:szCs w:val="20"/>
          <w:highlight w:val="white"/>
        </w:rPr>
        <w:t xml:space="preserve">    </w:t>
      </w:r>
      <w:r w:rsidRPr="002023A4">
        <w:rPr>
          <w:rFonts w:ascii="Consolas" w:hAnsi="Consolas" w:cs="Consolas"/>
          <w:color w:val="800000"/>
          <w:sz w:val="20"/>
          <w:szCs w:val="20"/>
          <w:highlight w:val="white"/>
        </w:rPr>
        <w:t>"$ref"</w:t>
      </w:r>
      <w:r w:rsidRPr="002023A4">
        <w:rPr>
          <w:rFonts w:ascii="Consolas" w:hAnsi="Consolas" w:cs="Consolas"/>
          <w:color w:val="000000"/>
          <w:sz w:val="20"/>
          <w:szCs w:val="20"/>
          <w:highlight w:val="white"/>
        </w:rPr>
        <w:t>: "</w:t>
      </w:r>
      <w:r w:rsidR="00F243A6" w:rsidRPr="002023A4">
        <w:rPr>
          <w:rFonts w:ascii="Consolas" w:hAnsi="Consolas" w:cs="Consolas"/>
          <w:color w:val="000000"/>
          <w:sz w:val="20"/>
          <w:szCs w:val="20"/>
          <w:highlight w:val="white"/>
        </w:rPr>
        <w:t>#</w:t>
      </w:r>
      <w:r w:rsidRPr="002023A4">
        <w:rPr>
          <w:rFonts w:ascii="Consolas" w:hAnsi="Consolas" w:cs="Consolas"/>
          <w:color w:val="000000"/>
          <w:sz w:val="20"/>
          <w:szCs w:val="20"/>
          <w:highlight w:val="white"/>
        </w:rPr>
        <w:t>AccountParties1</w:t>
      </w:r>
      <w:r w:rsidR="000674C8" w:rsidRPr="002023A4">
        <w:rPr>
          <w:rFonts w:ascii="Consolas" w:hAnsi="Consolas" w:cs="Consolas"/>
          <w:color w:val="000000"/>
          <w:sz w:val="20"/>
          <w:szCs w:val="20"/>
          <w:highlight w:val="white"/>
        </w:rPr>
        <w:t>7</w:t>
      </w:r>
      <w:r w:rsidRPr="002023A4">
        <w:rPr>
          <w:rFonts w:ascii="Consolas" w:hAnsi="Consolas" w:cs="Consolas"/>
          <w:color w:val="000000"/>
          <w:sz w:val="20"/>
          <w:szCs w:val="20"/>
          <w:highlight w:val="white"/>
        </w:rPr>
        <w:t>"</w:t>
      </w:r>
    </w:p>
    <w:p w14:paraId="6D544519" w14:textId="77777777" w:rsidR="00546BD8" w:rsidRPr="002023A4" w:rsidRDefault="00546BD8" w:rsidP="00B149D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2023A4">
        <w:rPr>
          <w:rFonts w:ascii="Consolas" w:hAnsi="Consolas" w:cs="Consolas"/>
          <w:color w:val="000000"/>
          <w:sz w:val="20"/>
          <w:szCs w:val="20"/>
          <w:highlight w:val="white"/>
        </w:rPr>
        <w:t xml:space="preserve">  },</w:t>
      </w:r>
    </w:p>
    <w:p w14:paraId="44679E56" w14:textId="02C145DA" w:rsidR="00B149D1" w:rsidRDefault="00B149D1" w:rsidP="00B149D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highlight w:val="white"/>
        </w:rPr>
        <w:t xml:space="preserve">  </w:t>
      </w:r>
      <w:r>
        <w:rPr>
          <w:rFonts w:ascii="Consolas" w:hAnsi="Consolas" w:cs="Consolas"/>
          <w:color w:val="800000"/>
          <w:sz w:val="20"/>
          <w:szCs w:val="20"/>
          <w:highlight w:val="white"/>
        </w:rPr>
        <w:t>"SvgsInvstmtPlan"</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p>
    <w:p w14:paraId="5632179E" w14:textId="4405FC68" w:rsidR="00B149D1" w:rsidRDefault="00B149D1" w:rsidP="00B149D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 xml:space="preserve">    "anyOf"</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p>
    <w:p w14:paraId="5AC0E216" w14:textId="30859520" w:rsidR="00B149D1" w:rsidRDefault="00B149D1" w:rsidP="00B149D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FF"/>
          <w:sz w:val="20"/>
          <w:szCs w:val="20"/>
          <w:highlight w:val="white"/>
        </w:rPr>
        <w:t xml:space="preserve">      {</w:t>
      </w:r>
      <w:r>
        <w:rPr>
          <w:rFonts w:ascii="Consolas" w:hAnsi="Consolas" w:cs="Consolas"/>
          <w:color w:val="800000"/>
          <w:sz w:val="20"/>
          <w:szCs w:val="20"/>
          <w:highlight w:val="white"/>
        </w:rPr>
        <w:t>"$ref"</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"#InvestmentPlan17"</w:t>
      </w:r>
      <w:r>
        <w:rPr>
          <w:rFonts w:ascii="Consolas" w:hAnsi="Consolas" w:cs="Consolas"/>
          <w:color w:val="0000FF"/>
          <w:sz w:val="20"/>
          <w:szCs w:val="20"/>
          <w:highlight w:val="white"/>
        </w:rPr>
        <w:t>},</w:t>
      </w:r>
    </w:p>
    <w:p w14:paraId="33B00634" w14:textId="7AA2147C" w:rsidR="00BD0C2B" w:rsidRDefault="00BD0C2B" w:rsidP="00B149D1">
      <w:pPr>
        <w:tabs>
          <w:tab w:val="clear" w:pos="403"/>
        </w:tabs>
        <w:autoSpaceDE w:val="0"/>
        <w:autoSpaceDN w:val="0"/>
        <w:adjustRightInd w:val="0"/>
        <w:spacing w:after="0" w:line="240" w:lineRule="auto"/>
        <w:jc w:val="left"/>
        <w:rPr>
          <w:rFonts w:ascii="Consolas" w:hAnsi="Consolas" w:cs="Consolas"/>
          <w:color w:val="0000FF"/>
          <w:sz w:val="20"/>
          <w:szCs w:val="20"/>
          <w:highlight w:val="white"/>
        </w:rPr>
      </w:pPr>
      <w:r>
        <w:rPr>
          <w:rFonts w:ascii="Consolas" w:hAnsi="Consolas" w:cs="Consolas"/>
          <w:color w:val="0000FF"/>
          <w:sz w:val="20"/>
          <w:szCs w:val="20"/>
          <w:highlight w:val="white"/>
        </w:rPr>
        <w:t xml:space="preserve">      </w:t>
      </w:r>
      <w:r w:rsidR="00B149D1">
        <w:rPr>
          <w:rFonts w:ascii="Consolas" w:hAnsi="Consolas" w:cs="Consolas"/>
          <w:color w:val="0000FF"/>
          <w:sz w:val="20"/>
          <w:szCs w:val="20"/>
          <w:highlight w:val="white"/>
        </w:rPr>
        <w:t>{</w:t>
      </w:r>
    </w:p>
    <w:p w14:paraId="34AE5017" w14:textId="049C0FFB" w:rsidR="00B149D1" w:rsidRDefault="00BD0C2B" w:rsidP="00B149D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FF"/>
          <w:sz w:val="20"/>
          <w:szCs w:val="20"/>
          <w:highlight w:val="white"/>
        </w:rPr>
        <w:t xml:space="preserve">        </w:t>
      </w:r>
      <w:r w:rsidR="00B149D1">
        <w:rPr>
          <w:rFonts w:ascii="Consolas" w:hAnsi="Consolas" w:cs="Consolas"/>
          <w:color w:val="800000"/>
          <w:sz w:val="20"/>
          <w:szCs w:val="20"/>
          <w:highlight w:val="white"/>
        </w:rPr>
        <w:t>"type"</w:t>
      </w:r>
      <w:r w:rsidR="00B149D1">
        <w:rPr>
          <w:rFonts w:ascii="Consolas" w:hAnsi="Consolas" w:cs="Consolas"/>
          <w:color w:val="0000FF"/>
          <w:sz w:val="20"/>
          <w:szCs w:val="20"/>
          <w:highlight w:val="white"/>
        </w:rPr>
        <w:t>:</w:t>
      </w:r>
      <w:r w:rsidR="00B149D1">
        <w:rPr>
          <w:rFonts w:ascii="Consolas" w:hAnsi="Consolas" w:cs="Consolas"/>
          <w:color w:val="000000"/>
          <w:sz w:val="20"/>
          <w:szCs w:val="20"/>
          <w:highlight w:val="white"/>
        </w:rPr>
        <w:t xml:space="preserve"> "array"</w:t>
      </w:r>
      <w:r w:rsidR="00B149D1">
        <w:rPr>
          <w:rFonts w:ascii="Consolas" w:hAnsi="Consolas" w:cs="Consolas"/>
          <w:color w:val="0000FF"/>
          <w:sz w:val="20"/>
          <w:szCs w:val="20"/>
          <w:highlight w:val="white"/>
        </w:rPr>
        <w:t>,</w:t>
      </w:r>
    </w:p>
    <w:p w14:paraId="1E4363FD" w14:textId="11D57424" w:rsidR="00B149D1" w:rsidRDefault="00C51165" w:rsidP="00B149D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B149D1">
        <w:rPr>
          <w:rFonts w:ascii="Consolas" w:hAnsi="Consolas" w:cs="Consolas"/>
          <w:color w:val="800000"/>
          <w:sz w:val="20"/>
          <w:szCs w:val="20"/>
          <w:highlight w:val="white"/>
        </w:rPr>
        <w:t>"minItems"</w:t>
      </w:r>
      <w:r w:rsidR="00B149D1">
        <w:rPr>
          <w:rFonts w:ascii="Consolas" w:hAnsi="Consolas" w:cs="Consolas"/>
          <w:color w:val="0000FF"/>
          <w:sz w:val="20"/>
          <w:szCs w:val="20"/>
          <w:highlight w:val="white"/>
        </w:rPr>
        <w:t>:</w:t>
      </w:r>
      <w:r w:rsidR="00B149D1">
        <w:rPr>
          <w:rFonts w:ascii="Consolas" w:hAnsi="Consolas" w:cs="Consolas"/>
          <w:color w:val="008080"/>
          <w:sz w:val="20"/>
          <w:szCs w:val="20"/>
          <w:highlight w:val="white"/>
        </w:rPr>
        <w:t>1</w:t>
      </w:r>
      <w:r w:rsidR="00B149D1">
        <w:rPr>
          <w:rFonts w:ascii="Consolas" w:hAnsi="Consolas" w:cs="Consolas"/>
          <w:color w:val="0000FF"/>
          <w:sz w:val="20"/>
          <w:szCs w:val="20"/>
          <w:highlight w:val="white"/>
        </w:rPr>
        <w:t>,</w:t>
      </w:r>
    </w:p>
    <w:p w14:paraId="1A5FAE63" w14:textId="09497BDE" w:rsidR="00B149D1" w:rsidRDefault="00C51165" w:rsidP="00B149D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B149D1">
        <w:rPr>
          <w:rFonts w:ascii="Consolas" w:hAnsi="Consolas" w:cs="Consolas"/>
          <w:color w:val="800000"/>
          <w:sz w:val="20"/>
          <w:szCs w:val="20"/>
          <w:highlight w:val="white"/>
        </w:rPr>
        <w:t>"maxItems"</w:t>
      </w:r>
      <w:r w:rsidR="00B149D1">
        <w:rPr>
          <w:rFonts w:ascii="Consolas" w:hAnsi="Consolas" w:cs="Consolas"/>
          <w:color w:val="0000FF"/>
          <w:sz w:val="20"/>
          <w:szCs w:val="20"/>
          <w:highlight w:val="white"/>
        </w:rPr>
        <w:t>:</w:t>
      </w:r>
      <w:r w:rsidR="00B149D1">
        <w:rPr>
          <w:rFonts w:ascii="Consolas" w:hAnsi="Consolas" w:cs="Consolas"/>
          <w:color w:val="008080"/>
          <w:sz w:val="20"/>
          <w:szCs w:val="20"/>
          <w:highlight w:val="white"/>
        </w:rPr>
        <w:t>50</w:t>
      </w:r>
      <w:r w:rsidR="00B149D1">
        <w:rPr>
          <w:rFonts w:ascii="Consolas" w:hAnsi="Consolas" w:cs="Consolas"/>
          <w:color w:val="0000FF"/>
          <w:sz w:val="20"/>
          <w:szCs w:val="20"/>
          <w:highlight w:val="white"/>
        </w:rPr>
        <w:t>,</w:t>
      </w:r>
    </w:p>
    <w:p w14:paraId="63B1DEC2" w14:textId="482A8E72" w:rsidR="00B149D1" w:rsidRDefault="00C51165" w:rsidP="00B149D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B149D1">
        <w:rPr>
          <w:rFonts w:ascii="Consolas" w:hAnsi="Consolas" w:cs="Consolas"/>
          <w:color w:val="800000"/>
          <w:sz w:val="20"/>
          <w:szCs w:val="20"/>
          <w:highlight w:val="white"/>
        </w:rPr>
        <w:t>"items"</w:t>
      </w:r>
      <w:r w:rsidR="00B149D1">
        <w:rPr>
          <w:rFonts w:ascii="Consolas" w:hAnsi="Consolas" w:cs="Consolas"/>
          <w:color w:val="0000FF"/>
          <w:sz w:val="20"/>
          <w:szCs w:val="20"/>
          <w:highlight w:val="white"/>
        </w:rPr>
        <w:t>:{</w:t>
      </w:r>
      <w:r w:rsidR="00B149D1">
        <w:rPr>
          <w:rFonts w:ascii="Consolas" w:hAnsi="Consolas" w:cs="Consolas"/>
          <w:color w:val="800000"/>
          <w:sz w:val="20"/>
          <w:szCs w:val="20"/>
          <w:highlight w:val="white"/>
        </w:rPr>
        <w:t>"$ref"</w:t>
      </w:r>
      <w:r w:rsidR="00B149D1">
        <w:rPr>
          <w:rFonts w:ascii="Consolas" w:hAnsi="Consolas" w:cs="Consolas"/>
          <w:color w:val="0000FF"/>
          <w:sz w:val="20"/>
          <w:szCs w:val="20"/>
          <w:highlight w:val="white"/>
        </w:rPr>
        <w:t>:</w:t>
      </w:r>
      <w:r w:rsidR="00B149D1">
        <w:rPr>
          <w:rFonts w:ascii="Consolas" w:hAnsi="Consolas" w:cs="Consolas"/>
          <w:color w:val="000000"/>
          <w:sz w:val="20"/>
          <w:szCs w:val="20"/>
          <w:highlight w:val="white"/>
        </w:rPr>
        <w:t xml:space="preserve"> "#InvestmentPlan17"</w:t>
      </w:r>
      <w:r w:rsidR="00B149D1">
        <w:rPr>
          <w:rFonts w:ascii="Consolas" w:hAnsi="Consolas" w:cs="Consolas"/>
          <w:color w:val="0000FF"/>
          <w:sz w:val="20"/>
          <w:szCs w:val="20"/>
          <w:highlight w:val="white"/>
        </w:rPr>
        <w:t>}</w:t>
      </w:r>
    </w:p>
    <w:p w14:paraId="39BBADAA" w14:textId="4D24E150" w:rsidR="00B149D1" w:rsidRDefault="00C51165" w:rsidP="00B149D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B149D1">
        <w:rPr>
          <w:rFonts w:ascii="Consolas" w:hAnsi="Consolas" w:cs="Consolas"/>
          <w:color w:val="0000FF"/>
          <w:sz w:val="20"/>
          <w:szCs w:val="20"/>
          <w:highlight w:val="white"/>
        </w:rPr>
        <w:t>}</w:t>
      </w:r>
    </w:p>
    <w:p w14:paraId="738CC2C7" w14:textId="77777777" w:rsidR="00C51165" w:rsidRDefault="00C51165" w:rsidP="00B149D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B149D1">
        <w:rPr>
          <w:rFonts w:ascii="Consolas" w:hAnsi="Consolas" w:cs="Consolas"/>
          <w:color w:val="0000FF"/>
          <w:sz w:val="20"/>
          <w:szCs w:val="20"/>
          <w:highlight w:val="white"/>
        </w:rPr>
        <w:t>],</w:t>
      </w:r>
    </w:p>
    <w:p w14:paraId="1EF43591" w14:textId="27CB1FCD" w:rsidR="00B149D1" w:rsidRDefault="00C51165" w:rsidP="00B149D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B149D1">
        <w:rPr>
          <w:rFonts w:ascii="Consolas" w:hAnsi="Consolas" w:cs="Consolas"/>
          <w:color w:val="800000"/>
          <w:sz w:val="20"/>
          <w:szCs w:val="20"/>
          <w:highlight w:val="white"/>
        </w:rPr>
        <w:t>"description"</w:t>
      </w:r>
      <w:r w:rsidR="00B149D1">
        <w:rPr>
          <w:rFonts w:ascii="Consolas" w:hAnsi="Consolas" w:cs="Consolas"/>
          <w:color w:val="0000FF"/>
          <w:sz w:val="20"/>
          <w:szCs w:val="20"/>
          <w:highlight w:val="white"/>
        </w:rPr>
        <w:t>:</w:t>
      </w:r>
      <w:r w:rsidR="00B149D1">
        <w:rPr>
          <w:rFonts w:ascii="Consolas" w:hAnsi="Consolas" w:cs="Consolas"/>
          <w:color w:val="000000"/>
          <w:sz w:val="20"/>
          <w:szCs w:val="20"/>
          <w:highlight w:val="white"/>
        </w:rPr>
        <w:t xml:space="preserve"> "SavingsInvestmentPlan\nConfirmation of the information …"</w:t>
      </w:r>
    </w:p>
    <w:p w14:paraId="19B7B958" w14:textId="2C9C8E28" w:rsidR="00B149D1" w:rsidRDefault="00C51165" w:rsidP="00B149D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FF"/>
          <w:sz w:val="20"/>
          <w:szCs w:val="20"/>
          <w:highlight w:val="white"/>
        </w:rPr>
        <w:t xml:space="preserve">  </w:t>
      </w:r>
      <w:r w:rsidR="00B149D1">
        <w:rPr>
          <w:rFonts w:ascii="Consolas" w:hAnsi="Consolas" w:cs="Consolas"/>
          <w:color w:val="0000FF"/>
          <w:sz w:val="20"/>
          <w:szCs w:val="20"/>
          <w:highlight w:val="white"/>
        </w:rPr>
        <w:t>},</w:t>
      </w:r>
    </w:p>
    <w:p w14:paraId="0A8785F9" w14:textId="77777777" w:rsidR="00801CB4" w:rsidRDefault="00801CB4" w:rsidP="00546BD8">
      <w:pPr>
        <w:tabs>
          <w:tab w:val="clear" w:pos="403"/>
        </w:tabs>
        <w:autoSpaceDE w:val="0"/>
        <w:autoSpaceDN w:val="0"/>
        <w:adjustRightInd w:val="0"/>
        <w:spacing w:after="0" w:line="240" w:lineRule="auto"/>
        <w:jc w:val="left"/>
        <w:rPr>
          <w:rFonts w:ascii="Consolas" w:hAnsi="Consolas" w:cs="Consolas"/>
          <w:color w:val="000000"/>
          <w:highlight w:val="white"/>
        </w:rPr>
      </w:pPr>
    </w:p>
    <w:p w14:paraId="439BF1A5" w14:textId="3347586A" w:rsidR="00BB1411" w:rsidRPr="00BF1DDA" w:rsidRDefault="00BB1411" w:rsidP="00546BD8">
      <w:pPr>
        <w:tabs>
          <w:tab w:val="clear" w:pos="403"/>
        </w:tabs>
        <w:autoSpaceDE w:val="0"/>
        <w:autoSpaceDN w:val="0"/>
        <w:adjustRightInd w:val="0"/>
        <w:spacing w:after="0" w:line="240" w:lineRule="auto"/>
        <w:jc w:val="left"/>
        <w:rPr>
          <w:rFonts w:ascii="Consolas" w:hAnsi="Consolas" w:cs="Consolas"/>
          <w:color w:val="000000"/>
          <w:highlight w:val="white"/>
        </w:rPr>
      </w:pPr>
      <w:r w:rsidRPr="00511394">
        <w:br w:type="page"/>
      </w:r>
    </w:p>
    <w:p w14:paraId="2701A6B7" w14:textId="7D766F62" w:rsidR="00744EB4" w:rsidRPr="00511394" w:rsidRDefault="00744EB4" w:rsidP="003A55CA">
      <w:pPr>
        <w:pStyle w:val="Heading2"/>
      </w:pPr>
      <w:bookmarkStart w:id="34" w:name="_Toc193447690"/>
      <w:r w:rsidRPr="00511394">
        <w:lastRenderedPageBreak/>
        <w:t>MessageComponentType</w:t>
      </w:r>
      <w:bookmarkEnd w:id="34"/>
    </w:p>
    <w:p w14:paraId="01AD9D82" w14:textId="5003DA16" w:rsidR="00C96AEC" w:rsidRPr="00511394" w:rsidRDefault="00474F1E" w:rsidP="003A55CA">
      <w:pPr>
        <w:jc w:val="left"/>
      </w:pPr>
      <w:r w:rsidRPr="00511394">
        <w:t xml:space="preserve">There are three </w:t>
      </w:r>
      <w:r w:rsidR="00342A0E" w:rsidRPr="00511394">
        <w:t xml:space="preserve">concrete subclasses </w:t>
      </w:r>
      <w:r w:rsidR="00E4768D" w:rsidRPr="00511394">
        <w:t xml:space="preserve">of </w:t>
      </w:r>
      <w:r w:rsidR="00841DB3">
        <w:t xml:space="preserve">the </w:t>
      </w:r>
      <w:r w:rsidR="00342A0E" w:rsidRPr="00511394">
        <w:t xml:space="preserve">abstract </w:t>
      </w:r>
      <w:r w:rsidR="00E4768D" w:rsidRPr="00511394">
        <w:t>MessageCompo</w:t>
      </w:r>
      <w:r w:rsidRPr="00511394">
        <w:t>n</w:t>
      </w:r>
      <w:r w:rsidR="00E4768D" w:rsidRPr="00511394">
        <w:t>entType</w:t>
      </w:r>
      <w:r w:rsidR="00342A0E" w:rsidRPr="00511394">
        <w:t xml:space="preserve">, which generate different </w:t>
      </w:r>
      <w:r w:rsidR="0054075C" w:rsidRPr="00511394">
        <w:t xml:space="preserve">styles of </w:t>
      </w:r>
      <w:r w:rsidR="00342A0E" w:rsidRPr="00511394">
        <w:t>subschema</w:t>
      </w:r>
      <w:r w:rsidR="003051E7" w:rsidRPr="00511394">
        <w:t xml:space="preserve"> in the </w:t>
      </w:r>
      <w:r w:rsidR="00281576">
        <w:t>“</w:t>
      </w:r>
      <w:r w:rsidR="00914168">
        <w:t>$defs</w:t>
      </w:r>
      <w:r w:rsidR="00281576">
        <w:t>”</w:t>
      </w:r>
      <w:r w:rsidR="003051E7" w:rsidRPr="00511394">
        <w:t xml:space="preserve"> property of the root schema</w:t>
      </w:r>
      <w:r w:rsidR="00134146" w:rsidRPr="00511394">
        <w:t>.</w:t>
      </w:r>
    </w:p>
    <w:p w14:paraId="24094A32" w14:textId="77777777" w:rsidR="00744EB4" w:rsidRPr="00511394" w:rsidRDefault="00744EB4" w:rsidP="003A55CA">
      <w:pPr>
        <w:pStyle w:val="Heading3"/>
      </w:pPr>
      <w:bookmarkStart w:id="35" w:name="_Toc193447691"/>
      <w:r w:rsidRPr="00511394">
        <w:t>ExternalSchema</w:t>
      </w:r>
      <w:bookmarkEnd w:id="35"/>
    </w:p>
    <w:p w14:paraId="7F5283F0" w14:textId="2BE34BC9" w:rsidR="0053259D" w:rsidRPr="00511394" w:rsidRDefault="0053259D" w:rsidP="003A55CA">
      <w:pPr>
        <w:spacing w:after="270"/>
        <w:ind w:left="-5" w:right="42"/>
        <w:jc w:val="left"/>
      </w:pPr>
      <w:r w:rsidRPr="00511394">
        <w:t xml:space="preserve">The </w:t>
      </w:r>
      <w:r w:rsidR="00FD7787">
        <w:t xml:space="preserve">  </w:t>
      </w:r>
      <w:r w:rsidRPr="00511394">
        <w:t>subschema for an ExternalSchema is a</w:t>
      </w:r>
      <w:r w:rsidR="00084471">
        <w:t xml:space="preserve">n </w:t>
      </w:r>
      <w:r w:rsidRPr="00511394">
        <w:t xml:space="preserve">object </w:t>
      </w:r>
      <w:r w:rsidR="00B04C52">
        <w:t>comprising the</w:t>
      </w:r>
      <w:r w:rsidR="00B04C52" w:rsidRPr="00511394">
        <w:t xml:space="preserve"> following </w:t>
      </w:r>
      <w:r w:rsidR="00B04C52">
        <w:t>properties</w:t>
      </w:r>
      <w:r w:rsidRPr="00511394">
        <w:t xml:space="preserve">: </w:t>
      </w:r>
    </w:p>
    <w:p w14:paraId="14282AF6" w14:textId="6914A8E2" w:rsidR="004C2F84" w:rsidRPr="00511394" w:rsidRDefault="004C2F84" w:rsidP="00F2077C">
      <w:pPr>
        <w:numPr>
          <w:ilvl w:val="0"/>
          <w:numId w:val="10"/>
        </w:numPr>
        <w:tabs>
          <w:tab w:val="clear" w:pos="403"/>
        </w:tabs>
        <w:spacing w:after="15" w:line="247" w:lineRule="auto"/>
        <w:ind w:right="42"/>
        <w:jc w:val="left"/>
      </w:pPr>
      <w:r>
        <w:t>Name</w:t>
      </w:r>
      <w:r w:rsidRPr="00511394">
        <w:t xml:space="preserve"> property of the </w:t>
      </w:r>
      <w:r w:rsidR="00964A39">
        <w:t>MessageComponentType</w:t>
      </w:r>
      <w:r w:rsidRPr="00511394">
        <w:t>, with</w:t>
      </w:r>
      <w:r>
        <w:t xml:space="preserve"> an</w:t>
      </w:r>
      <w:r w:rsidRPr="00511394">
        <w:t xml:space="preserve"> object </w:t>
      </w:r>
      <w:r>
        <w:t>comprising the following properties</w:t>
      </w:r>
      <w:r w:rsidRPr="00511394">
        <w:t>:</w:t>
      </w:r>
    </w:p>
    <w:p w14:paraId="59471A82" w14:textId="468EC082" w:rsidR="004106C2" w:rsidRPr="00511394" w:rsidRDefault="004106C2" w:rsidP="00F2077C">
      <w:pPr>
        <w:numPr>
          <w:ilvl w:val="1"/>
          <w:numId w:val="10"/>
        </w:numPr>
        <w:tabs>
          <w:tab w:val="clear" w:pos="403"/>
        </w:tabs>
        <w:spacing w:after="37" w:line="247" w:lineRule="auto"/>
        <w:ind w:right="42"/>
        <w:jc w:val="left"/>
      </w:pPr>
      <w:r>
        <w:rPr>
          <w:rFonts w:ascii="Consolas" w:hAnsi="Consolas" w:cs="Consolas"/>
          <w:color w:val="800000"/>
          <w:highlight w:val="white"/>
        </w:rPr>
        <w:t>"$anchor"</w:t>
      </w:r>
      <w:r>
        <w:t xml:space="preserve">: </w:t>
      </w:r>
      <w:r w:rsidRPr="00511394">
        <w:t xml:space="preserve">string value of </w:t>
      </w:r>
      <w:r>
        <w:t xml:space="preserve">its name </w:t>
      </w:r>
      <w:r w:rsidRPr="00511394">
        <w:t xml:space="preserve">property. </w:t>
      </w:r>
    </w:p>
    <w:p w14:paraId="3B175860" w14:textId="09127FEA" w:rsidR="00B86D8E" w:rsidRDefault="00413FCB" w:rsidP="00F2077C">
      <w:pPr>
        <w:numPr>
          <w:ilvl w:val="1"/>
          <w:numId w:val="10"/>
        </w:numPr>
        <w:tabs>
          <w:tab w:val="clear" w:pos="403"/>
        </w:tabs>
        <w:spacing w:after="37" w:line="247" w:lineRule="auto"/>
        <w:ind w:right="42"/>
        <w:jc w:val="left"/>
      </w:pPr>
      <w:r>
        <w:rPr>
          <w:rFonts w:ascii="Consolas" w:hAnsi="Consolas" w:cs="Consolas"/>
          <w:color w:val="800000"/>
          <w:highlight w:val="white"/>
        </w:rPr>
        <w:t>"description"</w:t>
      </w:r>
      <w:r>
        <w:t xml:space="preserve">: </w:t>
      </w:r>
      <w:r w:rsidRPr="00511394">
        <w:t xml:space="preserve">string value of </w:t>
      </w:r>
      <w:r w:rsidR="003C6CCD">
        <w:t xml:space="preserve">its </w:t>
      </w:r>
      <w:r w:rsidRPr="00511394">
        <w:t xml:space="preserve">definition property </w:t>
      </w:r>
      <w:r w:rsidR="00964A39" w:rsidRPr="00511394">
        <w:t>.</w:t>
      </w:r>
    </w:p>
    <w:p w14:paraId="15EECD60" w14:textId="77777777" w:rsidR="00964A39" w:rsidRPr="00511394" w:rsidRDefault="00964A39" w:rsidP="00964A39">
      <w:pPr>
        <w:tabs>
          <w:tab w:val="clear" w:pos="403"/>
        </w:tabs>
        <w:spacing w:after="37" w:line="247" w:lineRule="auto"/>
        <w:ind w:right="42"/>
        <w:jc w:val="left"/>
      </w:pPr>
    </w:p>
    <w:p w14:paraId="210B72D9" w14:textId="68FAE4F2" w:rsidR="00942A1F" w:rsidRPr="00511394" w:rsidRDefault="00942A1F" w:rsidP="00042979">
      <w:r w:rsidRPr="00511394">
        <w:t>Exampl</w:t>
      </w:r>
      <w:r w:rsidR="00694636">
        <w:t xml:space="preserve">e: </w:t>
      </w:r>
      <w:r w:rsidR="000D67D9">
        <w:t>ExternalSchema</w:t>
      </w:r>
      <w:r w:rsidR="00F26F76">
        <w:t xml:space="preserve"> where processContent proper</w:t>
      </w:r>
      <w:r w:rsidR="00967DC3">
        <w:t>t</w:t>
      </w:r>
      <w:r w:rsidR="00F26F76">
        <w:t xml:space="preserve">y has value </w:t>
      </w:r>
      <w:r w:rsidR="00225461" w:rsidRPr="00511394">
        <w:t>"LAX"</w:t>
      </w:r>
      <w:r w:rsidR="00C5558E">
        <w:t>:</w:t>
      </w:r>
    </w:p>
    <w:p w14:paraId="6BA4D65F" w14:textId="77777777" w:rsidR="00506875" w:rsidRPr="003B3C35" w:rsidRDefault="00506875"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"SupplementaryDataEnvelope1"</w:t>
      </w:r>
      <w:r w:rsidRPr="003B3C35">
        <w:rPr>
          <w:rFonts w:ascii="Consolas" w:hAnsi="Consolas" w:cs="Consolas"/>
          <w:color w:val="000000"/>
          <w:sz w:val="20"/>
          <w:szCs w:val="20"/>
          <w:highlight w:val="white"/>
        </w:rPr>
        <w:t>: {</w:t>
      </w:r>
    </w:p>
    <w:p w14:paraId="09944608" w14:textId="4EBDA6F5" w:rsidR="00917A1D" w:rsidRPr="003B3C35" w:rsidRDefault="00917A1D" w:rsidP="00917A1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w:t>
      </w:r>
      <w:r w:rsidR="00AF2865" w:rsidRPr="003B3C35">
        <w:rPr>
          <w:rFonts w:ascii="Consolas" w:hAnsi="Consolas" w:cs="Consolas"/>
          <w:color w:val="800000"/>
          <w:sz w:val="20"/>
          <w:szCs w:val="20"/>
          <w:highlight w:val="white"/>
        </w:rPr>
        <w:t>$anchor</w:t>
      </w:r>
      <w:r w:rsidRPr="003B3C35">
        <w:rPr>
          <w:rFonts w:ascii="Consolas" w:hAnsi="Consolas" w:cs="Consolas"/>
          <w:color w:val="800000"/>
          <w:sz w:val="20"/>
          <w:szCs w:val="20"/>
          <w:highlight w:val="white"/>
        </w:rPr>
        <w:t>"</w:t>
      </w:r>
      <w:r w:rsidRPr="003B3C35">
        <w:rPr>
          <w:rFonts w:ascii="Consolas" w:hAnsi="Consolas" w:cs="Consolas"/>
          <w:color w:val="000000"/>
          <w:sz w:val="20"/>
          <w:szCs w:val="20"/>
          <w:highlight w:val="white"/>
        </w:rPr>
        <w:t>: "</w:t>
      </w:r>
      <w:r w:rsidR="00AF2865" w:rsidRPr="003B3C35">
        <w:rPr>
          <w:rFonts w:ascii="Consolas" w:hAnsi="Consolas" w:cs="Consolas"/>
          <w:color w:val="000000"/>
          <w:sz w:val="20"/>
          <w:szCs w:val="20"/>
        </w:rPr>
        <w:t>SupplementaryDataEnvelope1</w:t>
      </w:r>
      <w:r w:rsidRPr="003B3C35">
        <w:rPr>
          <w:rFonts w:ascii="Consolas" w:hAnsi="Consolas" w:cs="Consolas"/>
          <w:color w:val="000000"/>
          <w:sz w:val="20"/>
          <w:szCs w:val="20"/>
          <w:highlight w:val="white"/>
        </w:rPr>
        <w:t>",</w:t>
      </w:r>
    </w:p>
    <w:p w14:paraId="5DFD800F" w14:textId="7C2E071B" w:rsidR="00506875" w:rsidRPr="003B3C35" w:rsidRDefault="00506875"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"description"</w:t>
      </w:r>
      <w:r w:rsidRPr="003B3C35">
        <w:rPr>
          <w:rFonts w:ascii="Consolas" w:hAnsi="Consolas" w:cs="Consolas"/>
          <w:color w:val="000000"/>
          <w:sz w:val="20"/>
          <w:szCs w:val="20"/>
          <w:highlight w:val="white"/>
        </w:rPr>
        <w:t>: "Technical component that contains the validated … "</w:t>
      </w:r>
    </w:p>
    <w:p w14:paraId="7CC2D437" w14:textId="77777777" w:rsidR="009914B3" w:rsidRPr="003B3C35" w:rsidRDefault="00506875" w:rsidP="003A55CA">
      <w:pPr>
        <w:tabs>
          <w:tab w:val="clear" w:pos="403"/>
        </w:tabs>
        <w:spacing w:after="0" w:line="240" w:lineRule="auto"/>
        <w:jc w:val="left"/>
        <w:rPr>
          <w:rFonts w:ascii="Consolas" w:hAnsi="Consolas" w:cs="Consolas"/>
          <w:color w:val="000000"/>
          <w:sz w:val="20"/>
          <w:szCs w:val="20"/>
        </w:rPr>
      </w:pPr>
      <w:r w:rsidRPr="003B3C35">
        <w:rPr>
          <w:rFonts w:ascii="Consolas" w:hAnsi="Consolas" w:cs="Consolas"/>
          <w:color w:val="000000"/>
          <w:sz w:val="20"/>
          <w:szCs w:val="20"/>
          <w:highlight w:val="white"/>
        </w:rPr>
        <w:t>}</w:t>
      </w:r>
    </w:p>
    <w:p w14:paraId="57331138" w14:textId="77777777" w:rsidR="00D94108" w:rsidRPr="00511394" w:rsidRDefault="00D94108" w:rsidP="008900C5">
      <w:pPr>
        <w:tabs>
          <w:tab w:val="clear" w:pos="403"/>
        </w:tabs>
        <w:spacing w:after="0" w:line="240" w:lineRule="auto"/>
        <w:jc w:val="left"/>
        <w:rPr>
          <w:rFonts w:eastAsia="MS Mincho"/>
          <w:b/>
          <w:lang w:eastAsia="ja-JP"/>
        </w:rPr>
      </w:pPr>
    </w:p>
    <w:p w14:paraId="4911E867" w14:textId="77777777" w:rsidR="005C77A4" w:rsidRDefault="005C77A4">
      <w:pPr>
        <w:tabs>
          <w:tab w:val="clear" w:pos="403"/>
        </w:tabs>
        <w:spacing w:after="0" w:line="240" w:lineRule="auto"/>
        <w:jc w:val="left"/>
        <w:rPr>
          <w:rFonts w:eastAsia="MS Mincho"/>
          <w:b/>
          <w:lang w:eastAsia="ja-JP"/>
        </w:rPr>
      </w:pPr>
      <w:r>
        <w:br w:type="page"/>
      </w:r>
    </w:p>
    <w:p w14:paraId="24099005" w14:textId="1BC0A8A1" w:rsidR="00744EB4" w:rsidRPr="00511394" w:rsidRDefault="00744EB4" w:rsidP="003A55CA">
      <w:pPr>
        <w:pStyle w:val="Heading3"/>
      </w:pPr>
      <w:bookmarkStart w:id="36" w:name="_Toc193447692"/>
      <w:r w:rsidRPr="00511394">
        <w:lastRenderedPageBreak/>
        <w:t>MessageComponent</w:t>
      </w:r>
      <w:bookmarkEnd w:id="36"/>
    </w:p>
    <w:p w14:paraId="77F5E475" w14:textId="49DF335D" w:rsidR="00964A39" w:rsidRPr="00511394" w:rsidRDefault="00964A39" w:rsidP="00964A39">
      <w:pPr>
        <w:spacing w:after="270"/>
        <w:ind w:left="-5" w:right="42"/>
        <w:jc w:val="left"/>
      </w:pPr>
      <w:r w:rsidRPr="00511394">
        <w:t xml:space="preserve">The </w:t>
      </w:r>
      <w:r w:rsidR="00FD7787">
        <w:t xml:space="preserve">  </w:t>
      </w:r>
      <w:r w:rsidRPr="00511394">
        <w:t xml:space="preserve">subschema for a </w:t>
      </w:r>
      <w:r>
        <w:t>MessageComponent</w:t>
      </w:r>
      <w:r w:rsidRPr="00511394">
        <w:t xml:space="preserve"> is</w:t>
      </w:r>
      <w:r w:rsidR="0069028C" w:rsidRPr="0069028C">
        <w:t xml:space="preserve"> </w:t>
      </w:r>
      <w:r w:rsidRPr="00511394">
        <w:t xml:space="preserve">a JSON object </w:t>
      </w:r>
      <w:r>
        <w:t>comprising the</w:t>
      </w:r>
      <w:r w:rsidRPr="00511394">
        <w:t xml:space="preserve"> following </w:t>
      </w:r>
      <w:r>
        <w:t>properties</w:t>
      </w:r>
      <w:r w:rsidRPr="00511394">
        <w:t xml:space="preserve">: </w:t>
      </w:r>
    </w:p>
    <w:p w14:paraId="06DCE4C2" w14:textId="77388D52" w:rsidR="00964A39" w:rsidRPr="00511394" w:rsidRDefault="00964A39" w:rsidP="00F2077C">
      <w:pPr>
        <w:numPr>
          <w:ilvl w:val="0"/>
          <w:numId w:val="11"/>
        </w:numPr>
        <w:tabs>
          <w:tab w:val="clear" w:pos="403"/>
        </w:tabs>
        <w:spacing w:after="15" w:line="247" w:lineRule="auto"/>
        <w:ind w:right="42"/>
        <w:jc w:val="left"/>
      </w:pPr>
      <w:r>
        <w:t>Name</w:t>
      </w:r>
      <w:r w:rsidRPr="00511394">
        <w:t xml:space="preserve"> property of the </w:t>
      </w:r>
      <w:r>
        <w:t>MessageComponent</w:t>
      </w:r>
      <w:r w:rsidRPr="00511394">
        <w:t>, with</w:t>
      </w:r>
      <w:r>
        <w:t xml:space="preserve"> an</w:t>
      </w:r>
      <w:r w:rsidRPr="00511394">
        <w:t xml:space="preserve"> object </w:t>
      </w:r>
      <w:r>
        <w:t>comprising the following properties</w:t>
      </w:r>
      <w:r w:rsidRPr="00511394">
        <w:t>:</w:t>
      </w:r>
    </w:p>
    <w:p w14:paraId="6070467A" w14:textId="4B293CC1" w:rsidR="00964A39" w:rsidRPr="00511394" w:rsidRDefault="00964A39" w:rsidP="00F2077C">
      <w:pPr>
        <w:numPr>
          <w:ilvl w:val="1"/>
          <w:numId w:val="11"/>
        </w:numPr>
        <w:tabs>
          <w:tab w:val="clear" w:pos="403"/>
        </w:tabs>
        <w:spacing w:after="37" w:line="247" w:lineRule="auto"/>
        <w:ind w:right="42"/>
        <w:jc w:val="left"/>
      </w:pPr>
      <w:r>
        <w:rPr>
          <w:rFonts w:ascii="Consolas" w:hAnsi="Consolas" w:cs="Consolas"/>
          <w:color w:val="800000"/>
          <w:highlight w:val="white"/>
        </w:rPr>
        <w:t>"description"</w:t>
      </w:r>
      <w:r>
        <w:t xml:space="preserve">: </w:t>
      </w:r>
      <w:r w:rsidR="00901613" w:rsidRPr="00511394">
        <w:t xml:space="preserve">string value of </w:t>
      </w:r>
      <w:r w:rsidR="00901613">
        <w:t xml:space="preserve">its </w:t>
      </w:r>
      <w:r w:rsidR="00901613" w:rsidRPr="00511394">
        <w:t>definition property</w:t>
      </w:r>
      <w:r w:rsidRPr="00511394">
        <w:t xml:space="preserve">. </w:t>
      </w:r>
    </w:p>
    <w:p w14:paraId="4C28FB2D" w14:textId="77777777" w:rsidR="00F70E81" w:rsidRPr="00511394" w:rsidRDefault="00F70E81" w:rsidP="00F2077C">
      <w:pPr>
        <w:numPr>
          <w:ilvl w:val="1"/>
          <w:numId w:val="11"/>
        </w:numPr>
        <w:tabs>
          <w:tab w:val="clear" w:pos="403"/>
        </w:tabs>
        <w:spacing w:after="37" w:line="247" w:lineRule="auto"/>
        <w:ind w:right="42"/>
        <w:jc w:val="left"/>
      </w:pPr>
      <w:r>
        <w:rPr>
          <w:rFonts w:ascii="Consolas" w:hAnsi="Consolas" w:cs="Consolas"/>
          <w:color w:val="800000"/>
          <w:highlight w:val="white"/>
        </w:rPr>
        <w:t>"type"</w:t>
      </w:r>
      <w:r w:rsidRPr="00511394">
        <w:t xml:space="preserve"> </w:t>
      </w:r>
      <w:r>
        <w:t>keyword set to</w:t>
      </w:r>
      <w:r w:rsidRPr="00511394">
        <w:t xml:space="preserve"> </w:t>
      </w:r>
      <w:r>
        <w:t>the</w:t>
      </w:r>
      <w:r w:rsidRPr="00511394">
        <w:t xml:space="preserve"> value </w:t>
      </w:r>
      <w:r>
        <w:rPr>
          <w:rFonts w:ascii="Consolas" w:hAnsi="Consolas" w:cs="Consolas"/>
          <w:color w:val="000000"/>
          <w:highlight w:val="white"/>
        </w:rPr>
        <w:t>"object"</w:t>
      </w:r>
      <w:r w:rsidRPr="00511394">
        <w:t>.</w:t>
      </w:r>
    </w:p>
    <w:p w14:paraId="503EDDBD" w14:textId="6F315C82" w:rsidR="00037733" w:rsidRPr="00511394" w:rsidRDefault="00174976" w:rsidP="00F2077C">
      <w:pPr>
        <w:numPr>
          <w:ilvl w:val="1"/>
          <w:numId w:val="11"/>
        </w:numPr>
        <w:tabs>
          <w:tab w:val="clear" w:pos="403"/>
        </w:tabs>
        <w:spacing w:after="37" w:line="247" w:lineRule="auto"/>
        <w:ind w:right="42"/>
        <w:jc w:val="left"/>
      </w:pPr>
      <w:r>
        <w:rPr>
          <w:rFonts w:ascii="Consolas" w:hAnsi="Consolas" w:cs="Consolas"/>
          <w:color w:val="800000"/>
          <w:highlight w:val="white"/>
        </w:rPr>
        <w:t>"additionalProperties"</w:t>
      </w:r>
      <w:r>
        <w:t>: keyword set to the Boo</w:t>
      </w:r>
      <w:r w:rsidRPr="00511394">
        <w:t xml:space="preserve">lean value </w:t>
      </w:r>
      <w:r>
        <w:rPr>
          <w:rFonts w:ascii="Consolas" w:hAnsi="Consolas" w:cs="Consolas"/>
          <w:b/>
          <w:bCs/>
          <w:color w:val="808040"/>
          <w:highlight w:val="white"/>
        </w:rPr>
        <w:t>false</w:t>
      </w:r>
      <w:r>
        <w:t>, prohibiting any additional properties not strictly defined within the subschema.</w:t>
      </w:r>
      <w:r w:rsidRPr="00511394">
        <w:t xml:space="preserve"> </w:t>
      </w:r>
    </w:p>
    <w:p w14:paraId="0932BBDA" w14:textId="7E118251" w:rsidR="008E3B3D" w:rsidRPr="00511394" w:rsidRDefault="008E3B3D" w:rsidP="00F2077C">
      <w:pPr>
        <w:numPr>
          <w:ilvl w:val="1"/>
          <w:numId w:val="11"/>
        </w:numPr>
        <w:tabs>
          <w:tab w:val="clear" w:pos="403"/>
        </w:tabs>
        <w:spacing w:after="37" w:line="247" w:lineRule="auto"/>
        <w:ind w:right="42"/>
        <w:jc w:val="left"/>
      </w:pPr>
      <w:r>
        <w:rPr>
          <w:rFonts w:ascii="Consolas" w:hAnsi="Consolas" w:cs="Consolas"/>
          <w:color w:val="800000"/>
          <w:highlight w:val="white"/>
        </w:rPr>
        <w:t>"</w:t>
      </w:r>
      <w:r w:rsidRPr="00042979">
        <w:rPr>
          <w:rFonts w:ascii="Consolas" w:hAnsi="Consolas" w:cs="Consolas"/>
          <w:color w:val="800000"/>
          <w:highlight w:val="white"/>
        </w:rPr>
        <w:t>minProperties</w:t>
      </w:r>
      <w:r>
        <w:rPr>
          <w:rFonts w:ascii="Consolas" w:hAnsi="Consolas" w:cs="Consolas"/>
          <w:color w:val="800000"/>
          <w:highlight w:val="white"/>
        </w:rPr>
        <w:t>"</w:t>
      </w:r>
      <w:r w:rsidRPr="00511394">
        <w:t xml:space="preserve"> </w:t>
      </w:r>
      <w:r w:rsidR="004B68DC">
        <w:t xml:space="preserve">keword </w:t>
      </w:r>
      <w:r>
        <w:t>set to number value 1</w:t>
      </w:r>
      <w:r w:rsidR="00D86874">
        <w:t xml:space="preserve">, if </w:t>
      </w:r>
      <w:r w:rsidR="00253A22">
        <w:t>the</w:t>
      </w:r>
      <w:r w:rsidR="009036E3">
        <w:t xml:space="preserve">re is no </w:t>
      </w:r>
      <w:r w:rsidR="00253A22">
        <w:t>MessageElement</w:t>
      </w:r>
      <w:r w:rsidR="009036E3">
        <w:t xml:space="preserve"> with a minimum cardinality </w:t>
      </w:r>
      <w:r w:rsidR="00CD333A">
        <w:t xml:space="preserve">of one or more, otherwise </w:t>
      </w:r>
      <w:r w:rsidR="004B68DC">
        <w:t xml:space="preserve">the </w:t>
      </w:r>
      <w:r w:rsidR="004B68DC">
        <w:rPr>
          <w:rFonts w:ascii="Consolas" w:hAnsi="Consolas" w:cs="Consolas"/>
          <w:color w:val="800000"/>
          <w:highlight w:val="white"/>
        </w:rPr>
        <w:t>"</w:t>
      </w:r>
      <w:r w:rsidR="004B68DC" w:rsidRPr="00042979">
        <w:rPr>
          <w:rFonts w:ascii="Consolas" w:hAnsi="Consolas" w:cs="Consolas"/>
          <w:color w:val="800000"/>
          <w:highlight w:val="white"/>
        </w:rPr>
        <w:t>minProperties</w:t>
      </w:r>
      <w:r w:rsidR="004B68DC">
        <w:rPr>
          <w:rFonts w:ascii="Consolas" w:hAnsi="Consolas" w:cs="Consolas"/>
          <w:color w:val="800000"/>
          <w:highlight w:val="white"/>
        </w:rPr>
        <w:t>"</w:t>
      </w:r>
      <w:r w:rsidR="004B68DC" w:rsidRPr="00511394">
        <w:t xml:space="preserve"> </w:t>
      </w:r>
      <w:r w:rsidR="004B68DC">
        <w:t xml:space="preserve">keword </w:t>
      </w:r>
      <w:r w:rsidR="00CD333A">
        <w:t>is omitted.</w:t>
      </w:r>
    </w:p>
    <w:p w14:paraId="16CD859D" w14:textId="292CDB43" w:rsidR="00037733" w:rsidRPr="00511394" w:rsidRDefault="00DA791E" w:rsidP="00F2077C">
      <w:pPr>
        <w:numPr>
          <w:ilvl w:val="1"/>
          <w:numId w:val="11"/>
        </w:numPr>
        <w:tabs>
          <w:tab w:val="clear" w:pos="403"/>
        </w:tabs>
        <w:spacing w:after="37" w:line="247" w:lineRule="auto"/>
        <w:ind w:right="42"/>
        <w:jc w:val="left"/>
      </w:pPr>
      <w:r>
        <w:rPr>
          <w:rFonts w:ascii="Consolas" w:hAnsi="Consolas" w:cs="Consolas"/>
          <w:color w:val="800000"/>
          <w:highlight w:val="white"/>
        </w:rPr>
        <w:t>"required"</w:t>
      </w:r>
      <w:r w:rsidRPr="00511394">
        <w:t xml:space="preserve"> </w:t>
      </w:r>
      <w:r>
        <w:t xml:space="preserve">keyword </w:t>
      </w:r>
      <w:r w:rsidRPr="00511394">
        <w:t xml:space="preserve">with </w:t>
      </w:r>
      <w:r>
        <w:t xml:space="preserve">an </w:t>
      </w:r>
      <w:r w:rsidRPr="00511394">
        <w:t xml:space="preserve">array </w:t>
      </w:r>
      <w:r>
        <w:t>listing</w:t>
      </w:r>
      <w:r w:rsidRPr="00511394">
        <w:t xml:space="preserve"> the name</w:t>
      </w:r>
      <w:r>
        <w:t>s</w:t>
      </w:r>
      <w:r w:rsidRPr="00511394">
        <w:t xml:space="preserve"> of </w:t>
      </w:r>
      <w:r w:rsidR="00914588">
        <w:t>each</w:t>
      </w:r>
      <w:r w:rsidR="00914588" w:rsidRPr="00511394">
        <w:t xml:space="preserve"> </w:t>
      </w:r>
      <w:r w:rsidR="00B569D9">
        <w:t>MessageElement</w:t>
      </w:r>
      <w:r w:rsidRPr="00511394">
        <w:t xml:space="preserve"> </w:t>
      </w:r>
      <w:r w:rsidR="009F6035" w:rsidRPr="00511394">
        <w:t xml:space="preserve">whose cardinality’s </w:t>
      </w:r>
      <w:r w:rsidR="009F6035">
        <w:t xml:space="preserve">minimum </w:t>
      </w:r>
      <w:r w:rsidR="009F6035" w:rsidRPr="00511394">
        <w:t xml:space="preserve">is </w:t>
      </w:r>
      <w:r w:rsidR="009F6035">
        <w:t>set</w:t>
      </w:r>
      <w:r w:rsidR="00B83063">
        <w:t xml:space="preserve"> to </w:t>
      </w:r>
      <w:r w:rsidR="00225F03">
        <w:t>one or more</w:t>
      </w:r>
      <w:r w:rsidRPr="00511394">
        <w:t xml:space="preserve">. </w:t>
      </w:r>
      <w:r>
        <w:t xml:space="preserve">If no such </w:t>
      </w:r>
      <w:r w:rsidR="00B569D9">
        <w:t>MessageElement</w:t>
      </w:r>
      <w:r w:rsidR="00B569D9" w:rsidRPr="00511394">
        <w:t xml:space="preserve"> </w:t>
      </w:r>
      <w:r>
        <w:t>exist</w:t>
      </w:r>
      <w:r w:rsidR="002A43BD">
        <w:t>s</w:t>
      </w:r>
      <w:r>
        <w:t xml:space="preserve">, then the </w:t>
      </w:r>
      <w:r>
        <w:rPr>
          <w:rFonts w:ascii="Consolas" w:hAnsi="Consolas" w:cs="Consolas"/>
          <w:color w:val="800000"/>
          <w:highlight w:val="white"/>
        </w:rPr>
        <w:t>"required"</w:t>
      </w:r>
      <w:r>
        <w:t xml:space="preserve"> keyword is omitted.</w:t>
      </w:r>
    </w:p>
    <w:p w14:paraId="31FA8506" w14:textId="0557C7B0" w:rsidR="00745E4C" w:rsidRPr="00511394" w:rsidRDefault="00745E4C" w:rsidP="00F2077C">
      <w:pPr>
        <w:numPr>
          <w:ilvl w:val="1"/>
          <w:numId w:val="11"/>
        </w:numPr>
        <w:tabs>
          <w:tab w:val="clear" w:pos="403"/>
        </w:tabs>
        <w:spacing w:after="15" w:line="247" w:lineRule="auto"/>
        <w:ind w:right="42"/>
        <w:jc w:val="left"/>
      </w:pPr>
      <w:r>
        <w:rPr>
          <w:rFonts w:ascii="Consolas" w:hAnsi="Consolas" w:cs="Consolas"/>
          <w:color w:val="800000"/>
          <w:highlight w:val="white"/>
        </w:rPr>
        <w:t>"properties"</w:t>
      </w:r>
      <w:r w:rsidRPr="00511394">
        <w:t xml:space="preserve"> </w:t>
      </w:r>
      <w:r>
        <w:t xml:space="preserve">keyword with an </w:t>
      </w:r>
      <w:r w:rsidRPr="00511394">
        <w:t xml:space="preserve">object </w:t>
      </w:r>
      <w:r>
        <w:t xml:space="preserve">comprising </w:t>
      </w:r>
      <w:r w:rsidR="001B58E3">
        <w:t xml:space="preserve">a name value pair </w:t>
      </w:r>
      <w:r w:rsidRPr="00511394">
        <w:t xml:space="preserve">for each </w:t>
      </w:r>
      <w:r w:rsidR="00321D15">
        <w:t>Message</w:t>
      </w:r>
      <w:r w:rsidR="002C79E5">
        <w:t>Element</w:t>
      </w:r>
      <w:r w:rsidRPr="00511394">
        <w:t xml:space="preserve">. </w:t>
      </w:r>
    </w:p>
    <w:p w14:paraId="6528FD3E" w14:textId="77777777" w:rsidR="00AB23C2" w:rsidRPr="00511394" w:rsidRDefault="00AB23C2" w:rsidP="00AB23C2">
      <w:pPr>
        <w:numPr>
          <w:ilvl w:val="1"/>
          <w:numId w:val="11"/>
        </w:numPr>
        <w:tabs>
          <w:tab w:val="clear" w:pos="403"/>
        </w:tabs>
        <w:spacing w:after="37" w:line="247" w:lineRule="auto"/>
        <w:ind w:right="42"/>
        <w:jc w:val="left"/>
      </w:pPr>
      <w:r>
        <w:rPr>
          <w:rFonts w:ascii="Consolas" w:hAnsi="Consolas" w:cs="Consolas"/>
          <w:color w:val="800000"/>
          <w:highlight w:val="white"/>
        </w:rPr>
        <w:t>"$anchor"</w:t>
      </w:r>
      <w:r>
        <w:t xml:space="preserve">: </w:t>
      </w:r>
      <w:r w:rsidRPr="00511394">
        <w:t xml:space="preserve">string value of </w:t>
      </w:r>
      <w:r>
        <w:t xml:space="preserve">its name </w:t>
      </w:r>
      <w:r w:rsidRPr="00511394">
        <w:t xml:space="preserve">property. </w:t>
      </w:r>
    </w:p>
    <w:p w14:paraId="1614902D" w14:textId="77777777" w:rsidR="003E6128" w:rsidRPr="00511394" w:rsidRDefault="003E6128" w:rsidP="003A55CA">
      <w:pPr>
        <w:spacing w:after="268"/>
        <w:ind w:left="-5" w:right="42"/>
        <w:jc w:val="left"/>
      </w:pPr>
    </w:p>
    <w:p w14:paraId="1653BE39" w14:textId="3DA7B8BD" w:rsidR="00ED786D" w:rsidRPr="00511394" w:rsidRDefault="000E684C" w:rsidP="00042979">
      <w:r w:rsidRPr="00511394">
        <w:t>Example</w:t>
      </w:r>
      <w:r w:rsidR="00694636">
        <w:t xml:space="preserve">: </w:t>
      </w:r>
      <w:r w:rsidR="00B85A6C">
        <w:t xml:space="preserve">Property representing </w:t>
      </w:r>
      <w:r w:rsidR="00320216" w:rsidRPr="00511394">
        <w:t xml:space="preserve">MessageComponent </w:t>
      </w:r>
      <w:r w:rsidRPr="00511394">
        <w:t>SupplementaryData</w:t>
      </w:r>
      <w:r w:rsidR="00320216" w:rsidRPr="00511394">
        <w:t>1</w:t>
      </w:r>
      <w:r w:rsidR="00B85A6C">
        <w:t>:</w:t>
      </w:r>
    </w:p>
    <w:p w14:paraId="7506F3DF" w14:textId="77777777" w:rsidR="00C675BC" w:rsidRPr="003B3C35" w:rsidRDefault="00C675BC"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"SupplementaryData1"</w:t>
      </w:r>
      <w:r w:rsidRPr="003B3C35">
        <w:rPr>
          <w:rFonts w:ascii="Consolas" w:hAnsi="Consolas" w:cs="Consolas"/>
          <w:color w:val="000000"/>
          <w:sz w:val="20"/>
          <w:szCs w:val="20"/>
          <w:highlight w:val="white"/>
        </w:rPr>
        <w:t>: {</w:t>
      </w:r>
    </w:p>
    <w:p w14:paraId="26C6A062" w14:textId="0562EFE3" w:rsidR="00C675BC" w:rsidRPr="003B3C35" w:rsidRDefault="00C675BC"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"description"</w:t>
      </w:r>
      <w:r w:rsidRPr="003B3C35">
        <w:rPr>
          <w:rFonts w:ascii="Consolas" w:hAnsi="Consolas" w:cs="Consolas"/>
          <w:color w:val="000000"/>
          <w:sz w:val="20"/>
          <w:szCs w:val="20"/>
          <w:highlight w:val="white"/>
        </w:rPr>
        <w:t xml:space="preserve">: "Additional information </w:t>
      </w:r>
      <w:r w:rsidR="00E6553D" w:rsidRPr="003B3C35">
        <w:rPr>
          <w:rFonts w:ascii="Consolas" w:hAnsi="Consolas" w:cs="Consolas"/>
          <w:color w:val="000000"/>
          <w:sz w:val="20"/>
          <w:szCs w:val="20"/>
          <w:highlight w:val="white"/>
        </w:rPr>
        <w:t xml:space="preserve">where Envelope is </w:t>
      </w:r>
      <w:r w:rsidR="00686AC0" w:rsidRPr="003B3C35">
        <w:rPr>
          <w:rFonts w:ascii="Consolas" w:hAnsi="Consolas" w:cs="Consolas"/>
          <w:color w:val="000000"/>
          <w:sz w:val="20"/>
          <w:szCs w:val="20"/>
          <w:highlight w:val="white"/>
        </w:rPr>
        <w:t>Mandatory and PlaceAndName is Optional</w:t>
      </w:r>
      <w:r w:rsidRPr="003B3C35">
        <w:rPr>
          <w:rFonts w:ascii="Consolas" w:hAnsi="Consolas" w:cs="Consolas"/>
          <w:color w:val="000000"/>
          <w:sz w:val="20"/>
          <w:szCs w:val="20"/>
          <w:highlight w:val="white"/>
        </w:rPr>
        <w:t>…",</w:t>
      </w:r>
    </w:p>
    <w:p w14:paraId="2D039882" w14:textId="77777777" w:rsidR="00C675BC" w:rsidRPr="003B3C35" w:rsidRDefault="00C675BC"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"type"</w:t>
      </w:r>
      <w:r w:rsidRPr="003B3C35">
        <w:rPr>
          <w:rFonts w:ascii="Consolas" w:hAnsi="Consolas" w:cs="Consolas"/>
          <w:color w:val="000000"/>
          <w:sz w:val="20"/>
          <w:szCs w:val="20"/>
          <w:highlight w:val="white"/>
        </w:rPr>
        <w:t>: "object",</w:t>
      </w:r>
    </w:p>
    <w:p w14:paraId="7DFE82F2" w14:textId="77777777" w:rsidR="00C675BC" w:rsidRPr="003B3C35" w:rsidRDefault="00C675BC"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"additionalProperties"</w:t>
      </w:r>
      <w:r w:rsidRPr="003B3C35">
        <w:rPr>
          <w:rFonts w:ascii="Consolas" w:hAnsi="Consolas" w:cs="Consolas"/>
          <w:color w:val="000000"/>
          <w:sz w:val="20"/>
          <w:szCs w:val="20"/>
          <w:highlight w:val="white"/>
        </w:rPr>
        <w:t xml:space="preserve">: </w:t>
      </w:r>
      <w:r w:rsidRPr="003B3C35">
        <w:rPr>
          <w:rFonts w:ascii="Consolas" w:hAnsi="Consolas" w:cs="Consolas"/>
          <w:b/>
          <w:bCs/>
          <w:color w:val="808040"/>
          <w:sz w:val="20"/>
          <w:szCs w:val="20"/>
          <w:highlight w:val="white"/>
        </w:rPr>
        <w:t>false</w:t>
      </w:r>
      <w:r w:rsidRPr="003B3C35">
        <w:rPr>
          <w:rFonts w:ascii="Consolas" w:hAnsi="Consolas" w:cs="Consolas"/>
          <w:color w:val="000000"/>
          <w:sz w:val="20"/>
          <w:szCs w:val="20"/>
          <w:highlight w:val="white"/>
        </w:rPr>
        <w:t>,</w:t>
      </w:r>
    </w:p>
    <w:p w14:paraId="27F2884F" w14:textId="77777777" w:rsidR="00C675BC" w:rsidRPr="003B3C35" w:rsidRDefault="00C675BC"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"required"</w:t>
      </w:r>
      <w:r w:rsidRPr="003B3C35">
        <w:rPr>
          <w:rFonts w:ascii="Consolas" w:hAnsi="Consolas" w:cs="Consolas"/>
          <w:color w:val="000000"/>
          <w:sz w:val="20"/>
          <w:szCs w:val="20"/>
          <w:highlight w:val="white"/>
        </w:rPr>
        <w:t>: [</w:t>
      </w:r>
    </w:p>
    <w:p w14:paraId="1E64050F" w14:textId="660ECAD8" w:rsidR="00C675BC" w:rsidRPr="003B3C35" w:rsidRDefault="00C675BC"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"Envlp"</w:t>
      </w:r>
    </w:p>
    <w:p w14:paraId="7E22D96D" w14:textId="77777777" w:rsidR="00C675BC" w:rsidRPr="003B3C35" w:rsidRDefault="00C675BC"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p>
    <w:p w14:paraId="19FC27A8" w14:textId="77777777" w:rsidR="00C675BC" w:rsidRPr="003B3C35" w:rsidRDefault="00C675BC"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"properties"</w:t>
      </w:r>
      <w:r w:rsidRPr="003B3C35">
        <w:rPr>
          <w:rFonts w:ascii="Consolas" w:hAnsi="Consolas" w:cs="Consolas"/>
          <w:color w:val="000000"/>
          <w:sz w:val="20"/>
          <w:szCs w:val="20"/>
          <w:highlight w:val="white"/>
        </w:rPr>
        <w:t>: {</w:t>
      </w:r>
    </w:p>
    <w:p w14:paraId="798A11A6" w14:textId="540A2E3B" w:rsidR="00C675BC" w:rsidRPr="003B3C35" w:rsidRDefault="00C675BC"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w:t>
      </w:r>
      <w:r w:rsidR="000119B2" w:rsidRPr="003B3C35">
        <w:rPr>
          <w:rFonts w:ascii="Consolas" w:hAnsi="Consolas" w:cs="Consolas"/>
          <w:color w:val="800000"/>
          <w:sz w:val="20"/>
          <w:szCs w:val="20"/>
        </w:rPr>
        <w:t>PlcAndNm</w:t>
      </w:r>
      <w:r w:rsidRPr="003B3C35">
        <w:rPr>
          <w:rFonts w:ascii="Consolas" w:hAnsi="Consolas" w:cs="Consolas"/>
          <w:color w:val="800000"/>
          <w:sz w:val="20"/>
          <w:szCs w:val="20"/>
          <w:highlight w:val="white"/>
        </w:rPr>
        <w:t>"</w:t>
      </w:r>
      <w:r w:rsidRPr="003B3C35">
        <w:rPr>
          <w:rFonts w:ascii="Consolas" w:hAnsi="Consolas" w:cs="Consolas"/>
          <w:color w:val="000000"/>
          <w:sz w:val="20"/>
          <w:szCs w:val="20"/>
          <w:highlight w:val="white"/>
        </w:rPr>
        <w:t>: {</w:t>
      </w:r>
    </w:p>
    <w:p w14:paraId="40D4014B" w14:textId="6CA7B75B" w:rsidR="00C675BC" w:rsidRPr="003B3C35" w:rsidRDefault="00C675BC"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"$ref"</w:t>
      </w:r>
      <w:r w:rsidRPr="003B3C35">
        <w:rPr>
          <w:rFonts w:ascii="Consolas" w:hAnsi="Consolas" w:cs="Consolas"/>
          <w:color w:val="000000"/>
          <w:sz w:val="20"/>
          <w:szCs w:val="20"/>
          <w:highlight w:val="white"/>
        </w:rPr>
        <w:t>: "</w:t>
      </w:r>
      <w:r w:rsidR="00F243A6" w:rsidRPr="003B3C35">
        <w:rPr>
          <w:rFonts w:ascii="Consolas" w:hAnsi="Consolas" w:cs="Consolas"/>
          <w:color w:val="000000"/>
          <w:sz w:val="20"/>
          <w:szCs w:val="20"/>
          <w:highlight w:val="white"/>
        </w:rPr>
        <w:t>#</w:t>
      </w:r>
      <w:r w:rsidRPr="003B3C35">
        <w:rPr>
          <w:rFonts w:ascii="Consolas" w:hAnsi="Consolas" w:cs="Consolas"/>
          <w:color w:val="000000"/>
          <w:sz w:val="20"/>
          <w:szCs w:val="20"/>
          <w:highlight w:val="white"/>
        </w:rPr>
        <w:t>Max350Text",</w:t>
      </w:r>
    </w:p>
    <w:p w14:paraId="20427AFB" w14:textId="2C1F2476" w:rsidR="00C675BC" w:rsidRPr="003B3C35" w:rsidRDefault="00C675BC"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"description"</w:t>
      </w:r>
      <w:r w:rsidRPr="003B3C35">
        <w:rPr>
          <w:rFonts w:ascii="Consolas" w:hAnsi="Consolas" w:cs="Consolas"/>
          <w:color w:val="000000"/>
          <w:sz w:val="20"/>
          <w:szCs w:val="20"/>
          <w:highlight w:val="white"/>
        </w:rPr>
        <w:t>: "</w:t>
      </w:r>
      <w:r w:rsidR="00082E65" w:rsidRPr="003B3C35">
        <w:rPr>
          <w:rFonts w:ascii="Consolas" w:hAnsi="Consolas" w:cs="Consolas"/>
          <w:color w:val="000000"/>
          <w:sz w:val="20"/>
          <w:szCs w:val="20"/>
          <w:highlight w:val="white"/>
        </w:rPr>
        <w:t>PlaceAndName \n</w:t>
      </w:r>
      <w:r w:rsidRPr="003B3C35">
        <w:rPr>
          <w:rFonts w:ascii="Consolas" w:hAnsi="Consolas" w:cs="Consolas"/>
          <w:color w:val="000000"/>
          <w:sz w:val="20"/>
          <w:szCs w:val="20"/>
          <w:highlight w:val="white"/>
        </w:rPr>
        <w:t>Unambiguous reference to the location where the supplementary data must be inserted in the message instance.</w:t>
      </w:r>
      <w:r w:rsidRPr="003B3C35">
        <w:rPr>
          <w:rFonts w:ascii="Courier New" w:hAnsi="Courier New" w:cs="Courier New"/>
          <w:b/>
          <w:bCs/>
          <w:color w:val="0000FF"/>
          <w:sz w:val="18"/>
          <w:szCs w:val="18"/>
          <w:highlight w:val="white"/>
        </w:rPr>
        <w:t>\n</w:t>
      </w:r>
      <w:r w:rsidRPr="003B3C35">
        <w:rPr>
          <w:rFonts w:ascii="Consolas" w:hAnsi="Consolas" w:cs="Consolas"/>
          <w:color w:val="000000"/>
          <w:sz w:val="20"/>
          <w:szCs w:val="20"/>
          <w:highlight w:val="white"/>
        </w:rPr>
        <w:t>In the case of XML, this is expressed by a valid XPath."</w:t>
      </w:r>
    </w:p>
    <w:p w14:paraId="3174B5C4" w14:textId="77777777" w:rsidR="00C675BC" w:rsidRPr="003B3C35" w:rsidRDefault="00C675BC"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p>
    <w:p w14:paraId="656DFE16" w14:textId="259C7D01" w:rsidR="00C675BC" w:rsidRPr="003B3C35" w:rsidRDefault="00C675BC"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w:t>
      </w:r>
      <w:r w:rsidR="000119B2" w:rsidRPr="003B3C35">
        <w:rPr>
          <w:rFonts w:ascii="Consolas" w:hAnsi="Consolas" w:cs="Consolas"/>
          <w:color w:val="800000"/>
          <w:sz w:val="20"/>
          <w:szCs w:val="20"/>
        </w:rPr>
        <w:t>Envlp</w:t>
      </w:r>
      <w:r w:rsidRPr="003B3C35">
        <w:rPr>
          <w:rFonts w:ascii="Consolas" w:hAnsi="Consolas" w:cs="Consolas"/>
          <w:color w:val="800000"/>
          <w:sz w:val="20"/>
          <w:szCs w:val="20"/>
          <w:highlight w:val="white"/>
        </w:rPr>
        <w:t>"</w:t>
      </w:r>
      <w:r w:rsidRPr="003B3C35">
        <w:rPr>
          <w:rFonts w:ascii="Consolas" w:hAnsi="Consolas" w:cs="Consolas"/>
          <w:color w:val="000000"/>
          <w:sz w:val="20"/>
          <w:szCs w:val="20"/>
          <w:highlight w:val="white"/>
        </w:rPr>
        <w:t>: {</w:t>
      </w:r>
    </w:p>
    <w:p w14:paraId="47B982AF" w14:textId="7932205B" w:rsidR="00C675BC" w:rsidRPr="003B3C35" w:rsidRDefault="00C675BC"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"$ref"</w:t>
      </w:r>
      <w:r w:rsidRPr="003B3C35">
        <w:rPr>
          <w:rFonts w:ascii="Consolas" w:hAnsi="Consolas" w:cs="Consolas"/>
          <w:color w:val="000000"/>
          <w:sz w:val="20"/>
          <w:szCs w:val="20"/>
          <w:highlight w:val="white"/>
        </w:rPr>
        <w:t>: "</w:t>
      </w:r>
      <w:r w:rsidR="00F243A6" w:rsidRPr="003B3C35">
        <w:rPr>
          <w:rFonts w:ascii="Consolas" w:hAnsi="Consolas" w:cs="Consolas"/>
          <w:color w:val="000000"/>
          <w:sz w:val="20"/>
          <w:szCs w:val="20"/>
          <w:highlight w:val="white"/>
        </w:rPr>
        <w:t>#</w:t>
      </w:r>
      <w:r w:rsidRPr="003B3C35">
        <w:rPr>
          <w:rFonts w:ascii="Consolas" w:hAnsi="Consolas" w:cs="Consolas"/>
          <w:color w:val="000000"/>
          <w:sz w:val="20"/>
          <w:szCs w:val="20"/>
          <w:highlight w:val="white"/>
        </w:rPr>
        <w:t>SupplementaryDataEnvelope1",</w:t>
      </w:r>
    </w:p>
    <w:p w14:paraId="32D7549C" w14:textId="137610ED" w:rsidR="00C675BC" w:rsidRPr="003B3C35" w:rsidRDefault="00C675BC"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"description"</w:t>
      </w:r>
      <w:r w:rsidRPr="003B3C35">
        <w:rPr>
          <w:rFonts w:ascii="Consolas" w:hAnsi="Consolas" w:cs="Consolas"/>
          <w:color w:val="000000"/>
          <w:sz w:val="20"/>
          <w:szCs w:val="20"/>
          <w:highlight w:val="white"/>
        </w:rPr>
        <w:t>: "</w:t>
      </w:r>
      <w:r w:rsidR="00EF5913" w:rsidRPr="003B3C35">
        <w:rPr>
          <w:rFonts w:ascii="Consolas" w:hAnsi="Consolas" w:cs="Consolas"/>
          <w:color w:val="000000"/>
          <w:sz w:val="20"/>
          <w:szCs w:val="20"/>
          <w:highlight w:val="white"/>
        </w:rPr>
        <w:t>Envelope \n</w:t>
      </w:r>
      <w:r w:rsidRPr="003B3C35">
        <w:rPr>
          <w:rFonts w:ascii="Consolas" w:hAnsi="Consolas" w:cs="Consolas"/>
          <w:color w:val="000000"/>
          <w:sz w:val="20"/>
          <w:szCs w:val="20"/>
          <w:highlight w:val="white"/>
        </w:rPr>
        <w:t>Technical element wrapping the supplementary data."</w:t>
      </w:r>
    </w:p>
    <w:p w14:paraId="09D5A0C5" w14:textId="6D830D53" w:rsidR="00C675BC" w:rsidRPr="003B3C35" w:rsidRDefault="00C675BC"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00AB23C2" w:rsidRPr="003B3C35">
        <w:rPr>
          <w:rFonts w:ascii="Consolas" w:hAnsi="Consolas" w:cs="Consolas"/>
          <w:color w:val="000000"/>
          <w:sz w:val="20"/>
          <w:szCs w:val="20"/>
          <w:highlight w:val="white"/>
        </w:rPr>
        <w:t>,</w:t>
      </w:r>
    </w:p>
    <w:p w14:paraId="38601B0F" w14:textId="7D9E8483" w:rsidR="00AB23C2" w:rsidRPr="003B3C35" w:rsidRDefault="00AB23C2"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"$anchor"</w:t>
      </w:r>
      <w:r w:rsidRPr="003B3C35">
        <w:rPr>
          <w:rFonts w:ascii="Consolas" w:hAnsi="Consolas" w:cs="Consolas"/>
          <w:color w:val="000000"/>
          <w:sz w:val="20"/>
          <w:szCs w:val="20"/>
          <w:highlight w:val="white"/>
        </w:rPr>
        <w:t>: "</w:t>
      </w:r>
      <w:r w:rsidRPr="003B3C35">
        <w:rPr>
          <w:rFonts w:ascii="Consolas" w:hAnsi="Consolas" w:cs="Consolas"/>
          <w:color w:val="000000"/>
          <w:sz w:val="20"/>
          <w:szCs w:val="20"/>
        </w:rPr>
        <w:t>SupplementaryData1</w:t>
      </w:r>
      <w:r w:rsidRPr="003B3C35">
        <w:rPr>
          <w:rFonts w:ascii="Consolas" w:hAnsi="Consolas" w:cs="Consolas"/>
          <w:color w:val="000000"/>
          <w:sz w:val="20"/>
          <w:szCs w:val="20"/>
          <w:highlight w:val="white"/>
        </w:rPr>
        <w:t>"</w:t>
      </w:r>
    </w:p>
    <w:p w14:paraId="557660FB" w14:textId="63854C9A" w:rsidR="00F2639B" w:rsidRPr="003B3C35" w:rsidRDefault="00C675BC" w:rsidP="003A55CA">
      <w:pPr>
        <w:tabs>
          <w:tab w:val="clear" w:pos="403"/>
        </w:tabs>
        <w:autoSpaceDE w:val="0"/>
        <w:autoSpaceDN w:val="0"/>
        <w:adjustRightInd w:val="0"/>
        <w:spacing w:after="0" w:line="240" w:lineRule="auto"/>
        <w:jc w:val="left"/>
        <w:rPr>
          <w:rFonts w:ascii="Courier New" w:hAnsi="Courier New" w:cs="Courier New"/>
          <w:color w:val="000000"/>
          <w:sz w:val="18"/>
          <w:szCs w:val="18"/>
          <w:highlight w:val="white"/>
        </w:rPr>
      </w:pPr>
      <w:r w:rsidRPr="003B3C35">
        <w:rPr>
          <w:rFonts w:ascii="Consolas" w:hAnsi="Consolas" w:cs="Consolas"/>
          <w:color w:val="000000"/>
          <w:sz w:val="20"/>
          <w:szCs w:val="20"/>
          <w:highlight w:val="white"/>
        </w:rPr>
        <w:t xml:space="preserve">  }</w:t>
      </w:r>
    </w:p>
    <w:p w14:paraId="6EC17A49" w14:textId="77777777" w:rsidR="000E684C" w:rsidRPr="00511394" w:rsidRDefault="000E684C" w:rsidP="003A55CA">
      <w:pPr>
        <w:jc w:val="left"/>
        <w:rPr>
          <w:lang w:eastAsia="ja-JP"/>
        </w:rPr>
      </w:pPr>
    </w:p>
    <w:p w14:paraId="5EAFE5F9" w14:textId="5646EA41" w:rsidR="00DE4365" w:rsidRPr="00511394" w:rsidRDefault="00DE4365" w:rsidP="003A55CA">
      <w:pPr>
        <w:tabs>
          <w:tab w:val="clear" w:pos="403"/>
        </w:tabs>
        <w:spacing w:after="0" w:line="240" w:lineRule="auto"/>
        <w:jc w:val="left"/>
      </w:pPr>
      <w:r w:rsidRPr="00511394">
        <w:br w:type="page"/>
      </w:r>
    </w:p>
    <w:p w14:paraId="3A20D76F" w14:textId="77777777" w:rsidR="00744EB4" w:rsidRPr="00511394" w:rsidRDefault="00744EB4" w:rsidP="003A55CA">
      <w:pPr>
        <w:pStyle w:val="Heading3"/>
      </w:pPr>
      <w:bookmarkStart w:id="37" w:name="_Toc182156383"/>
      <w:bookmarkStart w:id="38" w:name="_Hlk190706796"/>
      <w:bookmarkStart w:id="39" w:name="_Toc193447693"/>
      <w:bookmarkEnd w:id="37"/>
      <w:r w:rsidRPr="00511394">
        <w:lastRenderedPageBreak/>
        <w:t>ChoiceComponent</w:t>
      </w:r>
      <w:bookmarkEnd w:id="39"/>
    </w:p>
    <w:bookmarkEnd w:id="38"/>
    <w:p w14:paraId="2A63CB0C" w14:textId="14036FFD" w:rsidR="008C26DA" w:rsidRPr="004C3B20" w:rsidRDefault="008C26DA" w:rsidP="003A55CA">
      <w:pPr>
        <w:spacing w:after="266"/>
        <w:ind w:left="-5" w:right="42"/>
        <w:jc w:val="left"/>
      </w:pPr>
      <w:r w:rsidRPr="004C3B20">
        <w:t>A ChoiceComponent is</w:t>
      </w:r>
      <w:r w:rsidR="0069028C" w:rsidRPr="0069028C">
        <w:t xml:space="preserve"> </w:t>
      </w:r>
      <w:r w:rsidR="0069028C">
        <w:t>transformed into</w:t>
      </w:r>
      <w:r w:rsidRPr="004C3B20">
        <w:t xml:space="preserve"> a JSON object with following characteristics: </w:t>
      </w:r>
    </w:p>
    <w:p w14:paraId="1F7B96C7" w14:textId="79D78EE3" w:rsidR="0029594A" w:rsidRPr="00511394" w:rsidRDefault="0029594A" w:rsidP="00F2077C">
      <w:pPr>
        <w:numPr>
          <w:ilvl w:val="0"/>
          <w:numId w:val="35"/>
        </w:numPr>
        <w:tabs>
          <w:tab w:val="clear" w:pos="403"/>
        </w:tabs>
        <w:spacing w:after="15" w:line="247" w:lineRule="auto"/>
        <w:ind w:right="42"/>
        <w:jc w:val="left"/>
      </w:pPr>
      <w:r>
        <w:t>Name</w:t>
      </w:r>
      <w:r w:rsidRPr="00511394">
        <w:t xml:space="preserve"> property of the </w:t>
      </w:r>
      <w:r w:rsidR="0040002B" w:rsidRPr="004C3B20">
        <w:t>ChoiceComponent</w:t>
      </w:r>
      <w:r w:rsidRPr="00511394">
        <w:t>, with</w:t>
      </w:r>
      <w:r>
        <w:t xml:space="preserve"> an</w:t>
      </w:r>
      <w:r w:rsidRPr="00511394">
        <w:t xml:space="preserve"> object </w:t>
      </w:r>
      <w:r>
        <w:t>comprising the following properties</w:t>
      </w:r>
      <w:r w:rsidRPr="00511394">
        <w:t>:</w:t>
      </w:r>
    </w:p>
    <w:p w14:paraId="1FA67A71" w14:textId="77777777" w:rsidR="002C7C1F" w:rsidRPr="00511394" w:rsidRDefault="002C7C1F" w:rsidP="00F2077C">
      <w:pPr>
        <w:numPr>
          <w:ilvl w:val="1"/>
          <w:numId w:val="35"/>
        </w:numPr>
        <w:tabs>
          <w:tab w:val="clear" w:pos="403"/>
        </w:tabs>
        <w:spacing w:after="37" w:line="247" w:lineRule="auto"/>
        <w:ind w:right="42"/>
        <w:jc w:val="left"/>
      </w:pPr>
      <w:r>
        <w:rPr>
          <w:rFonts w:ascii="Consolas" w:hAnsi="Consolas" w:cs="Consolas"/>
          <w:color w:val="800000"/>
          <w:highlight w:val="white"/>
        </w:rPr>
        <w:t>"description"</w:t>
      </w:r>
      <w:r>
        <w:t xml:space="preserve">: </w:t>
      </w:r>
      <w:r w:rsidRPr="00511394">
        <w:t xml:space="preserve">string value of </w:t>
      </w:r>
      <w:r>
        <w:t xml:space="preserve">its </w:t>
      </w:r>
      <w:r w:rsidRPr="00511394">
        <w:t xml:space="preserve">definition property. </w:t>
      </w:r>
    </w:p>
    <w:p w14:paraId="298EA953" w14:textId="77777777" w:rsidR="0029594A" w:rsidRPr="00511394" w:rsidRDefault="0029594A" w:rsidP="00F2077C">
      <w:pPr>
        <w:numPr>
          <w:ilvl w:val="1"/>
          <w:numId w:val="35"/>
        </w:numPr>
        <w:tabs>
          <w:tab w:val="clear" w:pos="403"/>
        </w:tabs>
        <w:spacing w:after="37" w:line="247" w:lineRule="auto"/>
        <w:ind w:right="42"/>
        <w:jc w:val="left"/>
      </w:pPr>
      <w:r>
        <w:rPr>
          <w:rFonts w:ascii="Consolas" w:hAnsi="Consolas" w:cs="Consolas"/>
          <w:color w:val="800000"/>
          <w:highlight w:val="white"/>
        </w:rPr>
        <w:t>"type"</w:t>
      </w:r>
      <w:r w:rsidRPr="00511394">
        <w:t xml:space="preserve"> </w:t>
      </w:r>
      <w:r>
        <w:t>keyword set to</w:t>
      </w:r>
      <w:r w:rsidRPr="00511394">
        <w:t xml:space="preserve"> </w:t>
      </w:r>
      <w:r>
        <w:t>the</w:t>
      </w:r>
      <w:r w:rsidRPr="00511394">
        <w:t xml:space="preserve"> value </w:t>
      </w:r>
      <w:r>
        <w:rPr>
          <w:rFonts w:ascii="Consolas" w:hAnsi="Consolas" w:cs="Consolas"/>
          <w:color w:val="000000"/>
          <w:highlight w:val="white"/>
        </w:rPr>
        <w:t>"object"</w:t>
      </w:r>
      <w:r w:rsidRPr="00511394">
        <w:t>.</w:t>
      </w:r>
    </w:p>
    <w:p w14:paraId="6102AB65" w14:textId="77777777" w:rsidR="0029594A" w:rsidRPr="00511394" w:rsidRDefault="0029594A" w:rsidP="00F2077C">
      <w:pPr>
        <w:numPr>
          <w:ilvl w:val="1"/>
          <w:numId w:val="35"/>
        </w:numPr>
        <w:tabs>
          <w:tab w:val="clear" w:pos="403"/>
        </w:tabs>
        <w:spacing w:after="37" w:line="247" w:lineRule="auto"/>
        <w:ind w:right="42"/>
        <w:jc w:val="left"/>
      </w:pPr>
      <w:r>
        <w:rPr>
          <w:rFonts w:ascii="Consolas" w:hAnsi="Consolas" w:cs="Consolas"/>
          <w:color w:val="800000"/>
          <w:highlight w:val="white"/>
        </w:rPr>
        <w:t>"additionalProperties"</w:t>
      </w:r>
      <w:r>
        <w:t>: keyword set to the Boo</w:t>
      </w:r>
      <w:r w:rsidRPr="00511394">
        <w:t xml:space="preserve">lean value </w:t>
      </w:r>
      <w:r>
        <w:rPr>
          <w:rFonts w:ascii="Consolas" w:hAnsi="Consolas" w:cs="Consolas"/>
          <w:b/>
          <w:bCs/>
          <w:color w:val="808040"/>
          <w:highlight w:val="white"/>
        </w:rPr>
        <w:t>false</w:t>
      </w:r>
      <w:r>
        <w:t>, prohibiting any additional properties not strictly defined within the subschema.</w:t>
      </w:r>
      <w:r w:rsidRPr="00511394">
        <w:t xml:space="preserve"> </w:t>
      </w:r>
      <w:r w:rsidRPr="00511394">
        <w:rPr>
          <w:rFonts w:ascii="Arial" w:eastAsia="Arial" w:hAnsi="Arial" w:cs="Arial"/>
        </w:rPr>
        <w:t xml:space="preserve"> </w:t>
      </w:r>
    </w:p>
    <w:p w14:paraId="1C4C901C" w14:textId="351391F8" w:rsidR="00EC7ABC" w:rsidRPr="00511394" w:rsidRDefault="00EC7ABC" w:rsidP="00F2077C">
      <w:pPr>
        <w:numPr>
          <w:ilvl w:val="1"/>
          <w:numId w:val="35"/>
        </w:numPr>
        <w:tabs>
          <w:tab w:val="clear" w:pos="403"/>
        </w:tabs>
        <w:spacing w:after="37" w:line="247" w:lineRule="auto"/>
        <w:ind w:right="42"/>
        <w:jc w:val="left"/>
      </w:pPr>
      <w:r>
        <w:rPr>
          <w:rFonts w:ascii="Consolas" w:hAnsi="Consolas" w:cs="Consolas"/>
          <w:color w:val="800000"/>
          <w:highlight w:val="white"/>
        </w:rPr>
        <w:t>"</w:t>
      </w:r>
      <w:r w:rsidRPr="00042979">
        <w:rPr>
          <w:rFonts w:ascii="Consolas" w:hAnsi="Consolas" w:cs="Consolas"/>
          <w:color w:val="800000"/>
          <w:highlight w:val="white"/>
        </w:rPr>
        <w:t>minProperties</w:t>
      </w:r>
      <w:r>
        <w:rPr>
          <w:rFonts w:ascii="Consolas" w:hAnsi="Consolas" w:cs="Consolas"/>
          <w:color w:val="800000"/>
          <w:highlight w:val="white"/>
        </w:rPr>
        <w:t>"</w:t>
      </w:r>
      <w:r w:rsidRPr="00511394">
        <w:t xml:space="preserve"> </w:t>
      </w:r>
      <w:r>
        <w:t>set to number value 1.</w:t>
      </w:r>
    </w:p>
    <w:p w14:paraId="3E262706" w14:textId="43E5F3D4" w:rsidR="00EC7ABC" w:rsidRPr="00511394" w:rsidRDefault="00EC7ABC" w:rsidP="00F2077C">
      <w:pPr>
        <w:numPr>
          <w:ilvl w:val="1"/>
          <w:numId w:val="35"/>
        </w:numPr>
        <w:tabs>
          <w:tab w:val="clear" w:pos="403"/>
        </w:tabs>
        <w:spacing w:after="37" w:line="247" w:lineRule="auto"/>
        <w:ind w:right="42"/>
        <w:jc w:val="left"/>
      </w:pPr>
      <w:r>
        <w:rPr>
          <w:rFonts w:ascii="Consolas" w:hAnsi="Consolas" w:cs="Consolas"/>
          <w:color w:val="800000"/>
          <w:highlight w:val="white"/>
        </w:rPr>
        <w:t>"</w:t>
      </w:r>
      <w:r w:rsidRPr="00042979">
        <w:rPr>
          <w:rFonts w:ascii="Consolas" w:hAnsi="Consolas" w:cs="Consolas"/>
          <w:color w:val="800000"/>
          <w:highlight w:val="white"/>
        </w:rPr>
        <w:t>maxProperties</w:t>
      </w:r>
      <w:r>
        <w:rPr>
          <w:rFonts w:ascii="Consolas" w:hAnsi="Consolas" w:cs="Consolas"/>
          <w:color w:val="800000"/>
          <w:highlight w:val="white"/>
        </w:rPr>
        <w:t>"</w:t>
      </w:r>
      <w:r w:rsidRPr="00511394">
        <w:t xml:space="preserve"> </w:t>
      </w:r>
      <w:r>
        <w:t>set to number value 1.</w:t>
      </w:r>
    </w:p>
    <w:p w14:paraId="546F9D8D" w14:textId="7E5207A1" w:rsidR="0029594A" w:rsidRPr="00511394" w:rsidRDefault="0029594A" w:rsidP="00F2077C">
      <w:pPr>
        <w:numPr>
          <w:ilvl w:val="1"/>
          <w:numId w:val="35"/>
        </w:numPr>
        <w:tabs>
          <w:tab w:val="clear" w:pos="403"/>
        </w:tabs>
        <w:spacing w:after="15" w:line="247" w:lineRule="auto"/>
        <w:ind w:right="42"/>
        <w:jc w:val="left"/>
      </w:pPr>
      <w:r>
        <w:rPr>
          <w:rFonts w:ascii="Consolas" w:hAnsi="Consolas" w:cs="Consolas"/>
          <w:color w:val="800000"/>
          <w:highlight w:val="white"/>
        </w:rPr>
        <w:t>"properties"</w:t>
      </w:r>
      <w:r w:rsidRPr="00511394">
        <w:t xml:space="preserve"> </w:t>
      </w:r>
      <w:r>
        <w:t xml:space="preserve">keyword with an </w:t>
      </w:r>
      <w:r w:rsidRPr="00511394">
        <w:t xml:space="preserve">object </w:t>
      </w:r>
      <w:r>
        <w:t xml:space="preserve">comprising a name value pair </w:t>
      </w:r>
      <w:r w:rsidRPr="00511394">
        <w:t xml:space="preserve">for each </w:t>
      </w:r>
      <w:r w:rsidR="00CE0F11">
        <w:t>MessageElement</w:t>
      </w:r>
      <w:r w:rsidRPr="00511394">
        <w:t xml:space="preserve">. </w:t>
      </w:r>
    </w:p>
    <w:p w14:paraId="3412C356" w14:textId="77777777" w:rsidR="00E2293E" w:rsidRPr="00511394" w:rsidRDefault="008C26DA" w:rsidP="00E2293E">
      <w:pPr>
        <w:numPr>
          <w:ilvl w:val="1"/>
          <w:numId w:val="35"/>
        </w:numPr>
        <w:tabs>
          <w:tab w:val="clear" w:pos="403"/>
        </w:tabs>
        <w:spacing w:after="37" w:line="247" w:lineRule="auto"/>
        <w:ind w:right="42"/>
        <w:jc w:val="left"/>
      </w:pPr>
      <w:r w:rsidRPr="00511394">
        <w:t xml:space="preserve"> </w:t>
      </w:r>
      <w:r w:rsidR="00E2293E">
        <w:rPr>
          <w:rFonts w:ascii="Consolas" w:hAnsi="Consolas" w:cs="Consolas"/>
          <w:color w:val="800000"/>
          <w:highlight w:val="white"/>
        </w:rPr>
        <w:t>"$anchor"</w:t>
      </w:r>
      <w:r w:rsidR="00E2293E">
        <w:t xml:space="preserve">: </w:t>
      </w:r>
      <w:r w:rsidR="00E2293E" w:rsidRPr="00511394">
        <w:t xml:space="preserve">string value of </w:t>
      </w:r>
      <w:r w:rsidR="00E2293E">
        <w:t xml:space="preserve">its name </w:t>
      </w:r>
      <w:r w:rsidR="00E2293E" w:rsidRPr="00511394">
        <w:t xml:space="preserve">property. </w:t>
      </w:r>
    </w:p>
    <w:p w14:paraId="3C137973" w14:textId="4EDC792E" w:rsidR="008C26DA" w:rsidRPr="00511394" w:rsidRDefault="008C26DA" w:rsidP="003A55CA">
      <w:pPr>
        <w:spacing w:after="0" w:line="259" w:lineRule="auto"/>
        <w:jc w:val="left"/>
      </w:pPr>
    </w:p>
    <w:p w14:paraId="567CF4A8" w14:textId="01CF37BD" w:rsidR="00DC5D2A" w:rsidRDefault="00DC5D2A" w:rsidP="00C81D23">
      <w:pPr>
        <w:jc w:val="left"/>
      </w:pPr>
      <w:r>
        <w:t xml:space="preserve">Note: </w:t>
      </w:r>
      <w:r w:rsidR="00E232A5">
        <w:t xml:space="preserve">The keywords minProperties and maxProperties </w:t>
      </w:r>
      <w:r w:rsidR="001F7A80">
        <w:t xml:space="preserve">test </w:t>
      </w:r>
      <w:r w:rsidR="00B13CF9">
        <w:t xml:space="preserve">that </w:t>
      </w:r>
      <w:r w:rsidR="001F7A80">
        <w:t xml:space="preserve">there is </w:t>
      </w:r>
      <w:r w:rsidR="00B13CF9">
        <w:t xml:space="preserve">exactly </w:t>
      </w:r>
      <w:r w:rsidR="001F7A80">
        <w:t>one property</w:t>
      </w:r>
      <w:r w:rsidR="00913059">
        <w:t>,</w:t>
      </w:r>
      <w:r w:rsidR="00E232A5">
        <w:t xml:space="preserve"> and</w:t>
      </w:r>
      <w:r w:rsidR="00F83432">
        <w:t xml:space="preserve"> then the relevant </w:t>
      </w:r>
      <w:r w:rsidR="002B3E80">
        <w:t xml:space="preserve">property subschema is applied. </w:t>
      </w:r>
      <w:r w:rsidR="008C3C79">
        <w:t xml:space="preserve">This is </w:t>
      </w:r>
      <w:r w:rsidR="00E161B2">
        <w:t xml:space="preserve">expected to be more efficient than </w:t>
      </w:r>
      <w:r w:rsidR="008C3C79">
        <w:t xml:space="preserve">the </w:t>
      </w:r>
      <w:r w:rsidR="008A5A91">
        <w:t xml:space="preserve"> keyword </w:t>
      </w:r>
      <w:r w:rsidR="00AA1839">
        <w:t>"one</w:t>
      </w:r>
      <w:r w:rsidR="00181CE1">
        <w:t>O</w:t>
      </w:r>
      <w:r w:rsidR="00AA1839">
        <w:t xml:space="preserve">f" </w:t>
      </w:r>
      <w:r w:rsidR="006156B3">
        <w:t xml:space="preserve">, which could </w:t>
      </w:r>
      <w:r w:rsidR="00E77BEB">
        <w:t xml:space="preserve">validate </w:t>
      </w:r>
      <w:r w:rsidR="006156B3">
        <w:t>every subsc</w:t>
      </w:r>
      <w:r w:rsidR="00E77BEB">
        <w:t xml:space="preserve">hema before </w:t>
      </w:r>
      <w:r w:rsidR="00C16B64">
        <w:t xml:space="preserve">counting to test that </w:t>
      </w:r>
      <w:r w:rsidR="00565097">
        <w:t>only</w:t>
      </w:r>
      <w:r w:rsidR="00C16B64">
        <w:t xml:space="preserve"> one subschema is valid</w:t>
      </w:r>
      <w:r w:rsidR="00E161B2">
        <w:t>.</w:t>
      </w:r>
    </w:p>
    <w:p w14:paraId="4DEB75EA" w14:textId="3B3A2148" w:rsidR="00B85A6C" w:rsidRPr="00B85A6C" w:rsidRDefault="008C26DA" w:rsidP="00C81D23">
      <w:pPr>
        <w:rPr>
          <w:lang w:eastAsia="ja-JP"/>
        </w:rPr>
      </w:pPr>
      <w:r w:rsidRPr="00511394">
        <w:t xml:space="preserve">Example </w:t>
      </w:r>
      <w:r w:rsidR="00B85A6C">
        <w:rPr>
          <w:lang w:eastAsia="ja-JP"/>
        </w:rPr>
        <w:t>Property representing ChoiceComponent</w:t>
      </w:r>
      <w:r w:rsidR="00215B8D">
        <w:rPr>
          <w:lang w:eastAsia="ja-JP"/>
        </w:rPr>
        <w:t xml:space="preserve"> with referenced property</w:t>
      </w:r>
      <w:r w:rsidR="0053717F">
        <w:rPr>
          <w:lang w:eastAsia="ja-JP"/>
        </w:rPr>
        <w:t>:</w:t>
      </w:r>
    </w:p>
    <w:p w14:paraId="365D0A4B" w14:textId="042070F6" w:rsidR="00DC277F" w:rsidRPr="00DC277F" w:rsidRDefault="00E51501" w:rsidP="00DC277F">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"BlockedStatusReason2Choice"</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p>
    <w:p w14:paraId="39A0EA27" w14:textId="12C24C5B" w:rsidR="002C7C1F" w:rsidRPr="00DC277F" w:rsidRDefault="00FD7787" w:rsidP="00DC277F">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18"/>
          <w:szCs w:val="18"/>
          <w:highlight w:val="white"/>
        </w:rPr>
        <w:t xml:space="preserve">  </w:t>
      </w:r>
      <w:r w:rsidR="002C7C1F" w:rsidRPr="00DC277F">
        <w:rPr>
          <w:rFonts w:ascii="Consolas" w:hAnsi="Consolas" w:cs="Consolas"/>
          <w:color w:val="800000"/>
          <w:sz w:val="20"/>
          <w:szCs w:val="20"/>
          <w:highlight w:val="white"/>
        </w:rPr>
        <w:t>"$anchor"</w:t>
      </w:r>
      <w:r w:rsidR="002C7C1F" w:rsidRPr="00DC277F">
        <w:rPr>
          <w:rFonts w:ascii="Consolas" w:hAnsi="Consolas" w:cs="Consolas"/>
          <w:color w:val="000000"/>
          <w:sz w:val="20"/>
          <w:szCs w:val="20"/>
          <w:highlight w:val="white"/>
        </w:rPr>
        <w:t>: "</w:t>
      </w:r>
      <w:r w:rsidR="00DC277F">
        <w:rPr>
          <w:rFonts w:ascii="Consolas" w:hAnsi="Consolas" w:cs="Consolas"/>
          <w:color w:val="800000"/>
          <w:sz w:val="20"/>
          <w:szCs w:val="20"/>
          <w:highlight w:val="white"/>
        </w:rPr>
        <w:t>BlockedStatusReason2Choice</w:t>
      </w:r>
      <w:r w:rsidR="002C7C1F" w:rsidRPr="00DC277F">
        <w:rPr>
          <w:rFonts w:ascii="Consolas" w:hAnsi="Consolas" w:cs="Consolas"/>
          <w:color w:val="000000"/>
          <w:sz w:val="20"/>
          <w:szCs w:val="20"/>
          <w:highlight w:val="white"/>
        </w:rPr>
        <w:t>",</w:t>
      </w:r>
    </w:p>
    <w:p w14:paraId="536191C7" w14:textId="42F8032B" w:rsidR="00E51501" w:rsidRDefault="00FD7787" w:rsidP="00E5150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E51501">
        <w:rPr>
          <w:rFonts w:ascii="Consolas" w:hAnsi="Consolas" w:cs="Consolas"/>
          <w:color w:val="800000"/>
          <w:sz w:val="20"/>
          <w:szCs w:val="20"/>
          <w:highlight w:val="white"/>
        </w:rPr>
        <w:t>"description"</w:t>
      </w:r>
      <w:r w:rsidR="00E51501">
        <w:rPr>
          <w:rFonts w:ascii="Consolas" w:hAnsi="Consolas" w:cs="Consolas"/>
          <w:color w:val="0000FF"/>
          <w:sz w:val="20"/>
          <w:szCs w:val="20"/>
          <w:highlight w:val="white"/>
        </w:rPr>
        <w:t>:</w:t>
      </w:r>
      <w:r w:rsidR="00E51501">
        <w:rPr>
          <w:rFonts w:ascii="Consolas" w:hAnsi="Consolas" w:cs="Consolas"/>
          <w:color w:val="000000"/>
          <w:sz w:val="20"/>
          <w:szCs w:val="20"/>
          <w:highlight w:val="white"/>
        </w:rPr>
        <w:t xml:space="preserve"> "Choice of formats for a blocked status reason."</w:t>
      </w:r>
      <w:r w:rsidR="00E51501">
        <w:rPr>
          <w:rFonts w:ascii="Consolas" w:hAnsi="Consolas" w:cs="Consolas"/>
          <w:color w:val="0000FF"/>
          <w:sz w:val="20"/>
          <w:szCs w:val="20"/>
          <w:highlight w:val="white"/>
        </w:rPr>
        <w:t>,</w:t>
      </w:r>
    </w:p>
    <w:p w14:paraId="39E87EDF" w14:textId="3F9E66BB" w:rsidR="00727A1E" w:rsidRDefault="00FD7787" w:rsidP="00727A1E">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727A1E">
        <w:rPr>
          <w:rFonts w:ascii="Consolas" w:hAnsi="Consolas" w:cs="Consolas"/>
          <w:color w:val="800000"/>
          <w:sz w:val="20"/>
          <w:szCs w:val="20"/>
          <w:highlight w:val="white"/>
        </w:rPr>
        <w:t>"type"</w:t>
      </w:r>
      <w:r w:rsidR="00727A1E">
        <w:rPr>
          <w:rFonts w:ascii="Consolas" w:hAnsi="Consolas" w:cs="Consolas"/>
          <w:color w:val="0000FF"/>
          <w:sz w:val="20"/>
          <w:szCs w:val="20"/>
          <w:highlight w:val="white"/>
        </w:rPr>
        <w:t>:</w:t>
      </w:r>
      <w:r w:rsidR="00727A1E">
        <w:rPr>
          <w:rFonts w:ascii="Consolas" w:hAnsi="Consolas" w:cs="Consolas"/>
          <w:color w:val="000000"/>
          <w:sz w:val="20"/>
          <w:szCs w:val="20"/>
          <w:highlight w:val="white"/>
        </w:rPr>
        <w:t xml:space="preserve"> "object"</w:t>
      </w:r>
      <w:r w:rsidR="00727A1E">
        <w:rPr>
          <w:rFonts w:ascii="Consolas" w:hAnsi="Consolas" w:cs="Consolas"/>
          <w:color w:val="0000FF"/>
          <w:sz w:val="20"/>
          <w:szCs w:val="20"/>
          <w:highlight w:val="white"/>
        </w:rPr>
        <w:t>,</w:t>
      </w:r>
    </w:p>
    <w:p w14:paraId="61226412" w14:textId="3AD7F32B" w:rsidR="00E51501" w:rsidRDefault="00FD7787" w:rsidP="00E5150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E51501">
        <w:rPr>
          <w:rFonts w:ascii="Consolas" w:hAnsi="Consolas" w:cs="Consolas"/>
          <w:color w:val="800000"/>
          <w:sz w:val="20"/>
          <w:szCs w:val="20"/>
          <w:highlight w:val="white"/>
        </w:rPr>
        <w:t>"additionalProperties"</w:t>
      </w:r>
      <w:r w:rsidR="00E51501">
        <w:rPr>
          <w:rFonts w:ascii="Consolas" w:hAnsi="Consolas" w:cs="Consolas"/>
          <w:color w:val="0000FF"/>
          <w:sz w:val="20"/>
          <w:szCs w:val="20"/>
          <w:highlight w:val="white"/>
        </w:rPr>
        <w:t>:</w:t>
      </w:r>
      <w:r w:rsidR="00E51501">
        <w:rPr>
          <w:rFonts w:ascii="Consolas" w:hAnsi="Consolas" w:cs="Consolas"/>
          <w:color w:val="000000"/>
          <w:sz w:val="20"/>
          <w:szCs w:val="20"/>
          <w:highlight w:val="white"/>
        </w:rPr>
        <w:t xml:space="preserve"> </w:t>
      </w:r>
      <w:r w:rsidR="00E51501">
        <w:rPr>
          <w:rFonts w:ascii="Consolas" w:hAnsi="Consolas" w:cs="Consolas"/>
          <w:color w:val="008080"/>
          <w:sz w:val="20"/>
          <w:szCs w:val="20"/>
          <w:highlight w:val="white"/>
        </w:rPr>
        <w:t>false</w:t>
      </w:r>
      <w:r w:rsidR="00E51501">
        <w:rPr>
          <w:rFonts w:ascii="Consolas" w:hAnsi="Consolas" w:cs="Consolas"/>
          <w:color w:val="0000FF"/>
          <w:sz w:val="20"/>
          <w:szCs w:val="20"/>
          <w:highlight w:val="white"/>
        </w:rPr>
        <w:t>,</w:t>
      </w:r>
    </w:p>
    <w:p w14:paraId="0421069C" w14:textId="09988D4B" w:rsidR="00E51501" w:rsidRDefault="00FD7787" w:rsidP="00E5150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E51501">
        <w:rPr>
          <w:rFonts w:ascii="Consolas" w:hAnsi="Consolas" w:cs="Consolas"/>
          <w:color w:val="800000"/>
          <w:sz w:val="20"/>
          <w:szCs w:val="20"/>
          <w:highlight w:val="white"/>
        </w:rPr>
        <w:t>"minProperties"</w:t>
      </w:r>
      <w:r w:rsidR="00E51501">
        <w:rPr>
          <w:rFonts w:ascii="Consolas" w:hAnsi="Consolas" w:cs="Consolas"/>
          <w:color w:val="0000FF"/>
          <w:sz w:val="20"/>
          <w:szCs w:val="20"/>
          <w:highlight w:val="white"/>
        </w:rPr>
        <w:t>:</w:t>
      </w:r>
      <w:r w:rsidR="00E51501">
        <w:rPr>
          <w:rFonts w:ascii="Consolas" w:hAnsi="Consolas" w:cs="Consolas"/>
          <w:color w:val="000000"/>
          <w:sz w:val="20"/>
          <w:szCs w:val="20"/>
          <w:highlight w:val="white"/>
        </w:rPr>
        <w:t xml:space="preserve"> </w:t>
      </w:r>
      <w:r w:rsidR="00E51501">
        <w:rPr>
          <w:rFonts w:ascii="Consolas" w:hAnsi="Consolas" w:cs="Consolas"/>
          <w:color w:val="008080"/>
          <w:sz w:val="20"/>
          <w:szCs w:val="20"/>
          <w:highlight w:val="white"/>
        </w:rPr>
        <w:t>1</w:t>
      </w:r>
      <w:r w:rsidR="00E51501">
        <w:rPr>
          <w:rFonts w:ascii="Consolas" w:hAnsi="Consolas" w:cs="Consolas"/>
          <w:color w:val="0000FF"/>
          <w:sz w:val="20"/>
          <w:szCs w:val="20"/>
          <w:highlight w:val="white"/>
        </w:rPr>
        <w:t>,</w:t>
      </w:r>
    </w:p>
    <w:p w14:paraId="020746F2" w14:textId="3C713377" w:rsidR="00E51501" w:rsidRDefault="00FD7787" w:rsidP="00E5150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E51501">
        <w:rPr>
          <w:rFonts w:ascii="Consolas" w:hAnsi="Consolas" w:cs="Consolas"/>
          <w:color w:val="800000"/>
          <w:sz w:val="20"/>
          <w:szCs w:val="20"/>
          <w:highlight w:val="white"/>
        </w:rPr>
        <w:t>"maxProperties"</w:t>
      </w:r>
      <w:r w:rsidR="00E51501">
        <w:rPr>
          <w:rFonts w:ascii="Consolas" w:hAnsi="Consolas" w:cs="Consolas"/>
          <w:color w:val="0000FF"/>
          <w:sz w:val="20"/>
          <w:szCs w:val="20"/>
          <w:highlight w:val="white"/>
        </w:rPr>
        <w:t>:</w:t>
      </w:r>
      <w:r w:rsidR="00E51501">
        <w:rPr>
          <w:rFonts w:ascii="Consolas" w:hAnsi="Consolas" w:cs="Consolas"/>
          <w:color w:val="000000"/>
          <w:sz w:val="20"/>
          <w:szCs w:val="20"/>
          <w:highlight w:val="white"/>
        </w:rPr>
        <w:t xml:space="preserve"> </w:t>
      </w:r>
      <w:r w:rsidR="00E51501">
        <w:rPr>
          <w:rFonts w:ascii="Consolas" w:hAnsi="Consolas" w:cs="Consolas"/>
          <w:color w:val="008080"/>
          <w:sz w:val="20"/>
          <w:szCs w:val="20"/>
          <w:highlight w:val="white"/>
        </w:rPr>
        <w:t>1</w:t>
      </w:r>
      <w:r w:rsidR="00E51501">
        <w:rPr>
          <w:rFonts w:ascii="Consolas" w:hAnsi="Consolas" w:cs="Consolas"/>
          <w:color w:val="0000FF"/>
          <w:sz w:val="20"/>
          <w:szCs w:val="20"/>
          <w:highlight w:val="white"/>
        </w:rPr>
        <w:t>,</w:t>
      </w:r>
    </w:p>
    <w:p w14:paraId="6C397533" w14:textId="5DD01F11" w:rsidR="00E51501" w:rsidRDefault="00FD7787" w:rsidP="00E5150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E51501">
        <w:rPr>
          <w:rFonts w:ascii="Consolas" w:hAnsi="Consolas" w:cs="Consolas"/>
          <w:color w:val="800000"/>
          <w:sz w:val="20"/>
          <w:szCs w:val="20"/>
          <w:highlight w:val="white"/>
        </w:rPr>
        <w:t>"properties"</w:t>
      </w:r>
      <w:r w:rsidR="00E51501">
        <w:rPr>
          <w:rFonts w:ascii="Consolas" w:hAnsi="Consolas" w:cs="Consolas"/>
          <w:color w:val="0000FF"/>
          <w:sz w:val="20"/>
          <w:szCs w:val="20"/>
          <w:highlight w:val="white"/>
        </w:rPr>
        <w:t>:</w:t>
      </w:r>
      <w:r w:rsidR="00E51501">
        <w:rPr>
          <w:rFonts w:ascii="Consolas" w:hAnsi="Consolas" w:cs="Consolas"/>
          <w:color w:val="000000"/>
          <w:sz w:val="20"/>
          <w:szCs w:val="20"/>
          <w:highlight w:val="white"/>
        </w:rPr>
        <w:t xml:space="preserve"> </w:t>
      </w:r>
      <w:r w:rsidR="00E51501">
        <w:rPr>
          <w:rFonts w:ascii="Consolas" w:hAnsi="Consolas" w:cs="Consolas"/>
          <w:color w:val="0000FF"/>
          <w:sz w:val="20"/>
          <w:szCs w:val="20"/>
          <w:highlight w:val="white"/>
        </w:rPr>
        <w:t>{</w:t>
      </w:r>
    </w:p>
    <w:p w14:paraId="735203B6" w14:textId="29374E93" w:rsidR="00E51501" w:rsidRDefault="00FD7787" w:rsidP="00E5150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E51501">
        <w:rPr>
          <w:rFonts w:ascii="Consolas" w:hAnsi="Consolas" w:cs="Consolas"/>
          <w:color w:val="800000"/>
          <w:sz w:val="20"/>
          <w:szCs w:val="20"/>
          <w:highlight w:val="white"/>
        </w:rPr>
        <w:t>"NoSpcfdRsn"</w:t>
      </w:r>
      <w:r w:rsidR="00E51501">
        <w:rPr>
          <w:rFonts w:ascii="Consolas" w:hAnsi="Consolas" w:cs="Consolas"/>
          <w:color w:val="0000FF"/>
          <w:sz w:val="20"/>
          <w:szCs w:val="20"/>
          <w:highlight w:val="white"/>
        </w:rPr>
        <w:t>:</w:t>
      </w:r>
      <w:r w:rsidR="00E51501">
        <w:rPr>
          <w:rFonts w:ascii="Consolas" w:hAnsi="Consolas" w:cs="Consolas"/>
          <w:color w:val="000000"/>
          <w:sz w:val="20"/>
          <w:szCs w:val="20"/>
          <w:highlight w:val="white"/>
        </w:rPr>
        <w:t xml:space="preserve"> </w:t>
      </w:r>
      <w:r w:rsidR="00E51501">
        <w:rPr>
          <w:rFonts w:ascii="Consolas" w:hAnsi="Consolas" w:cs="Consolas"/>
          <w:color w:val="0000FF"/>
          <w:sz w:val="20"/>
          <w:szCs w:val="20"/>
          <w:highlight w:val="white"/>
        </w:rPr>
        <w:t>{</w:t>
      </w:r>
    </w:p>
    <w:p w14:paraId="2C655A53" w14:textId="1E6CFF65" w:rsidR="00E51501" w:rsidRDefault="00FD7787" w:rsidP="00E5150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E51501">
        <w:rPr>
          <w:rFonts w:ascii="Consolas" w:hAnsi="Consolas" w:cs="Consolas"/>
          <w:color w:val="800000"/>
          <w:sz w:val="20"/>
          <w:szCs w:val="20"/>
          <w:highlight w:val="white"/>
        </w:rPr>
        <w:t>"$ref"</w:t>
      </w:r>
      <w:r w:rsidR="00E51501">
        <w:rPr>
          <w:rFonts w:ascii="Consolas" w:hAnsi="Consolas" w:cs="Consolas"/>
          <w:color w:val="0000FF"/>
          <w:sz w:val="20"/>
          <w:szCs w:val="20"/>
          <w:highlight w:val="white"/>
        </w:rPr>
        <w:t>:</w:t>
      </w:r>
      <w:r w:rsidR="00E51501">
        <w:rPr>
          <w:rFonts w:ascii="Consolas" w:hAnsi="Consolas" w:cs="Consolas"/>
          <w:color w:val="000000"/>
          <w:sz w:val="20"/>
          <w:szCs w:val="20"/>
          <w:highlight w:val="white"/>
        </w:rPr>
        <w:t xml:space="preserve"> "#NoReasonCode"</w:t>
      </w:r>
    </w:p>
    <w:p w14:paraId="4746E9B5" w14:textId="33E7CB7E" w:rsidR="00E51501" w:rsidRDefault="00FD7787" w:rsidP="00E5150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E51501">
        <w:rPr>
          <w:rFonts w:ascii="Consolas" w:hAnsi="Consolas" w:cs="Consolas"/>
          <w:color w:val="0000FF"/>
          <w:sz w:val="20"/>
          <w:szCs w:val="20"/>
          <w:highlight w:val="white"/>
        </w:rPr>
        <w:t>},</w:t>
      </w:r>
    </w:p>
    <w:p w14:paraId="0680B081" w14:textId="7E933583" w:rsidR="00E51501" w:rsidRDefault="00FD7787" w:rsidP="00E5150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E51501">
        <w:rPr>
          <w:rFonts w:ascii="Consolas" w:hAnsi="Consolas" w:cs="Consolas"/>
          <w:color w:val="800000"/>
          <w:sz w:val="20"/>
          <w:szCs w:val="20"/>
          <w:highlight w:val="white"/>
        </w:rPr>
        <w:t>"Rsn"</w:t>
      </w:r>
      <w:r w:rsidR="00E51501">
        <w:rPr>
          <w:rFonts w:ascii="Consolas" w:hAnsi="Consolas" w:cs="Consolas"/>
          <w:color w:val="0000FF"/>
          <w:sz w:val="20"/>
          <w:szCs w:val="20"/>
          <w:highlight w:val="white"/>
        </w:rPr>
        <w:t>:</w:t>
      </w:r>
      <w:r w:rsidR="00E51501">
        <w:rPr>
          <w:rFonts w:ascii="Consolas" w:hAnsi="Consolas" w:cs="Consolas"/>
          <w:color w:val="000000"/>
          <w:sz w:val="20"/>
          <w:szCs w:val="20"/>
          <w:highlight w:val="white"/>
        </w:rPr>
        <w:t xml:space="preserve"> </w:t>
      </w:r>
      <w:r w:rsidR="00E51501">
        <w:rPr>
          <w:rFonts w:ascii="Consolas" w:hAnsi="Consolas" w:cs="Consolas"/>
          <w:color w:val="0000FF"/>
          <w:sz w:val="20"/>
          <w:szCs w:val="20"/>
          <w:highlight w:val="white"/>
        </w:rPr>
        <w:t>{</w:t>
      </w:r>
    </w:p>
    <w:p w14:paraId="11FFFFFC" w14:textId="3292DC8E" w:rsidR="00E51501" w:rsidRDefault="00FD7787" w:rsidP="00E5150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E51501">
        <w:rPr>
          <w:rFonts w:ascii="Consolas" w:hAnsi="Consolas" w:cs="Consolas"/>
          <w:color w:val="800000"/>
          <w:sz w:val="20"/>
          <w:szCs w:val="20"/>
          <w:highlight w:val="white"/>
        </w:rPr>
        <w:t>"items"</w:t>
      </w:r>
      <w:r w:rsidR="00E51501">
        <w:rPr>
          <w:rFonts w:ascii="Consolas" w:hAnsi="Consolas" w:cs="Consolas"/>
          <w:color w:val="0000FF"/>
          <w:sz w:val="20"/>
          <w:szCs w:val="20"/>
          <w:highlight w:val="white"/>
        </w:rPr>
        <w:t>:</w:t>
      </w:r>
      <w:r w:rsidR="00E51501">
        <w:rPr>
          <w:rFonts w:ascii="Consolas" w:hAnsi="Consolas" w:cs="Consolas"/>
          <w:color w:val="000000"/>
          <w:sz w:val="20"/>
          <w:szCs w:val="20"/>
          <w:highlight w:val="white"/>
        </w:rPr>
        <w:t xml:space="preserve"> </w:t>
      </w:r>
      <w:r w:rsidR="00E51501">
        <w:rPr>
          <w:rFonts w:ascii="Consolas" w:hAnsi="Consolas" w:cs="Consolas"/>
          <w:color w:val="0000FF"/>
          <w:sz w:val="20"/>
          <w:szCs w:val="20"/>
          <w:highlight w:val="white"/>
        </w:rPr>
        <w:t>{</w:t>
      </w:r>
    </w:p>
    <w:p w14:paraId="250C2617" w14:textId="08E79744" w:rsidR="00E51501" w:rsidRDefault="00FD7787" w:rsidP="00E5150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E51501">
        <w:rPr>
          <w:rFonts w:ascii="Consolas" w:hAnsi="Consolas" w:cs="Consolas"/>
          <w:color w:val="800000"/>
          <w:sz w:val="20"/>
          <w:szCs w:val="20"/>
          <w:highlight w:val="white"/>
        </w:rPr>
        <w:t>"$ref"</w:t>
      </w:r>
      <w:r w:rsidR="00E51501">
        <w:rPr>
          <w:rFonts w:ascii="Consolas" w:hAnsi="Consolas" w:cs="Consolas"/>
          <w:color w:val="0000FF"/>
          <w:sz w:val="20"/>
          <w:szCs w:val="20"/>
          <w:highlight w:val="white"/>
        </w:rPr>
        <w:t>:</w:t>
      </w:r>
      <w:r w:rsidR="00E51501">
        <w:rPr>
          <w:rFonts w:ascii="Consolas" w:hAnsi="Consolas" w:cs="Consolas"/>
          <w:color w:val="000000"/>
          <w:sz w:val="20"/>
          <w:szCs w:val="20"/>
          <w:highlight w:val="white"/>
        </w:rPr>
        <w:t xml:space="preserve"> "#BlockedStatusReason2"</w:t>
      </w:r>
    </w:p>
    <w:p w14:paraId="5E1DF507" w14:textId="4282F78C" w:rsidR="00E51501" w:rsidRDefault="00FD7787" w:rsidP="00E5150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E51501">
        <w:rPr>
          <w:rFonts w:ascii="Consolas" w:hAnsi="Consolas" w:cs="Consolas"/>
          <w:color w:val="0000FF"/>
          <w:sz w:val="20"/>
          <w:szCs w:val="20"/>
          <w:highlight w:val="white"/>
        </w:rPr>
        <w:t>},</w:t>
      </w:r>
    </w:p>
    <w:p w14:paraId="3E4E01FB" w14:textId="65639A18" w:rsidR="00E51501" w:rsidRDefault="00FD7787" w:rsidP="00E5150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E51501">
        <w:rPr>
          <w:rFonts w:ascii="Consolas" w:hAnsi="Consolas" w:cs="Consolas"/>
          <w:color w:val="800000"/>
          <w:sz w:val="20"/>
          <w:szCs w:val="20"/>
          <w:highlight w:val="white"/>
        </w:rPr>
        <w:t>"type"</w:t>
      </w:r>
      <w:r w:rsidR="00E51501">
        <w:rPr>
          <w:rFonts w:ascii="Consolas" w:hAnsi="Consolas" w:cs="Consolas"/>
          <w:color w:val="0000FF"/>
          <w:sz w:val="20"/>
          <w:szCs w:val="20"/>
          <w:highlight w:val="white"/>
        </w:rPr>
        <w:t>:</w:t>
      </w:r>
      <w:r w:rsidR="00E51501">
        <w:rPr>
          <w:rFonts w:ascii="Consolas" w:hAnsi="Consolas" w:cs="Consolas"/>
          <w:color w:val="000000"/>
          <w:sz w:val="20"/>
          <w:szCs w:val="20"/>
          <w:highlight w:val="white"/>
        </w:rPr>
        <w:t xml:space="preserve"> "array"</w:t>
      </w:r>
    </w:p>
    <w:p w14:paraId="51AEDE5D" w14:textId="6CBC5ECC" w:rsidR="00E51501" w:rsidRDefault="00FD7787" w:rsidP="00E5150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E51501">
        <w:rPr>
          <w:rFonts w:ascii="Consolas" w:hAnsi="Consolas" w:cs="Consolas"/>
          <w:color w:val="0000FF"/>
          <w:sz w:val="20"/>
          <w:szCs w:val="20"/>
          <w:highlight w:val="white"/>
        </w:rPr>
        <w:t>}</w:t>
      </w:r>
    </w:p>
    <w:p w14:paraId="3C956A01" w14:textId="118DAC8D" w:rsidR="00E51501" w:rsidRDefault="00FD7787" w:rsidP="00E5150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E51501">
        <w:rPr>
          <w:rFonts w:ascii="Consolas" w:hAnsi="Consolas" w:cs="Consolas"/>
          <w:color w:val="0000FF"/>
          <w:sz w:val="20"/>
          <w:szCs w:val="20"/>
          <w:highlight w:val="white"/>
        </w:rPr>
        <w:t>}</w:t>
      </w:r>
    </w:p>
    <w:p w14:paraId="4B10887F" w14:textId="77777777" w:rsidR="00E51501" w:rsidRDefault="00E51501" w:rsidP="00E5150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FF"/>
          <w:sz w:val="20"/>
          <w:szCs w:val="20"/>
          <w:highlight w:val="white"/>
        </w:rPr>
        <w:t>},</w:t>
      </w:r>
    </w:p>
    <w:p w14:paraId="2BEC73A3" w14:textId="6B006601" w:rsidR="00C215F9" w:rsidRPr="00511394" w:rsidRDefault="00C215F9" w:rsidP="007A220D">
      <w:pPr>
        <w:tabs>
          <w:tab w:val="clear" w:pos="403"/>
        </w:tabs>
        <w:autoSpaceDE w:val="0"/>
        <w:autoSpaceDN w:val="0"/>
        <w:adjustRightInd w:val="0"/>
        <w:spacing w:after="0" w:line="240" w:lineRule="auto"/>
        <w:jc w:val="left"/>
      </w:pPr>
      <w:r w:rsidRPr="00511394">
        <w:br w:type="page"/>
      </w:r>
    </w:p>
    <w:p w14:paraId="5F8B2541" w14:textId="57031293" w:rsidR="00744EB4" w:rsidRDefault="00744EB4" w:rsidP="003A55CA">
      <w:pPr>
        <w:pStyle w:val="Heading2"/>
      </w:pPr>
      <w:bookmarkStart w:id="40" w:name="_Hlk190706843"/>
      <w:bookmarkStart w:id="41" w:name="_Toc193447694"/>
      <w:r w:rsidRPr="00511394">
        <w:lastRenderedPageBreak/>
        <w:t>MessageElement</w:t>
      </w:r>
      <w:bookmarkEnd w:id="41"/>
    </w:p>
    <w:bookmarkEnd w:id="40"/>
    <w:p w14:paraId="29EACB4B" w14:textId="686507D9" w:rsidR="00535784" w:rsidRDefault="00535784" w:rsidP="00786E49">
      <w:pPr>
        <w:jc w:val="left"/>
      </w:pPr>
      <w:r w:rsidRPr="00511394">
        <w:t xml:space="preserve">There are </w:t>
      </w:r>
      <w:r>
        <w:t xml:space="preserve">two </w:t>
      </w:r>
      <w:r w:rsidRPr="00511394">
        <w:t xml:space="preserve">concrete subclasses of </w:t>
      </w:r>
      <w:r>
        <w:t xml:space="preserve">the </w:t>
      </w:r>
      <w:r w:rsidRPr="00511394">
        <w:t>abstract Message</w:t>
      </w:r>
      <w:r>
        <w:t>Element</w:t>
      </w:r>
      <w:r w:rsidR="007807FB">
        <w:t xml:space="preserve"> – Message</w:t>
      </w:r>
      <w:r w:rsidR="006826FC">
        <w:t>Attribute</w:t>
      </w:r>
      <w:r w:rsidR="007807FB">
        <w:t xml:space="preserve"> and MessageAssoc</w:t>
      </w:r>
      <w:r w:rsidR="00AA6E71">
        <w:t>i</w:t>
      </w:r>
      <w:r w:rsidR="007807FB">
        <w:t>ationEnd</w:t>
      </w:r>
      <w:r w:rsidR="002301E4">
        <w:t xml:space="preserve">. </w:t>
      </w:r>
    </w:p>
    <w:p w14:paraId="27E9AA8B" w14:textId="2004A284" w:rsidR="006826FC" w:rsidRPr="00511394" w:rsidRDefault="006826FC" w:rsidP="006826FC">
      <w:pPr>
        <w:spacing w:after="270"/>
        <w:ind w:left="-5" w:right="42"/>
        <w:jc w:val="left"/>
      </w:pPr>
      <w:r>
        <w:t xml:space="preserve">Each </w:t>
      </w:r>
      <w:r w:rsidR="00160D04" w:rsidRPr="00511394">
        <w:t>Message</w:t>
      </w:r>
      <w:r w:rsidR="00160D04">
        <w:t xml:space="preserve">Element </w:t>
      </w:r>
      <w:r w:rsidRPr="00511394">
        <w:t>is</w:t>
      </w:r>
      <w:r w:rsidRPr="0069028C">
        <w:t xml:space="preserve"> </w:t>
      </w:r>
      <w:r>
        <w:t>transformed into</w:t>
      </w:r>
      <w:r w:rsidRPr="00511394">
        <w:t xml:space="preserve"> a </w:t>
      </w:r>
      <w:r>
        <w:t>name value pair comprising the</w:t>
      </w:r>
      <w:r w:rsidRPr="00511394">
        <w:t xml:space="preserve"> following </w:t>
      </w:r>
      <w:r>
        <w:t>properties</w:t>
      </w:r>
      <w:r w:rsidRPr="00511394">
        <w:t xml:space="preserve">: </w:t>
      </w:r>
    </w:p>
    <w:p w14:paraId="4A406864" w14:textId="7BA27FEF" w:rsidR="006826FC" w:rsidRPr="00511394" w:rsidRDefault="00037FEA" w:rsidP="00F2077C">
      <w:pPr>
        <w:numPr>
          <w:ilvl w:val="0"/>
          <w:numId w:val="38"/>
        </w:numPr>
        <w:tabs>
          <w:tab w:val="clear" w:pos="403"/>
        </w:tabs>
        <w:spacing w:after="15" w:line="247" w:lineRule="auto"/>
        <w:ind w:right="42"/>
        <w:jc w:val="left"/>
      </w:pPr>
      <w:r>
        <w:t xml:space="preserve">the abbreviated </w:t>
      </w:r>
      <w:r w:rsidR="006826FC">
        <w:t>name</w:t>
      </w:r>
      <w:r w:rsidR="006826FC" w:rsidRPr="00511394">
        <w:t xml:space="preserve"> of the </w:t>
      </w:r>
      <w:r w:rsidR="00160D04" w:rsidRPr="00511394">
        <w:t>Message</w:t>
      </w:r>
      <w:r w:rsidR="00160D04">
        <w:t>Element</w:t>
      </w:r>
      <w:r w:rsidR="006826FC" w:rsidRPr="00511394">
        <w:t xml:space="preserve">, </w:t>
      </w:r>
      <w:r w:rsidR="006826FC">
        <w:t xml:space="preserve">with an </w:t>
      </w:r>
      <w:r w:rsidR="006826FC" w:rsidRPr="00511394">
        <w:t xml:space="preserve">object </w:t>
      </w:r>
      <w:r w:rsidR="006826FC">
        <w:t>comprising the following properties</w:t>
      </w:r>
      <w:r w:rsidR="006826FC" w:rsidRPr="00511394">
        <w:t>:</w:t>
      </w:r>
    </w:p>
    <w:p w14:paraId="23F1B2A0" w14:textId="03E99C29" w:rsidR="006826FC" w:rsidRDefault="006826FC" w:rsidP="00F2077C">
      <w:pPr>
        <w:numPr>
          <w:ilvl w:val="1"/>
          <w:numId w:val="38"/>
        </w:numPr>
        <w:tabs>
          <w:tab w:val="clear" w:pos="403"/>
        </w:tabs>
        <w:spacing w:after="37" w:line="247" w:lineRule="auto"/>
        <w:ind w:right="42"/>
        <w:jc w:val="left"/>
      </w:pPr>
      <w:r>
        <w:rPr>
          <w:rFonts w:ascii="Consolas" w:hAnsi="Consolas" w:cs="Consolas"/>
          <w:color w:val="800000"/>
          <w:highlight w:val="white"/>
        </w:rPr>
        <w:t>"description"</w:t>
      </w:r>
      <w:r>
        <w:t>: a</w:t>
      </w:r>
      <w:r w:rsidRPr="00511394">
        <w:t xml:space="preserve"> string value </w:t>
      </w:r>
      <w:r>
        <w:t>concatenati</w:t>
      </w:r>
      <w:r w:rsidR="009E7634">
        <w:t>ng</w:t>
      </w:r>
      <w:r>
        <w:t xml:space="preserve"> </w:t>
      </w:r>
    </w:p>
    <w:p w14:paraId="0A5E65FE" w14:textId="4206A560" w:rsidR="006826FC" w:rsidRPr="00511394" w:rsidRDefault="006826FC" w:rsidP="00F2077C">
      <w:pPr>
        <w:numPr>
          <w:ilvl w:val="2"/>
          <w:numId w:val="38"/>
        </w:numPr>
        <w:tabs>
          <w:tab w:val="clear" w:pos="403"/>
        </w:tabs>
        <w:spacing w:after="37" w:line="247" w:lineRule="auto"/>
        <w:ind w:right="42"/>
        <w:jc w:val="left"/>
      </w:pPr>
      <w:r w:rsidRPr="00511394">
        <w:t xml:space="preserve">the </w:t>
      </w:r>
      <w:r>
        <w:t xml:space="preserve">name </w:t>
      </w:r>
      <w:r w:rsidRPr="00511394">
        <w:t xml:space="preserve">property of the </w:t>
      </w:r>
      <w:r w:rsidR="00455A26" w:rsidRPr="00511394">
        <w:t>Message</w:t>
      </w:r>
      <w:r w:rsidR="00455A26">
        <w:t>Element,</w:t>
      </w:r>
      <w:r w:rsidRPr="00511394">
        <w:t xml:space="preserve"> </w:t>
      </w:r>
    </w:p>
    <w:p w14:paraId="627B67C9" w14:textId="77777777" w:rsidR="006826FC" w:rsidRDefault="006826FC" w:rsidP="00F2077C">
      <w:pPr>
        <w:numPr>
          <w:ilvl w:val="2"/>
          <w:numId w:val="38"/>
        </w:numPr>
        <w:tabs>
          <w:tab w:val="clear" w:pos="403"/>
        </w:tabs>
        <w:spacing w:after="37" w:line="247" w:lineRule="auto"/>
        <w:ind w:right="42"/>
        <w:jc w:val="left"/>
      </w:pPr>
      <w:r>
        <w:t>a space and escaped newline " \n",</w:t>
      </w:r>
    </w:p>
    <w:p w14:paraId="334971CC" w14:textId="7F4B216F" w:rsidR="006826FC" w:rsidRPr="00511394" w:rsidRDefault="006826FC" w:rsidP="00F2077C">
      <w:pPr>
        <w:numPr>
          <w:ilvl w:val="2"/>
          <w:numId w:val="38"/>
        </w:numPr>
        <w:tabs>
          <w:tab w:val="clear" w:pos="403"/>
        </w:tabs>
        <w:spacing w:after="37" w:line="247" w:lineRule="auto"/>
        <w:ind w:right="42"/>
        <w:jc w:val="left"/>
      </w:pPr>
      <w:r w:rsidRPr="00511394">
        <w:t xml:space="preserve">the definition property of the </w:t>
      </w:r>
      <w:r w:rsidR="00455A26" w:rsidRPr="00511394">
        <w:t>Message</w:t>
      </w:r>
      <w:r w:rsidR="00455A26">
        <w:t>Element.</w:t>
      </w:r>
      <w:r w:rsidRPr="00511394">
        <w:t xml:space="preserve"> </w:t>
      </w:r>
    </w:p>
    <w:p w14:paraId="2F24ECFA" w14:textId="30EB7330" w:rsidR="00914E47" w:rsidRDefault="006826FC" w:rsidP="00F2077C">
      <w:pPr>
        <w:numPr>
          <w:ilvl w:val="0"/>
          <w:numId w:val="38"/>
        </w:numPr>
        <w:tabs>
          <w:tab w:val="clear" w:pos="403"/>
        </w:tabs>
        <w:spacing w:after="37" w:line="247" w:lineRule="auto"/>
        <w:ind w:right="42"/>
        <w:jc w:val="left"/>
      </w:pPr>
      <w:r w:rsidRPr="00511394">
        <w:t xml:space="preserve">If its cardinality permits a maximum of one occurrence, </w:t>
      </w:r>
      <w:r w:rsidR="0073511B">
        <w:t xml:space="preserve">a single item, </w:t>
      </w:r>
      <w:r w:rsidRPr="00511394">
        <w:t xml:space="preserve">then </w:t>
      </w:r>
    </w:p>
    <w:p w14:paraId="4139D90D" w14:textId="135F7997" w:rsidR="009D264B" w:rsidRPr="009D264B" w:rsidRDefault="00914E47" w:rsidP="00F2077C">
      <w:pPr>
        <w:numPr>
          <w:ilvl w:val="1"/>
          <w:numId w:val="38"/>
        </w:numPr>
        <w:tabs>
          <w:tab w:val="clear" w:pos="403"/>
        </w:tabs>
        <w:spacing w:after="37" w:line="247" w:lineRule="auto"/>
        <w:ind w:right="42"/>
        <w:jc w:val="left"/>
      </w:pPr>
      <w:r>
        <w:t xml:space="preserve"> </w:t>
      </w:r>
      <w:r w:rsidR="00AC1C0F">
        <w:t>i</w:t>
      </w:r>
      <w:r>
        <w:t xml:space="preserve">f it is a </w:t>
      </w:r>
      <w:r w:rsidR="001D7198" w:rsidRPr="001D7198">
        <w:t>MessageAssociationEnd</w:t>
      </w:r>
      <w:r w:rsidR="001D7198">
        <w:t xml:space="preserve"> </w:t>
      </w:r>
      <w:r w:rsidR="00B87BAF">
        <w:t xml:space="preserve">with false </w:t>
      </w:r>
      <w:r w:rsidR="009D264B" w:rsidRPr="009D264B">
        <w:t>isComposite</w:t>
      </w:r>
      <w:r w:rsidR="00CE20B2">
        <w:t xml:space="preserve">, then </w:t>
      </w:r>
      <w:r w:rsidR="00CE20B2">
        <w:rPr>
          <w:rFonts w:ascii="Consolas" w:hAnsi="Consolas" w:cs="Consolas"/>
          <w:color w:val="800000"/>
          <w:highlight w:val="white"/>
        </w:rPr>
        <w:t>"type"</w:t>
      </w:r>
      <w:r w:rsidR="00CE20B2">
        <w:rPr>
          <w:rFonts w:ascii="Consolas" w:hAnsi="Consolas" w:cs="Consolas"/>
          <w:color w:val="800000"/>
        </w:rPr>
        <w:t>:</w:t>
      </w:r>
      <w:r w:rsidR="00CE20B2">
        <w:rPr>
          <w:rFonts w:ascii="Consolas" w:hAnsi="Consolas" w:cs="Consolas"/>
          <w:color w:val="800000"/>
          <w:highlight w:val="white"/>
        </w:rPr>
        <w:t>"</w:t>
      </w:r>
      <w:r w:rsidR="00CE20B2">
        <w:rPr>
          <w:rFonts w:ascii="Consolas" w:hAnsi="Consolas" w:cs="Consolas"/>
          <w:color w:val="800000"/>
        </w:rPr>
        <w:t>string"</w:t>
      </w:r>
    </w:p>
    <w:p w14:paraId="55B02DE2" w14:textId="764AD337" w:rsidR="008E617D" w:rsidRDefault="008E617D" w:rsidP="00F2077C">
      <w:pPr>
        <w:numPr>
          <w:ilvl w:val="1"/>
          <w:numId w:val="38"/>
        </w:numPr>
        <w:tabs>
          <w:tab w:val="clear" w:pos="403"/>
        </w:tabs>
        <w:spacing w:after="37" w:line="247" w:lineRule="auto"/>
        <w:ind w:right="42"/>
        <w:jc w:val="left"/>
      </w:pPr>
      <w:r>
        <w:t xml:space="preserve">otherwise </w:t>
      </w:r>
      <w:r w:rsidRPr="004D1D63">
        <w:rPr>
          <w:rFonts w:ascii="Consolas" w:hAnsi="Consolas" w:cs="Consolas"/>
          <w:color w:val="800000"/>
          <w:highlight w:val="white"/>
        </w:rPr>
        <w:t>"$ref"</w:t>
      </w:r>
      <w:r w:rsidRPr="00192875">
        <w:t>:</w:t>
      </w:r>
      <w:r w:rsidRPr="00511394">
        <w:t xml:space="preserve"> </w:t>
      </w:r>
      <w:r w:rsidR="008F1163">
        <w:t xml:space="preserve"> has </w:t>
      </w:r>
      <w:r w:rsidRPr="00511394">
        <w:t>string value</w:t>
      </w:r>
      <w:r w:rsidR="002E446B">
        <w:t xml:space="preserve"> which reference</w:t>
      </w:r>
      <w:r w:rsidR="00235CF9">
        <w:t>s</w:t>
      </w:r>
      <w:r w:rsidR="002E446B">
        <w:t xml:space="preserve"> their subschema by their $anchor</w:t>
      </w:r>
      <w:r w:rsidR="00235CF9">
        <w:t xml:space="preserve">, </w:t>
      </w:r>
      <w:r w:rsidRPr="00511394">
        <w:t xml:space="preserve"> </w:t>
      </w:r>
      <w:r w:rsidR="00235CF9">
        <w:t>by</w:t>
      </w:r>
      <w:r w:rsidR="002E446B">
        <w:t xml:space="preserve"> </w:t>
      </w:r>
      <w:r w:rsidR="00B8135C">
        <w:t xml:space="preserve">concatenating the octothorpe </w:t>
      </w:r>
      <w:r w:rsidR="008F1163">
        <w:t xml:space="preserve"># </w:t>
      </w:r>
      <w:r w:rsidR="00FE5E53">
        <w:t xml:space="preserve">with the </w:t>
      </w:r>
      <w:r w:rsidR="009D23C0">
        <w:t xml:space="preserve">name </w:t>
      </w:r>
      <w:r>
        <w:t xml:space="preserve">property of the </w:t>
      </w:r>
      <w:r w:rsidRPr="00511394">
        <w:t>referenced complexType or simpleType</w:t>
      </w:r>
      <w:r w:rsidR="00F24756">
        <w:t>.</w:t>
      </w:r>
      <w:r w:rsidR="00015354">
        <w:br/>
      </w:r>
      <w:r>
        <w:t xml:space="preserve">Example: </w:t>
      </w:r>
      <w:r w:rsidRPr="00015354">
        <w:rPr>
          <w:rFonts w:ascii="Consolas" w:hAnsi="Consolas" w:cs="Consolas"/>
          <w:color w:val="800000"/>
          <w:highlight w:val="white"/>
        </w:rPr>
        <w:t>"$ref"</w:t>
      </w:r>
      <w:r w:rsidRPr="00015354">
        <w:rPr>
          <w:rFonts w:ascii="Consolas" w:hAnsi="Consolas" w:cs="Consolas"/>
          <w:color w:val="000000"/>
          <w:highlight w:val="white"/>
        </w:rPr>
        <w:t>: "#InvestmentPlan17"</w:t>
      </w:r>
    </w:p>
    <w:p w14:paraId="7823A0B7" w14:textId="113BE0DB" w:rsidR="00BF7F7D" w:rsidRDefault="006826FC" w:rsidP="00F2077C">
      <w:pPr>
        <w:numPr>
          <w:ilvl w:val="0"/>
          <w:numId w:val="38"/>
        </w:numPr>
        <w:tabs>
          <w:tab w:val="clear" w:pos="403"/>
        </w:tabs>
        <w:spacing w:after="37" w:line="247" w:lineRule="auto"/>
        <w:ind w:right="42"/>
        <w:jc w:val="left"/>
      </w:pPr>
      <w:r>
        <w:t>Else i</w:t>
      </w:r>
      <w:r w:rsidRPr="00511394">
        <w:t>f its cardinality permits more than one occurrence, then</w:t>
      </w:r>
      <w:r>
        <w:t>:</w:t>
      </w:r>
      <w:r w:rsidR="00EF402C">
        <w:br/>
      </w:r>
      <w:r w:rsidR="00574668">
        <w:rPr>
          <w:rFonts w:ascii="Consolas" w:hAnsi="Consolas" w:cs="Consolas"/>
          <w:color w:val="800000"/>
          <w:sz w:val="20"/>
          <w:szCs w:val="20"/>
          <w:lang w:val="en-US"/>
        </w:rPr>
        <w:t xml:space="preserve"> </w:t>
      </w:r>
      <w:r w:rsidR="002E57FF" w:rsidRPr="00574668">
        <w:rPr>
          <w:rFonts w:ascii="Consolas" w:hAnsi="Consolas" w:cs="Consolas"/>
          <w:color w:val="800000"/>
          <w:sz w:val="20"/>
          <w:szCs w:val="20"/>
          <w:highlight w:val="white"/>
          <w:lang w:val="en-US"/>
        </w:rPr>
        <w:t>"anyOf"</w:t>
      </w:r>
      <w:r w:rsidR="002E57FF" w:rsidRPr="00574668">
        <w:rPr>
          <w:rFonts w:ascii="Consolas" w:hAnsi="Consolas" w:cs="Consolas"/>
          <w:color w:val="0000FF"/>
          <w:sz w:val="20"/>
          <w:szCs w:val="20"/>
          <w:highlight w:val="white"/>
          <w:lang w:val="en-US"/>
        </w:rPr>
        <w:t>:</w:t>
      </w:r>
      <w:r w:rsidR="002E57FF" w:rsidRPr="00574668">
        <w:rPr>
          <w:rFonts w:ascii="Consolas" w:hAnsi="Consolas" w:cs="Consolas"/>
          <w:color w:val="0000FF"/>
          <w:sz w:val="20"/>
          <w:szCs w:val="20"/>
          <w:lang w:val="en-US"/>
        </w:rPr>
        <w:t xml:space="preserve"> </w:t>
      </w:r>
      <w:r w:rsidR="002E57FF" w:rsidRPr="00A026AC">
        <w:t>a</w:t>
      </w:r>
      <w:r w:rsidR="002E57FF">
        <w:t xml:space="preserve">n array of </w:t>
      </w:r>
      <w:r w:rsidR="005B5A7F">
        <w:t>two subschem</w:t>
      </w:r>
      <w:r w:rsidR="00791762">
        <w:t xml:space="preserve">a </w:t>
      </w:r>
      <w:r w:rsidR="005768C6">
        <w:t xml:space="preserve">objects </w:t>
      </w:r>
      <w:r w:rsidR="00A74268">
        <w:t xml:space="preserve">for </w:t>
      </w:r>
    </w:p>
    <w:p w14:paraId="55B6E985" w14:textId="6293B986" w:rsidR="003309E0" w:rsidRDefault="00A74268" w:rsidP="00F2077C">
      <w:pPr>
        <w:numPr>
          <w:ilvl w:val="1"/>
          <w:numId w:val="38"/>
        </w:numPr>
        <w:tabs>
          <w:tab w:val="clear" w:pos="403"/>
        </w:tabs>
        <w:spacing w:after="37" w:line="247" w:lineRule="auto"/>
        <w:ind w:right="42"/>
        <w:jc w:val="left"/>
      </w:pPr>
      <w:r>
        <w:t xml:space="preserve">a single item, </w:t>
      </w:r>
      <w:r w:rsidR="00666479">
        <w:t>as above</w:t>
      </w:r>
      <w:r w:rsidR="008A2F04">
        <w:t>;</w:t>
      </w:r>
    </w:p>
    <w:p w14:paraId="578C3835" w14:textId="73487142" w:rsidR="009A09E3" w:rsidRPr="00A026AC" w:rsidRDefault="00A74268" w:rsidP="00F2077C">
      <w:pPr>
        <w:numPr>
          <w:ilvl w:val="1"/>
          <w:numId w:val="38"/>
        </w:numPr>
        <w:tabs>
          <w:tab w:val="clear" w:pos="403"/>
        </w:tabs>
        <w:spacing w:after="37" w:line="247" w:lineRule="auto"/>
        <w:ind w:right="42"/>
        <w:jc w:val="left"/>
      </w:pPr>
      <w:r>
        <w:t xml:space="preserve">or an array of </w:t>
      </w:r>
      <w:r w:rsidR="00ED1EF9">
        <w:t xml:space="preserve">the same </w:t>
      </w:r>
      <w:r>
        <w:t>items</w:t>
      </w:r>
      <w:r w:rsidR="00726031">
        <w:t>, so a</w:t>
      </w:r>
      <w:r w:rsidR="008C146D">
        <w:t xml:space="preserve"> subschema</w:t>
      </w:r>
      <w:r w:rsidR="00726031">
        <w:t xml:space="preserve"> object </w:t>
      </w:r>
      <w:r w:rsidR="008C146D">
        <w:t>comprising properties</w:t>
      </w:r>
    </w:p>
    <w:p w14:paraId="3066549D" w14:textId="0CA95771" w:rsidR="006826FC" w:rsidRPr="00511394" w:rsidRDefault="006826FC" w:rsidP="00F2077C">
      <w:pPr>
        <w:numPr>
          <w:ilvl w:val="2"/>
          <w:numId w:val="38"/>
        </w:numPr>
        <w:tabs>
          <w:tab w:val="clear" w:pos="403"/>
        </w:tabs>
        <w:spacing w:after="37" w:line="247" w:lineRule="auto"/>
        <w:ind w:right="42"/>
        <w:jc w:val="left"/>
      </w:pPr>
      <w:r>
        <w:rPr>
          <w:rFonts w:ascii="Consolas" w:hAnsi="Consolas" w:cs="Consolas"/>
          <w:color w:val="800000"/>
          <w:highlight w:val="white"/>
        </w:rPr>
        <w:t>"type"</w:t>
      </w:r>
      <w:r w:rsidRPr="00192875">
        <w:t>:</w:t>
      </w:r>
      <w:r w:rsidRPr="00511394">
        <w:t xml:space="preserve"> with string value of </w:t>
      </w:r>
      <w:r>
        <w:rPr>
          <w:rFonts w:ascii="Consolas" w:hAnsi="Consolas" w:cs="Consolas"/>
          <w:color w:val="000000"/>
          <w:highlight w:val="white"/>
        </w:rPr>
        <w:t>"array"</w:t>
      </w:r>
      <w:r>
        <w:t>,</w:t>
      </w:r>
    </w:p>
    <w:p w14:paraId="36A93F25" w14:textId="0B736A06" w:rsidR="00B3546F" w:rsidRDefault="006826FC" w:rsidP="00F2077C">
      <w:pPr>
        <w:numPr>
          <w:ilvl w:val="2"/>
          <w:numId w:val="38"/>
        </w:numPr>
        <w:tabs>
          <w:tab w:val="clear" w:pos="403"/>
        </w:tabs>
        <w:spacing w:after="37" w:line="247" w:lineRule="auto"/>
        <w:ind w:right="42"/>
        <w:jc w:val="left"/>
      </w:pPr>
      <w:r>
        <w:rPr>
          <w:rFonts w:ascii="Consolas" w:hAnsi="Consolas" w:cs="Consolas"/>
          <w:color w:val="800000"/>
          <w:highlight w:val="white"/>
        </w:rPr>
        <w:t>"items"</w:t>
      </w:r>
      <w:r w:rsidRPr="00192875">
        <w:t>:</w:t>
      </w:r>
      <w:r w:rsidRPr="00511394">
        <w:t xml:space="preserve"> with </w:t>
      </w:r>
      <w:r w:rsidR="001F25B8">
        <w:t>subschema object as for a single item, as above.</w:t>
      </w:r>
      <w:r w:rsidR="0007759A">
        <w:t xml:space="preserve"> </w:t>
      </w:r>
    </w:p>
    <w:p w14:paraId="44388AE1" w14:textId="401B9B73" w:rsidR="0007759A" w:rsidRDefault="0007759A" w:rsidP="00F2077C">
      <w:pPr>
        <w:numPr>
          <w:ilvl w:val="2"/>
          <w:numId w:val="38"/>
        </w:numPr>
        <w:tabs>
          <w:tab w:val="clear" w:pos="403"/>
        </w:tabs>
        <w:spacing w:after="37" w:line="247" w:lineRule="auto"/>
        <w:ind w:right="42"/>
        <w:jc w:val="left"/>
      </w:pPr>
      <w:r>
        <w:t xml:space="preserve">If </w:t>
      </w:r>
      <w:r w:rsidRPr="00511394">
        <w:t xml:space="preserve">cardinality’s </w:t>
      </w:r>
      <w:r w:rsidR="00755067">
        <w:t xml:space="preserve">maximum </w:t>
      </w:r>
      <w:r w:rsidRPr="00511394">
        <w:t>i</w:t>
      </w:r>
      <w:r>
        <w:t>s</w:t>
      </w:r>
      <w:r w:rsidRPr="00511394">
        <w:t xml:space="preserve"> </w:t>
      </w:r>
      <w:r>
        <w:t>set</w:t>
      </w:r>
      <w:r w:rsidR="00262725">
        <w:t xml:space="preserve"> </w:t>
      </w:r>
      <w:r w:rsidR="00262725" w:rsidRPr="00262725">
        <w:t>to one or more</w:t>
      </w:r>
      <w:r>
        <w:t>, then</w:t>
      </w:r>
      <w:r w:rsidRPr="00511394">
        <w:t xml:space="preserve"> </w:t>
      </w:r>
      <w:r w:rsidRPr="00AA271D">
        <w:rPr>
          <w:rFonts w:ascii="Consolas" w:hAnsi="Consolas" w:cs="Consolas"/>
          <w:color w:val="800000"/>
          <w:highlight w:val="white"/>
        </w:rPr>
        <w:t>"maxItems"</w:t>
      </w:r>
      <w:r>
        <w:t>:</w:t>
      </w:r>
      <w:r w:rsidRPr="00511394">
        <w:t xml:space="preserve"> with number value of </w:t>
      </w:r>
      <w:r>
        <w:t xml:space="preserve">the </w:t>
      </w:r>
      <w:r w:rsidRPr="00511394">
        <w:t xml:space="preserve">cardinality property’s </w:t>
      </w:r>
      <w:r>
        <w:t>maximum.</w:t>
      </w:r>
    </w:p>
    <w:p w14:paraId="056B0745" w14:textId="3C8F557C" w:rsidR="006826FC" w:rsidRDefault="006826FC" w:rsidP="00F2077C">
      <w:pPr>
        <w:numPr>
          <w:ilvl w:val="2"/>
          <w:numId w:val="38"/>
        </w:numPr>
        <w:tabs>
          <w:tab w:val="clear" w:pos="403"/>
        </w:tabs>
        <w:spacing w:after="37" w:line="247" w:lineRule="auto"/>
        <w:ind w:right="42"/>
        <w:jc w:val="left"/>
      </w:pPr>
      <w:r>
        <w:t xml:space="preserve"> </w:t>
      </w:r>
      <w:r>
        <w:rPr>
          <w:rFonts w:ascii="Consolas" w:hAnsi="Consolas" w:cs="Consolas"/>
          <w:color w:val="800000"/>
          <w:highlight w:val="white"/>
        </w:rPr>
        <w:t>"minItems"</w:t>
      </w:r>
      <w:r>
        <w:t>:</w:t>
      </w:r>
      <w:r w:rsidRPr="00511394">
        <w:t xml:space="preserve"> w</w:t>
      </w:r>
      <w:r>
        <w:t xml:space="preserve">ith number value of </w:t>
      </w:r>
      <w:r w:rsidR="006543ED">
        <w:t xml:space="preserve">the larger of </w:t>
      </w:r>
      <w:r w:rsidR="00921A1C">
        <w:t>1</w:t>
      </w:r>
      <w:r w:rsidR="00D74AC0">
        <w:t xml:space="preserve"> or </w:t>
      </w:r>
      <w:r>
        <w:t xml:space="preserve">the </w:t>
      </w:r>
      <w:r w:rsidRPr="00511394">
        <w:t xml:space="preserve">cardinality’s </w:t>
      </w:r>
      <w:r>
        <w:t>minimum</w:t>
      </w:r>
      <w:r w:rsidR="00262725" w:rsidRPr="00262725">
        <w:t>, to prevent empty arrays</w:t>
      </w:r>
      <w:r>
        <w:t>.</w:t>
      </w:r>
    </w:p>
    <w:p w14:paraId="5D01DA5E" w14:textId="7DE7F7DB" w:rsidR="00786E49" w:rsidRDefault="00786E49" w:rsidP="00786E49">
      <w:pPr>
        <w:jc w:val="left"/>
      </w:pPr>
    </w:p>
    <w:p w14:paraId="35AF5437" w14:textId="77777777" w:rsidR="00786E49" w:rsidRPr="00AD1032" w:rsidRDefault="00786E49" w:rsidP="00042979">
      <w:pPr>
        <w:jc w:val="left"/>
      </w:pPr>
    </w:p>
    <w:p w14:paraId="4B401873" w14:textId="77777777" w:rsidR="0010026F" w:rsidRDefault="0010026F">
      <w:pPr>
        <w:tabs>
          <w:tab w:val="clear" w:pos="403"/>
        </w:tabs>
        <w:spacing w:after="0" w:line="240" w:lineRule="auto"/>
        <w:jc w:val="left"/>
      </w:pPr>
      <w:bookmarkStart w:id="42" w:name="_Toc127895995"/>
      <w:bookmarkStart w:id="43" w:name="_Toc127896265"/>
      <w:r>
        <w:br w:type="page"/>
      </w:r>
    </w:p>
    <w:p w14:paraId="3C8B2A75" w14:textId="714775CA" w:rsidR="00710FE8" w:rsidRPr="00710FE8" w:rsidRDefault="00710FE8" w:rsidP="003B3C35">
      <w:pPr>
        <w:rPr>
          <w:lang w:eastAsia="ja-JP"/>
        </w:rPr>
      </w:pPr>
      <w:bookmarkStart w:id="44" w:name="_Toc182130760"/>
      <w:bookmarkStart w:id="45" w:name="_Toc182134795"/>
      <w:bookmarkStart w:id="46" w:name="_Toc182134918"/>
      <w:bookmarkStart w:id="47" w:name="_Toc182130761"/>
      <w:bookmarkStart w:id="48" w:name="_Toc182134796"/>
      <w:bookmarkStart w:id="49" w:name="_Toc182134919"/>
      <w:bookmarkStart w:id="50" w:name="_Toc182130765"/>
      <w:bookmarkStart w:id="51" w:name="_Toc182134800"/>
      <w:bookmarkStart w:id="52" w:name="_Toc182134923"/>
      <w:bookmarkStart w:id="53" w:name="_Toc182130766"/>
      <w:bookmarkStart w:id="54" w:name="_Toc182134801"/>
      <w:bookmarkStart w:id="55" w:name="_Toc182134924"/>
      <w:bookmarkStart w:id="56" w:name="_Toc182130768"/>
      <w:bookmarkStart w:id="57" w:name="_Toc182134803"/>
      <w:bookmarkStart w:id="58" w:name="_Toc182134926"/>
      <w:bookmarkStart w:id="59" w:name="_Toc182130773"/>
      <w:bookmarkStart w:id="60" w:name="_Toc182134808"/>
      <w:bookmarkStart w:id="61" w:name="_Toc182134931"/>
      <w:bookmarkStart w:id="62" w:name="_Toc182130776"/>
      <w:bookmarkStart w:id="63" w:name="_Toc182134811"/>
      <w:bookmarkStart w:id="64" w:name="_Toc18213493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lastRenderedPageBreak/>
        <w:t>Example</w:t>
      </w:r>
      <w:r w:rsidR="00B42995">
        <w:t xml:space="preserve"> of </w:t>
      </w:r>
      <w:r w:rsidR="00B42995">
        <w:rPr>
          <w:lang w:eastAsia="ja-JP"/>
        </w:rPr>
        <w:t xml:space="preserve">element </w:t>
      </w:r>
      <w:r w:rsidR="00D2266A">
        <w:rPr>
          <w:lang w:eastAsia="ja-JP"/>
        </w:rPr>
        <w:t xml:space="preserve">representing </w:t>
      </w:r>
      <w:r w:rsidR="00D2266A">
        <w:rPr>
          <w:rFonts w:ascii="Consolas" w:hAnsi="Consolas" w:cs="Consolas"/>
          <w:color w:val="800000"/>
          <w:highlight w:val="white"/>
        </w:rPr>
        <w:t>"</w:t>
      </w:r>
      <w:r w:rsidR="008F12AB">
        <w:rPr>
          <w:rFonts w:ascii="Consolas" w:hAnsi="Consolas" w:cs="Consolas"/>
          <w:color w:val="800000"/>
          <w:highlight w:val="white"/>
        </w:rPr>
        <w:t>A</w:t>
      </w:r>
      <w:r w:rsidR="00D2266A">
        <w:rPr>
          <w:rFonts w:ascii="Consolas" w:hAnsi="Consolas" w:cs="Consolas"/>
          <w:color w:val="800000"/>
          <w:highlight w:val="white"/>
        </w:rPr>
        <w:t>dditional</w:t>
      </w:r>
      <w:r w:rsidR="008F12AB">
        <w:rPr>
          <w:rFonts w:ascii="Consolas" w:hAnsi="Consolas" w:cs="Consolas"/>
          <w:color w:val="800000"/>
          <w:highlight w:val="white"/>
        </w:rPr>
        <w:t>I</w:t>
      </w:r>
      <w:r w:rsidR="00D2266A">
        <w:rPr>
          <w:rFonts w:ascii="Consolas" w:hAnsi="Consolas" w:cs="Consolas"/>
          <w:color w:val="800000"/>
          <w:highlight w:val="white"/>
        </w:rPr>
        <w:t>nformation"</w:t>
      </w:r>
      <w:r w:rsidR="00D2266A">
        <w:rPr>
          <w:lang w:eastAsia="ja-JP"/>
        </w:rPr>
        <w:t xml:space="preserve"> type</w:t>
      </w:r>
      <w:r w:rsidR="008F12AB">
        <w:rPr>
          <w:lang w:eastAsia="ja-JP"/>
        </w:rPr>
        <w:t>d</w:t>
      </w:r>
      <w:r w:rsidR="00D2266A">
        <w:rPr>
          <w:lang w:eastAsia="ja-JP"/>
        </w:rPr>
        <w:t xml:space="preserve"> by </w:t>
      </w:r>
      <w:r w:rsidR="005B2B14">
        <w:rPr>
          <w:rFonts w:ascii="Consolas" w:hAnsi="Consolas" w:cs="Consolas"/>
          <w:color w:val="000000"/>
          <w:highlight w:val="white"/>
        </w:rPr>
        <w:t>"Max350Text"</w:t>
      </w:r>
      <w:r w:rsidR="00D2266A">
        <w:rPr>
          <w:lang w:eastAsia="ja-JP"/>
        </w:rPr>
        <w:t>:</w:t>
      </w:r>
    </w:p>
    <w:p w14:paraId="1086EC75" w14:textId="4D0AA47D" w:rsidR="004E608E" w:rsidRPr="003B3C35" w:rsidRDefault="004E608E"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w:t>
      </w:r>
      <w:r w:rsidR="00B74511" w:rsidRPr="003B3C35">
        <w:rPr>
          <w:rFonts w:ascii="Consolas" w:hAnsi="Consolas" w:cs="Consolas"/>
          <w:color w:val="800000"/>
          <w:sz w:val="20"/>
          <w:szCs w:val="20"/>
          <w:highlight w:val="white"/>
        </w:rPr>
        <w:t>AddtlInf</w:t>
      </w:r>
      <w:r w:rsidRPr="003B3C35">
        <w:rPr>
          <w:rFonts w:ascii="Consolas" w:hAnsi="Consolas" w:cs="Consolas"/>
          <w:color w:val="800000"/>
          <w:sz w:val="20"/>
          <w:szCs w:val="20"/>
          <w:highlight w:val="white"/>
        </w:rPr>
        <w:t>"</w:t>
      </w:r>
      <w:r w:rsidRPr="003B3C35">
        <w:rPr>
          <w:rFonts w:ascii="Consolas" w:hAnsi="Consolas" w:cs="Consolas"/>
          <w:color w:val="000000"/>
          <w:sz w:val="20"/>
          <w:szCs w:val="20"/>
          <w:highlight w:val="white"/>
        </w:rPr>
        <w:t>: {</w:t>
      </w:r>
    </w:p>
    <w:p w14:paraId="1CE740AD" w14:textId="2A916C95" w:rsidR="004E608E" w:rsidRPr="003B3C35" w:rsidRDefault="004E608E"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"$ref"</w:t>
      </w:r>
      <w:r w:rsidRPr="003B3C35">
        <w:rPr>
          <w:rFonts w:ascii="Consolas" w:hAnsi="Consolas" w:cs="Consolas"/>
          <w:color w:val="000000"/>
          <w:sz w:val="20"/>
          <w:szCs w:val="20"/>
          <w:highlight w:val="white"/>
        </w:rPr>
        <w:t>: "</w:t>
      </w:r>
      <w:r w:rsidR="00F243A6" w:rsidRPr="003B3C35">
        <w:rPr>
          <w:rFonts w:ascii="Consolas" w:hAnsi="Consolas" w:cs="Consolas"/>
          <w:color w:val="000000"/>
          <w:sz w:val="20"/>
          <w:szCs w:val="20"/>
          <w:highlight w:val="white"/>
        </w:rPr>
        <w:t>#</w:t>
      </w:r>
      <w:r w:rsidRPr="003B3C35">
        <w:rPr>
          <w:rFonts w:ascii="Consolas" w:hAnsi="Consolas" w:cs="Consolas"/>
          <w:color w:val="000000"/>
          <w:sz w:val="20"/>
          <w:szCs w:val="20"/>
          <w:highlight w:val="white"/>
        </w:rPr>
        <w:t>Max350Text"</w:t>
      </w:r>
      <w:r w:rsidR="009A0FB6" w:rsidRPr="003B3C35">
        <w:rPr>
          <w:rFonts w:ascii="Consolas" w:hAnsi="Consolas" w:cs="Consolas"/>
          <w:color w:val="000000"/>
          <w:sz w:val="20"/>
          <w:szCs w:val="20"/>
          <w:highlight w:val="white"/>
        </w:rPr>
        <w:t>,</w:t>
      </w:r>
    </w:p>
    <w:p w14:paraId="700F6763" w14:textId="77777777" w:rsidR="009A0FB6" w:rsidRPr="003B3C35" w:rsidRDefault="009A0FB6" w:rsidP="009A0FB6">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 xml:space="preserve">  "description"</w:t>
      </w:r>
      <w:r w:rsidRPr="003B3C35">
        <w:rPr>
          <w:rFonts w:ascii="Consolas" w:hAnsi="Consolas" w:cs="Consolas"/>
          <w:color w:val="0000FF"/>
          <w:sz w:val="20"/>
          <w:szCs w:val="20"/>
          <w:highlight w:val="white"/>
        </w:rPr>
        <w:t>:</w:t>
      </w:r>
      <w:r w:rsidRPr="003B3C35">
        <w:rPr>
          <w:rFonts w:ascii="Consolas" w:hAnsi="Consolas" w:cs="Consolas"/>
          <w:color w:val="000000"/>
          <w:sz w:val="20"/>
          <w:szCs w:val="20"/>
          <w:highlight w:val="white"/>
        </w:rPr>
        <w:t xml:space="preserve"> "AdditionalInformation \n…"</w:t>
      </w:r>
    </w:p>
    <w:p w14:paraId="38D1E19C" w14:textId="6EA8EE2F" w:rsidR="004E608E" w:rsidRPr="003B3C35" w:rsidRDefault="004E608E" w:rsidP="003A55CA">
      <w:pPr>
        <w:spacing w:after="476" w:line="259" w:lineRule="auto"/>
        <w:ind w:left="-1"/>
        <w:jc w:val="left"/>
        <w:rPr>
          <w:sz w:val="20"/>
          <w:szCs w:val="20"/>
        </w:rPr>
      </w:pPr>
      <w:r w:rsidRPr="003B3C35">
        <w:rPr>
          <w:rFonts w:ascii="Consolas" w:hAnsi="Consolas" w:cs="Consolas"/>
          <w:color w:val="000000"/>
          <w:sz w:val="20"/>
          <w:szCs w:val="20"/>
          <w:highlight w:val="white"/>
        </w:rPr>
        <w:t>}</w:t>
      </w:r>
    </w:p>
    <w:p w14:paraId="2C11523F" w14:textId="5106DEDD" w:rsidR="008C26DA" w:rsidRPr="00511394" w:rsidRDefault="008C26DA" w:rsidP="003B3C35">
      <w:bookmarkStart w:id="65" w:name="_Toc182130780"/>
      <w:bookmarkStart w:id="66" w:name="_Toc182134815"/>
      <w:bookmarkStart w:id="67" w:name="_Toc182134938"/>
      <w:bookmarkStart w:id="68" w:name="_Toc182130787"/>
      <w:bookmarkStart w:id="69" w:name="_Toc182134822"/>
      <w:bookmarkStart w:id="70" w:name="_Toc182134945"/>
      <w:bookmarkEnd w:id="65"/>
      <w:bookmarkEnd w:id="66"/>
      <w:bookmarkEnd w:id="67"/>
      <w:bookmarkEnd w:id="68"/>
      <w:bookmarkEnd w:id="69"/>
      <w:bookmarkEnd w:id="70"/>
      <w:r w:rsidRPr="00511394">
        <w:t xml:space="preserve">Example </w:t>
      </w:r>
      <w:r w:rsidR="00B42995">
        <w:t xml:space="preserve">of </w:t>
      </w:r>
      <w:r w:rsidRPr="00511394">
        <w:t xml:space="preserve">element </w:t>
      </w:r>
      <w:r w:rsidR="00CF0F1D">
        <w:rPr>
          <w:rFonts w:ascii="Consolas" w:hAnsi="Consolas" w:cs="Consolas"/>
          <w:color w:val="800000"/>
          <w:highlight w:val="white"/>
        </w:rPr>
        <w:t>"CashSettlement"</w:t>
      </w:r>
      <w:r w:rsidR="008C6716">
        <w:t xml:space="preserve"> </w:t>
      </w:r>
      <w:r w:rsidR="00B42995">
        <w:t xml:space="preserve">which </w:t>
      </w:r>
      <w:r w:rsidR="008C6716">
        <w:t>m</w:t>
      </w:r>
      <w:r w:rsidRPr="00511394">
        <w:t xml:space="preserve">ay occur </w:t>
      </w:r>
      <w:r w:rsidR="008C6716">
        <w:t>up to</w:t>
      </w:r>
      <w:r w:rsidRPr="00511394">
        <w:t xml:space="preserve"> 8 times: </w:t>
      </w:r>
    </w:p>
    <w:p w14:paraId="0A7508A9" w14:textId="77777777" w:rsidR="00B328BD" w:rsidRDefault="00B328BD" w:rsidP="00B328B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"CshSttlm"</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p>
    <w:p w14:paraId="46D9E2A8" w14:textId="0FA09643" w:rsidR="00B328BD" w:rsidRDefault="00FD7787" w:rsidP="00B328B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B328BD">
        <w:rPr>
          <w:rFonts w:ascii="Consolas" w:hAnsi="Consolas" w:cs="Consolas"/>
          <w:color w:val="800000"/>
          <w:sz w:val="20"/>
          <w:szCs w:val="20"/>
          <w:highlight w:val="white"/>
        </w:rPr>
        <w:t>"anyOf"</w:t>
      </w:r>
      <w:r w:rsidR="00B328BD">
        <w:rPr>
          <w:rFonts w:ascii="Consolas" w:hAnsi="Consolas" w:cs="Consolas"/>
          <w:color w:val="0000FF"/>
          <w:sz w:val="20"/>
          <w:szCs w:val="20"/>
          <w:highlight w:val="white"/>
        </w:rPr>
        <w:t>:</w:t>
      </w:r>
      <w:r w:rsidR="00B328BD">
        <w:rPr>
          <w:rFonts w:ascii="Consolas" w:hAnsi="Consolas" w:cs="Consolas"/>
          <w:color w:val="000000"/>
          <w:sz w:val="20"/>
          <w:szCs w:val="20"/>
          <w:highlight w:val="white"/>
        </w:rPr>
        <w:t xml:space="preserve"> </w:t>
      </w:r>
      <w:r w:rsidR="00B328BD">
        <w:rPr>
          <w:rFonts w:ascii="Consolas" w:hAnsi="Consolas" w:cs="Consolas"/>
          <w:color w:val="0000FF"/>
          <w:sz w:val="20"/>
          <w:szCs w:val="20"/>
          <w:highlight w:val="white"/>
        </w:rPr>
        <w:t>[</w:t>
      </w:r>
    </w:p>
    <w:p w14:paraId="2FD927C4" w14:textId="0EACE57C" w:rsidR="00B328BD" w:rsidRDefault="00FD7787" w:rsidP="00B328B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B328BD">
        <w:rPr>
          <w:rFonts w:ascii="Consolas" w:hAnsi="Consolas" w:cs="Consolas"/>
          <w:color w:val="0000FF"/>
          <w:sz w:val="20"/>
          <w:szCs w:val="20"/>
          <w:highlight w:val="white"/>
        </w:rPr>
        <w:t>{</w:t>
      </w:r>
      <w:r w:rsidR="00B328BD">
        <w:rPr>
          <w:rFonts w:ascii="Consolas" w:hAnsi="Consolas" w:cs="Consolas"/>
          <w:color w:val="800000"/>
          <w:sz w:val="20"/>
          <w:szCs w:val="20"/>
          <w:highlight w:val="white"/>
        </w:rPr>
        <w:t>"$ref"</w:t>
      </w:r>
      <w:r w:rsidR="00B328BD">
        <w:rPr>
          <w:rFonts w:ascii="Consolas" w:hAnsi="Consolas" w:cs="Consolas"/>
          <w:color w:val="0000FF"/>
          <w:sz w:val="20"/>
          <w:szCs w:val="20"/>
          <w:highlight w:val="white"/>
        </w:rPr>
        <w:t>:</w:t>
      </w:r>
      <w:r w:rsidR="00B328BD">
        <w:rPr>
          <w:rFonts w:ascii="Consolas" w:hAnsi="Consolas" w:cs="Consolas"/>
          <w:color w:val="000000"/>
          <w:sz w:val="20"/>
          <w:szCs w:val="20"/>
          <w:highlight w:val="white"/>
        </w:rPr>
        <w:t xml:space="preserve"> "#CashSettlement1"</w:t>
      </w:r>
      <w:r w:rsidR="00B328BD">
        <w:rPr>
          <w:rFonts w:ascii="Consolas" w:hAnsi="Consolas" w:cs="Consolas"/>
          <w:color w:val="0000FF"/>
          <w:sz w:val="20"/>
          <w:szCs w:val="20"/>
          <w:highlight w:val="white"/>
        </w:rPr>
        <w:t>},</w:t>
      </w:r>
    </w:p>
    <w:p w14:paraId="38D750C9" w14:textId="1E1BF115" w:rsidR="00B328BD" w:rsidRDefault="00FD7787" w:rsidP="00B328B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B328BD">
        <w:rPr>
          <w:rFonts w:ascii="Consolas" w:hAnsi="Consolas" w:cs="Consolas"/>
          <w:color w:val="0000FF"/>
          <w:sz w:val="20"/>
          <w:szCs w:val="20"/>
          <w:highlight w:val="white"/>
        </w:rPr>
        <w:t>{</w:t>
      </w:r>
      <w:r w:rsidR="00B328BD">
        <w:rPr>
          <w:rFonts w:ascii="Consolas" w:hAnsi="Consolas" w:cs="Consolas"/>
          <w:color w:val="800000"/>
          <w:sz w:val="20"/>
          <w:szCs w:val="20"/>
          <w:highlight w:val="white"/>
        </w:rPr>
        <w:t>"type"</w:t>
      </w:r>
      <w:r w:rsidR="00B328BD">
        <w:rPr>
          <w:rFonts w:ascii="Consolas" w:hAnsi="Consolas" w:cs="Consolas"/>
          <w:color w:val="0000FF"/>
          <w:sz w:val="20"/>
          <w:szCs w:val="20"/>
          <w:highlight w:val="white"/>
        </w:rPr>
        <w:t>:</w:t>
      </w:r>
      <w:r w:rsidR="00B328BD">
        <w:rPr>
          <w:rFonts w:ascii="Consolas" w:hAnsi="Consolas" w:cs="Consolas"/>
          <w:color w:val="000000"/>
          <w:sz w:val="20"/>
          <w:szCs w:val="20"/>
          <w:highlight w:val="white"/>
        </w:rPr>
        <w:t xml:space="preserve"> "array"</w:t>
      </w:r>
      <w:r w:rsidR="00B328BD">
        <w:rPr>
          <w:rFonts w:ascii="Consolas" w:hAnsi="Consolas" w:cs="Consolas"/>
          <w:color w:val="0000FF"/>
          <w:sz w:val="20"/>
          <w:szCs w:val="20"/>
          <w:highlight w:val="white"/>
        </w:rPr>
        <w:t>,</w:t>
      </w:r>
    </w:p>
    <w:p w14:paraId="37430CE8" w14:textId="197B191C" w:rsidR="00B328BD" w:rsidRDefault="00FD7787" w:rsidP="00B328B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B328BD">
        <w:rPr>
          <w:rFonts w:ascii="Consolas" w:hAnsi="Consolas" w:cs="Consolas"/>
          <w:color w:val="800000"/>
          <w:sz w:val="20"/>
          <w:szCs w:val="20"/>
          <w:highlight w:val="white"/>
        </w:rPr>
        <w:t>"minItems"</w:t>
      </w:r>
      <w:r w:rsidR="00B328BD">
        <w:rPr>
          <w:rFonts w:ascii="Consolas" w:hAnsi="Consolas" w:cs="Consolas"/>
          <w:color w:val="0000FF"/>
          <w:sz w:val="20"/>
          <w:szCs w:val="20"/>
          <w:highlight w:val="white"/>
        </w:rPr>
        <w:t>:</w:t>
      </w:r>
      <w:r w:rsidR="00B328BD">
        <w:rPr>
          <w:rFonts w:ascii="Consolas" w:hAnsi="Consolas" w:cs="Consolas"/>
          <w:color w:val="008080"/>
          <w:sz w:val="20"/>
          <w:szCs w:val="20"/>
          <w:highlight w:val="white"/>
        </w:rPr>
        <w:t>1</w:t>
      </w:r>
      <w:r w:rsidR="00B328BD">
        <w:rPr>
          <w:rFonts w:ascii="Consolas" w:hAnsi="Consolas" w:cs="Consolas"/>
          <w:color w:val="0000FF"/>
          <w:sz w:val="20"/>
          <w:szCs w:val="20"/>
          <w:highlight w:val="white"/>
        </w:rPr>
        <w:t>,</w:t>
      </w:r>
    </w:p>
    <w:p w14:paraId="2252EA9D" w14:textId="6A8D0450" w:rsidR="00B328BD" w:rsidRDefault="00FD7787" w:rsidP="00B328B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B328BD">
        <w:rPr>
          <w:rFonts w:ascii="Consolas" w:hAnsi="Consolas" w:cs="Consolas"/>
          <w:color w:val="800000"/>
          <w:sz w:val="20"/>
          <w:szCs w:val="20"/>
          <w:highlight w:val="white"/>
        </w:rPr>
        <w:t>"maxItems"</w:t>
      </w:r>
      <w:r w:rsidR="00B328BD">
        <w:rPr>
          <w:rFonts w:ascii="Consolas" w:hAnsi="Consolas" w:cs="Consolas"/>
          <w:color w:val="0000FF"/>
          <w:sz w:val="20"/>
          <w:szCs w:val="20"/>
          <w:highlight w:val="white"/>
        </w:rPr>
        <w:t>:</w:t>
      </w:r>
      <w:r w:rsidR="00B328BD">
        <w:rPr>
          <w:rFonts w:ascii="Consolas" w:hAnsi="Consolas" w:cs="Consolas"/>
          <w:color w:val="008080"/>
          <w:sz w:val="20"/>
          <w:szCs w:val="20"/>
          <w:highlight w:val="white"/>
        </w:rPr>
        <w:t>8</w:t>
      </w:r>
      <w:r w:rsidR="00B328BD">
        <w:rPr>
          <w:rFonts w:ascii="Consolas" w:hAnsi="Consolas" w:cs="Consolas"/>
          <w:color w:val="0000FF"/>
          <w:sz w:val="20"/>
          <w:szCs w:val="20"/>
          <w:highlight w:val="white"/>
        </w:rPr>
        <w:t>,</w:t>
      </w:r>
    </w:p>
    <w:p w14:paraId="61FF43B4" w14:textId="2DD8EBC4" w:rsidR="00B328BD" w:rsidRDefault="00FD7787" w:rsidP="00B328B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B328BD">
        <w:rPr>
          <w:rFonts w:ascii="Consolas" w:hAnsi="Consolas" w:cs="Consolas"/>
          <w:color w:val="800000"/>
          <w:sz w:val="20"/>
          <w:szCs w:val="20"/>
          <w:highlight w:val="white"/>
        </w:rPr>
        <w:t>"items"</w:t>
      </w:r>
      <w:r w:rsidR="00B328BD">
        <w:rPr>
          <w:rFonts w:ascii="Consolas" w:hAnsi="Consolas" w:cs="Consolas"/>
          <w:color w:val="0000FF"/>
          <w:sz w:val="20"/>
          <w:szCs w:val="20"/>
          <w:highlight w:val="white"/>
        </w:rPr>
        <w:t>:{</w:t>
      </w:r>
      <w:r w:rsidR="00B328BD">
        <w:rPr>
          <w:rFonts w:ascii="Consolas" w:hAnsi="Consolas" w:cs="Consolas"/>
          <w:color w:val="800000"/>
          <w:sz w:val="20"/>
          <w:szCs w:val="20"/>
          <w:highlight w:val="white"/>
        </w:rPr>
        <w:t>"$ref"</w:t>
      </w:r>
      <w:r w:rsidR="00B328BD">
        <w:rPr>
          <w:rFonts w:ascii="Consolas" w:hAnsi="Consolas" w:cs="Consolas"/>
          <w:color w:val="0000FF"/>
          <w:sz w:val="20"/>
          <w:szCs w:val="20"/>
          <w:highlight w:val="white"/>
        </w:rPr>
        <w:t>:</w:t>
      </w:r>
      <w:r w:rsidR="00B328BD">
        <w:rPr>
          <w:rFonts w:ascii="Consolas" w:hAnsi="Consolas" w:cs="Consolas"/>
          <w:color w:val="000000"/>
          <w:sz w:val="20"/>
          <w:szCs w:val="20"/>
          <w:highlight w:val="white"/>
        </w:rPr>
        <w:t xml:space="preserve"> "#CashSettlement1"</w:t>
      </w:r>
      <w:r w:rsidR="00B328BD">
        <w:rPr>
          <w:rFonts w:ascii="Consolas" w:hAnsi="Consolas" w:cs="Consolas"/>
          <w:color w:val="0000FF"/>
          <w:sz w:val="20"/>
          <w:szCs w:val="20"/>
          <w:highlight w:val="white"/>
        </w:rPr>
        <w:t>}</w:t>
      </w:r>
    </w:p>
    <w:p w14:paraId="18D532D9" w14:textId="37B90F06" w:rsidR="00B328BD" w:rsidRDefault="00FD7787" w:rsidP="00B328B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B328BD">
        <w:rPr>
          <w:rFonts w:ascii="Consolas" w:hAnsi="Consolas" w:cs="Consolas"/>
          <w:color w:val="0000FF"/>
          <w:sz w:val="20"/>
          <w:szCs w:val="20"/>
          <w:highlight w:val="white"/>
        </w:rPr>
        <w:t>}</w:t>
      </w:r>
    </w:p>
    <w:p w14:paraId="460C7C3C" w14:textId="51821E0A" w:rsidR="00B328BD" w:rsidRDefault="00FD7787" w:rsidP="00B328B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B328BD">
        <w:rPr>
          <w:rFonts w:ascii="Consolas" w:hAnsi="Consolas" w:cs="Consolas"/>
          <w:color w:val="0000FF"/>
          <w:sz w:val="20"/>
          <w:szCs w:val="20"/>
          <w:highlight w:val="white"/>
        </w:rPr>
        <w:t>],</w:t>
      </w:r>
    </w:p>
    <w:p w14:paraId="6806D59F" w14:textId="07C73CB4" w:rsidR="00B328BD" w:rsidRDefault="00FD7787" w:rsidP="00B328B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B328BD">
        <w:rPr>
          <w:rFonts w:ascii="Consolas" w:hAnsi="Consolas" w:cs="Consolas"/>
          <w:color w:val="800000"/>
          <w:sz w:val="20"/>
          <w:szCs w:val="20"/>
          <w:highlight w:val="white"/>
        </w:rPr>
        <w:t>"description"</w:t>
      </w:r>
      <w:r w:rsidR="00B328BD">
        <w:rPr>
          <w:rFonts w:ascii="Consolas" w:hAnsi="Consolas" w:cs="Consolas"/>
          <w:color w:val="0000FF"/>
          <w:sz w:val="20"/>
          <w:szCs w:val="20"/>
          <w:highlight w:val="white"/>
        </w:rPr>
        <w:t>:</w:t>
      </w:r>
      <w:r w:rsidR="00B328BD">
        <w:rPr>
          <w:rFonts w:ascii="Consolas" w:hAnsi="Consolas" w:cs="Consolas"/>
          <w:color w:val="000000"/>
          <w:sz w:val="20"/>
          <w:szCs w:val="20"/>
          <w:highlight w:val="white"/>
        </w:rPr>
        <w:t xml:space="preserve"> "CashSettlement\nCash settlement standing instruction associated to transactions on the account."</w:t>
      </w:r>
    </w:p>
    <w:p w14:paraId="693E2E12" w14:textId="77777777" w:rsidR="00B328BD" w:rsidRDefault="00B328BD" w:rsidP="00B328B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FF"/>
          <w:sz w:val="20"/>
          <w:szCs w:val="20"/>
          <w:highlight w:val="white"/>
        </w:rPr>
        <w:t>},</w:t>
      </w:r>
    </w:p>
    <w:p w14:paraId="2F8CFAE0" w14:textId="101B0AAA" w:rsidR="008C26DA" w:rsidRDefault="008C26DA" w:rsidP="003A55CA">
      <w:pPr>
        <w:spacing w:after="454" w:line="259" w:lineRule="auto"/>
        <w:ind w:left="-1" w:right="4993"/>
        <w:jc w:val="left"/>
        <w:rPr>
          <w:sz w:val="24"/>
        </w:rPr>
      </w:pPr>
      <w:r w:rsidRPr="00511394">
        <w:rPr>
          <w:sz w:val="24"/>
        </w:rPr>
        <w:t xml:space="preserve"> </w:t>
      </w:r>
    </w:p>
    <w:p w14:paraId="1F6C2575" w14:textId="11061665" w:rsidR="00B034F2" w:rsidRDefault="00B034F2" w:rsidP="00042979">
      <w:r>
        <w:t xml:space="preserve">Example of </w:t>
      </w:r>
      <w:r w:rsidR="00B42995">
        <w:t xml:space="preserve">further </w:t>
      </w:r>
      <w:r w:rsidR="002C329E">
        <w:t>MessageElements</w:t>
      </w:r>
    </w:p>
    <w:p w14:paraId="67F66C8B" w14:textId="77777777" w:rsidR="00351F4B" w:rsidRDefault="00351F4B" w:rsidP="00351F4B">
      <w:pPr>
        <w:tabs>
          <w:tab w:val="clear" w:pos="403"/>
        </w:tabs>
        <w:autoSpaceDE w:val="0"/>
        <w:autoSpaceDN w:val="0"/>
        <w:adjustRightInd w:val="0"/>
        <w:spacing w:after="0" w:line="240" w:lineRule="auto"/>
        <w:jc w:val="left"/>
        <w:rPr>
          <w:rFonts w:ascii="Consolas" w:hAnsi="Consolas" w:cs="Consolas"/>
          <w:color w:val="0000FF"/>
          <w:sz w:val="20"/>
          <w:szCs w:val="20"/>
          <w:highlight w:val="white"/>
        </w:rPr>
      </w:pPr>
      <w:r>
        <w:rPr>
          <w:rFonts w:ascii="Consolas" w:hAnsi="Consolas" w:cs="Consolas"/>
          <w:color w:val="800000"/>
          <w:sz w:val="20"/>
          <w:szCs w:val="20"/>
          <w:highlight w:val="white"/>
        </w:rPr>
        <w:t>"AcctOwnr"</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p>
    <w:p w14:paraId="73AEFE57" w14:textId="01707B6B" w:rsidR="00351F4B" w:rsidRDefault="00FD7787" w:rsidP="00351F4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351F4B">
        <w:rPr>
          <w:rFonts w:ascii="Consolas" w:hAnsi="Consolas" w:cs="Consolas"/>
          <w:color w:val="800000"/>
          <w:sz w:val="20"/>
          <w:szCs w:val="20"/>
          <w:highlight w:val="white"/>
        </w:rPr>
        <w:t>"$ref"</w:t>
      </w:r>
      <w:r w:rsidR="00351F4B">
        <w:rPr>
          <w:rFonts w:ascii="Consolas" w:hAnsi="Consolas" w:cs="Consolas"/>
          <w:color w:val="0000FF"/>
          <w:sz w:val="20"/>
          <w:szCs w:val="20"/>
          <w:highlight w:val="white"/>
        </w:rPr>
        <w:t>:</w:t>
      </w:r>
      <w:r w:rsidR="00351F4B">
        <w:rPr>
          <w:rFonts w:ascii="Consolas" w:hAnsi="Consolas" w:cs="Consolas"/>
          <w:color w:val="000000"/>
          <w:sz w:val="20"/>
          <w:szCs w:val="20"/>
          <w:highlight w:val="white"/>
        </w:rPr>
        <w:t xml:space="preserve"> "#PartyIdentification125Choice"</w:t>
      </w:r>
      <w:r w:rsidR="003C15BC">
        <w:rPr>
          <w:rFonts w:ascii="Consolas" w:hAnsi="Consolas" w:cs="Consolas"/>
          <w:color w:val="000000"/>
          <w:sz w:val="20"/>
          <w:szCs w:val="20"/>
          <w:highlight w:val="white"/>
        </w:rPr>
        <w:t>,</w:t>
      </w:r>
    </w:p>
    <w:p w14:paraId="01750272" w14:textId="533B69EC" w:rsidR="003C15BC" w:rsidRDefault="00FD7787" w:rsidP="003C15BC">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3C15BC">
        <w:rPr>
          <w:rFonts w:ascii="Consolas" w:hAnsi="Consolas" w:cs="Consolas"/>
          <w:color w:val="800000"/>
          <w:sz w:val="20"/>
          <w:szCs w:val="20"/>
          <w:highlight w:val="white"/>
        </w:rPr>
        <w:t>"description"</w:t>
      </w:r>
      <w:r w:rsidR="003C15BC">
        <w:rPr>
          <w:rFonts w:ascii="Consolas" w:hAnsi="Consolas" w:cs="Consolas"/>
          <w:color w:val="0000FF"/>
          <w:sz w:val="20"/>
          <w:szCs w:val="20"/>
          <w:highlight w:val="white"/>
        </w:rPr>
        <w:t>:</w:t>
      </w:r>
      <w:r w:rsidR="003C15BC">
        <w:rPr>
          <w:rFonts w:ascii="Consolas" w:hAnsi="Consolas" w:cs="Consolas"/>
          <w:color w:val="000000"/>
          <w:sz w:val="20"/>
          <w:szCs w:val="20"/>
          <w:highlight w:val="white"/>
        </w:rPr>
        <w:t xml:space="preserve"> "</w:t>
      </w:r>
      <w:r w:rsidR="003C15BC" w:rsidRPr="00C76E7B">
        <w:rPr>
          <w:rFonts w:ascii="Consolas" w:hAnsi="Consolas" w:cs="Consolas"/>
          <w:color w:val="000000"/>
          <w:sz w:val="20"/>
          <w:szCs w:val="20"/>
          <w:highlight w:val="white"/>
        </w:rPr>
        <w:t>AccountOwner</w:t>
      </w:r>
      <w:r w:rsidR="003C15BC">
        <w:rPr>
          <w:rFonts w:ascii="Consolas" w:hAnsi="Consolas" w:cs="Consolas"/>
          <w:color w:val="000000"/>
          <w:sz w:val="20"/>
          <w:szCs w:val="20"/>
          <w:highlight w:val="white"/>
        </w:rPr>
        <w:t xml:space="preserve"> \nParty that legally owns the account."</w:t>
      </w:r>
    </w:p>
    <w:p w14:paraId="1B603463" w14:textId="77777777" w:rsidR="00351F4B" w:rsidRDefault="00351F4B" w:rsidP="00351F4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FF"/>
          <w:sz w:val="20"/>
          <w:szCs w:val="20"/>
          <w:highlight w:val="white"/>
        </w:rPr>
        <w:t>},</w:t>
      </w:r>
    </w:p>
    <w:p w14:paraId="758B2528" w14:textId="77777777" w:rsidR="006E1559" w:rsidRDefault="006E1559" w:rsidP="006E1559">
      <w:pPr>
        <w:tabs>
          <w:tab w:val="clear" w:pos="403"/>
        </w:tabs>
        <w:autoSpaceDE w:val="0"/>
        <w:autoSpaceDN w:val="0"/>
        <w:adjustRightInd w:val="0"/>
        <w:spacing w:after="0" w:line="240" w:lineRule="auto"/>
        <w:jc w:val="left"/>
        <w:rPr>
          <w:rFonts w:ascii="Consolas" w:hAnsi="Consolas" w:cs="Consolas"/>
          <w:color w:val="0000FF"/>
          <w:sz w:val="20"/>
          <w:szCs w:val="20"/>
          <w:highlight w:val="white"/>
        </w:rPr>
      </w:pPr>
      <w:r>
        <w:rPr>
          <w:rFonts w:ascii="Consolas" w:hAnsi="Consolas" w:cs="Consolas"/>
          <w:color w:val="800000"/>
          <w:sz w:val="20"/>
          <w:szCs w:val="20"/>
          <w:highlight w:val="white"/>
        </w:rPr>
        <w:t>"AcctSvcr"</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p>
    <w:p w14:paraId="6206B475" w14:textId="295B6977" w:rsidR="006E1559" w:rsidRDefault="00FD7787" w:rsidP="006E155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6E1559">
        <w:rPr>
          <w:rFonts w:ascii="Consolas" w:hAnsi="Consolas" w:cs="Consolas"/>
          <w:color w:val="800000"/>
          <w:sz w:val="20"/>
          <w:szCs w:val="20"/>
          <w:highlight w:val="white"/>
        </w:rPr>
        <w:t>"type"</w:t>
      </w:r>
      <w:r w:rsidR="006E1559">
        <w:rPr>
          <w:rFonts w:ascii="Consolas" w:hAnsi="Consolas" w:cs="Consolas"/>
          <w:color w:val="0000FF"/>
          <w:sz w:val="20"/>
          <w:szCs w:val="20"/>
          <w:highlight w:val="white"/>
        </w:rPr>
        <w:t>:</w:t>
      </w:r>
      <w:r w:rsidR="006E1559">
        <w:rPr>
          <w:rFonts w:ascii="Consolas" w:hAnsi="Consolas" w:cs="Consolas"/>
          <w:color w:val="000000"/>
          <w:sz w:val="20"/>
          <w:szCs w:val="20"/>
          <w:highlight w:val="white"/>
        </w:rPr>
        <w:t xml:space="preserve"> "string"</w:t>
      </w:r>
      <w:r w:rsidR="003C15BC">
        <w:rPr>
          <w:rFonts w:ascii="Consolas" w:hAnsi="Consolas" w:cs="Consolas"/>
          <w:color w:val="000000"/>
          <w:sz w:val="20"/>
          <w:szCs w:val="20"/>
          <w:highlight w:val="white"/>
        </w:rPr>
        <w:t>,</w:t>
      </w:r>
    </w:p>
    <w:p w14:paraId="4A35E442" w14:textId="32E9BA4C" w:rsidR="003C15BC" w:rsidRDefault="00FD7787" w:rsidP="003C15BC">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FF"/>
          <w:sz w:val="20"/>
          <w:szCs w:val="20"/>
          <w:highlight w:val="white"/>
        </w:rPr>
        <w:t xml:space="preserve">  </w:t>
      </w:r>
      <w:r w:rsidR="003C15BC">
        <w:rPr>
          <w:rFonts w:ascii="Consolas" w:hAnsi="Consolas" w:cs="Consolas"/>
          <w:color w:val="800000"/>
          <w:sz w:val="20"/>
          <w:szCs w:val="20"/>
          <w:highlight w:val="white"/>
        </w:rPr>
        <w:t>"description"</w:t>
      </w:r>
      <w:r w:rsidR="003C15BC">
        <w:rPr>
          <w:rFonts w:ascii="Consolas" w:hAnsi="Consolas" w:cs="Consolas"/>
          <w:color w:val="0000FF"/>
          <w:sz w:val="20"/>
          <w:szCs w:val="20"/>
          <w:highlight w:val="white"/>
        </w:rPr>
        <w:t>:</w:t>
      </w:r>
      <w:r w:rsidR="003C15BC">
        <w:rPr>
          <w:rFonts w:ascii="Consolas" w:hAnsi="Consolas" w:cs="Consolas"/>
          <w:color w:val="000000"/>
          <w:sz w:val="20"/>
          <w:szCs w:val="20"/>
          <w:highlight w:val="white"/>
        </w:rPr>
        <w:t xml:space="preserve"> "</w:t>
      </w:r>
      <w:r w:rsidR="003C15BC" w:rsidRPr="00DB6950">
        <w:rPr>
          <w:rFonts w:ascii="Consolas" w:hAnsi="Consolas" w:cs="Consolas"/>
          <w:color w:val="000000"/>
          <w:sz w:val="20"/>
          <w:szCs w:val="20"/>
        </w:rPr>
        <w:t>AccountServicer</w:t>
      </w:r>
      <w:r w:rsidR="003C15BC">
        <w:rPr>
          <w:rFonts w:ascii="Consolas" w:hAnsi="Consolas" w:cs="Consolas"/>
          <w:color w:val="000000"/>
          <w:sz w:val="20"/>
          <w:szCs w:val="20"/>
        </w:rPr>
        <w:t xml:space="preserve"> \n</w:t>
      </w:r>
      <w:r w:rsidR="003C15BC">
        <w:rPr>
          <w:rFonts w:ascii="Consolas" w:hAnsi="Consolas" w:cs="Consolas"/>
          <w:color w:val="000000"/>
          <w:sz w:val="20"/>
          <w:szCs w:val="20"/>
          <w:highlight w:val="white"/>
        </w:rPr>
        <w:t>Party that manages the account"</w:t>
      </w:r>
    </w:p>
    <w:p w14:paraId="3645E883" w14:textId="77777777" w:rsidR="006E1559" w:rsidRDefault="006E1559" w:rsidP="006E155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FF"/>
          <w:sz w:val="20"/>
          <w:szCs w:val="20"/>
          <w:highlight w:val="white"/>
        </w:rPr>
        <w:t>},</w:t>
      </w:r>
    </w:p>
    <w:p w14:paraId="14DC60B8" w14:textId="77777777" w:rsidR="0028053D" w:rsidRDefault="0028053D" w:rsidP="0028053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"AcctOwnrOthrId"</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p>
    <w:p w14:paraId="65773275" w14:textId="4B9CB4B3" w:rsidR="0028053D" w:rsidRDefault="00FD7787" w:rsidP="0028053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28053D">
        <w:rPr>
          <w:rFonts w:ascii="Consolas" w:hAnsi="Consolas" w:cs="Consolas"/>
          <w:color w:val="800000"/>
          <w:sz w:val="20"/>
          <w:szCs w:val="20"/>
          <w:highlight w:val="white"/>
        </w:rPr>
        <w:t>"anyOf"</w:t>
      </w:r>
      <w:r w:rsidR="0028053D">
        <w:rPr>
          <w:rFonts w:ascii="Consolas" w:hAnsi="Consolas" w:cs="Consolas"/>
          <w:color w:val="0000FF"/>
          <w:sz w:val="20"/>
          <w:szCs w:val="20"/>
          <w:highlight w:val="white"/>
        </w:rPr>
        <w:t>:</w:t>
      </w:r>
      <w:r w:rsidR="0028053D">
        <w:rPr>
          <w:rFonts w:ascii="Consolas" w:hAnsi="Consolas" w:cs="Consolas"/>
          <w:color w:val="000000"/>
          <w:sz w:val="20"/>
          <w:szCs w:val="20"/>
          <w:highlight w:val="white"/>
        </w:rPr>
        <w:t xml:space="preserve"> </w:t>
      </w:r>
      <w:r w:rsidR="0028053D">
        <w:rPr>
          <w:rFonts w:ascii="Consolas" w:hAnsi="Consolas" w:cs="Consolas"/>
          <w:color w:val="0000FF"/>
          <w:sz w:val="20"/>
          <w:szCs w:val="20"/>
          <w:highlight w:val="white"/>
        </w:rPr>
        <w:t>[</w:t>
      </w:r>
    </w:p>
    <w:p w14:paraId="28D79483" w14:textId="36B6AA33" w:rsidR="0028053D" w:rsidRDefault="00FD7787" w:rsidP="0028053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28053D">
        <w:rPr>
          <w:rFonts w:ascii="Consolas" w:hAnsi="Consolas" w:cs="Consolas"/>
          <w:color w:val="0000FF"/>
          <w:sz w:val="20"/>
          <w:szCs w:val="20"/>
          <w:highlight w:val="white"/>
        </w:rPr>
        <w:t>{</w:t>
      </w:r>
    </w:p>
    <w:p w14:paraId="71692F8B" w14:textId="426F28DF" w:rsidR="0028053D" w:rsidRDefault="00FD7787" w:rsidP="0028053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28053D">
        <w:rPr>
          <w:rFonts w:ascii="Consolas" w:hAnsi="Consolas" w:cs="Consolas"/>
          <w:color w:val="800000"/>
          <w:sz w:val="20"/>
          <w:szCs w:val="20"/>
          <w:highlight w:val="white"/>
        </w:rPr>
        <w:t>"$ref"</w:t>
      </w:r>
      <w:r w:rsidR="0028053D">
        <w:rPr>
          <w:rFonts w:ascii="Consolas" w:hAnsi="Consolas" w:cs="Consolas"/>
          <w:color w:val="0000FF"/>
          <w:sz w:val="20"/>
          <w:szCs w:val="20"/>
          <w:highlight w:val="white"/>
        </w:rPr>
        <w:t>:</w:t>
      </w:r>
      <w:r w:rsidR="0028053D">
        <w:rPr>
          <w:rFonts w:ascii="Consolas" w:hAnsi="Consolas" w:cs="Consolas"/>
          <w:color w:val="000000"/>
          <w:sz w:val="20"/>
          <w:szCs w:val="20"/>
          <w:highlight w:val="white"/>
        </w:rPr>
        <w:t xml:space="preserve"> "#GenericIdentification82"</w:t>
      </w:r>
    </w:p>
    <w:p w14:paraId="6B51CC0C" w14:textId="6975894A" w:rsidR="0028053D" w:rsidRDefault="00FD7787" w:rsidP="0028053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28053D">
        <w:rPr>
          <w:rFonts w:ascii="Consolas" w:hAnsi="Consolas" w:cs="Consolas"/>
          <w:color w:val="0000FF"/>
          <w:sz w:val="20"/>
          <w:szCs w:val="20"/>
          <w:highlight w:val="white"/>
        </w:rPr>
        <w:t>},</w:t>
      </w:r>
    </w:p>
    <w:p w14:paraId="3C0DDF92" w14:textId="4E88C21B" w:rsidR="0028053D" w:rsidRDefault="00FD7787" w:rsidP="0028053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28053D">
        <w:rPr>
          <w:rFonts w:ascii="Consolas" w:hAnsi="Consolas" w:cs="Consolas"/>
          <w:color w:val="0000FF"/>
          <w:sz w:val="20"/>
          <w:szCs w:val="20"/>
          <w:highlight w:val="white"/>
        </w:rPr>
        <w:t>{</w:t>
      </w:r>
    </w:p>
    <w:p w14:paraId="7B46BD93" w14:textId="19B5D5FF" w:rsidR="0028053D" w:rsidRDefault="00FD7787" w:rsidP="0028053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28053D">
        <w:rPr>
          <w:rFonts w:ascii="Consolas" w:hAnsi="Consolas" w:cs="Consolas"/>
          <w:color w:val="800000"/>
          <w:sz w:val="20"/>
          <w:szCs w:val="20"/>
          <w:highlight w:val="white"/>
        </w:rPr>
        <w:t>"type"</w:t>
      </w:r>
      <w:r w:rsidR="0028053D">
        <w:rPr>
          <w:rFonts w:ascii="Consolas" w:hAnsi="Consolas" w:cs="Consolas"/>
          <w:color w:val="0000FF"/>
          <w:sz w:val="20"/>
          <w:szCs w:val="20"/>
          <w:highlight w:val="white"/>
        </w:rPr>
        <w:t>:</w:t>
      </w:r>
      <w:r w:rsidR="0028053D">
        <w:rPr>
          <w:rFonts w:ascii="Consolas" w:hAnsi="Consolas" w:cs="Consolas"/>
          <w:color w:val="000000"/>
          <w:sz w:val="20"/>
          <w:szCs w:val="20"/>
          <w:highlight w:val="white"/>
        </w:rPr>
        <w:t xml:space="preserve"> "array"</w:t>
      </w:r>
      <w:r w:rsidR="0028053D">
        <w:rPr>
          <w:rFonts w:ascii="Consolas" w:hAnsi="Consolas" w:cs="Consolas"/>
          <w:color w:val="0000FF"/>
          <w:sz w:val="20"/>
          <w:szCs w:val="20"/>
          <w:highlight w:val="white"/>
        </w:rPr>
        <w:t>,</w:t>
      </w:r>
    </w:p>
    <w:p w14:paraId="63E3B2ED" w14:textId="4B46AB05" w:rsidR="0028053D" w:rsidRDefault="00FD7787" w:rsidP="0028053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28053D">
        <w:rPr>
          <w:rFonts w:ascii="Consolas" w:hAnsi="Consolas" w:cs="Consolas"/>
          <w:color w:val="800000"/>
          <w:sz w:val="20"/>
          <w:szCs w:val="20"/>
          <w:highlight w:val="white"/>
        </w:rPr>
        <w:t>"minItems"</w:t>
      </w:r>
      <w:r w:rsidR="0028053D">
        <w:rPr>
          <w:rFonts w:ascii="Consolas" w:hAnsi="Consolas" w:cs="Consolas"/>
          <w:color w:val="0000FF"/>
          <w:sz w:val="20"/>
          <w:szCs w:val="20"/>
          <w:highlight w:val="white"/>
        </w:rPr>
        <w:t>:</w:t>
      </w:r>
      <w:r w:rsidR="0028053D">
        <w:rPr>
          <w:rFonts w:ascii="Consolas" w:hAnsi="Consolas" w:cs="Consolas"/>
          <w:color w:val="000000"/>
          <w:sz w:val="20"/>
          <w:szCs w:val="20"/>
          <w:highlight w:val="white"/>
        </w:rPr>
        <w:t xml:space="preserve"> </w:t>
      </w:r>
      <w:r w:rsidR="0028053D">
        <w:rPr>
          <w:rFonts w:ascii="Consolas" w:hAnsi="Consolas" w:cs="Consolas"/>
          <w:color w:val="008080"/>
          <w:sz w:val="20"/>
          <w:szCs w:val="20"/>
          <w:highlight w:val="white"/>
        </w:rPr>
        <w:t>1</w:t>
      </w:r>
      <w:r w:rsidR="0028053D">
        <w:rPr>
          <w:rFonts w:ascii="Consolas" w:hAnsi="Consolas" w:cs="Consolas"/>
          <w:color w:val="0000FF"/>
          <w:sz w:val="20"/>
          <w:szCs w:val="20"/>
          <w:highlight w:val="white"/>
        </w:rPr>
        <w:t>,</w:t>
      </w:r>
    </w:p>
    <w:p w14:paraId="3154181F" w14:textId="348ECC22" w:rsidR="0028053D" w:rsidRDefault="00FD7787" w:rsidP="0028053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28053D">
        <w:rPr>
          <w:rFonts w:ascii="Consolas" w:hAnsi="Consolas" w:cs="Consolas"/>
          <w:color w:val="800000"/>
          <w:sz w:val="20"/>
          <w:szCs w:val="20"/>
          <w:highlight w:val="white"/>
        </w:rPr>
        <w:t>"items"</w:t>
      </w:r>
      <w:r w:rsidR="0028053D">
        <w:rPr>
          <w:rFonts w:ascii="Consolas" w:hAnsi="Consolas" w:cs="Consolas"/>
          <w:color w:val="0000FF"/>
          <w:sz w:val="20"/>
          <w:szCs w:val="20"/>
          <w:highlight w:val="white"/>
        </w:rPr>
        <w:t>:</w:t>
      </w:r>
      <w:r w:rsidR="0028053D">
        <w:rPr>
          <w:rFonts w:ascii="Consolas" w:hAnsi="Consolas" w:cs="Consolas"/>
          <w:color w:val="000000"/>
          <w:sz w:val="20"/>
          <w:szCs w:val="20"/>
          <w:highlight w:val="white"/>
        </w:rPr>
        <w:t xml:space="preserve"> </w:t>
      </w:r>
      <w:r w:rsidR="0028053D">
        <w:rPr>
          <w:rFonts w:ascii="Consolas" w:hAnsi="Consolas" w:cs="Consolas"/>
          <w:color w:val="0000FF"/>
          <w:sz w:val="20"/>
          <w:szCs w:val="20"/>
          <w:highlight w:val="white"/>
        </w:rPr>
        <w:t>{</w:t>
      </w:r>
    </w:p>
    <w:p w14:paraId="022E37EE" w14:textId="2D40536D" w:rsidR="0028053D" w:rsidRDefault="00FD7787" w:rsidP="0028053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28053D">
        <w:rPr>
          <w:rFonts w:ascii="Consolas" w:hAnsi="Consolas" w:cs="Consolas"/>
          <w:color w:val="800000"/>
          <w:sz w:val="20"/>
          <w:szCs w:val="20"/>
          <w:highlight w:val="white"/>
        </w:rPr>
        <w:t>"$ref"</w:t>
      </w:r>
      <w:r w:rsidR="0028053D">
        <w:rPr>
          <w:rFonts w:ascii="Consolas" w:hAnsi="Consolas" w:cs="Consolas"/>
          <w:color w:val="0000FF"/>
          <w:sz w:val="20"/>
          <w:szCs w:val="20"/>
          <w:highlight w:val="white"/>
        </w:rPr>
        <w:t>:</w:t>
      </w:r>
      <w:r w:rsidR="0028053D">
        <w:rPr>
          <w:rFonts w:ascii="Consolas" w:hAnsi="Consolas" w:cs="Consolas"/>
          <w:color w:val="000000"/>
          <w:sz w:val="20"/>
          <w:szCs w:val="20"/>
          <w:highlight w:val="white"/>
        </w:rPr>
        <w:t xml:space="preserve"> "#GenericIdentification82"</w:t>
      </w:r>
    </w:p>
    <w:p w14:paraId="422450B2" w14:textId="5AD65D38" w:rsidR="0028053D" w:rsidRDefault="00FD7787" w:rsidP="0028053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28053D">
        <w:rPr>
          <w:rFonts w:ascii="Consolas" w:hAnsi="Consolas" w:cs="Consolas"/>
          <w:color w:val="0000FF"/>
          <w:sz w:val="20"/>
          <w:szCs w:val="20"/>
          <w:highlight w:val="white"/>
        </w:rPr>
        <w:t>}</w:t>
      </w:r>
    </w:p>
    <w:p w14:paraId="06388F17" w14:textId="1386CA43" w:rsidR="0028053D" w:rsidRDefault="00FD7787" w:rsidP="0028053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28053D">
        <w:rPr>
          <w:rFonts w:ascii="Consolas" w:hAnsi="Consolas" w:cs="Consolas"/>
          <w:color w:val="0000FF"/>
          <w:sz w:val="20"/>
          <w:szCs w:val="20"/>
          <w:highlight w:val="white"/>
        </w:rPr>
        <w:t>}</w:t>
      </w:r>
    </w:p>
    <w:p w14:paraId="42D62857" w14:textId="350A3300" w:rsidR="0028053D" w:rsidRDefault="00FD7787" w:rsidP="0028053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28053D">
        <w:rPr>
          <w:rFonts w:ascii="Consolas" w:hAnsi="Consolas" w:cs="Consolas"/>
          <w:color w:val="0000FF"/>
          <w:sz w:val="20"/>
          <w:szCs w:val="20"/>
          <w:highlight w:val="white"/>
        </w:rPr>
        <w:t>],</w:t>
      </w:r>
    </w:p>
    <w:p w14:paraId="2CD67A48" w14:textId="6353457D" w:rsidR="0028053D" w:rsidRDefault="00FD7787" w:rsidP="0028053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28053D">
        <w:rPr>
          <w:rFonts w:ascii="Consolas" w:hAnsi="Consolas" w:cs="Consolas"/>
          <w:color w:val="800000"/>
          <w:sz w:val="20"/>
          <w:szCs w:val="20"/>
          <w:highlight w:val="white"/>
        </w:rPr>
        <w:t>"description"</w:t>
      </w:r>
      <w:r w:rsidR="0028053D">
        <w:rPr>
          <w:rFonts w:ascii="Consolas" w:hAnsi="Consolas" w:cs="Consolas"/>
          <w:color w:val="0000FF"/>
          <w:sz w:val="20"/>
          <w:szCs w:val="20"/>
          <w:highlight w:val="white"/>
        </w:rPr>
        <w:t>:</w:t>
      </w:r>
      <w:r w:rsidR="0028053D">
        <w:rPr>
          <w:rFonts w:ascii="Consolas" w:hAnsi="Consolas" w:cs="Consolas"/>
          <w:color w:val="000000"/>
          <w:sz w:val="20"/>
          <w:szCs w:val="20"/>
          <w:highlight w:val="white"/>
        </w:rPr>
        <w:t xml:space="preserve"> "AccountOwnerOtherIdentification\nAlternative identification, </w:t>
      </w:r>
      <w:r w:rsidR="006E1559">
        <w:rPr>
          <w:rFonts w:ascii="Consolas" w:hAnsi="Consolas" w:cs="Consolas"/>
          <w:color w:val="000000"/>
          <w:sz w:val="20"/>
          <w:szCs w:val="20"/>
          <w:highlight w:val="white"/>
        </w:rPr>
        <w:t>…</w:t>
      </w:r>
      <w:r w:rsidR="0028053D">
        <w:rPr>
          <w:rFonts w:ascii="Consolas" w:hAnsi="Consolas" w:cs="Consolas"/>
          <w:color w:val="000000"/>
          <w:sz w:val="20"/>
          <w:szCs w:val="20"/>
          <w:highlight w:val="white"/>
        </w:rPr>
        <w:t>"</w:t>
      </w:r>
    </w:p>
    <w:p w14:paraId="17DECCB5" w14:textId="6976B2A7" w:rsidR="0028053D" w:rsidRDefault="0028053D" w:rsidP="0028053D">
      <w:pPr>
        <w:tabs>
          <w:tab w:val="clear" w:pos="403"/>
        </w:tabs>
        <w:autoSpaceDE w:val="0"/>
        <w:autoSpaceDN w:val="0"/>
        <w:adjustRightInd w:val="0"/>
        <w:spacing w:after="0" w:line="240" w:lineRule="auto"/>
        <w:jc w:val="left"/>
        <w:rPr>
          <w:rFonts w:ascii="Consolas" w:hAnsi="Consolas" w:cs="Consolas"/>
          <w:color w:val="0000FF"/>
          <w:sz w:val="20"/>
          <w:szCs w:val="20"/>
          <w:highlight w:val="white"/>
        </w:rPr>
      </w:pPr>
      <w:r>
        <w:rPr>
          <w:rFonts w:ascii="Consolas" w:hAnsi="Consolas" w:cs="Consolas"/>
          <w:color w:val="0000FF"/>
          <w:sz w:val="20"/>
          <w:szCs w:val="20"/>
          <w:highlight w:val="white"/>
        </w:rPr>
        <w:t>},</w:t>
      </w:r>
    </w:p>
    <w:p w14:paraId="79208523" w14:textId="77777777" w:rsidR="00351F4B" w:rsidRPr="00511394" w:rsidRDefault="00351F4B" w:rsidP="003A55CA">
      <w:pPr>
        <w:spacing w:after="454" w:line="259" w:lineRule="auto"/>
        <w:ind w:left="-1" w:right="4993"/>
        <w:jc w:val="left"/>
      </w:pPr>
    </w:p>
    <w:p w14:paraId="6206CB81" w14:textId="77777777" w:rsidR="00744EB4" w:rsidRPr="00511394" w:rsidRDefault="00744EB4" w:rsidP="003A55CA">
      <w:pPr>
        <w:tabs>
          <w:tab w:val="clear" w:pos="403"/>
        </w:tabs>
        <w:spacing w:after="0" w:line="240" w:lineRule="auto"/>
        <w:jc w:val="left"/>
        <w:rPr>
          <w:lang w:eastAsia="ja-JP"/>
        </w:rPr>
      </w:pPr>
      <w:r w:rsidRPr="00511394">
        <w:rPr>
          <w:lang w:eastAsia="ja-JP"/>
        </w:rPr>
        <w:br w:type="page"/>
      </w:r>
    </w:p>
    <w:p w14:paraId="2D25E0F6" w14:textId="77777777" w:rsidR="00744EB4" w:rsidRDefault="00744EB4" w:rsidP="003A55CA">
      <w:pPr>
        <w:pStyle w:val="Heading1"/>
      </w:pPr>
      <w:bookmarkStart w:id="71" w:name="_Toc182155586"/>
      <w:bookmarkStart w:id="72" w:name="_Toc182156386"/>
      <w:bookmarkStart w:id="73" w:name="_Hlk190706924"/>
      <w:bookmarkStart w:id="74" w:name="_Toc193447695"/>
      <w:bookmarkEnd w:id="71"/>
      <w:bookmarkEnd w:id="72"/>
      <w:r w:rsidRPr="00511394">
        <w:lastRenderedPageBreak/>
        <w:t>Syntax Generation of User-defined Data Types</w:t>
      </w:r>
      <w:bookmarkEnd w:id="74"/>
    </w:p>
    <w:bookmarkEnd w:id="73"/>
    <w:p w14:paraId="16A633B0" w14:textId="11684E9D" w:rsidR="00726133" w:rsidRDefault="00840645" w:rsidP="00042979">
      <w:pPr>
        <w:rPr>
          <w:lang w:eastAsia="ja-JP"/>
        </w:rPr>
      </w:pPr>
      <w:r>
        <w:rPr>
          <w:lang w:eastAsia="ja-JP"/>
        </w:rPr>
        <w:t>A user-defined data type is an instance of a DataType metaclass</w:t>
      </w:r>
      <w:r w:rsidR="00AF5717">
        <w:rPr>
          <w:lang w:eastAsia="ja-JP"/>
        </w:rPr>
        <w:t xml:space="preserve"> that</w:t>
      </w:r>
      <w:r w:rsidR="00D31761">
        <w:rPr>
          <w:lang w:eastAsia="ja-JP"/>
        </w:rPr>
        <w:t xml:space="preserve"> has properties restricting its range of accepted values.</w:t>
      </w:r>
      <w:r w:rsidR="006016F1">
        <w:rPr>
          <w:lang w:eastAsia="ja-JP"/>
        </w:rPr>
        <w:t xml:space="preserve"> </w:t>
      </w:r>
      <w:r w:rsidR="00A73053">
        <w:rPr>
          <w:lang w:eastAsia="ja-JP"/>
        </w:rPr>
        <w:t xml:space="preserve">Each </w:t>
      </w:r>
      <w:r w:rsidR="005C73B7">
        <w:rPr>
          <w:lang w:eastAsia="ja-JP"/>
        </w:rPr>
        <w:t>user defined data</w:t>
      </w:r>
      <w:r w:rsidR="00262359">
        <w:rPr>
          <w:lang w:eastAsia="ja-JP"/>
        </w:rPr>
        <w:t xml:space="preserve"> </w:t>
      </w:r>
      <w:r w:rsidR="00A73053">
        <w:rPr>
          <w:lang w:eastAsia="ja-JP"/>
        </w:rPr>
        <w:t xml:space="preserve">type is generated </w:t>
      </w:r>
      <w:r w:rsidR="005C0262">
        <w:rPr>
          <w:lang w:eastAsia="ja-JP"/>
        </w:rPr>
        <w:t xml:space="preserve">as a named subschema </w:t>
      </w:r>
      <w:r w:rsidR="00A73053">
        <w:rPr>
          <w:lang w:eastAsia="ja-JP"/>
        </w:rPr>
        <w:t xml:space="preserve">with </w:t>
      </w:r>
      <w:r w:rsidR="00105D12">
        <w:rPr>
          <w:lang w:eastAsia="ja-JP"/>
        </w:rPr>
        <w:t>prop</w:t>
      </w:r>
      <w:r w:rsidR="00726133">
        <w:rPr>
          <w:lang w:eastAsia="ja-JP"/>
        </w:rPr>
        <w:t xml:space="preserve">erties </w:t>
      </w:r>
    </w:p>
    <w:p w14:paraId="01199878" w14:textId="77777777" w:rsidR="00726133" w:rsidRPr="00511394" w:rsidRDefault="00726133" w:rsidP="00F2077C">
      <w:pPr>
        <w:numPr>
          <w:ilvl w:val="0"/>
          <w:numId w:val="39"/>
        </w:numPr>
        <w:tabs>
          <w:tab w:val="clear" w:pos="403"/>
        </w:tabs>
        <w:spacing w:after="37" w:line="247" w:lineRule="auto"/>
        <w:ind w:right="42"/>
        <w:jc w:val="left"/>
      </w:pPr>
      <w:r>
        <w:rPr>
          <w:rFonts w:ascii="Consolas" w:hAnsi="Consolas" w:cs="Consolas"/>
          <w:color w:val="800000"/>
          <w:highlight w:val="white"/>
        </w:rPr>
        <w:t>"$anchor"</w:t>
      </w:r>
      <w:r>
        <w:t xml:space="preserve">: </w:t>
      </w:r>
      <w:r w:rsidRPr="00511394">
        <w:t xml:space="preserve">string value of </w:t>
      </w:r>
      <w:r>
        <w:t xml:space="preserve">its name </w:t>
      </w:r>
      <w:r w:rsidRPr="00511394">
        <w:t xml:space="preserve">property. </w:t>
      </w:r>
    </w:p>
    <w:p w14:paraId="224E9534" w14:textId="72005004" w:rsidR="0066567E" w:rsidRDefault="00726133" w:rsidP="00F2077C">
      <w:pPr>
        <w:numPr>
          <w:ilvl w:val="0"/>
          <w:numId w:val="39"/>
        </w:numPr>
        <w:tabs>
          <w:tab w:val="clear" w:pos="403"/>
        </w:tabs>
        <w:spacing w:after="37" w:line="247" w:lineRule="auto"/>
        <w:ind w:right="42"/>
        <w:jc w:val="left"/>
      </w:pPr>
      <w:r>
        <w:rPr>
          <w:rFonts w:ascii="Consolas" w:hAnsi="Consolas" w:cs="Consolas"/>
          <w:color w:val="800000"/>
          <w:highlight w:val="white"/>
        </w:rPr>
        <w:t>"description"</w:t>
      </w:r>
      <w:r>
        <w:t xml:space="preserve">: </w:t>
      </w:r>
      <w:r w:rsidRPr="00511394">
        <w:t xml:space="preserve">string value of </w:t>
      </w:r>
      <w:r>
        <w:t xml:space="preserve">its </w:t>
      </w:r>
      <w:r w:rsidRPr="00511394">
        <w:t>definition property</w:t>
      </w:r>
      <w:r w:rsidR="00934248">
        <w:t xml:space="preserve">, preceded by the name and value of </w:t>
      </w:r>
      <w:r w:rsidR="00D671EE">
        <w:t xml:space="preserve">its </w:t>
      </w:r>
      <w:r w:rsidR="00934248">
        <w:t xml:space="preserve">other </w:t>
      </w:r>
      <w:r w:rsidR="00D671EE">
        <w:t>data type properties, if applicable.</w:t>
      </w:r>
    </w:p>
    <w:p w14:paraId="451C0326" w14:textId="5AD4604F" w:rsidR="00C93C87" w:rsidRDefault="00C93C87" w:rsidP="00C93C87">
      <w:pPr>
        <w:tabs>
          <w:tab w:val="clear" w:pos="403"/>
        </w:tabs>
        <w:spacing w:after="37" w:line="247" w:lineRule="auto"/>
        <w:ind w:right="42"/>
        <w:jc w:val="left"/>
      </w:pPr>
      <w:r>
        <w:t>Generation of additional properties specific to each user defined data type is</w:t>
      </w:r>
      <w:r w:rsidR="000973B4">
        <w:t xml:space="preserve"> specified below.</w:t>
      </w:r>
    </w:p>
    <w:p w14:paraId="765D64F3" w14:textId="77777777" w:rsidR="00644D82" w:rsidRDefault="00644D82" w:rsidP="00C93C87">
      <w:pPr>
        <w:tabs>
          <w:tab w:val="clear" w:pos="403"/>
        </w:tabs>
        <w:spacing w:after="37" w:line="247" w:lineRule="auto"/>
        <w:ind w:right="42"/>
        <w:jc w:val="left"/>
      </w:pPr>
    </w:p>
    <w:p w14:paraId="57ED0582" w14:textId="4C7338E3" w:rsidR="00C91DFC" w:rsidRPr="000E07B2" w:rsidRDefault="00C91DFC" w:rsidP="000E07B2">
      <w:pPr>
        <w:pStyle w:val="Caption"/>
        <w:keepNext/>
        <w:jc w:val="center"/>
        <w:rPr>
          <w:b/>
          <w:bCs/>
        </w:rPr>
      </w:pPr>
      <w:r w:rsidRPr="000E07B2">
        <w:rPr>
          <w:b/>
          <w:bCs/>
          <w:sz w:val="22"/>
          <w:szCs w:val="22"/>
        </w:rPr>
        <w:t xml:space="preserve">Table </w:t>
      </w:r>
      <w:r w:rsidRPr="000E07B2">
        <w:rPr>
          <w:b/>
          <w:bCs/>
          <w:sz w:val="22"/>
          <w:szCs w:val="22"/>
        </w:rPr>
        <w:fldChar w:fldCharType="begin"/>
      </w:r>
      <w:r w:rsidRPr="000E07B2">
        <w:rPr>
          <w:b/>
          <w:bCs/>
          <w:sz w:val="22"/>
          <w:szCs w:val="22"/>
        </w:rPr>
        <w:instrText xml:space="preserve"> SEQ Table \* ARABIC </w:instrText>
      </w:r>
      <w:r w:rsidRPr="000E07B2">
        <w:rPr>
          <w:b/>
          <w:bCs/>
          <w:sz w:val="22"/>
          <w:szCs w:val="22"/>
        </w:rPr>
        <w:fldChar w:fldCharType="separate"/>
      </w:r>
      <w:r w:rsidR="00CC711D">
        <w:rPr>
          <w:b/>
          <w:bCs/>
          <w:noProof/>
          <w:sz w:val="22"/>
          <w:szCs w:val="22"/>
        </w:rPr>
        <w:t>1</w:t>
      </w:r>
      <w:r w:rsidRPr="000E07B2">
        <w:rPr>
          <w:b/>
          <w:bCs/>
          <w:sz w:val="22"/>
          <w:szCs w:val="22"/>
        </w:rPr>
        <w:fldChar w:fldCharType="end"/>
      </w:r>
      <w:r w:rsidRPr="000E07B2">
        <w:rPr>
          <w:b/>
          <w:bCs/>
          <w:sz w:val="22"/>
          <w:szCs w:val="22"/>
        </w:rPr>
        <w:t xml:space="preserve"> DataType Properties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7"/>
        <w:gridCol w:w="572"/>
        <w:gridCol w:w="572"/>
        <w:gridCol w:w="572"/>
        <w:gridCol w:w="572"/>
        <w:gridCol w:w="575"/>
        <w:gridCol w:w="573"/>
        <w:gridCol w:w="573"/>
        <w:gridCol w:w="573"/>
        <w:gridCol w:w="573"/>
        <w:gridCol w:w="575"/>
        <w:gridCol w:w="2062"/>
      </w:tblGrid>
      <w:tr w:rsidR="00F62BCE" w:rsidRPr="00E32D8E" w14:paraId="27003F41" w14:textId="77777777" w:rsidTr="003B09D0">
        <w:trPr>
          <w:cantSplit/>
          <w:trHeight w:val="1408"/>
          <w:jc w:val="center"/>
        </w:trPr>
        <w:tc>
          <w:tcPr>
            <w:tcW w:w="1122" w:type="pct"/>
            <w:vAlign w:val="center"/>
          </w:tcPr>
          <w:p w14:paraId="7977C68F" w14:textId="77777777" w:rsidR="003B09D0" w:rsidRPr="00E32D8E" w:rsidRDefault="003B09D0" w:rsidP="008A5FB6">
            <w:pPr>
              <w:jc w:val="center"/>
              <w:rPr>
                <w:b/>
                <w:sz w:val="16"/>
                <w:szCs w:val="16"/>
              </w:rPr>
            </w:pPr>
          </w:p>
        </w:tc>
        <w:tc>
          <w:tcPr>
            <w:tcW w:w="352" w:type="pct"/>
            <w:textDirection w:val="btLr"/>
            <w:vAlign w:val="center"/>
          </w:tcPr>
          <w:p w14:paraId="03095D94" w14:textId="77777777" w:rsidR="003B09D0" w:rsidRPr="00E32D8E" w:rsidRDefault="003B09D0" w:rsidP="008A5FB6">
            <w:pPr>
              <w:spacing w:after="0"/>
              <w:ind w:left="113" w:right="113"/>
              <w:jc w:val="center"/>
              <w:rPr>
                <w:b/>
                <w:sz w:val="16"/>
                <w:szCs w:val="16"/>
              </w:rPr>
            </w:pPr>
            <w:r w:rsidRPr="00E32D8E">
              <w:rPr>
                <w:b/>
                <w:sz w:val="16"/>
                <w:szCs w:val="16"/>
              </w:rPr>
              <w:t>pattern</w:t>
            </w:r>
          </w:p>
        </w:tc>
        <w:tc>
          <w:tcPr>
            <w:tcW w:w="352" w:type="pct"/>
            <w:textDirection w:val="btLr"/>
            <w:vAlign w:val="center"/>
          </w:tcPr>
          <w:p w14:paraId="1957B389" w14:textId="77777777" w:rsidR="003B09D0" w:rsidRPr="00E32D8E" w:rsidRDefault="003B09D0" w:rsidP="008A5FB6">
            <w:pPr>
              <w:spacing w:after="0"/>
              <w:ind w:left="113" w:right="113"/>
              <w:jc w:val="center"/>
              <w:rPr>
                <w:b/>
                <w:sz w:val="16"/>
                <w:szCs w:val="16"/>
              </w:rPr>
            </w:pPr>
            <w:r w:rsidRPr="00E32D8E">
              <w:rPr>
                <w:b/>
                <w:sz w:val="16"/>
                <w:szCs w:val="16"/>
              </w:rPr>
              <w:t>length</w:t>
            </w:r>
          </w:p>
        </w:tc>
        <w:tc>
          <w:tcPr>
            <w:tcW w:w="352" w:type="pct"/>
            <w:textDirection w:val="btLr"/>
            <w:vAlign w:val="center"/>
          </w:tcPr>
          <w:p w14:paraId="548F4E29" w14:textId="77777777" w:rsidR="003B09D0" w:rsidRPr="00E32D8E" w:rsidRDefault="003B09D0" w:rsidP="008A5FB6">
            <w:pPr>
              <w:spacing w:after="0"/>
              <w:ind w:left="113" w:right="113"/>
              <w:jc w:val="center"/>
              <w:rPr>
                <w:b/>
                <w:sz w:val="16"/>
                <w:szCs w:val="16"/>
              </w:rPr>
            </w:pPr>
            <w:r w:rsidRPr="00E32D8E">
              <w:rPr>
                <w:b/>
                <w:sz w:val="16"/>
                <w:szCs w:val="16"/>
              </w:rPr>
              <w:t>minLength</w:t>
            </w:r>
          </w:p>
        </w:tc>
        <w:tc>
          <w:tcPr>
            <w:tcW w:w="352" w:type="pct"/>
            <w:textDirection w:val="btLr"/>
            <w:vAlign w:val="center"/>
          </w:tcPr>
          <w:p w14:paraId="18B65F00" w14:textId="77777777" w:rsidR="003B09D0" w:rsidRPr="00E32D8E" w:rsidRDefault="003B09D0" w:rsidP="008A5FB6">
            <w:pPr>
              <w:spacing w:after="0"/>
              <w:ind w:left="113" w:right="113"/>
              <w:jc w:val="center"/>
              <w:rPr>
                <w:b/>
                <w:sz w:val="16"/>
                <w:szCs w:val="16"/>
              </w:rPr>
            </w:pPr>
            <w:r w:rsidRPr="00E32D8E">
              <w:rPr>
                <w:b/>
                <w:sz w:val="16"/>
                <w:szCs w:val="16"/>
              </w:rPr>
              <w:t>maxLength</w:t>
            </w:r>
          </w:p>
        </w:tc>
        <w:tc>
          <w:tcPr>
            <w:tcW w:w="353" w:type="pct"/>
            <w:textDirection w:val="btLr"/>
            <w:vAlign w:val="center"/>
          </w:tcPr>
          <w:p w14:paraId="27675041" w14:textId="77777777" w:rsidR="003B09D0" w:rsidRPr="00E32D8E" w:rsidRDefault="003B09D0" w:rsidP="008A5FB6">
            <w:pPr>
              <w:spacing w:after="0"/>
              <w:ind w:left="113" w:right="113"/>
              <w:jc w:val="center"/>
              <w:rPr>
                <w:b/>
                <w:sz w:val="16"/>
                <w:szCs w:val="16"/>
              </w:rPr>
            </w:pPr>
            <w:r w:rsidRPr="00E32D8E">
              <w:rPr>
                <w:b/>
                <w:sz w:val="16"/>
                <w:szCs w:val="16"/>
              </w:rPr>
              <w:t>minInclusive</w:t>
            </w:r>
          </w:p>
        </w:tc>
        <w:tc>
          <w:tcPr>
            <w:tcW w:w="352" w:type="pct"/>
            <w:textDirection w:val="btLr"/>
            <w:vAlign w:val="center"/>
          </w:tcPr>
          <w:p w14:paraId="417E8B81" w14:textId="77777777" w:rsidR="003B09D0" w:rsidRPr="00E32D8E" w:rsidRDefault="003B09D0" w:rsidP="008A5FB6">
            <w:pPr>
              <w:spacing w:after="0"/>
              <w:ind w:left="113" w:right="113"/>
              <w:jc w:val="center"/>
              <w:rPr>
                <w:b/>
                <w:sz w:val="16"/>
                <w:szCs w:val="16"/>
              </w:rPr>
            </w:pPr>
            <w:r w:rsidRPr="00E32D8E">
              <w:rPr>
                <w:b/>
                <w:sz w:val="16"/>
                <w:szCs w:val="16"/>
              </w:rPr>
              <w:t>maxInclusive</w:t>
            </w:r>
          </w:p>
        </w:tc>
        <w:tc>
          <w:tcPr>
            <w:tcW w:w="352" w:type="pct"/>
            <w:textDirection w:val="btLr"/>
            <w:vAlign w:val="center"/>
          </w:tcPr>
          <w:p w14:paraId="2EBAAF0D" w14:textId="77777777" w:rsidR="003B09D0" w:rsidRPr="00E32D8E" w:rsidRDefault="003B09D0" w:rsidP="008A5FB6">
            <w:pPr>
              <w:spacing w:after="0"/>
              <w:ind w:left="113" w:right="113"/>
              <w:jc w:val="center"/>
              <w:rPr>
                <w:b/>
                <w:sz w:val="16"/>
                <w:szCs w:val="16"/>
              </w:rPr>
            </w:pPr>
            <w:r w:rsidRPr="00E32D8E">
              <w:rPr>
                <w:b/>
                <w:sz w:val="16"/>
                <w:szCs w:val="16"/>
              </w:rPr>
              <w:t>minExclusive</w:t>
            </w:r>
          </w:p>
        </w:tc>
        <w:tc>
          <w:tcPr>
            <w:tcW w:w="352" w:type="pct"/>
            <w:textDirection w:val="btLr"/>
            <w:vAlign w:val="center"/>
          </w:tcPr>
          <w:p w14:paraId="4ADA61BC" w14:textId="77777777" w:rsidR="003B09D0" w:rsidRPr="00E32D8E" w:rsidRDefault="003B09D0" w:rsidP="008A5FB6">
            <w:pPr>
              <w:spacing w:after="0"/>
              <w:ind w:left="113" w:right="113"/>
              <w:jc w:val="center"/>
              <w:rPr>
                <w:b/>
                <w:sz w:val="16"/>
                <w:szCs w:val="16"/>
              </w:rPr>
            </w:pPr>
            <w:r w:rsidRPr="00E32D8E">
              <w:rPr>
                <w:b/>
                <w:sz w:val="16"/>
                <w:szCs w:val="16"/>
              </w:rPr>
              <w:t>maxExclusive</w:t>
            </w:r>
          </w:p>
        </w:tc>
        <w:tc>
          <w:tcPr>
            <w:tcW w:w="352" w:type="pct"/>
            <w:textDirection w:val="btLr"/>
            <w:vAlign w:val="center"/>
          </w:tcPr>
          <w:p w14:paraId="36E4453C" w14:textId="77777777" w:rsidR="003B09D0" w:rsidRPr="00E32D8E" w:rsidRDefault="003B09D0" w:rsidP="008A5FB6">
            <w:pPr>
              <w:spacing w:after="0"/>
              <w:ind w:left="113" w:right="113"/>
              <w:jc w:val="center"/>
              <w:rPr>
                <w:b/>
                <w:sz w:val="16"/>
                <w:szCs w:val="16"/>
              </w:rPr>
            </w:pPr>
            <w:r w:rsidRPr="00E32D8E">
              <w:rPr>
                <w:b/>
                <w:sz w:val="16"/>
                <w:szCs w:val="16"/>
              </w:rPr>
              <w:t>totalDigits</w:t>
            </w:r>
          </w:p>
        </w:tc>
        <w:tc>
          <w:tcPr>
            <w:tcW w:w="353" w:type="pct"/>
            <w:textDirection w:val="btLr"/>
            <w:vAlign w:val="center"/>
          </w:tcPr>
          <w:p w14:paraId="6E40E3C3" w14:textId="77777777" w:rsidR="003B09D0" w:rsidRPr="00E32D8E" w:rsidRDefault="003B09D0" w:rsidP="008A5FB6">
            <w:pPr>
              <w:spacing w:after="0"/>
              <w:ind w:left="113" w:right="113"/>
              <w:jc w:val="center"/>
              <w:rPr>
                <w:b/>
                <w:sz w:val="16"/>
                <w:szCs w:val="16"/>
              </w:rPr>
            </w:pPr>
            <w:r w:rsidRPr="00E32D8E">
              <w:rPr>
                <w:b/>
                <w:sz w:val="16"/>
                <w:szCs w:val="16"/>
              </w:rPr>
              <w:t>fractionDigits</w:t>
            </w:r>
          </w:p>
        </w:tc>
        <w:tc>
          <w:tcPr>
            <w:tcW w:w="353" w:type="pct"/>
            <w:textDirection w:val="btLr"/>
          </w:tcPr>
          <w:p w14:paraId="2875A4A7" w14:textId="6DECBD8A" w:rsidR="003B09D0" w:rsidRPr="00E32D8E" w:rsidRDefault="00F62BCE" w:rsidP="008A5FB6">
            <w:pPr>
              <w:spacing w:after="0"/>
              <w:ind w:left="113" w:right="113"/>
              <w:jc w:val="center"/>
              <w:rPr>
                <w:b/>
                <w:sz w:val="16"/>
                <w:szCs w:val="16"/>
              </w:rPr>
            </w:pPr>
            <w:r>
              <w:rPr>
                <w:b/>
                <w:sz w:val="16"/>
                <w:szCs w:val="16"/>
              </w:rPr>
              <w:t>other</w:t>
            </w:r>
          </w:p>
        </w:tc>
      </w:tr>
      <w:tr w:rsidR="00F62BCE" w:rsidRPr="00E32D8E" w14:paraId="60561495" w14:textId="77777777" w:rsidTr="003B09D0">
        <w:trPr>
          <w:trHeight w:val="340"/>
          <w:jc w:val="center"/>
        </w:trPr>
        <w:tc>
          <w:tcPr>
            <w:tcW w:w="1122" w:type="pct"/>
            <w:tcBorders>
              <w:top w:val="single" w:sz="4" w:space="0" w:color="auto"/>
              <w:left w:val="single" w:sz="4" w:space="0" w:color="auto"/>
              <w:bottom w:val="single" w:sz="4" w:space="0" w:color="auto"/>
              <w:right w:val="single" w:sz="4" w:space="0" w:color="auto"/>
            </w:tcBorders>
          </w:tcPr>
          <w:p w14:paraId="1347A90A" w14:textId="77777777" w:rsidR="003B09D0" w:rsidRPr="00E32D8E" w:rsidRDefault="003B09D0" w:rsidP="008A5FB6">
            <w:pPr>
              <w:pStyle w:val="Tabletext10"/>
            </w:pPr>
            <w:r w:rsidRPr="00E32D8E">
              <w:t>Boolean</w:t>
            </w:r>
          </w:p>
        </w:tc>
        <w:tc>
          <w:tcPr>
            <w:tcW w:w="352" w:type="pct"/>
            <w:tcBorders>
              <w:top w:val="single" w:sz="4" w:space="0" w:color="auto"/>
              <w:left w:val="single" w:sz="4" w:space="0" w:color="auto"/>
              <w:bottom w:val="single" w:sz="4" w:space="0" w:color="auto"/>
              <w:right w:val="single" w:sz="4" w:space="0" w:color="auto"/>
            </w:tcBorders>
          </w:tcPr>
          <w:p w14:paraId="3F2CA17A" w14:textId="77777777" w:rsidR="003B09D0" w:rsidRPr="00E32D8E" w:rsidRDefault="003B09D0" w:rsidP="008A5FB6">
            <w:pPr>
              <w:pStyle w:val="Tabletext10"/>
              <w:jc w:val="center"/>
            </w:pPr>
            <w:r w:rsidRPr="00E32D8E">
              <w:t>x</w:t>
            </w:r>
          </w:p>
        </w:tc>
        <w:tc>
          <w:tcPr>
            <w:tcW w:w="352" w:type="pct"/>
            <w:tcBorders>
              <w:top w:val="single" w:sz="4" w:space="0" w:color="auto"/>
              <w:left w:val="single" w:sz="4" w:space="0" w:color="auto"/>
              <w:bottom w:val="single" w:sz="4" w:space="0" w:color="auto"/>
              <w:right w:val="single" w:sz="4" w:space="0" w:color="auto"/>
            </w:tcBorders>
          </w:tcPr>
          <w:p w14:paraId="2E3B8BAE" w14:textId="77777777" w:rsidR="003B09D0" w:rsidRPr="00E32D8E" w:rsidRDefault="003B09D0" w:rsidP="008A5FB6">
            <w:pPr>
              <w:pStyle w:val="Tabletext10"/>
              <w:jc w:val="center"/>
            </w:pPr>
          </w:p>
        </w:tc>
        <w:tc>
          <w:tcPr>
            <w:tcW w:w="352" w:type="pct"/>
            <w:tcBorders>
              <w:top w:val="single" w:sz="4" w:space="0" w:color="auto"/>
              <w:left w:val="single" w:sz="4" w:space="0" w:color="auto"/>
              <w:bottom w:val="single" w:sz="4" w:space="0" w:color="auto"/>
              <w:right w:val="single" w:sz="4" w:space="0" w:color="auto"/>
            </w:tcBorders>
          </w:tcPr>
          <w:p w14:paraId="3D6A5B31" w14:textId="77777777" w:rsidR="003B09D0" w:rsidRPr="00E32D8E" w:rsidRDefault="003B09D0" w:rsidP="008A5FB6">
            <w:pPr>
              <w:pStyle w:val="Tabletext10"/>
              <w:jc w:val="center"/>
            </w:pPr>
          </w:p>
        </w:tc>
        <w:tc>
          <w:tcPr>
            <w:tcW w:w="352" w:type="pct"/>
            <w:tcBorders>
              <w:top w:val="single" w:sz="4" w:space="0" w:color="auto"/>
              <w:left w:val="single" w:sz="4" w:space="0" w:color="auto"/>
              <w:bottom w:val="single" w:sz="4" w:space="0" w:color="auto"/>
              <w:right w:val="single" w:sz="4" w:space="0" w:color="auto"/>
            </w:tcBorders>
          </w:tcPr>
          <w:p w14:paraId="34393D7E" w14:textId="77777777" w:rsidR="003B09D0" w:rsidRPr="00E32D8E" w:rsidRDefault="003B09D0" w:rsidP="008A5FB6">
            <w:pPr>
              <w:pStyle w:val="Tabletext10"/>
              <w:jc w:val="center"/>
            </w:pPr>
          </w:p>
        </w:tc>
        <w:tc>
          <w:tcPr>
            <w:tcW w:w="353" w:type="pct"/>
            <w:tcBorders>
              <w:top w:val="single" w:sz="4" w:space="0" w:color="auto"/>
              <w:left w:val="single" w:sz="4" w:space="0" w:color="auto"/>
              <w:bottom w:val="single" w:sz="4" w:space="0" w:color="auto"/>
              <w:right w:val="single" w:sz="4" w:space="0" w:color="auto"/>
            </w:tcBorders>
          </w:tcPr>
          <w:p w14:paraId="12F8EAAF" w14:textId="77777777" w:rsidR="003B09D0" w:rsidRPr="00E32D8E" w:rsidRDefault="003B09D0" w:rsidP="008A5FB6">
            <w:pPr>
              <w:pStyle w:val="Tabletext10"/>
              <w:jc w:val="center"/>
            </w:pPr>
          </w:p>
        </w:tc>
        <w:tc>
          <w:tcPr>
            <w:tcW w:w="352" w:type="pct"/>
            <w:tcBorders>
              <w:top w:val="single" w:sz="4" w:space="0" w:color="auto"/>
              <w:left w:val="single" w:sz="4" w:space="0" w:color="auto"/>
              <w:bottom w:val="single" w:sz="4" w:space="0" w:color="auto"/>
              <w:right w:val="single" w:sz="4" w:space="0" w:color="auto"/>
            </w:tcBorders>
          </w:tcPr>
          <w:p w14:paraId="7250023B" w14:textId="77777777" w:rsidR="003B09D0" w:rsidRPr="00E32D8E" w:rsidRDefault="003B09D0" w:rsidP="008A5FB6">
            <w:pPr>
              <w:pStyle w:val="Tabletext10"/>
              <w:jc w:val="center"/>
            </w:pPr>
          </w:p>
        </w:tc>
        <w:tc>
          <w:tcPr>
            <w:tcW w:w="352" w:type="pct"/>
            <w:tcBorders>
              <w:top w:val="single" w:sz="4" w:space="0" w:color="auto"/>
              <w:left w:val="single" w:sz="4" w:space="0" w:color="auto"/>
              <w:bottom w:val="single" w:sz="4" w:space="0" w:color="auto"/>
              <w:right w:val="single" w:sz="4" w:space="0" w:color="auto"/>
            </w:tcBorders>
          </w:tcPr>
          <w:p w14:paraId="0272764B" w14:textId="77777777" w:rsidR="003B09D0" w:rsidRPr="00E32D8E" w:rsidRDefault="003B09D0" w:rsidP="008A5FB6">
            <w:pPr>
              <w:pStyle w:val="Tabletext10"/>
              <w:jc w:val="center"/>
            </w:pPr>
          </w:p>
        </w:tc>
        <w:tc>
          <w:tcPr>
            <w:tcW w:w="352" w:type="pct"/>
            <w:tcBorders>
              <w:top w:val="single" w:sz="4" w:space="0" w:color="auto"/>
              <w:left w:val="single" w:sz="4" w:space="0" w:color="auto"/>
              <w:bottom w:val="single" w:sz="4" w:space="0" w:color="auto"/>
              <w:right w:val="single" w:sz="4" w:space="0" w:color="auto"/>
            </w:tcBorders>
          </w:tcPr>
          <w:p w14:paraId="7C30BB3D" w14:textId="77777777" w:rsidR="003B09D0" w:rsidRPr="00E32D8E" w:rsidRDefault="003B09D0" w:rsidP="008A5FB6">
            <w:pPr>
              <w:pStyle w:val="Tabletext10"/>
              <w:jc w:val="center"/>
            </w:pPr>
          </w:p>
        </w:tc>
        <w:tc>
          <w:tcPr>
            <w:tcW w:w="352" w:type="pct"/>
            <w:tcBorders>
              <w:top w:val="single" w:sz="4" w:space="0" w:color="auto"/>
              <w:left w:val="single" w:sz="4" w:space="0" w:color="auto"/>
              <w:bottom w:val="single" w:sz="4" w:space="0" w:color="auto"/>
              <w:right w:val="single" w:sz="4" w:space="0" w:color="auto"/>
            </w:tcBorders>
          </w:tcPr>
          <w:p w14:paraId="748C0281" w14:textId="77777777" w:rsidR="003B09D0" w:rsidRPr="00E32D8E" w:rsidRDefault="003B09D0" w:rsidP="008A5FB6">
            <w:pPr>
              <w:pStyle w:val="Tabletext10"/>
              <w:jc w:val="center"/>
            </w:pPr>
          </w:p>
        </w:tc>
        <w:tc>
          <w:tcPr>
            <w:tcW w:w="353" w:type="pct"/>
            <w:tcBorders>
              <w:top w:val="single" w:sz="4" w:space="0" w:color="auto"/>
              <w:left w:val="single" w:sz="4" w:space="0" w:color="auto"/>
              <w:bottom w:val="single" w:sz="4" w:space="0" w:color="auto"/>
              <w:right w:val="single" w:sz="4" w:space="0" w:color="auto"/>
            </w:tcBorders>
          </w:tcPr>
          <w:p w14:paraId="3A48FCA2" w14:textId="77777777" w:rsidR="003B09D0" w:rsidRPr="00E32D8E" w:rsidRDefault="003B09D0" w:rsidP="008A5FB6">
            <w:pPr>
              <w:pStyle w:val="Tabletext10"/>
              <w:jc w:val="center"/>
            </w:pPr>
          </w:p>
        </w:tc>
        <w:tc>
          <w:tcPr>
            <w:tcW w:w="353" w:type="pct"/>
            <w:tcBorders>
              <w:top w:val="single" w:sz="4" w:space="0" w:color="auto"/>
              <w:left w:val="single" w:sz="4" w:space="0" w:color="auto"/>
              <w:bottom w:val="single" w:sz="4" w:space="0" w:color="auto"/>
              <w:right w:val="single" w:sz="4" w:space="0" w:color="auto"/>
            </w:tcBorders>
          </w:tcPr>
          <w:p w14:paraId="7F8D3B68" w14:textId="77777777" w:rsidR="003B09D0" w:rsidRPr="00E32D8E" w:rsidRDefault="003B09D0" w:rsidP="000E07B2">
            <w:pPr>
              <w:pStyle w:val="Tabletext10"/>
              <w:jc w:val="left"/>
            </w:pPr>
          </w:p>
        </w:tc>
      </w:tr>
      <w:tr w:rsidR="00F62BCE" w:rsidRPr="00E32D8E" w14:paraId="334F9B36" w14:textId="77777777" w:rsidTr="003B09D0">
        <w:trPr>
          <w:trHeight w:val="340"/>
          <w:jc w:val="center"/>
        </w:trPr>
        <w:tc>
          <w:tcPr>
            <w:tcW w:w="1122" w:type="pct"/>
            <w:tcBorders>
              <w:top w:val="single" w:sz="4" w:space="0" w:color="auto"/>
              <w:left w:val="single" w:sz="4" w:space="0" w:color="auto"/>
              <w:bottom w:val="single" w:sz="4" w:space="0" w:color="auto"/>
              <w:right w:val="single" w:sz="4" w:space="0" w:color="auto"/>
            </w:tcBorders>
          </w:tcPr>
          <w:p w14:paraId="24590CFE" w14:textId="77777777" w:rsidR="003B09D0" w:rsidRPr="00E32D8E" w:rsidRDefault="003B09D0" w:rsidP="008A5FB6">
            <w:pPr>
              <w:pStyle w:val="Tabletext10"/>
            </w:pPr>
            <w:r w:rsidRPr="00E32D8E">
              <w:t>Indicator</w:t>
            </w:r>
          </w:p>
        </w:tc>
        <w:tc>
          <w:tcPr>
            <w:tcW w:w="352" w:type="pct"/>
            <w:tcBorders>
              <w:top w:val="single" w:sz="4" w:space="0" w:color="auto"/>
              <w:left w:val="single" w:sz="4" w:space="0" w:color="auto"/>
              <w:bottom w:val="single" w:sz="4" w:space="0" w:color="auto"/>
              <w:right w:val="single" w:sz="4" w:space="0" w:color="auto"/>
            </w:tcBorders>
          </w:tcPr>
          <w:p w14:paraId="075426F2" w14:textId="77777777" w:rsidR="003B09D0" w:rsidRPr="00E32D8E" w:rsidRDefault="003B09D0" w:rsidP="008A5FB6">
            <w:pPr>
              <w:pStyle w:val="Tabletext10"/>
              <w:jc w:val="center"/>
            </w:pPr>
            <w:r w:rsidRPr="00E32D8E">
              <w:t>x</w:t>
            </w:r>
          </w:p>
        </w:tc>
        <w:tc>
          <w:tcPr>
            <w:tcW w:w="352" w:type="pct"/>
            <w:tcBorders>
              <w:top w:val="single" w:sz="4" w:space="0" w:color="auto"/>
              <w:left w:val="single" w:sz="4" w:space="0" w:color="auto"/>
              <w:bottom w:val="single" w:sz="4" w:space="0" w:color="auto"/>
              <w:right w:val="single" w:sz="4" w:space="0" w:color="auto"/>
            </w:tcBorders>
          </w:tcPr>
          <w:p w14:paraId="4266CE02" w14:textId="77777777" w:rsidR="003B09D0" w:rsidRPr="00E32D8E" w:rsidDel="00DA2792" w:rsidRDefault="003B09D0" w:rsidP="008A5FB6">
            <w:pPr>
              <w:pStyle w:val="Tabletext10"/>
              <w:jc w:val="center"/>
            </w:pPr>
          </w:p>
        </w:tc>
        <w:tc>
          <w:tcPr>
            <w:tcW w:w="352" w:type="pct"/>
            <w:tcBorders>
              <w:top w:val="single" w:sz="4" w:space="0" w:color="auto"/>
              <w:left w:val="single" w:sz="4" w:space="0" w:color="auto"/>
              <w:bottom w:val="single" w:sz="4" w:space="0" w:color="auto"/>
              <w:right w:val="single" w:sz="4" w:space="0" w:color="auto"/>
            </w:tcBorders>
          </w:tcPr>
          <w:p w14:paraId="7CF9F020" w14:textId="77777777" w:rsidR="003B09D0" w:rsidRPr="00E32D8E" w:rsidDel="00DA2792" w:rsidRDefault="003B09D0" w:rsidP="008A5FB6">
            <w:pPr>
              <w:pStyle w:val="Tabletext10"/>
              <w:jc w:val="center"/>
            </w:pPr>
          </w:p>
        </w:tc>
        <w:tc>
          <w:tcPr>
            <w:tcW w:w="352" w:type="pct"/>
            <w:tcBorders>
              <w:top w:val="single" w:sz="4" w:space="0" w:color="auto"/>
              <w:left w:val="single" w:sz="4" w:space="0" w:color="auto"/>
              <w:bottom w:val="single" w:sz="4" w:space="0" w:color="auto"/>
              <w:right w:val="single" w:sz="4" w:space="0" w:color="auto"/>
            </w:tcBorders>
          </w:tcPr>
          <w:p w14:paraId="1B7DEDD1" w14:textId="77777777" w:rsidR="003B09D0" w:rsidRPr="00E32D8E" w:rsidDel="00DA2792" w:rsidRDefault="003B09D0" w:rsidP="008A5FB6">
            <w:pPr>
              <w:pStyle w:val="Tabletext10"/>
              <w:jc w:val="center"/>
            </w:pPr>
          </w:p>
        </w:tc>
        <w:tc>
          <w:tcPr>
            <w:tcW w:w="353" w:type="pct"/>
            <w:tcBorders>
              <w:top w:val="single" w:sz="4" w:space="0" w:color="auto"/>
              <w:left w:val="single" w:sz="4" w:space="0" w:color="auto"/>
              <w:bottom w:val="single" w:sz="4" w:space="0" w:color="auto"/>
              <w:right w:val="single" w:sz="4" w:space="0" w:color="auto"/>
            </w:tcBorders>
          </w:tcPr>
          <w:p w14:paraId="49193DDF" w14:textId="77777777" w:rsidR="003B09D0" w:rsidRPr="00E32D8E" w:rsidRDefault="003B09D0" w:rsidP="008A5FB6">
            <w:pPr>
              <w:pStyle w:val="Tabletext10"/>
              <w:jc w:val="center"/>
            </w:pPr>
          </w:p>
        </w:tc>
        <w:tc>
          <w:tcPr>
            <w:tcW w:w="352" w:type="pct"/>
            <w:tcBorders>
              <w:top w:val="single" w:sz="4" w:space="0" w:color="auto"/>
              <w:left w:val="single" w:sz="4" w:space="0" w:color="auto"/>
              <w:bottom w:val="single" w:sz="4" w:space="0" w:color="auto"/>
              <w:right w:val="single" w:sz="4" w:space="0" w:color="auto"/>
            </w:tcBorders>
          </w:tcPr>
          <w:p w14:paraId="686770C5" w14:textId="77777777" w:rsidR="003B09D0" w:rsidRPr="00E32D8E" w:rsidRDefault="003B09D0" w:rsidP="008A5FB6">
            <w:pPr>
              <w:pStyle w:val="Tabletext10"/>
              <w:jc w:val="center"/>
            </w:pPr>
          </w:p>
        </w:tc>
        <w:tc>
          <w:tcPr>
            <w:tcW w:w="352" w:type="pct"/>
            <w:tcBorders>
              <w:top w:val="single" w:sz="4" w:space="0" w:color="auto"/>
              <w:left w:val="single" w:sz="4" w:space="0" w:color="auto"/>
              <w:bottom w:val="single" w:sz="4" w:space="0" w:color="auto"/>
              <w:right w:val="single" w:sz="4" w:space="0" w:color="auto"/>
            </w:tcBorders>
          </w:tcPr>
          <w:p w14:paraId="635E30D2" w14:textId="77777777" w:rsidR="003B09D0" w:rsidRPr="00E32D8E" w:rsidRDefault="003B09D0" w:rsidP="008A5FB6">
            <w:pPr>
              <w:pStyle w:val="Tabletext10"/>
              <w:jc w:val="center"/>
            </w:pPr>
          </w:p>
        </w:tc>
        <w:tc>
          <w:tcPr>
            <w:tcW w:w="352" w:type="pct"/>
            <w:tcBorders>
              <w:top w:val="single" w:sz="4" w:space="0" w:color="auto"/>
              <w:left w:val="single" w:sz="4" w:space="0" w:color="auto"/>
              <w:bottom w:val="single" w:sz="4" w:space="0" w:color="auto"/>
              <w:right w:val="single" w:sz="4" w:space="0" w:color="auto"/>
            </w:tcBorders>
          </w:tcPr>
          <w:p w14:paraId="2F83E0C6" w14:textId="77777777" w:rsidR="003B09D0" w:rsidRPr="00E32D8E" w:rsidRDefault="003B09D0" w:rsidP="008A5FB6">
            <w:pPr>
              <w:pStyle w:val="Tabletext10"/>
              <w:jc w:val="center"/>
            </w:pPr>
          </w:p>
        </w:tc>
        <w:tc>
          <w:tcPr>
            <w:tcW w:w="352" w:type="pct"/>
            <w:tcBorders>
              <w:top w:val="single" w:sz="4" w:space="0" w:color="auto"/>
              <w:left w:val="single" w:sz="4" w:space="0" w:color="auto"/>
              <w:bottom w:val="single" w:sz="4" w:space="0" w:color="auto"/>
              <w:right w:val="single" w:sz="4" w:space="0" w:color="auto"/>
            </w:tcBorders>
          </w:tcPr>
          <w:p w14:paraId="7152E8C3" w14:textId="77777777" w:rsidR="003B09D0" w:rsidRPr="00E32D8E" w:rsidRDefault="003B09D0" w:rsidP="008A5FB6">
            <w:pPr>
              <w:pStyle w:val="Tabletext10"/>
              <w:jc w:val="center"/>
            </w:pPr>
          </w:p>
        </w:tc>
        <w:tc>
          <w:tcPr>
            <w:tcW w:w="353" w:type="pct"/>
            <w:tcBorders>
              <w:top w:val="single" w:sz="4" w:space="0" w:color="auto"/>
              <w:left w:val="single" w:sz="4" w:space="0" w:color="auto"/>
              <w:bottom w:val="single" w:sz="4" w:space="0" w:color="auto"/>
              <w:right w:val="single" w:sz="4" w:space="0" w:color="auto"/>
            </w:tcBorders>
          </w:tcPr>
          <w:p w14:paraId="14B88311" w14:textId="77777777" w:rsidR="003B09D0" w:rsidRPr="00E32D8E" w:rsidRDefault="003B09D0" w:rsidP="008A5FB6">
            <w:pPr>
              <w:pStyle w:val="Tabletext10"/>
              <w:jc w:val="center"/>
            </w:pPr>
          </w:p>
        </w:tc>
        <w:tc>
          <w:tcPr>
            <w:tcW w:w="353" w:type="pct"/>
            <w:tcBorders>
              <w:top w:val="single" w:sz="4" w:space="0" w:color="auto"/>
              <w:left w:val="single" w:sz="4" w:space="0" w:color="auto"/>
              <w:bottom w:val="single" w:sz="4" w:space="0" w:color="auto"/>
              <w:right w:val="single" w:sz="4" w:space="0" w:color="auto"/>
            </w:tcBorders>
          </w:tcPr>
          <w:p w14:paraId="0EFDD5C3" w14:textId="77777777" w:rsidR="003B09D0" w:rsidRPr="00E32D8E" w:rsidRDefault="003B09D0" w:rsidP="000E07B2">
            <w:pPr>
              <w:pStyle w:val="Tabletext10"/>
              <w:jc w:val="left"/>
            </w:pPr>
          </w:p>
        </w:tc>
      </w:tr>
      <w:tr w:rsidR="00F62BCE" w:rsidRPr="00E32D8E" w14:paraId="18705DDF" w14:textId="77777777" w:rsidTr="003B09D0">
        <w:trPr>
          <w:trHeight w:val="340"/>
          <w:jc w:val="center"/>
        </w:trPr>
        <w:tc>
          <w:tcPr>
            <w:tcW w:w="1122" w:type="pct"/>
          </w:tcPr>
          <w:p w14:paraId="719EE84C" w14:textId="77777777" w:rsidR="003B09D0" w:rsidRPr="00E32D8E" w:rsidRDefault="003B09D0" w:rsidP="008A5FB6">
            <w:pPr>
              <w:pStyle w:val="Tabletext10"/>
            </w:pPr>
            <w:r w:rsidRPr="00E32D8E">
              <w:t>Binary</w:t>
            </w:r>
          </w:p>
        </w:tc>
        <w:tc>
          <w:tcPr>
            <w:tcW w:w="352" w:type="pct"/>
          </w:tcPr>
          <w:p w14:paraId="7842A211" w14:textId="77777777" w:rsidR="003B09D0" w:rsidRPr="00E32D8E" w:rsidRDefault="003B09D0" w:rsidP="008A5FB6">
            <w:pPr>
              <w:pStyle w:val="Tabletext10"/>
              <w:jc w:val="center"/>
            </w:pPr>
            <w:r w:rsidRPr="00E32D8E">
              <w:t>x</w:t>
            </w:r>
          </w:p>
        </w:tc>
        <w:tc>
          <w:tcPr>
            <w:tcW w:w="352" w:type="pct"/>
          </w:tcPr>
          <w:p w14:paraId="2F506D1F" w14:textId="77777777" w:rsidR="003B09D0" w:rsidRPr="00E32D8E" w:rsidRDefault="003B09D0" w:rsidP="008A5FB6">
            <w:pPr>
              <w:pStyle w:val="Tabletext10"/>
              <w:jc w:val="center"/>
            </w:pPr>
            <w:r w:rsidRPr="00E32D8E">
              <w:t>x</w:t>
            </w:r>
          </w:p>
        </w:tc>
        <w:tc>
          <w:tcPr>
            <w:tcW w:w="352" w:type="pct"/>
          </w:tcPr>
          <w:p w14:paraId="3B771D59" w14:textId="77777777" w:rsidR="003B09D0" w:rsidRPr="00E32D8E" w:rsidRDefault="003B09D0" w:rsidP="008A5FB6">
            <w:pPr>
              <w:pStyle w:val="Tabletext10"/>
              <w:jc w:val="center"/>
            </w:pPr>
            <w:r w:rsidRPr="00E32D8E">
              <w:t>x</w:t>
            </w:r>
          </w:p>
        </w:tc>
        <w:tc>
          <w:tcPr>
            <w:tcW w:w="352" w:type="pct"/>
          </w:tcPr>
          <w:p w14:paraId="63ADA610" w14:textId="77777777" w:rsidR="003B09D0" w:rsidRPr="00E32D8E" w:rsidRDefault="003B09D0" w:rsidP="008A5FB6">
            <w:pPr>
              <w:pStyle w:val="Tabletext10"/>
              <w:jc w:val="center"/>
            </w:pPr>
            <w:r w:rsidRPr="00E32D8E">
              <w:t>x</w:t>
            </w:r>
          </w:p>
        </w:tc>
        <w:tc>
          <w:tcPr>
            <w:tcW w:w="353" w:type="pct"/>
          </w:tcPr>
          <w:p w14:paraId="17C89FA3" w14:textId="77777777" w:rsidR="003B09D0" w:rsidRPr="00E32D8E" w:rsidRDefault="003B09D0" w:rsidP="008A5FB6">
            <w:pPr>
              <w:pStyle w:val="Tabletext10"/>
              <w:jc w:val="center"/>
            </w:pPr>
          </w:p>
        </w:tc>
        <w:tc>
          <w:tcPr>
            <w:tcW w:w="352" w:type="pct"/>
          </w:tcPr>
          <w:p w14:paraId="06A0F24E" w14:textId="77777777" w:rsidR="003B09D0" w:rsidRPr="00E32D8E" w:rsidRDefault="003B09D0" w:rsidP="008A5FB6">
            <w:pPr>
              <w:pStyle w:val="Tabletext10"/>
              <w:jc w:val="center"/>
            </w:pPr>
          </w:p>
        </w:tc>
        <w:tc>
          <w:tcPr>
            <w:tcW w:w="352" w:type="pct"/>
          </w:tcPr>
          <w:p w14:paraId="677C55C1" w14:textId="77777777" w:rsidR="003B09D0" w:rsidRPr="00E32D8E" w:rsidRDefault="003B09D0" w:rsidP="008A5FB6">
            <w:pPr>
              <w:pStyle w:val="Tabletext10"/>
              <w:jc w:val="center"/>
            </w:pPr>
          </w:p>
        </w:tc>
        <w:tc>
          <w:tcPr>
            <w:tcW w:w="352" w:type="pct"/>
          </w:tcPr>
          <w:p w14:paraId="27F2A887" w14:textId="77777777" w:rsidR="003B09D0" w:rsidRPr="00E32D8E" w:rsidRDefault="003B09D0" w:rsidP="008A5FB6">
            <w:pPr>
              <w:pStyle w:val="Tabletext10"/>
              <w:jc w:val="center"/>
            </w:pPr>
          </w:p>
        </w:tc>
        <w:tc>
          <w:tcPr>
            <w:tcW w:w="352" w:type="pct"/>
          </w:tcPr>
          <w:p w14:paraId="23380D99" w14:textId="77777777" w:rsidR="003B09D0" w:rsidRPr="00E32D8E" w:rsidRDefault="003B09D0" w:rsidP="008A5FB6">
            <w:pPr>
              <w:pStyle w:val="Tabletext10"/>
              <w:jc w:val="center"/>
            </w:pPr>
          </w:p>
        </w:tc>
        <w:tc>
          <w:tcPr>
            <w:tcW w:w="353" w:type="pct"/>
          </w:tcPr>
          <w:p w14:paraId="386E7628" w14:textId="77777777" w:rsidR="003B09D0" w:rsidRPr="00E32D8E" w:rsidRDefault="003B09D0" w:rsidP="008A5FB6">
            <w:pPr>
              <w:pStyle w:val="Tabletext10"/>
              <w:jc w:val="center"/>
            </w:pPr>
          </w:p>
        </w:tc>
        <w:tc>
          <w:tcPr>
            <w:tcW w:w="353" w:type="pct"/>
          </w:tcPr>
          <w:p w14:paraId="105FC48B" w14:textId="77777777" w:rsidR="003B09D0" w:rsidRPr="00E32D8E" w:rsidRDefault="003B09D0" w:rsidP="000E07B2">
            <w:pPr>
              <w:pStyle w:val="Tabletext10"/>
              <w:jc w:val="left"/>
            </w:pPr>
          </w:p>
        </w:tc>
      </w:tr>
      <w:tr w:rsidR="00F62BCE" w:rsidRPr="00E32D8E" w14:paraId="0080B128" w14:textId="77777777" w:rsidTr="003B09D0">
        <w:trPr>
          <w:trHeight w:val="340"/>
          <w:jc w:val="center"/>
        </w:trPr>
        <w:tc>
          <w:tcPr>
            <w:tcW w:w="1122" w:type="pct"/>
          </w:tcPr>
          <w:p w14:paraId="224C72A7" w14:textId="77777777" w:rsidR="003B09D0" w:rsidRPr="00E32D8E" w:rsidRDefault="003B09D0" w:rsidP="008A5FB6">
            <w:pPr>
              <w:pStyle w:val="Tabletext10"/>
            </w:pPr>
            <w:r w:rsidRPr="00E32D8E">
              <w:t>String</w:t>
            </w:r>
          </w:p>
        </w:tc>
        <w:tc>
          <w:tcPr>
            <w:tcW w:w="352" w:type="pct"/>
          </w:tcPr>
          <w:p w14:paraId="69D731EE" w14:textId="77777777" w:rsidR="003B09D0" w:rsidRPr="00E32D8E" w:rsidRDefault="003B09D0" w:rsidP="008A5FB6">
            <w:pPr>
              <w:pStyle w:val="Tabletext10"/>
              <w:jc w:val="center"/>
            </w:pPr>
            <w:r w:rsidRPr="00E32D8E">
              <w:t>x</w:t>
            </w:r>
          </w:p>
        </w:tc>
        <w:tc>
          <w:tcPr>
            <w:tcW w:w="352" w:type="pct"/>
          </w:tcPr>
          <w:p w14:paraId="7FA364D1" w14:textId="77777777" w:rsidR="003B09D0" w:rsidRPr="00E32D8E" w:rsidRDefault="003B09D0" w:rsidP="008A5FB6">
            <w:pPr>
              <w:pStyle w:val="Tabletext10"/>
              <w:jc w:val="center"/>
            </w:pPr>
            <w:r w:rsidRPr="00E32D8E">
              <w:t>x</w:t>
            </w:r>
          </w:p>
        </w:tc>
        <w:tc>
          <w:tcPr>
            <w:tcW w:w="352" w:type="pct"/>
          </w:tcPr>
          <w:p w14:paraId="3A5F96EB" w14:textId="77777777" w:rsidR="003B09D0" w:rsidRPr="00E32D8E" w:rsidRDefault="003B09D0" w:rsidP="008A5FB6">
            <w:pPr>
              <w:pStyle w:val="Tabletext10"/>
              <w:jc w:val="center"/>
            </w:pPr>
            <w:r w:rsidRPr="00E32D8E">
              <w:t>x</w:t>
            </w:r>
          </w:p>
        </w:tc>
        <w:tc>
          <w:tcPr>
            <w:tcW w:w="352" w:type="pct"/>
          </w:tcPr>
          <w:p w14:paraId="002D8BEB" w14:textId="77777777" w:rsidR="003B09D0" w:rsidRPr="00E32D8E" w:rsidRDefault="003B09D0" w:rsidP="008A5FB6">
            <w:pPr>
              <w:pStyle w:val="Tabletext10"/>
              <w:jc w:val="center"/>
            </w:pPr>
            <w:r w:rsidRPr="00E32D8E">
              <w:t>x</w:t>
            </w:r>
          </w:p>
        </w:tc>
        <w:tc>
          <w:tcPr>
            <w:tcW w:w="353" w:type="pct"/>
          </w:tcPr>
          <w:p w14:paraId="6E5D61FA" w14:textId="77777777" w:rsidR="003B09D0" w:rsidRPr="00E32D8E" w:rsidRDefault="003B09D0" w:rsidP="008A5FB6">
            <w:pPr>
              <w:pStyle w:val="Tabletext10"/>
              <w:jc w:val="center"/>
            </w:pPr>
          </w:p>
        </w:tc>
        <w:tc>
          <w:tcPr>
            <w:tcW w:w="352" w:type="pct"/>
          </w:tcPr>
          <w:p w14:paraId="0F84A916" w14:textId="77777777" w:rsidR="003B09D0" w:rsidRPr="00E32D8E" w:rsidRDefault="003B09D0" w:rsidP="008A5FB6">
            <w:pPr>
              <w:pStyle w:val="Tabletext10"/>
              <w:jc w:val="center"/>
            </w:pPr>
          </w:p>
        </w:tc>
        <w:tc>
          <w:tcPr>
            <w:tcW w:w="352" w:type="pct"/>
          </w:tcPr>
          <w:p w14:paraId="6F577D31" w14:textId="77777777" w:rsidR="003B09D0" w:rsidRPr="00E32D8E" w:rsidRDefault="003B09D0" w:rsidP="008A5FB6">
            <w:pPr>
              <w:pStyle w:val="Tabletext10"/>
              <w:jc w:val="center"/>
            </w:pPr>
          </w:p>
        </w:tc>
        <w:tc>
          <w:tcPr>
            <w:tcW w:w="352" w:type="pct"/>
          </w:tcPr>
          <w:p w14:paraId="0A6AB697" w14:textId="77777777" w:rsidR="003B09D0" w:rsidRPr="00E32D8E" w:rsidRDefault="003B09D0" w:rsidP="008A5FB6">
            <w:pPr>
              <w:pStyle w:val="Tabletext10"/>
              <w:jc w:val="center"/>
            </w:pPr>
          </w:p>
        </w:tc>
        <w:tc>
          <w:tcPr>
            <w:tcW w:w="352" w:type="pct"/>
          </w:tcPr>
          <w:p w14:paraId="3AEB8703" w14:textId="77777777" w:rsidR="003B09D0" w:rsidRPr="00E32D8E" w:rsidRDefault="003B09D0" w:rsidP="008A5FB6">
            <w:pPr>
              <w:pStyle w:val="Tabletext10"/>
              <w:jc w:val="center"/>
            </w:pPr>
          </w:p>
        </w:tc>
        <w:tc>
          <w:tcPr>
            <w:tcW w:w="353" w:type="pct"/>
          </w:tcPr>
          <w:p w14:paraId="78A754DB" w14:textId="77777777" w:rsidR="003B09D0" w:rsidRPr="00E32D8E" w:rsidRDefault="003B09D0" w:rsidP="008A5FB6">
            <w:pPr>
              <w:pStyle w:val="Tabletext10"/>
              <w:jc w:val="center"/>
            </w:pPr>
          </w:p>
        </w:tc>
        <w:tc>
          <w:tcPr>
            <w:tcW w:w="353" w:type="pct"/>
          </w:tcPr>
          <w:p w14:paraId="49D4BFBD" w14:textId="77777777" w:rsidR="003B09D0" w:rsidRPr="00E32D8E" w:rsidRDefault="003B09D0" w:rsidP="000E07B2">
            <w:pPr>
              <w:pStyle w:val="Tabletext10"/>
              <w:jc w:val="left"/>
            </w:pPr>
          </w:p>
        </w:tc>
      </w:tr>
      <w:tr w:rsidR="00F62BCE" w:rsidRPr="00E32D8E" w14:paraId="146448A0" w14:textId="77777777" w:rsidTr="003B09D0">
        <w:trPr>
          <w:trHeight w:val="340"/>
          <w:jc w:val="center"/>
        </w:trPr>
        <w:tc>
          <w:tcPr>
            <w:tcW w:w="1122" w:type="pct"/>
          </w:tcPr>
          <w:p w14:paraId="346E574D" w14:textId="77777777" w:rsidR="003B09D0" w:rsidRPr="00E32D8E" w:rsidRDefault="003B09D0" w:rsidP="008A5FB6">
            <w:pPr>
              <w:pStyle w:val="Tabletext10"/>
            </w:pPr>
            <w:r w:rsidRPr="00E32D8E">
              <w:t>Text</w:t>
            </w:r>
          </w:p>
        </w:tc>
        <w:tc>
          <w:tcPr>
            <w:tcW w:w="352" w:type="pct"/>
          </w:tcPr>
          <w:p w14:paraId="0817EACF" w14:textId="77777777" w:rsidR="003B09D0" w:rsidRPr="00E32D8E" w:rsidRDefault="003B09D0" w:rsidP="008A5FB6">
            <w:pPr>
              <w:pStyle w:val="Tabletext10"/>
              <w:jc w:val="center"/>
            </w:pPr>
            <w:r w:rsidRPr="00E32D8E">
              <w:t>x</w:t>
            </w:r>
          </w:p>
        </w:tc>
        <w:tc>
          <w:tcPr>
            <w:tcW w:w="352" w:type="pct"/>
          </w:tcPr>
          <w:p w14:paraId="1897C5C4" w14:textId="77777777" w:rsidR="003B09D0" w:rsidRPr="00E32D8E" w:rsidRDefault="003B09D0" w:rsidP="008A5FB6">
            <w:pPr>
              <w:pStyle w:val="Tabletext10"/>
              <w:jc w:val="center"/>
            </w:pPr>
            <w:r w:rsidRPr="00E32D8E">
              <w:t>x</w:t>
            </w:r>
          </w:p>
        </w:tc>
        <w:tc>
          <w:tcPr>
            <w:tcW w:w="352" w:type="pct"/>
          </w:tcPr>
          <w:p w14:paraId="118ABD62" w14:textId="77777777" w:rsidR="003B09D0" w:rsidRPr="00E32D8E" w:rsidRDefault="003B09D0" w:rsidP="008A5FB6">
            <w:pPr>
              <w:pStyle w:val="Tabletext10"/>
              <w:jc w:val="center"/>
            </w:pPr>
            <w:r w:rsidRPr="00E32D8E">
              <w:t>x</w:t>
            </w:r>
          </w:p>
        </w:tc>
        <w:tc>
          <w:tcPr>
            <w:tcW w:w="352" w:type="pct"/>
          </w:tcPr>
          <w:p w14:paraId="12900F87" w14:textId="77777777" w:rsidR="003B09D0" w:rsidRPr="00E32D8E" w:rsidRDefault="003B09D0" w:rsidP="008A5FB6">
            <w:pPr>
              <w:pStyle w:val="Tabletext10"/>
              <w:jc w:val="center"/>
            </w:pPr>
            <w:r w:rsidRPr="00E32D8E">
              <w:t>x</w:t>
            </w:r>
          </w:p>
        </w:tc>
        <w:tc>
          <w:tcPr>
            <w:tcW w:w="353" w:type="pct"/>
          </w:tcPr>
          <w:p w14:paraId="3BB066FD" w14:textId="77777777" w:rsidR="003B09D0" w:rsidRPr="00E32D8E" w:rsidRDefault="003B09D0" w:rsidP="008A5FB6">
            <w:pPr>
              <w:pStyle w:val="Tabletext10"/>
              <w:jc w:val="center"/>
            </w:pPr>
          </w:p>
        </w:tc>
        <w:tc>
          <w:tcPr>
            <w:tcW w:w="352" w:type="pct"/>
          </w:tcPr>
          <w:p w14:paraId="796BD38B" w14:textId="77777777" w:rsidR="003B09D0" w:rsidRPr="00E32D8E" w:rsidRDefault="003B09D0" w:rsidP="008A5FB6">
            <w:pPr>
              <w:pStyle w:val="Tabletext10"/>
              <w:jc w:val="center"/>
            </w:pPr>
          </w:p>
        </w:tc>
        <w:tc>
          <w:tcPr>
            <w:tcW w:w="352" w:type="pct"/>
          </w:tcPr>
          <w:p w14:paraId="389F8152" w14:textId="77777777" w:rsidR="003B09D0" w:rsidRPr="00E32D8E" w:rsidRDefault="003B09D0" w:rsidP="008A5FB6">
            <w:pPr>
              <w:pStyle w:val="Tabletext10"/>
              <w:jc w:val="center"/>
            </w:pPr>
          </w:p>
        </w:tc>
        <w:tc>
          <w:tcPr>
            <w:tcW w:w="352" w:type="pct"/>
          </w:tcPr>
          <w:p w14:paraId="5A30EA26" w14:textId="77777777" w:rsidR="003B09D0" w:rsidRPr="00E32D8E" w:rsidRDefault="003B09D0" w:rsidP="008A5FB6">
            <w:pPr>
              <w:pStyle w:val="Tabletext10"/>
              <w:jc w:val="center"/>
            </w:pPr>
          </w:p>
        </w:tc>
        <w:tc>
          <w:tcPr>
            <w:tcW w:w="352" w:type="pct"/>
          </w:tcPr>
          <w:p w14:paraId="219398F6" w14:textId="77777777" w:rsidR="003B09D0" w:rsidRPr="00E32D8E" w:rsidRDefault="003B09D0" w:rsidP="008A5FB6">
            <w:pPr>
              <w:pStyle w:val="Tabletext10"/>
              <w:jc w:val="center"/>
            </w:pPr>
          </w:p>
        </w:tc>
        <w:tc>
          <w:tcPr>
            <w:tcW w:w="353" w:type="pct"/>
          </w:tcPr>
          <w:p w14:paraId="365FD116" w14:textId="77777777" w:rsidR="003B09D0" w:rsidRPr="00E32D8E" w:rsidRDefault="003B09D0" w:rsidP="008A5FB6">
            <w:pPr>
              <w:pStyle w:val="Tabletext10"/>
              <w:jc w:val="center"/>
            </w:pPr>
          </w:p>
        </w:tc>
        <w:tc>
          <w:tcPr>
            <w:tcW w:w="353" w:type="pct"/>
          </w:tcPr>
          <w:p w14:paraId="7D75F7A8" w14:textId="77777777" w:rsidR="003B09D0" w:rsidRPr="00E32D8E" w:rsidRDefault="003B09D0" w:rsidP="000E07B2">
            <w:pPr>
              <w:pStyle w:val="Tabletext10"/>
              <w:jc w:val="left"/>
            </w:pPr>
          </w:p>
        </w:tc>
      </w:tr>
      <w:tr w:rsidR="00F62BCE" w:rsidRPr="00E32D8E" w14:paraId="08C64B65" w14:textId="77777777" w:rsidTr="003B09D0">
        <w:trPr>
          <w:trHeight w:val="340"/>
          <w:jc w:val="center"/>
        </w:trPr>
        <w:tc>
          <w:tcPr>
            <w:tcW w:w="1122" w:type="pct"/>
            <w:tcBorders>
              <w:bottom w:val="single" w:sz="4" w:space="0" w:color="auto"/>
            </w:tcBorders>
          </w:tcPr>
          <w:p w14:paraId="31BA3671" w14:textId="77777777" w:rsidR="003B09D0" w:rsidRPr="00E32D8E" w:rsidRDefault="003B09D0" w:rsidP="008A5FB6">
            <w:pPr>
              <w:pStyle w:val="Tabletext10"/>
            </w:pPr>
            <w:r w:rsidRPr="00E32D8E">
              <w:t>CodeSet</w:t>
            </w:r>
          </w:p>
        </w:tc>
        <w:tc>
          <w:tcPr>
            <w:tcW w:w="352" w:type="pct"/>
            <w:tcBorders>
              <w:bottom w:val="single" w:sz="4" w:space="0" w:color="auto"/>
            </w:tcBorders>
          </w:tcPr>
          <w:p w14:paraId="4FC75E1F" w14:textId="77777777" w:rsidR="003B09D0" w:rsidRPr="00E32D8E" w:rsidRDefault="003B09D0" w:rsidP="008A5FB6">
            <w:pPr>
              <w:pStyle w:val="Tabletext10"/>
              <w:jc w:val="center"/>
            </w:pPr>
            <w:r w:rsidRPr="00E32D8E">
              <w:t>x</w:t>
            </w:r>
          </w:p>
        </w:tc>
        <w:tc>
          <w:tcPr>
            <w:tcW w:w="352" w:type="pct"/>
            <w:tcBorders>
              <w:bottom w:val="single" w:sz="4" w:space="0" w:color="auto"/>
            </w:tcBorders>
          </w:tcPr>
          <w:p w14:paraId="2E72B9A2" w14:textId="77777777" w:rsidR="003B09D0" w:rsidRPr="00E32D8E" w:rsidRDefault="003B09D0" w:rsidP="008A5FB6">
            <w:pPr>
              <w:pStyle w:val="Tabletext10"/>
              <w:jc w:val="center"/>
            </w:pPr>
            <w:r w:rsidRPr="00E32D8E">
              <w:t>x</w:t>
            </w:r>
          </w:p>
        </w:tc>
        <w:tc>
          <w:tcPr>
            <w:tcW w:w="352" w:type="pct"/>
            <w:tcBorders>
              <w:bottom w:val="single" w:sz="4" w:space="0" w:color="auto"/>
            </w:tcBorders>
          </w:tcPr>
          <w:p w14:paraId="024844B0" w14:textId="77777777" w:rsidR="003B09D0" w:rsidRPr="00E32D8E" w:rsidRDefault="003B09D0" w:rsidP="008A5FB6">
            <w:pPr>
              <w:pStyle w:val="Tabletext10"/>
              <w:jc w:val="center"/>
            </w:pPr>
            <w:r w:rsidRPr="00E32D8E">
              <w:t>x</w:t>
            </w:r>
          </w:p>
        </w:tc>
        <w:tc>
          <w:tcPr>
            <w:tcW w:w="352" w:type="pct"/>
            <w:tcBorders>
              <w:bottom w:val="single" w:sz="4" w:space="0" w:color="auto"/>
            </w:tcBorders>
          </w:tcPr>
          <w:p w14:paraId="297FB655" w14:textId="77777777" w:rsidR="003B09D0" w:rsidRPr="00E32D8E" w:rsidRDefault="003B09D0" w:rsidP="008A5FB6">
            <w:pPr>
              <w:pStyle w:val="Tabletext10"/>
              <w:jc w:val="center"/>
            </w:pPr>
            <w:r w:rsidRPr="00E32D8E">
              <w:t>x</w:t>
            </w:r>
          </w:p>
        </w:tc>
        <w:tc>
          <w:tcPr>
            <w:tcW w:w="353" w:type="pct"/>
            <w:tcBorders>
              <w:bottom w:val="single" w:sz="4" w:space="0" w:color="auto"/>
            </w:tcBorders>
          </w:tcPr>
          <w:p w14:paraId="23829CAC" w14:textId="77777777" w:rsidR="003B09D0" w:rsidRPr="00E32D8E" w:rsidRDefault="003B09D0" w:rsidP="008A5FB6">
            <w:pPr>
              <w:pStyle w:val="Tabletext10"/>
              <w:jc w:val="center"/>
            </w:pPr>
          </w:p>
        </w:tc>
        <w:tc>
          <w:tcPr>
            <w:tcW w:w="352" w:type="pct"/>
            <w:tcBorders>
              <w:bottom w:val="single" w:sz="4" w:space="0" w:color="auto"/>
            </w:tcBorders>
          </w:tcPr>
          <w:p w14:paraId="64C12908" w14:textId="77777777" w:rsidR="003B09D0" w:rsidRPr="00E32D8E" w:rsidRDefault="003B09D0" w:rsidP="008A5FB6">
            <w:pPr>
              <w:pStyle w:val="Tabletext10"/>
              <w:jc w:val="center"/>
            </w:pPr>
          </w:p>
        </w:tc>
        <w:tc>
          <w:tcPr>
            <w:tcW w:w="352" w:type="pct"/>
            <w:tcBorders>
              <w:bottom w:val="single" w:sz="4" w:space="0" w:color="auto"/>
            </w:tcBorders>
          </w:tcPr>
          <w:p w14:paraId="614FFABC" w14:textId="77777777" w:rsidR="003B09D0" w:rsidRPr="00E32D8E" w:rsidRDefault="003B09D0" w:rsidP="008A5FB6">
            <w:pPr>
              <w:pStyle w:val="Tabletext10"/>
              <w:jc w:val="center"/>
            </w:pPr>
          </w:p>
        </w:tc>
        <w:tc>
          <w:tcPr>
            <w:tcW w:w="352" w:type="pct"/>
            <w:tcBorders>
              <w:bottom w:val="single" w:sz="4" w:space="0" w:color="auto"/>
            </w:tcBorders>
          </w:tcPr>
          <w:p w14:paraId="5452EE8A" w14:textId="77777777" w:rsidR="003B09D0" w:rsidRPr="00E32D8E" w:rsidRDefault="003B09D0" w:rsidP="008A5FB6">
            <w:pPr>
              <w:pStyle w:val="Tabletext10"/>
              <w:jc w:val="center"/>
            </w:pPr>
          </w:p>
        </w:tc>
        <w:tc>
          <w:tcPr>
            <w:tcW w:w="352" w:type="pct"/>
            <w:tcBorders>
              <w:bottom w:val="single" w:sz="4" w:space="0" w:color="auto"/>
            </w:tcBorders>
          </w:tcPr>
          <w:p w14:paraId="0C9601B9" w14:textId="77777777" w:rsidR="003B09D0" w:rsidRPr="00E32D8E" w:rsidRDefault="003B09D0" w:rsidP="008A5FB6">
            <w:pPr>
              <w:pStyle w:val="Tabletext10"/>
              <w:jc w:val="center"/>
            </w:pPr>
          </w:p>
        </w:tc>
        <w:tc>
          <w:tcPr>
            <w:tcW w:w="353" w:type="pct"/>
            <w:tcBorders>
              <w:bottom w:val="single" w:sz="4" w:space="0" w:color="auto"/>
            </w:tcBorders>
          </w:tcPr>
          <w:p w14:paraId="71CCC4A9" w14:textId="77777777" w:rsidR="003B09D0" w:rsidRPr="00E32D8E" w:rsidRDefault="003B09D0" w:rsidP="008A5FB6">
            <w:pPr>
              <w:pStyle w:val="Tabletext10"/>
              <w:jc w:val="center"/>
            </w:pPr>
          </w:p>
        </w:tc>
        <w:tc>
          <w:tcPr>
            <w:tcW w:w="353" w:type="pct"/>
            <w:tcBorders>
              <w:bottom w:val="single" w:sz="4" w:space="0" w:color="auto"/>
            </w:tcBorders>
          </w:tcPr>
          <w:p w14:paraId="29A9CE1F" w14:textId="60C527A8" w:rsidR="003B09D0" w:rsidRPr="00E32D8E" w:rsidRDefault="004E6985" w:rsidP="000E07B2">
            <w:pPr>
              <w:pStyle w:val="Tabletext10"/>
              <w:jc w:val="left"/>
            </w:pPr>
            <w:r>
              <w:t>i</w:t>
            </w:r>
            <w:r w:rsidR="00313E22">
              <w:t>dentificationScheme</w:t>
            </w:r>
          </w:p>
        </w:tc>
      </w:tr>
      <w:tr w:rsidR="00F62BCE" w:rsidRPr="00E32D8E" w14:paraId="10515447" w14:textId="77777777" w:rsidTr="003B09D0">
        <w:trPr>
          <w:trHeight w:val="340"/>
          <w:jc w:val="center"/>
        </w:trPr>
        <w:tc>
          <w:tcPr>
            <w:tcW w:w="1122" w:type="pct"/>
            <w:tcBorders>
              <w:bottom w:val="nil"/>
            </w:tcBorders>
          </w:tcPr>
          <w:p w14:paraId="68A863AD" w14:textId="77777777" w:rsidR="003B09D0" w:rsidRPr="00E32D8E" w:rsidRDefault="003B09D0" w:rsidP="008A5FB6">
            <w:pPr>
              <w:pStyle w:val="Tabletext10"/>
            </w:pPr>
            <w:r w:rsidRPr="00E32D8E">
              <w:t>IdentifierSet</w:t>
            </w:r>
          </w:p>
        </w:tc>
        <w:tc>
          <w:tcPr>
            <w:tcW w:w="352" w:type="pct"/>
            <w:tcBorders>
              <w:bottom w:val="nil"/>
            </w:tcBorders>
          </w:tcPr>
          <w:p w14:paraId="1F04C64E" w14:textId="77777777" w:rsidR="003B09D0" w:rsidRPr="00E32D8E" w:rsidRDefault="003B09D0" w:rsidP="008A5FB6">
            <w:pPr>
              <w:pStyle w:val="Tabletext10"/>
              <w:jc w:val="center"/>
            </w:pPr>
            <w:r w:rsidRPr="00E32D8E">
              <w:t>x</w:t>
            </w:r>
          </w:p>
        </w:tc>
        <w:tc>
          <w:tcPr>
            <w:tcW w:w="352" w:type="pct"/>
            <w:tcBorders>
              <w:bottom w:val="nil"/>
            </w:tcBorders>
          </w:tcPr>
          <w:p w14:paraId="15386BBD" w14:textId="77777777" w:rsidR="003B09D0" w:rsidRPr="00E32D8E" w:rsidRDefault="003B09D0" w:rsidP="008A5FB6">
            <w:pPr>
              <w:pStyle w:val="Tabletext10"/>
              <w:jc w:val="center"/>
            </w:pPr>
            <w:r w:rsidRPr="00E32D8E">
              <w:t>x</w:t>
            </w:r>
          </w:p>
        </w:tc>
        <w:tc>
          <w:tcPr>
            <w:tcW w:w="352" w:type="pct"/>
            <w:tcBorders>
              <w:bottom w:val="nil"/>
            </w:tcBorders>
          </w:tcPr>
          <w:p w14:paraId="3089FD7D" w14:textId="77777777" w:rsidR="003B09D0" w:rsidRPr="00E32D8E" w:rsidRDefault="003B09D0" w:rsidP="008A5FB6">
            <w:pPr>
              <w:pStyle w:val="Tabletext10"/>
              <w:jc w:val="center"/>
            </w:pPr>
            <w:r w:rsidRPr="00E32D8E">
              <w:t>x</w:t>
            </w:r>
          </w:p>
        </w:tc>
        <w:tc>
          <w:tcPr>
            <w:tcW w:w="352" w:type="pct"/>
            <w:tcBorders>
              <w:bottom w:val="nil"/>
            </w:tcBorders>
          </w:tcPr>
          <w:p w14:paraId="38CE775B" w14:textId="77777777" w:rsidR="003B09D0" w:rsidRPr="00E32D8E" w:rsidRDefault="003B09D0" w:rsidP="008A5FB6">
            <w:pPr>
              <w:pStyle w:val="Tabletext10"/>
              <w:jc w:val="center"/>
            </w:pPr>
            <w:r w:rsidRPr="00E32D8E">
              <w:t>x</w:t>
            </w:r>
          </w:p>
        </w:tc>
        <w:tc>
          <w:tcPr>
            <w:tcW w:w="353" w:type="pct"/>
            <w:tcBorders>
              <w:bottom w:val="nil"/>
            </w:tcBorders>
          </w:tcPr>
          <w:p w14:paraId="63C5BAD1" w14:textId="77777777" w:rsidR="003B09D0" w:rsidRPr="00E32D8E" w:rsidRDefault="003B09D0" w:rsidP="008A5FB6">
            <w:pPr>
              <w:pStyle w:val="Tabletext10"/>
              <w:jc w:val="center"/>
            </w:pPr>
          </w:p>
        </w:tc>
        <w:tc>
          <w:tcPr>
            <w:tcW w:w="352" w:type="pct"/>
            <w:tcBorders>
              <w:bottom w:val="nil"/>
            </w:tcBorders>
          </w:tcPr>
          <w:p w14:paraId="339CDF2F" w14:textId="77777777" w:rsidR="003B09D0" w:rsidRPr="00E32D8E" w:rsidRDefault="003B09D0" w:rsidP="008A5FB6">
            <w:pPr>
              <w:pStyle w:val="Tabletext10"/>
              <w:jc w:val="center"/>
            </w:pPr>
          </w:p>
        </w:tc>
        <w:tc>
          <w:tcPr>
            <w:tcW w:w="352" w:type="pct"/>
            <w:tcBorders>
              <w:bottom w:val="nil"/>
            </w:tcBorders>
          </w:tcPr>
          <w:p w14:paraId="242AE033" w14:textId="77777777" w:rsidR="003B09D0" w:rsidRPr="00E32D8E" w:rsidRDefault="003B09D0" w:rsidP="008A5FB6">
            <w:pPr>
              <w:pStyle w:val="Tabletext10"/>
              <w:jc w:val="center"/>
            </w:pPr>
          </w:p>
        </w:tc>
        <w:tc>
          <w:tcPr>
            <w:tcW w:w="352" w:type="pct"/>
            <w:tcBorders>
              <w:bottom w:val="nil"/>
            </w:tcBorders>
          </w:tcPr>
          <w:p w14:paraId="1BE7BB01" w14:textId="77777777" w:rsidR="003B09D0" w:rsidRPr="00E32D8E" w:rsidRDefault="003B09D0" w:rsidP="008A5FB6">
            <w:pPr>
              <w:pStyle w:val="Tabletext10"/>
              <w:jc w:val="center"/>
            </w:pPr>
          </w:p>
        </w:tc>
        <w:tc>
          <w:tcPr>
            <w:tcW w:w="352" w:type="pct"/>
            <w:tcBorders>
              <w:bottom w:val="nil"/>
            </w:tcBorders>
          </w:tcPr>
          <w:p w14:paraId="23FDCADD" w14:textId="77777777" w:rsidR="003B09D0" w:rsidRPr="00E32D8E" w:rsidRDefault="003B09D0" w:rsidP="008A5FB6">
            <w:pPr>
              <w:pStyle w:val="Tabletext10"/>
              <w:jc w:val="center"/>
            </w:pPr>
          </w:p>
        </w:tc>
        <w:tc>
          <w:tcPr>
            <w:tcW w:w="353" w:type="pct"/>
            <w:tcBorders>
              <w:bottom w:val="nil"/>
            </w:tcBorders>
          </w:tcPr>
          <w:p w14:paraId="5A5C4E49" w14:textId="77777777" w:rsidR="003B09D0" w:rsidRPr="00E32D8E" w:rsidRDefault="003B09D0" w:rsidP="008A5FB6">
            <w:pPr>
              <w:pStyle w:val="Tabletext10"/>
              <w:jc w:val="center"/>
            </w:pPr>
          </w:p>
        </w:tc>
        <w:tc>
          <w:tcPr>
            <w:tcW w:w="353" w:type="pct"/>
            <w:tcBorders>
              <w:bottom w:val="nil"/>
            </w:tcBorders>
          </w:tcPr>
          <w:p w14:paraId="0B4A0D97" w14:textId="79DC36AE" w:rsidR="003B09D0" w:rsidRPr="00E32D8E" w:rsidRDefault="004E6985" w:rsidP="000E07B2">
            <w:pPr>
              <w:pStyle w:val="Tabletext10"/>
              <w:jc w:val="left"/>
            </w:pPr>
            <w:r>
              <w:t>i</w:t>
            </w:r>
            <w:r w:rsidR="00F62BCE">
              <w:t>dentificationScheme</w:t>
            </w:r>
          </w:p>
        </w:tc>
      </w:tr>
      <w:tr w:rsidR="00F62BCE" w:rsidRPr="00E32D8E" w14:paraId="4ED698F7" w14:textId="77777777" w:rsidTr="003B09D0">
        <w:trPr>
          <w:trHeight w:val="340"/>
          <w:jc w:val="center"/>
        </w:trPr>
        <w:tc>
          <w:tcPr>
            <w:tcW w:w="1122" w:type="pct"/>
          </w:tcPr>
          <w:p w14:paraId="454B9546" w14:textId="77777777" w:rsidR="003B09D0" w:rsidRPr="00E32D8E" w:rsidRDefault="003B09D0" w:rsidP="008A5FB6">
            <w:pPr>
              <w:pStyle w:val="Tabletext10"/>
            </w:pPr>
            <w:r w:rsidRPr="00E32D8E">
              <w:t>Decimal</w:t>
            </w:r>
          </w:p>
        </w:tc>
        <w:tc>
          <w:tcPr>
            <w:tcW w:w="352" w:type="pct"/>
          </w:tcPr>
          <w:p w14:paraId="7FAA7E2F" w14:textId="77777777" w:rsidR="003B09D0" w:rsidRPr="00E32D8E" w:rsidRDefault="003B09D0" w:rsidP="008A5FB6">
            <w:pPr>
              <w:pStyle w:val="Tabletext10"/>
              <w:jc w:val="center"/>
            </w:pPr>
            <w:r w:rsidRPr="00E32D8E">
              <w:t>x</w:t>
            </w:r>
          </w:p>
        </w:tc>
        <w:tc>
          <w:tcPr>
            <w:tcW w:w="352" w:type="pct"/>
          </w:tcPr>
          <w:p w14:paraId="4AB7D685" w14:textId="77777777" w:rsidR="003B09D0" w:rsidRPr="00E32D8E" w:rsidRDefault="003B09D0" w:rsidP="008A5FB6">
            <w:pPr>
              <w:pStyle w:val="Tabletext10"/>
              <w:jc w:val="center"/>
            </w:pPr>
          </w:p>
        </w:tc>
        <w:tc>
          <w:tcPr>
            <w:tcW w:w="352" w:type="pct"/>
          </w:tcPr>
          <w:p w14:paraId="09AD997E" w14:textId="77777777" w:rsidR="003B09D0" w:rsidRPr="00E32D8E" w:rsidRDefault="003B09D0" w:rsidP="008A5FB6">
            <w:pPr>
              <w:pStyle w:val="Tabletext10"/>
              <w:jc w:val="center"/>
            </w:pPr>
          </w:p>
        </w:tc>
        <w:tc>
          <w:tcPr>
            <w:tcW w:w="352" w:type="pct"/>
          </w:tcPr>
          <w:p w14:paraId="63E61CD6" w14:textId="77777777" w:rsidR="003B09D0" w:rsidRPr="00E32D8E" w:rsidRDefault="003B09D0" w:rsidP="008A5FB6">
            <w:pPr>
              <w:pStyle w:val="Tabletext10"/>
              <w:jc w:val="center"/>
            </w:pPr>
          </w:p>
        </w:tc>
        <w:tc>
          <w:tcPr>
            <w:tcW w:w="353" w:type="pct"/>
          </w:tcPr>
          <w:p w14:paraId="0DED2213" w14:textId="77777777" w:rsidR="003B09D0" w:rsidRPr="00E32D8E" w:rsidRDefault="003B09D0" w:rsidP="008A5FB6">
            <w:pPr>
              <w:pStyle w:val="Tabletext10"/>
              <w:jc w:val="center"/>
            </w:pPr>
            <w:r w:rsidRPr="00E32D8E">
              <w:t>x</w:t>
            </w:r>
          </w:p>
        </w:tc>
        <w:tc>
          <w:tcPr>
            <w:tcW w:w="352" w:type="pct"/>
          </w:tcPr>
          <w:p w14:paraId="5D40EEB2" w14:textId="77777777" w:rsidR="003B09D0" w:rsidRPr="00E32D8E" w:rsidRDefault="003B09D0" w:rsidP="008A5FB6">
            <w:pPr>
              <w:pStyle w:val="Tabletext10"/>
              <w:jc w:val="center"/>
            </w:pPr>
            <w:r w:rsidRPr="00E32D8E">
              <w:t>x</w:t>
            </w:r>
          </w:p>
        </w:tc>
        <w:tc>
          <w:tcPr>
            <w:tcW w:w="352" w:type="pct"/>
          </w:tcPr>
          <w:p w14:paraId="1F11FA8F" w14:textId="77777777" w:rsidR="003B09D0" w:rsidRPr="00E32D8E" w:rsidRDefault="003B09D0" w:rsidP="008A5FB6">
            <w:pPr>
              <w:pStyle w:val="Tabletext10"/>
              <w:jc w:val="center"/>
            </w:pPr>
            <w:r w:rsidRPr="00E32D8E">
              <w:t>x</w:t>
            </w:r>
          </w:p>
        </w:tc>
        <w:tc>
          <w:tcPr>
            <w:tcW w:w="352" w:type="pct"/>
          </w:tcPr>
          <w:p w14:paraId="0FC5F5E7" w14:textId="77777777" w:rsidR="003B09D0" w:rsidRPr="00E32D8E" w:rsidRDefault="003B09D0" w:rsidP="008A5FB6">
            <w:pPr>
              <w:pStyle w:val="Tabletext10"/>
              <w:jc w:val="center"/>
            </w:pPr>
            <w:r w:rsidRPr="00E32D8E">
              <w:t>x</w:t>
            </w:r>
          </w:p>
        </w:tc>
        <w:tc>
          <w:tcPr>
            <w:tcW w:w="352" w:type="pct"/>
          </w:tcPr>
          <w:p w14:paraId="38774A01" w14:textId="77777777" w:rsidR="003B09D0" w:rsidRPr="00E32D8E" w:rsidRDefault="003B09D0" w:rsidP="008A5FB6">
            <w:pPr>
              <w:pStyle w:val="Tabletext10"/>
              <w:jc w:val="center"/>
            </w:pPr>
            <w:r w:rsidRPr="00E32D8E">
              <w:t>x</w:t>
            </w:r>
          </w:p>
        </w:tc>
        <w:tc>
          <w:tcPr>
            <w:tcW w:w="353" w:type="pct"/>
          </w:tcPr>
          <w:p w14:paraId="535ECCD9" w14:textId="77777777" w:rsidR="003B09D0" w:rsidRPr="00E32D8E" w:rsidRDefault="003B09D0" w:rsidP="008A5FB6">
            <w:pPr>
              <w:pStyle w:val="Tabletext10"/>
              <w:jc w:val="center"/>
            </w:pPr>
            <w:r w:rsidRPr="00E32D8E">
              <w:t>x</w:t>
            </w:r>
          </w:p>
        </w:tc>
        <w:tc>
          <w:tcPr>
            <w:tcW w:w="353" w:type="pct"/>
          </w:tcPr>
          <w:p w14:paraId="36CDF012" w14:textId="77777777" w:rsidR="003B09D0" w:rsidRPr="00E32D8E" w:rsidRDefault="003B09D0" w:rsidP="000E07B2">
            <w:pPr>
              <w:pStyle w:val="Tabletext10"/>
              <w:jc w:val="left"/>
            </w:pPr>
          </w:p>
        </w:tc>
      </w:tr>
      <w:tr w:rsidR="00F62BCE" w:rsidRPr="00E32D8E" w14:paraId="6116211F" w14:textId="77777777" w:rsidTr="003B09D0">
        <w:trPr>
          <w:trHeight w:val="340"/>
          <w:jc w:val="center"/>
        </w:trPr>
        <w:tc>
          <w:tcPr>
            <w:tcW w:w="1122" w:type="pct"/>
          </w:tcPr>
          <w:p w14:paraId="5CBCA8DD" w14:textId="77777777" w:rsidR="003B09D0" w:rsidRPr="00E32D8E" w:rsidRDefault="003B09D0" w:rsidP="008A5FB6">
            <w:pPr>
              <w:pStyle w:val="Tabletext10"/>
            </w:pPr>
            <w:r w:rsidRPr="00E32D8E">
              <w:t>Rate</w:t>
            </w:r>
          </w:p>
        </w:tc>
        <w:tc>
          <w:tcPr>
            <w:tcW w:w="352" w:type="pct"/>
          </w:tcPr>
          <w:p w14:paraId="4CA6FCD4" w14:textId="77777777" w:rsidR="003B09D0" w:rsidRPr="00E32D8E" w:rsidRDefault="003B09D0" w:rsidP="008A5FB6">
            <w:pPr>
              <w:pStyle w:val="Tabletext10"/>
              <w:jc w:val="center"/>
            </w:pPr>
            <w:r w:rsidRPr="00E32D8E">
              <w:t>x</w:t>
            </w:r>
          </w:p>
        </w:tc>
        <w:tc>
          <w:tcPr>
            <w:tcW w:w="352" w:type="pct"/>
          </w:tcPr>
          <w:p w14:paraId="3D3E22FD" w14:textId="77777777" w:rsidR="003B09D0" w:rsidRPr="00E32D8E" w:rsidRDefault="003B09D0" w:rsidP="008A5FB6">
            <w:pPr>
              <w:pStyle w:val="Tabletext10"/>
              <w:jc w:val="center"/>
            </w:pPr>
          </w:p>
        </w:tc>
        <w:tc>
          <w:tcPr>
            <w:tcW w:w="352" w:type="pct"/>
          </w:tcPr>
          <w:p w14:paraId="13D112D0" w14:textId="77777777" w:rsidR="003B09D0" w:rsidRPr="00E32D8E" w:rsidRDefault="003B09D0" w:rsidP="008A5FB6">
            <w:pPr>
              <w:pStyle w:val="Tabletext10"/>
              <w:jc w:val="center"/>
            </w:pPr>
          </w:p>
        </w:tc>
        <w:tc>
          <w:tcPr>
            <w:tcW w:w="352" w:type="pct"/>
          </w:tcPr>
          <w:p w14:paraId="56CB734D" w14:textId="77777777" w:rsidR="003B09D0" w:rsidRPr="00E32D8E" w:rsidRDefault="003B09D0" w:rsidP="008A5FB6">
            <w:pPr>
              <w:pStyle w:val="Tabletext10"/>
              <w:jc w:val="center"/>
            </w:pPr>
          </w:p>
        </w:tc>
        <w:tc>
          <w:tcPr>
            <w:tcW w:w="353" w:type="pct"/>
          </w:tcPr>
          <w:p w14:paraId="56134496" w14:textId="77777777" w:rsidR="003B09D0" w:rsidRPr="00E32D8E" w:rsidRDefault="003B09D0" w:rsidP="008A5FB6">
            <w:pPr>
              <w:pStyle w:val="Tabletext10"/>
              <w:jc w:val="center"/>
            </w:pPr>
            <w:r w:rsidRPr="00E32D8E">
              <w:t>x</w:t>
            </w:r>
          </w:p>
        </w:tc>
        <w:tc>
          <w:tcPr>
            <w:tcW w:w="352" w:type="pct"/>
          </w:tcPr>
          <w:p w14:paraId="3C3B12BF" w14:textId="77777777" w:rsidR="003B09D0" w:rsidRPr="00E32D8E" w:rsidRDefault="003B09D0" w:rsidP="008A5FB6">
            <w:pPr>
              <w:pStyle w:val="Tabletext10"/>
              <w:jc w:val="center"/>
            </w:pPr>
            <w:r w:rsidRPr="00E32D8E">
              <w:t>x</w:t>
            </w:r>
          </w:p>
        </w:tc>
        <w:tc>
          <w:tcPr>
            <w:tcW w:w="352" w:type="pct"/>
          </w:tcPr>
          <w:p w14:paraId="414B0493" w14:textId="77777777" w:rsidR="003B09D0" w:rsidRPr="00E32D8E" w:rsidRDefault="003B09D0" w:rsidP="008A5FB6">
            <w:pPr>
              <w:pStyle w:val="Tabletext10"/>
              <w:jc w:val="center"/>
            </w:pPr>
            <w:r w:rsidRPr="00E32D8E">
              <w:t>x</w:t>
            </w:r>
          </w:p>
        </w:tc>
        <w:tc>
          <w:tcPr>
            <w:tcW w:w="352" w:type="pct"/>
          </w:tcPr>
          <w:p w14:paraId="75FB5769" w14:textId="77777777" w:rsidR="003B09D0" w:rsidRPr="00E32D8E" w:rsidRDefault="003B09D0" w:rsidP="008A5FB6">
            <w:pPr>
              <w:pStyle w:val="Tabletext10"/>
              <w:jc w:val="center"/>
            </w:pPr>
            <w:r w:rsidRPr="00E32D8E">
              <w:t>x</w:t>
            </w:r>
          </w:p>
        </w:tc>
        <w:tc>
          <w:tcPr>
            <w:tcW w:w="352" w:type="pct"/>
          </w:tcPr>
          <w:p w14:paraId="46555972" w14:textId="77777777" w:rsidR="003B09D0" w:rsidRPr="00E32D8E" w:rsidRDefault="003B09D0" w:rsidP="008A5FB6">
            <w:pPr>
              <w:pStyle w:val="Tabletext10"/>
              <w:jc w:val="center"/>
            </w:pPr>
            <w:r w:rsidRPr="00E32D8E">
              <w:t>x</w:t>
            </w:r>
          </w:p>
        </w:tc>
        <w:tc>
          <w:tcPr>
            <w:tcW w:w="353" w:type="pct"/>
          </w:tcPr>
          <w:p w14:paraId="53553F75" w14:textId="77777777" w:rsidR="003B09D0" w:rsidRPr="00E32D8E" w:rsidRDefault="003B09D0" w:rsidP="008A5FB6">
            <w:pPr>
              <w:pStyle w:val="Tabletext10"/>
              <w:jc w:val="center"/>
            </w:pPr>
            <w:r w:rsidRPr="00E32D8E">
              <w:t>x</w:t>
            </w:r>
          </w:p>
        </w:tc>
        <w:tc>
          <w:tcPr>
            <w:tcW w:w="353" w:type="pct"/>
          </w:tcPr>
          <w:p w14:paraId="7577C40E" w14:textId="141087D7" w:rsidR="003B09D0" w:rsidRPr="00E32D8E" w:rsidRDefault="004060A4" w:rsidP="000E07B2">
            <w:pPr>
              <w:pStyle w:val="Tabletext10"/>
              <w:tabs>
                <w:tab w:val="left" w:pos="440"/>
              </w:tabs>
              <w:jc w:val="left"/>
            </w:pPr>
            <w:r w:rsidRPr="00E32D8E">
              <w:t>base</w:t>
            </w:r>
          </w:p>
        </w:tc>
      </w:tr>
      <w:tr w:rsidR="00F62BCE" w:rsidRPr="00E32D8E" w14:paraId="19784997" w14:textId="77777777" w:rsidTr="003B09D0">
        <w:trPr>
          <w:trHeight w:val="340"/>
          <w:jc w:val="center"/>
        </w:trPr>
        <w:tc>
          <w:tcPr>
            <w:tcW w:w="1122" w:type="pct"/>
          </w:tcPr>
          <w:p w14:paraId="570FA7E8" w14:textId="77777777" w:rsidR="003B09D0" w:rsidRPr="00E32D8E" w:rsidRDefault="003B09D0" w:rsidP="008A5FB6">
            <w:pPr>
              <w:pStyle w:val="Tabletext10"/>
            </w:pPr>
            <w:r w:rsidRPr="00E32D8E">
              <w:t>Quantity</w:t>
            </w:r>
          </w:p>
        </w:tc>
        <w:tc>
          <w:tcPr>
            <w:tcW w:w="352" w:type="pct"/>
          </w:tcPr>
          <w:p w14:paraId="0EA94BE5" w14:textId="77777777" w:rsidR="003B09D0" w:rsidRPr="00E32D8E" w:rsidRDefault="003B09D0" w:rsidP="008A5FB6">
            <w:pPr>
              <w:pStyle w:val="Tabletext10"/>
              <w:jc w:val="center"/>
            </w:pPr>
            <w:r w:rsidRPr="00E32D8E">
              <w:t>x</w:t>
            </w:r>
          </w:p>
        </w:tc>
        <w:tc>
          <w:tcPr>
            <w:tcW w:w="352" w:type="pct"/>
          </w:tcPr>
          <w:p w14:paraId="0FD15727" w14:textId="77777777" w:rsidR="003B09D0" w:rsidRPr="00E32D8E" w:rsidRDefault="003B09D0" w:rsidP="008A5FB6">
            <w:pPr>
              <w:pStyle w:val="Tabletext10"/>
              <w:jc w:val="center"/>
            </w:pPr>
          </w:p>
        </w:tc>
        <w:tc>
          <w:tcPr>
            <w:tcW w:w="352" w:type="pct"/>
          </w:tcPr>
          <w:p w14:paraId="6D09272A" w14:textId="77777777" w:rsidR="003B09D0" w:rsidRPr="00E32D8E" w:rsidRDefault="003B09D0" w:rsidP="008A5FB6">
            <w:pPr>
              <w:pStyle w:val="Tabletext10"/>
              <w:jc w:val="center"/>
            </w:pPr>
          </w:p>
        </w:tc>
        <w:tc>
          <w:tcPr>
            <w:tcW w:w="352" w:type="pct"/>
          </w:tcPr>
          <w:p w14:paraId="133078B6" w14:textId="77777777" w:rsidR="003B09D0" w:rsidRPr="00E32D8E" w:rsidRDefault="003B09D0" w:rsidP="008A5FB6">
            <w:pPr>
              <w:pStyle w:val="Tabletext10"/>
              <w:jc w:val="center"/>
            </w:pPr>
          </w:p>
        </w:tc>
        <w:tc>
          <w:tcPr>
            <w:tcW w:w="353" w:type="pct"/>
          </w:tcPr>
          <w:p w14:paraId="45939ABC" w14:textId="77777777" w:rsidR="003B09D0" w:rsidRPr="00E32D8E" w:rsidRDefault="003B09D0" w:rsidP="008A5FB6">
            <w:pPr>
              <w:pStyle w:val="Tabletext10"/>
              <w:jc w:val="center"/>
            </w:pPr>
            <w:r w:rsidRPr="00E32D8E">
              <w:t>x</w:t>
            </w:r>
          </w:p>
        </w:tc>
        <w:tc>
          <w:tcPr>
            <w:tcW w:w="352" w:type="pct"/>
          </w:tcPr>
          <w:p w14:paraId="4AA3F61D" w14:textId="77777777" w:rsidR="003B09D0" w:rsidRPr="00E32D8E" w:rsidRDefault="003B09D0" w:rsidP="008A5FB6">
            <w:pPr>
              <w:pStyle w:val="Tabletext10"/>
              <w:jc w:val="center"/>
            </w:pPr>
            <w:r w:rsidRPr="00E32D8E">
              <w:t>x</w:t>
            </w:r>
          </w:p>
        </w:tc>
        <w:tc>
          <w:tcPr>
            <w:tcW w:w="352" w:type="pct"/>
          </w:tcPr>
          <w:p w14:paraId="0F258BE2" w14:textId="77777777" w:rsidR="003B09D0" w:rsidRPr="00E32D8E" w:rsidRDefault="003B09D0" w:rsidP="008A5FB6">
            <w:pPr>
              <w:pStyle w:val="Tabletext10"/>
              <w:jc w:val="center"/>
            </w:pPr>
            <w:r w:rsidRPr="00E32D8E">
              <w:t>x</w:t>
            </w:r>
          </w:p>
        </w:tc>
        <w:tc>
          <w:tcPr>
            <w:tcW w:w="352" w:type="pct"/>
          </w:tcPr>
          <w:p w14:paraId="2E740C4F" w14:textId="77777777" w:rsidR="003B09D0" w:rsidRPr="00E32D8E" w:rsidRDefault="003B09D0" w:rsidP="008A5FB6">
            <w:pPr>
              <w:pStyle w:val="Tabletext10"/>
              <w:jc w:val="center"/>
            </w:pPr>
            <w:r w:rsidRPr="00E32D8E">
              <w:t>x</w:t>
            </w:r>
          </w:p>
        </w:tc>
        <w:tc>
          <w:tcPr>
            <w:tcW w:w="352" w:type="pct"/>
          </w:tcPr>
          <w:p w14:paraId="3508F6CF" w14:textId="77777777" w:rsidR="003B09D0" w:rsidRPr="00E32D8E" w:rsidRDefault="003B09D0" w:rsidP="008A5FB6">
            <w:pPr>
              <w:pStyle w:val="Tabletext10"/>
              <w:jc w:val="center"/>
            </w:pPr>
            <w:r w:rsidRPr="00E32D8E">
              <w:t>x</w:t>
            </w:r>
          </w:p>
        </w:tc>
        <w:tc>
          <w:tcPr>
            <w:tcW w:w="353" w:type="pct"/>
          </w:tcPr>
          <w:p w14:paraId="33F1414F" w14:textId="77777777" w:rsidR="003B09D0" w:rsidRPr="00E32D8E" w:rsidRDefault="003B09D0" w:rsidP="008A5FB6">
            <w:pPr>
              <w:pStyle w:val="Tabletext10"/>
              <w:jc w:val="center"/>
            </w:pPr>
            <w:r w:rsidRPr="00E32D8E">
              <w:t>x</w:t>
            </w:r>
          </w:p>
        </w:tc>
        <w:tc>
          <w:tcPr>
            <w:tcW w:w="353" w:type="pct"/>
          </w:tcPr>
          <w:p w14:paraId="5C119EC1" w14:textId="3CDB6663" w:rsidR="003B09D0" w:rsidRPr="00E32D8E" w:rsidRDefault="0054329F" w:rsidP="000E07B2">
            <w:pPr>
              <w:pStyle w:val="Tabletext10"/>
              <w:jc w:val="left"/>
            </w:pPr>
            <w:r w:rsidRPr="00E32D8E">
              <w:t>baseValue</w:t>
            </w:r>
            <w:r w:rsidR="007E36E4">
              <w:br/>
            </w:r>
            <w:r w:rsidR="007E36E4" w:rsidRPr="00E32D8E">
              <w:t>baseUnitCode</w:t>
            </w:r>
          </w:p>
        </w:tc>
      </w:tr>
      <w:tr w:rsidR="00F62BCE" w:rsidRPr="00E32D8E" w14:paraId="06CACA90" w14:textId="77777777" w:rsidTr="003B09D0">
        <w:trPr>
          <w:trHeight w:val="340"/>
          <w:jc w:val="center"/>
        </w:trPr>
        <w:tc>
          <w:tcPr>
            <w:tcW w:w="1122" w:type="pct"/>
          </w:tcPr>
          <w:p w14:paraId="02716F7F" w14:textId="77777777" w:rsidR="003B09D0" w:rsidRPr="00E32D8E" w:rsidRDefault="003B09D0" w:rsidP="008A5FB6">
            <w:pPr>
              <w:pStyle w:val="Tabletext10"/>
            </w:pPr>
            <w:r w:rsidRPr="00E32D8E">
              <w:t>Amount</w:t>
            </w:r>
          </w:p>
        </w:tc>
        <w:tc>
          <w:tcPr>
            <w:tcW w:w="352" w:type="pct"/>
          </w:tcPr>
          <w:p w14:paraId="54CF185A" w14:textId="77777777" w:rsidR="003B09D0" w:rsidRPr="00E32D8E" w:rsidRDefault="003B09D0" w:rsidP="008A5FB6">
            <w:pPr>
              <w:pStyle w:val="Tabletext10"/>
              <w:jc w:val="center"/>
            </w:pPr>
            <w:r w:rsidRPr="00E32D8E">
              <w:t>x</w:t>
            </w:r>
          </w:p>
        </w:tc>
        <w:tc>
          <w:tcPr>
            <w:tcW w:w="352" w:type="pct"/>
          </w:tcPr>
          <w:p w14:paraId="27E61DE6" w14:textId="77777777" w:rsidR="003B09D0" w:rsidRPr="00E32D8E" w:rsidRDefault="003B09D0" w:rsidP="008A5FB6">
            <w:pPr>
              <w:pStyle w:val="Tabletext10"/>
              <w:jc w:val="center"/>
            </w:pPr>
          </w:p>
        </w:tc>
        <w:tc>
          <w:tcPr>
            <w:tcW w:w="352" w:type="pct"/>
          </w:tcPr>
          <w:p w14:paraId="4215CBEF" w14:textId="77777777" w:rsidR="003B09D0" w:rsidRPr="00E32D8E" w:rsidRDefault="003B09D0" w:rsidP="008A5FB6">
            <w:pPr>
              <w:pStyle w:val="Tabletext10"/>
              <w:jc w:val="center"/>
            </w:pPr>
          </w:p>
        </w:tc>
        <w:tc>
          <w:tcPr>
            <w:tcW w:w="352" w:type="pct"/>
          </w:tcPr>
          <w:p w14:paraId="593D5F52" w14:textId="77777777" w:rsidR="003B09D0" w:rsidRPr="00E32D8E" w:rsidRDefault="003B09D0" w:rsidP="008A5FB6">
            <w:pPr>
              <w:pStyle w:val="Tabletext10"/>
              <w:jc w:val="center"/>
            </w:pPr>
          </w:p>
        </w:tc>
        <w:tc>
          <w:tcPr>
            <w:tcW w:w="353" w:type="pct"/>
          </w:tcPr>
          <w:p w14:paraId="227EC247" w14:textId="77777777" w:rsidR="003B09D0" w:rsidRPr="00E32D8E" w:rsidRDefault="003B09D0" w:rsidP="008A5FB6">
            <w:pPr>
              <w:pStyle w:val="Tabletext10"/>
              <w:jc w:val="center"/>
            </w:pPr>
            <w:r w:rsidRPr="00E32D8E">
              <w:t>x</w:t>
            </w:r>
          </w:p>
        </w:tc>
        <w:tc>
          <w:tcPr>
            <w:tcW w:w="352" w:type="pct"/>
          </w:tcPr>
          <w:p w14:paraId="73EFF070" w14:textId="77777777" w:rsidR="003B09D0" w:rsidRPr="00E32D8E" w:rsidRDefault="003B09D0" w:rsidP="008A5FB6">
            <w:pPr>
              <w:pStyle w:val="Tabletext10"/>
              <w:jc w:val="center"/>
            </w:pPr>
            <w:r w:rsidRPr="00E32D8E">
              <w:t>x</w:t>
            </w:r>
          </w:p>
        </w:tc>
        <w:tc>
          <w:tcPr>
            <w:tcW w:w="352" w:type="pct"/>
          </w:tcPr>
          <w:p w14:paraId="56E7DFF0" w14:textId="77777777" w:rsidR="003B09D0" w:rsidRPr="00E32D8E" w:rsidRDefault="003B09D0" w:rsidP="008A5FB6">
            <w:pPr>
              <w:pStyle w:val="Tabletext10"/>
              <w:jc w:val="center"/>
            </w:pPr>
            <w:r w:rsidRPr="00E32D8E">
              <w:t>x</w:t>
            </w:r>
          </w:p>
        </w:tc>
        <w:tc>
          <w:tcPr>
            <w:tcW w:w="352" w:type="pct"/>
          </w:tcPr>
          <w:p w14:paraId="1886DFB8" w14:textId="77777777" w:rsidR="003B09D0" w:rsidRPr="00E32D8E" w:rsidRDefault="003B09D0" w:rsidP="008A5FB6">
            <w:pPr>
              <w:pStyle w:val="Tabletext10"/>
              <w:jc w:val="center"/>
            </w:pPr>
            <w:r w:rsidRPr="00E32D8E">
              <w:t>x</w:t>
            </w:r>
          </w:p>
        </w:tc>
        <w:tc>
          <w:tcPr>
            <w:tcW w:w="352" w:type="pct"/>
          </w:tcPr>
          <w:p w14:paraId="09414E0B" w14:textId="77777777" w:rsidR="003B09D0" w:rsidRPr="00E32D8E" w:rsidRDefault="003B09D0" w:rsidP="008A5FB6">
            <w:pPr>
              <w:pStyle w:val="Tabletext10"/>
              <w:jc w:val="center"/>
            </w:pPr>
            <w:r w:rsidRPr="00E32D8E">
              <w:t>x</w:t>
            </w:r>
          </w:p>
        </w:tc>
        <w:tc>
          <w:tcPr>
            <w:tcW w:w="353" w:type="pct"/>
          </w:tcPr>
          <w:p w14:paraId="295BB851" w14:textId="77777777" w:rsidR="003B09D0" w:rsidRPr="00E32D8E" w:rsidRDefault="003B09D0" w:rsidP="008A5FB6">
            <w:pPr>
              <w:pStyle w:val="Tabletext10"/>
              <w:jc w:val="center"/>
            </w:pPr>
            <w:r w:rsidRPr="00E32D8E">
              <w:t>x</w:t>
            </w:r>
          </w:p>
        </w:tc>
        <w:tc>
          <w:tcPr>
            <w:tcW w:w="353" w:type="pct"/>
          </w:tcPr>
          <w:p w14:paraId="1AC9EE85" w14:textId="64463A2E" w:rsidR="003B09D0" w:rsidRPr="00E32D8E" w:rsidRDefault="004E6985" w:rsidP="000E07B2">
            <w:pPr>
              <w:pStyle w:val="Tabletext10"/>
              <w:jc w:val="left"/>
            </w:pPr>
            <w:r>
              <w:t>c</w:t>
            </w:r>
            <w:r w:rsidR="009C59B0" w:rsidRPr="00E32D8E">
              <w:t>urrencyIdentifierSet</w:t>
            </w:r>
          </w:p>
        </w:tc>
      </w:tr>
      <w:tr w:rsidR="00F62BCE" w:rsidRPr="00E32D8E" w14:paraId="32FCA7DD" w14:textId="77777777" w:rsidTr="003B09D0">
        <w:trPr>
          <w:trHeight w:val="340"/>
          <w:jc w:val="center"/>
        </w:trPr>
        <w:tc>
          <w:tcPr>
            <w:tcW w:w="1122" w:type="pct"/>
          </w:tcPr>
          <w:p w14:paraId="1C1976FA" w14:textId="77777777" w:rsidR="003B09D0" w:rsidRPr="00E32D8E" w:rsidRDefault="003B09D0" w:rsidP="008A5FB6">
            <w:pPr>
              <w:pStyle w:val="Tabletext10"/>
            </w:pPr>
            <w:r w:rsidRPr="00E32D8E">
              <w:t>Duration</w:t>
            </w:r>
          </w:p>
        </w:tc>
        <w:tc>
          <w:tcPr>
            <w:tcW w:w="352" w:type="pct"/>
          </w:tcPr>
          <w:p w14:paraId="17F628E5" w14:textId="77777777" w:rsidR="003B09D0" w:rsidRPr="00E32D8E" w:rsidRDefault="003B09D0" w:rsidP="008A5FB6">
            <w:pPr>
              <w:pStyle w:val="Tabletext10"/>
              <w:jc w:val="center"/>
            </w:pPr>
            <w:r w:rsidRPr="00E32D8E">
              <w:t>x</w:t>
            </w:r>
          </w:p>
        </w:tc>
        <w:tc>
          <w:tcPr>
            <w:tcW w:w="352" w:type="pct"/>
          </w:tcPr>
          <w:p w14:paraId="598B8506" w14:textId="77777777" w:rsidR="003B09D0" w:rsidRPr="00E32D8E" w:rsidRDefault="003B09D0" w:rsidP="008A5FB6">
            <w:pPr>
              <w:pStyle w:val="Tabletext10"/>
              <w:jc w:val="center"/>
            </w:pPr>
          </w:p>
        </w:tc>
        <w:tc>
          <w:tcPr>
            <w:tcW w:w="352" w:type="pct"/>
          </w:tcPr>
          <w:p w14:paraId="587B1AFC" w14:textId="77777777" w:rsidR="003B09D0" w:rsidRPr="00E32D8E" w:rsidRDefault="003B09D0" w:rsidP="008A5FB6">
            <w:pPr>
              <w:pStyle w:val="Tabletext10"/>
              <w:jc w:val="center"/>
            </w:pPr>
          </w:p>
        </w:tc>
        <w:tc>
          <w:tcPr>
            <w:tcW w:w="352" w:type="pct"/>
          </w:tcPr>
          <w:p w14:paraId="05C70D4B" w14:textId="77777777" w:rsidR="003B09D0" w:rsidRPr="00E32D8E" w:rsidRDefault="003B09D0" w:rsidP="008A5FB6">
            <w:pPr>
              <w:pStyle w:val="Tabletext10"/>
              <w:jc w:val="center"/>
            </w:pPr>
          </w:p>
        </w:tc>
        <w:tc>
          <w:tcPr>
            <w:tcW w:w="353" w:type="pct"/>
          </w:tcPr>
          <w:p w14:paraId="40559E42" w14:textId="77777777" w:rsidR="003B09D0" w:rsidRPr="00E32D8E" w:rsidRDefault="003B09D0" w:rsidP="008A5FB6">
            <w:pPr>
              <w:pStyle w:val="Tabletext10"/>
              <w:jc w:val="center"/>
            </w:pPr>
            <w:r w:rsidRPr="00E32D8E">
              <w:t>x</w:t>
            </w:r>
          </w:p>
        </w:tc>
        <w:tc>
          <w:tcPr>
            <w:tcW w:w="352" w:type="pct"/>
          </w:tcPr>
          <w:p w14:paraId="2FA523AB" w14:textId="77777777" w:rsidR="003B09D0" w:rsidRPr="00E32D8E" w:rsidRDefault="003B09D0" w:rsidP="008A5FB6">
            <w:pPr>
              <w:pStyle w:val="Tabletext10"/>
              <w:jc w:val="center"/>
            </w:pPr>
            <w:r w:rsidRPr="00E32D8E">
              <w:t>x</w:t>
            </w:r>
          </w:p>
        </w:tc>
        <w:tc>
          <w:tcPr>
            <w:tcW w:w="352" w:type="pct"/>
          </w:tcPr>
          <w:p w14:paraId="6D561ADB" w14:textId="77777777" w:rsidR="003B09D0" w:rsidRPr="00E32D8E" w:rsidRDefault="003B09D0" w:rsidP="008A5FB6">
            <w:pPr>
              <w:pStyle w:val="Tabletext10"/>
              <w:jc w:val="center"/>
            </w:pPr>
            <w:r w:rsidRPr="00E32D8E">
              <w:t>x</w:t>
            </w:r>
          </w:p>
        </w:tc>
        <w:tc>
          <w:tcPr>
            <w:tcW w:w="352" w:type="pct"/>
          </w:tcPr>
          <w:p w14:paraId="1B512531" w14:textId="77777777" w:rsidR="003B09D0" w:rsidRPr="00E32D8E" w:rsidRDefault="003B09D0" w:rsidP="008A5FB6">
            <w:pPr>
              <w:pStyle w:val="Tabletext10"/>
              <w:jc w:val="center"/>
            </w:pPr>
            <w:r w:rsidRPr="00E32D8E">
              <w:t>x</w:t>
            </w:r>
          </w:p>
        </w:tc>
        <w:tc>
          <w:tcPr>
            <w:tcW w:w="352" w:type="pct"/>
          </w:tcPr>
          <w:p w14:paraId="130C965B" w14:textId="77777777" w:rsidR="003B09D0" w:rsidRPr="00E32D8E" w:rsidRDefault="003B09D0" w:rsidP="008A5FB6">
            <w:pPr>
              <w:pStyle w:val="Tabletext10"/>
              <w:jc w:val="center"/>
            </w:pPr>
          </w:p>
        </w:tc>
        <w:tc>
          <w:tcPr>
            <w:tcW w:w="353" w:type="pct"/>
          </w:tcPr>
          <w:p w14:paraId="64F0D475" w14:textId="77777777" w:rsidR="003B09D0" w:rsidRPr="00E32D8E" w:rsidRDefault="003B09D0" w:rsidP="008A5FB6">
            <w:pPr>
              <w:pStyle w:val="Tabletext10"/>
              <w:jc w:val="center"/>
            </w:pPr>
          </w:p>
        </w:tc>
        <w:tc>
          <w:tcPr>
            <w:tcW w:w="353" w:type="pct"/>
          </w:tcPr>
          <w:p w14:paraId="797FCF81" w14:textId="77777777" w:rsidR="003B09D0" w:rsidRPr="00E32D8E" w:rsidRDefault="003B09D0" w:rsidP="000E07B2">
            <w:pPr>
              <w:pStyle w:val="Tabletext10"/>
              <w:jc w:val="left"/>
            </w:pPr>
          </w:p>
        </w:tc>
      </w:tr>
      <w:tr w:rsidR="00F62BCE" w:rsidRPr="00E32D8E" w14:paraId="476F2AA8" w14:textId="77777777" w:rsidTr="003B09D0">
        <w:trPr>
          <w:trHeight w:val="340"/>
          <w:jc w:val="center"/>
        </w:trPr>
        <w:tc>
          <w:tcPr>
            <w:tcW w:w="1122" w:type="pct"/>
          </w:tcPr>
          <w:p w14:paraId="34C5278D" w14:textId="77777777" w:rsidR="003B09D0" w:rsidRPr="00E32D8E" w:rsidRDefault="003B09D0" w:rsidP="008A5FB6">
            <w:pPr>
              <w:pStyle w:val="Tabletext10"/>
            </w:pPr>
            <w:r w:rsidRPr="00E32D8E">
              <w:t>DateTime</w:t>
            </w:r>
          </w:p>
        </w:tc>
        <w:tc>
          <w:tcPr>
            <w:tcW w:w="352" w:type="pct"/>
          </w:tcPr>
          <w:p w14:paraId="0A8B1A14" w14:textId="77777777" w:rsidR="003B09D0" w:rsidRPr="00E32D8E" w:rsidRDefault="003B09D0" w:rsidP="008A5FB6">
            <w:pPr>
              <w:pStyle w:val="Tabletext10"/>
              <w:jc w:val="center"/>
            </w:pPr>
            <w:r w:rsidRPr="00E32D8E">
              <w:t>x</w:t>
            </w:r>
          </w:p>
        </w:tc>
        <w:tc>
          <w:tcPr>
            <w:tcW w:w="352" w:type="pct"/>
          </w:tcPr>
          <w:p w14:paraId="15741A2E" w14:textId="77777777" w:rsidR="003B09D0" w:rsidRPr="00E32D8E" w:rsidRDefault="003B09D0" w:rsidP="008A5FB6">
            <w:pPr>
              <w:pStyle w:val="Tabletext10"/>
              <w:jc w:val="center"/>
            </w:pPr>
          </w:p>
        </w:tc>
        <w:tc>
          <w:tcPr>
            <w:tcW w:w="352" w:type="pct"/>
          </w:tcPr>
          <w:p w14:paraId="221D10EF" w14:textId="77777777" w:rsidR="003B09D0" w:rsidRPr="00E32D8E" w:rsidRDefault="003B09D0" w:rsidP="008A5FB6">
            <w:pPr>
              <w:pStyle w:val="Tabletext10"/>
              <w:jc w:val="center"/>
            </w:pPr>
          </w:p>
        </w:tc>
        <w:tc>
          <w:tcPr>
            <w:tcW w:w="352" w:type="pct"/>
          </w:tcPr>
          <w:p w14:paraId="501F5978" w14:textId="77777777" w:rsidR="003B09D0" w:rsidRPr="00E32D8E" w:rsidRDefault="003B09D0" w:rsidP="008A5FB6">
            <w:pPr>
              <w:pStyle w:val="Tabletext10"/>
              <w:jc w:val="center"/>
            </w:pPr>
          </w:p>
        </w:tc>
        <w:tc>
          <w:tcPr>
            <w:tcW w:w="353" w:type="pct"/>
          </w:tcPr>
          <w:p w14:paraId="5DB836B8" w14:textId="77777777" w:rsidR="003B09D0" w:rsidRPr="00E32D8E" w:rsidRDefault="003B09D0" w:rsidP="008A5FB6">
            <w:pPr>
              <w:pStyle w:val="Tabletext10"/>
              <w:jc w:val="center"/>
            </w:pPr>
            <w:r w:rsidRPr="00E32D8E">
              <w:t>x</w:t>
            </w:r>
          </w:p>
        </w:tc>
        <w:tc>
          <w:tcPr>
            <w:tcW w:w="352" w:type="pct"/>
          </w:tcPr>
          <w:p w14:paraId="7F1820C8" w14:textId="77777777" w:rsidR="003B09D0" w:rsidRPr="00E32D8E" w:rsidRDefault="003B09D0" w:rsidP="008A5FB6">
            <w:pPr>
              <w:pStyle w:val="Tabletext10"/>
              <w:jc w:val="center"/>
            </w:pPr>
            <w:r w:rsidRPr="00E32D8E">
              <w:t>x</w:t>
            </w:r>
          </w:p>
        </w:tc>
        <w:tc>
          <w:tcPr>
            <w:tcW w:w="352" w:type="pct"/>
          </w:tcPr>
          <w:p w14:paraId="5BAEA718" w14:textId="77777777" w:rsidR="003B09D0" w:rsidRPr="00E32D8E" w:rsidRDefault="003B09D0" w:rsidP="008A5FB6">
            <w:pPr>
              <w:pStyle w:val="Tabletext10"/>
              <w:jc w:val="center"/>
            </w:pPr>
            <w:r w:rsidRPr="00E32D8E">
              <w:t>x</w:t>
            </w:r>
          </w:p>
        </w:tc>
        <w:tc>
          <w:tcPr>
            <w:tcW w:w="352" w:type="pct"/>
          </w:tcPr>
          <w:p w14:paraId="564D2918" w14:textId="77777777" w:rsidR="003B09D0" w:rsidRPr="00E32D8E" w:rsidRDefault="003B09D0" w:rsidP="008A5FB6">
            <w:pPr>
              <w:pStyle w:val="Tabletext10"/>
              <w:jc w:val="center"/>
            </w:pPr>
            <w:r w:rsidRPr="00E32D8E">
              <w:t>x</w:t>
            </w:r>
          </w:p>
        </w:tc>
        <w:tc>
          <w:tcPr>
            <w:tcW w:w="352" w:type="pct"/>
          </w:tcPr>
          <w:p w14:paraId="692E74B4" w14:textId="77777777" w:rsidR="003B09D0" w:rsidRPr="00E32D8E" w:rsidRDefault="003B09D0" w:rsidP="008A5FB6">
            <w:pPr>
              <w:pStyle w:val="Tabletext10"/>
              <w:jc w:val="center"/>
            </w:pPr>
          </w:p>
        </w:tc>
        <w:tc>
          <w:tcPr>
            <w:tcW w:w="353" w:type="pct"/>
          </w:tcPr>
          <w:p w14:paraId="36400850" w14:textId="77777777" w:rsidR="003B09D0" w:rsidRPr="00E32D8E" w:rsidRDefault="003B09D0" w:rsidP="008A5FB6">
            <w:pPr>
              <w:pStyle w:val="Tabletext10"/>
              <w:jc w:val="center"/>
            </w:pPr>
          </w:p>
        </w:tc>
        <w:tc>
          <w:tcPr>
            <w:tcW w:w="353" w:type="pct"/>
          </w:tcPr>
          <w:p w14:paraId="2F475F16" w14:textId="77777777" w:rsidR="003B09D0" w:rsidRPr="00E32D8E" w:rsidRDefault="003B09D0" w:rsidP="000E07B2">
            <w:pPr>
              <w:pStyle w:val="Tabletext10"/>
              <w:jc w:val="left"/>
            </w:pPr>
          </w:p>
        </w:tc>
      </w:tr>
      <w:tr w:rsidR="00F62BCE" w:rsidRPr="00E32D8E" w14:paraId="5173667B" w14:textId="77777777" w:rsidTr="003B09D0">
        <w:trPr>
          <w:trHeight w:val="340"/>
          <w:jc w:val="center"/>
        </w:trPr>
        <w:tc>
          <w:tcPr>
            <w:tcW w:w="1122" w:type="pct"/>
          </w:tcPr>
          <w:p w14:paraId="7A4F8844" w14:textId="77777777" w:rsidR="003B09D0" w:rsidRPr="00E32D8E" w:rsidRDefault="003B09D0" w:rsidP="008A5FB6">
            <w:pPr>
              <w:pStyle w:val="Tabletext10"/>
            </w:pPr>
            <w:r w:rsidRPr="00E32D8E">
              <w:t>Date</w:t>
            </w:r>
          </w:p>
        </w:tc>
        <w:tc>
          <w:tcPr>
            <w:tcW w:w="352" w:type="pct"/>
          </w:tcPr>
          <w:p w14:paraId="582B95FB" w14:textId="77777777" w:rsidR="003B09D0" w:rsidRPr="00E32D8E" w:rsidRDefault="003B09D0" w:rsidP="008A5FB6">
            <w:pPr>
              <w:pStyle w:val="Tabletext10"/>
              <w:jc w:val="center"/>
            </w:pPr>
            <w:r w:rsidRPr="00E32D8E">
              <w:t>x</w:t>
            </w:r>
          </w:p>
        </w:tc>
        <w:tc>
          <w:tcPr>
            <w:tcW w:w="352" w:type="pct"/>
          </w:tcPr>
          <w:p w14:paraId="1B25B300" w14:textId="77777777" w:rsidR="003B09D0" w:rsidRPr="00E32D8E" w:rsidRDefault="003B09D0" w:rsidP="008A5FB6">
            <w:pPr>
              <w:pStyle w:val="Tabletext10"/>
              <w:jc w:val="center"/>
            </w:pPr>
          </w:p>
        </w:tc>
        <w:tc>
          <w:tcPr>
            <w:tcW w:w="352" w:type="pct"/>
          </w:tcPr>
          <w:p w14:paraId="1050C14C" w14:textId="77777777" w:rsidR="003B09D0" w:rsidRPr="00E32D8E" w:rsidRDefault="003B09D0" w:rsidP="008A5FB6">
            <w:pPr>
              <w:pStyle w:val="Tabletext10"/>
              <w:jc w:val="center"/>
            </w:pPr>
          </w:p>
        </w:tc>
        <w:tc>
          <w:tcPr>
            <w:tcW w:w="352" w:type="pct"/>
          </w:tcPr>
          <w:p w14:paraId="0514403A" w14:textId="77777777" w:rsidR="003B09D0" w:rsidRPr="00E32D8E" w:rsidRDefault="003B09D0" w:rsidP="008A5FB6">
            <w:pPr>
              <w:pStyle w:val="Tabletext10"/>
              <w:jc w:val="center"/>
            </w:pPr>
          </w:p>
        </w:tc>
        <w:tc>
          <w:tcPr>
            <w:tcW w:w="353" w:type="pct"/>
          </w:tcPr>
          <w:p w14:paraId="74F0ACB6" w14:textId="77777777" w:rsidR="003B09D0" w:rsidRPr="00E32D8E" w:rsidRDefault="003B09D0" w:rsidP="008A5FB6">
            <w:pPr>
              <w:pStyle w:val="Tabletext10"/>
              <w:jc w:val="center"/>
            </w:pPr>
            <w:r w:rsidRPr="00E32D8E">
              <w:t>x</w:t>
            </w:r>
          </w:p>
        </w:tc>
        <w:tc>
          <w:tcPr>
            <w:tcW w:w="352" w:type="pct"/>
          </w:tcPr>
          <w:p w14:paraId="501EB26F" w14:textId="77777777" w:rsidR="003B09D0" w:rsidRPr="00E32D8E" w:rsidRDefault="003B09D0" w:rsidP="008A5FB6">
            <w:pPr>
              <w:pStyle w:val="Tabletext10"/>
              <w:jc w:val="center"/>
            </w:pPr>
            <w:r w:rsidRPr="00E32D8E">
              <w:t>x</w:t>
            </w:r>
          </w:p>
        </w:tc>
        <w:tc>
          <w:tcPr>
            <w:tcW w:w="352" w:type="pct"/>
          </w:tcPr>
          <w:p w14:paraId="44B030F4" w14:textId="77777777" w:rsidR="003B09D0" w:rsidRPr="00E32D8E" w:rsidRDefault="003B09D0" w:rsidP="008A5FB6">
            <w:pPr>
              <w:pStyle w:val="Tabletext10"/>
              <w:jc w:val="center"/>
            </w:pPr>
            <w:r w:rsidRPr="00E32D8E">
              <w:t>x</w:t>
            </w:r>
          </w:p>
        </w:tc>
        <w:tc>
          <w:tcPr>
            <w:tcW w:w="352" w:type="pct"/>
          </w:tcPr>
          <w:p w14:paraId="3652D84F" w14:textId="77777777" w:rsidR="003B09D0" w:rsidRPr="00E32D8E" w:rsidRDefault="003B09D0" w:rsidP="008A5FB6">
            <w:pPr>
              <w:pStyle w:val="Tabletext10"/>
              <w:jc w:val="center"/>
            </w:pPr>
            <w:r w:rsidRPr="00E32D8E">
              <w:t>x</w:t>
            </w:r>
          </w:p>
        </w:tc>
        <w:tc>
          <w:tcPr>
            <w:tcW w:w="352" w:type="pct"/>
          </w:tcPr>
          <w:p w14:paraId="2341161C" w14:textId="77777777" w:rsidR="003B09D0" w:rsidRPr="00E32D8E" w:rsidRDefault="003B09D0" w:rsidP="008A5FB6">
            <w:pPr>
              <w:pStyle w:val="Tabletext10"/>
              <w:jc w:val="center"/>
            </w:pPr>
          </w:p>
        </w:tc>
        <w:tc>
          <w:tcPr>
            <w:tcW w:w="353" w:type="pct"/>
          </w:tcPr>
          <w:p w14:paraId="12F9E79F" w14:textId="77777777" w:rsidR="003B09D0" w:rsidRPr="00E32D8E" w:rsidRDefault="003B09D0" w:rsidP="008A5FB6">
            <w:pPr>
              <w:pStyle w:val="Tabletext10"/>
              <w:jc w:val="center"/>
            </w:pPr>
          </w:p>
        </w:tc>
        <w:tc>
          <w:tcPr>
            <w:tcW w:w="353" w:type="pct"/>
          </w:tcPr>
          <w:p w14:paraId="25E0AC89" w14:textId="77777777" w:rsidR="003B09D0" w:rsidRPr="00E32D8E" w:rsidRDefault="003B09D0" w:rsidP="000E07B2">
            <w:pPr>
              <w:pStyle w:val="Tabletext10"/>
              <w:jc w:val="left"/>
            </w:pPr>
          </w:p>
        </w:tc>
      </w:tr>
      <w:tr w:rsidR="00F62BCE" w:rsidRPr="00E32D8E" w14:paraId="5D71E7FE" w14:textId="77777777" w:rsidTr="003B09D0">
        <w:trPr>
          <w:trHeight w:val="340"/>
          <w:jc w:val="center"/>
        </w:trPr>
        <w:tc>
          <w:tcPr>
            <w:tcW w:w="1122" w:type="pct"/>
          </w:tcPr>
          <w:p w14:paraId="2487C46B" w14:textId="77777777" w:rsidR="003B09D0" w:rsidRPr="00E32D8E" w:rsidRDefault="003B09D0" w:rsidP="008A5FB6">
            <w:pPr>
              <w:pStyle w:val="Tabletext10"/>
            </w:pPr>
            <w:r w:rsidRPr="00E32D8E">
              <w:t>Time</w:t>
            </w:r>
          </w:p>
        </w:tc>
        <w:tc>
          <w:tcPr>
            <w:tcW w:w="352" w:type="pct"/>
          </w:tcPr>
          <w:p w14:paraId="0786F898" w14:textId="77777777" w:rsidR="003B09D0" w:rsidRPr="00E32D8E" w:rsidRDefault="003B09D0" w:rsidP="008A5FB6">
            <w:pPr>
              <w:pStyle w:val="Tabletext10"/>
              <w:jc w:val="center"/>
            </w:pPr>
            <w:r w:rsidRPr="00E32D8E">
              <w:t>x</w:t>
            </w:r>
          </w:p>
        </w:tc>
        <w:tc>
          <w:tcPr>
            <w:tcW w:w="352" w:type="pct"/>
          </w:tcPr>
          <w:p w14:paraId="5FFB89C7" w14:textId="77777777" w:rsidR="003B09D0" w:rsidRPr="00E32D8E" w:rsidRDefault="003B09D0" w:rsidP="008A5FB6">
            <w:pPr>
              <w:pStyle w:val="Tabletext10"/>
              <w:jc w:val="center"/>
            </w:pPr>
          </w:p>
        </w:tc>
        <w:tc>
          <w:tcPr>
            <w:tcW w:w="352" w:type="pct"/>
          </w:tcPr>
          <w:p w14:paraId="4FE177BA" w14:textId="77777777" w:rsidR="003B09D0" w:rsidRPr="00E32D8E" w:rsidRDefault="003B09D0" w:rsidP="008A5FB6">
            <w:pPr>
              <w:pStyle w:val="Tabletext10"/>
              <w:jc w:val="center"/>
            </w:pPr>
          </w:p>
        </w:tc>
        <w:tc>
          <w:tcPr>
            <w:tcW w:w="352" w:type="pct"/>
          </w:tcPr>
          <w:p w14:paraId="17BAEBA5" w14:textId="77777777" w:rsidR="003B09D0" w:rsidRPr="00E32D8E" w:rsidRDefault="003B09D0" w:rsidP="008A5FB6">
            <w:pPr>
              <w:pStyle w:val="Tabletext10"/>
              <w:jc w:val="center"/>
            </w:pPr>
          </w:p>
        </w:tc>
        <w:tc>
          <w:tcPr>
            <w:tcW w:w="353" w:type="pct"/>
          </w:tcPr>
          <w:p w14:paraId="78EEE0F2" w14:textId="77777777" w:rsidR="003B09D0" w:rsidRPr="00E32D8E" w:rsidRDefault="003B09D0" w:rsidP="008A5FB6">
            <w:pPr>
              <w:pStyle w:val="Tabletext10"/>
              <w:jc w:val="center"/>
            </w:pPr>
            <w:r w:rsidRPr="00E32D8E">
              <w:t>x</w:t>
            </w:r>
          </w:p>
        </w:tc>
        <w:tc>
          <w:tcPr>
            <w:tcW w:w="352" w:type="pct"/>
          </w:tcPr>
          <w:p w14:paraId="7F38931B" w14:textId="77777777" w:rsidR="003B09D0" w:rsidRPr="00E32D8E" w:rsidRDefault="003B09D0" w:rsidP="008A5FB6">
            <w:pPr>
              <w:pStyle w:val="Tabletext10"/>
              <w:jc w:val="center"/>
            </w:pPr>
            <w:r w:rsidRPr="00E32D8E">
              <w:t>x</w:t>
            </w:r>
          </w:p>
        </w:tc>
        <w:tc>
          <w:tcPr>
            <w:tcW w:w="352" w:type="pct"/>
          </w:tcPr>
          <w:p w14:paraId="387061EE" w14:textId="77777777" w:rsidR="003B09D0" w:rsidRPr="00E32D8E" w:rsidRDefault="003B09D0" w:rsidP="008A5FB6">
            <w:pPr>
              <w:pStyle w:val="Tabletext10"/>
              <w:jc w:val="center"/>
            </w:pPr>
            <w:r w:rsidRPr="00E32D8E">
              <w:t>x</w:t>
            </w:r>
          </w:p>
        </w:tc>
        <w:tc>
          <w:tcPr>
            <w:tcW w:w="352" w:type="pct"/>
          </w:tcPr>
          <w:p w14:paraId="4A69A953" w14:textId="77777777" w:rsidR="003B09D0" w:rsidRPr="00E32D8E" w:rsidRDefault="003B09D0" w:rsidP="008A5FB6">
            <w:pPr>
              <w:pStyle w:val="Tabletext10"/>
              <w:jc w:val="center"/>
            </w:pPr>
            <w:r w:rsidRPr="00E32D8E">
              <w:t>x</w:t>
            </w:r>
          </w:p>
        </w:tc>
        <w:tc>
          <w:tcPr>
            <w:tcW w:w="352" w:type="pct"/>
          </w:tcPr>
          <w:p w14:paraId="5291A207" w14:textId="77777777" w:rsidR="003B09D0" w:rsidRPr="00E32D8E" w:rsidRDefault="003B09D0" w:rsidP="008A5FB6">
            <w:pPr>
              <w:pStyle w:val="Tabletext10"/>
              <w:jc w:val="center"/>
            </w:pPr>
          </w:p>
        </w:tc>
        <w:tc>
          <w:tcPr>
            <w:tcW w:w="353" w:type="pct"/>
          </w:tcPr>
          <w:p w14:paraId="3801CE52" w14:textId="77777777" w:rsidR="003B09D0" w:rsidRPr="00E32D8E" w:rsidRDefault="003B09D0" w:rsidP="008A5FB6">
            <w:pPr>
              <w:pStyle w:val="Tabletext10"/>
              <w:jc w:val="center"/>
            </w:pPr>
          </w:p>
        </w:tc>
        <w:tc>
          <w:tcPr>
            <w:tcW w:w="353" w:type="pct"/>
          </w:tcPr>
          <w:p w14:paraId="47C74C78" w14:textId="77777777" w:rsidR="003B09D0" w:rsidRPr="00E32D8E" w:rsidRDefault="003B09D0" w:rsidP="000E07B2">
            <w:pPr>
              <w:pStyle w:val="Tabletext10"/>
              <w:jc w:val="left"/>
            </w:pPr>
          </w:p>
        </w:tc>
      </w:tr>
      <w:tr w:rsidR="00F62BCE" w:rsidRPr="00E32D8E" w14:paraId="613111A1" w14:textId="77777777" w:rsidTr="003B09D0">
        <w:trPr>
          <w:trHeight w:val="340"/>
          <w:jc w:val="center"/>
        </w:trPr>
        <w:tc>
          <w:tcPr>
            <w:tcW w:w="1122" w:type="pct"/>
          </w:tcPr>
          <w:p w14:paraId="2C83E37C" w14:textId="77777777" w:rsidR="003B09D0" w:rsidRPr="00E32D8E" w:rsidRDefault="003B09D0" w:rsidP="008A5FB6">
            <w:pPr>
              <w:pStyle w:val="Tabletext10"/>
            </w:pPr>
            <w:r w:rsidRPr="00E32D8E">
              <w:t>Year</w:t>
            </w:r>
          </w:p>
        </w:tc>
        <w:tc>
          <w:tcPr>
            <w:tcW w:w="352" w:type="pct"/>
          </w:tcPr>
          <w:p w14:paraId="5ABAD33A" w14:textId="77777777" w:rsidR="003B09D0" w:rsidRPr="00E32D8E" w:rsidRDefault="003B09D0" w:rsidP="008A5FB6">
            <w:pPr>
              <w:pStyle w:val="Tabletext10"/>
              <w:jc w:val="center"/>
            </w:pPr>
            <w:r w:rsidRPr="00E32D8E">
              <w:t>x</w:t>
            </w:r>
          </w:p>
        </w:tc>
        <w:tc>
          <w:tcPr>
            <w:tcW w:w="352" w:type="pct"/>
          </w:tcPr>
          <w:p w14:paraId="4C464757" w14:textId="77777777" w:rsidR="003B09D0" w:rsidRPr="00E32D8E" w:rsidRDefault="003B09D0" w:rsidP="008A5FB6">
            <w:pPr>
              <w:pStyle w:val="Tabletext10"/>
              <w:jc w:val="center"/>
            </w:pPr>
          </w:p>
        </w:tc>
        <w:tc>
          <w:tcPr>
            <w:tcW w:w="352" w:type="pct"/>
          </w:tcPr>
          <w:p w14:paraId="3F2BA454" w14:textId="77777777" w:rsidR="003B09D0" w:rsidRPr="00E32D8E" w:rsidRDefault="003B09D0" w:rsidP="008A5FB6">
            <w:pPr>
              <w:pStyle w:val="Tabletext10"/>
              <w:jc w:val="center"/>
            </w:pPr>
          </w:p>
        </w:tc>
        <w:tc>
          <w:tcPr>
            <w:tcW w:w="352" w:type="pct"/>
          </w:tcPr>
          <w:p w14:paraId="084C0E8C" w14:textId="77777777" w:rsidR="003B09D0" w:rsidRPr="00E32D8E" w:rsidRDefault="003B09D0" w:rsidP="008A5FB6">
            <w:pPr>
              <w:pStyle w:val="Tabletext10"/>
              <w:jc w:val="center"/>
            </w:pPr>
          </w:p>
        </w:tc>
        <w:tc>
          <w:tcPr>
            <w:tcW w:w="353" w:type="pct"/>
          </w:tcPr>
          <w:p w14:paraId="68D6D724" w14:textId="77777777" w:rsidR="003B09D0" w:rsidRPr="00E32D8E" w:rsidRDefault="003B09D0" w:rsidP="008A5FB6">
            <w:pPr>
              <w:pStyle w:val="Tabletext10"/>
              <w:jc w:val="center"/>
            </w:pPr>
            <w:r w:rsidRPr="00E32D8E">
              <w:t>x</w:t>
            </w:r>
          </w:p>
        </w:tc>
        <w:tc>
          <w:tcPr>
            <w:tcW w:w="352" w:type="pct"/>
          </w:tcPr>
          <w:p w14:paraId="15086875" w14:textId="77777777" w:rsidR="003B09D0" w:rsidRPr="00E32D8E" w:rsidRDefault="003B09D0" w:rsidP="008A5FB6">
            <w:pPr>
              <w:pStyle w:val="Tabletext10"/>
              <w:jc w:val="center"/>
            </w:pPr>
            <w:r w:rsidRPr="00E32D8E">
              <w:t>x</w:t>
            </w:r>
          </w:p>
        </w:tc>
        <w:tc>
          <w:tcPr>
            <w:tcW w:w="352" w:type="pct"/>
          </w:tcPr>
          <w:p w14:paraId="7E9C04F3" w14:textId="77777777" w:rsidR="003B09D0" w:rsidRPr="00E32D8E" w:rsidRDefault="003B09D0" w:rsidP="008A5FB6">
            <w:pPr>
              <w:pStyle w:val="Tabletext10"/>
              <w:jc w:val="center"/>
            </w:pPr>
            <w:r w:rsidRPr="00E32D8E">
              <w:t>x</w:t>
            </w:r>
          </w:p>
        </w:tc>
        <w:tc>
          <w:tcPr>
            <w:tcW w:w="352" w:type="pct"/>
          </w:tcPr>
          <w:p w14:paraId="4276E42D" w14:textId="77777777" w:rsidR="003B09D0" w:rsidRPr="00E32D8E" w:rsidRDefault="003B09D0" w:rsidP="008A5FB6">
            <w:pPr>
              <w:pStyle w:val="Tabletext10"/>
              <w:jc w:val="center"/>
            </w:pPr>
            <w:r w:rsidRPr="00E32D8E">
              <w:t>x</w:t>
            </w:r>
          </w:p>
        </w:tc>
        <w:tc>
          <w:tcPr>
            <w:tcW w:w="352" w:type="pct"/>
          </w:tcPr>
          <w:p w14:paraId="661C5C99" w14:textId="77777777" w:rsidR="003B09D0" w:rsidRPr="00E32D8E" w:rsidRDefault="003B09D0" w:rsidP="008A5FB6">
            <w:pPr>
              <w:pStyle w:val="Tabletext10"/>
              <w:jc w:val="center"/>
            </w:pPr>
          </w:p>
        </w:tc>
        <w:tc>
          <w:tcPr>
            <w:tcW w:w="353" w:type="pct"/>
          </w:tcPr>
          <w:p w14:paraId="69195A02" w14:textId="77777777" w:rsidR="003B09D0" w:rsidRPr="00E32D8E" w:rsidRDefault="003B09D0" w:rsidP="008A5FB6">
            <w:pPr>
              <w:pStyle w:val="Tabletext10"/>
              <w:jc w:val="center"/>
            </w:pPr>
          </w:p>
        </w:tc>
        <w:tc>
          <w:tcPr>
            <w:tcW w:w="353" w:type="pct"/>
          </w:tcPr>
          <w:p w14:paraId="6063EB8A" w14:textId="77777777" w:rsidR="003B09D0" w:rsidRPr="00E32D8E" w:rsidRDefault="003B09D0" w:rsidP="000E07B2">
            <w:pPr>
              <w:pStyle w:val="Tabletext10"/>
              <w:jc w:val="left"/>
            </w:pPr>
          </w:p>
        </w:tc>
      </w:tr>
      <w:tr w:rsidR="00F62BCE" w:rsidRPr="00E32D8E" w14:paraId="7CD3BC66" w14:textId="77777777" w:rsidTr="003B09D0">
        <w:trPr>
          <w:trHeight w:val="340"/>
          <w:jc w:val="center"/>
        </w:trPr>
        <w:tc>
          <w:tcPr>
            <w:tcW w:w="1122" w:type="pct"/>
          </w:tcPr>
          <w:p w14:paraId="46CFAE5D" w14:textId="77777777" w:rsidR="003B09D0" w:rsidRPr="00E32D8E" w:rsidRDefault="003B09D0" w:rsidP="008A5FB6">
            <w:pPr>
              <w:pStyle w:val="Tabletext10"/>
            </w:pPr>
            <w:r w:rsidRPr="00E32D8E">
              <w:t>Month</w:t>
            </w:r>
          </w:p>
        </w:tc>
        <w:tc>
          <w:tcPr>
            <w:tcW w:w="352" w:type="pct"/>
          </w:tcPr>
          <w:p w14:paraId="2860F523" w14:textId="77777777" w:rsidR="003B09D0" w:rsidRPr="00E32D8E" w:rsidRDefault="003B09D0" w:rsidP="008A5FB6">
            <w:pPr>
              <w:pStyle w:val="Tabletext10"/>
              <w:jc w:val="center"/>
            </w:pPr>
            <w:r w:rsidRPr="00E32D8E">
              <w:t>x</w:t>
            </w:r>
          </w:p>
        </w:tc>
        <w:tc>
          <w:tcPr>
            <w:tcW w:w="352" w:type="pct"/>
          </w:tcPr>
          <w:p w14:paraId="2AA900E7" w14:textId="77777777" w:rsidR="003B09D0" w:rsidRPr="00E32D8E" w:rsidRDefault="003B09D0" w:rsidP="008A5FB6">
            <w:pPr>
              <w:pStyle w:val="Tabletext10"/>
              <w:jc w:val="center"/>
            </w:pPr>
          </w:p>
        </w:tc>
        <w:tc>
          <w:tcPr>
            <w:tcW w:w="352" w:type="pct"/>
          </w:tcPr>
          <w:p w14:paraId="309478CF" w14:textId="77777777" w:rsidR="003B09D0" w:rsidRPr="00E32D8E" w:rsidRDefault="003B09D0" w:rsidP="008A5FB6">
            <w:pPr>
              <w:pStyle w:val="Tabletext10"/>
              <w:jc w:val="center"/>
            </w:pPr>
          </w:p>
        </w:tc>
        <w:tc>
          <w:tcPr>
            <w:tcW w:w="352" w:type="pct"/>
          </w:tcPr>
          <w:p w14:paraId="4AEB5D56" w14:textId="77777777" w:rsidR="003B09D0" w:rsidRPr="00E32D8E" w:rsidRDefault="003B09D0" w:rsidP="008A5FB6">
            <w:pPr>
              <w:pStyle w:val="Tabletext10"/>
              <w:jc w:val="center"/>
            </w:pPr>
          </w:p>
        </w:tc>
        <w:tc>
          <w:tcPr>
            <w:tcW w:w="353" w:type="pct"/>
          </w:tcPr>
          <w:p w14:paraId="426898AA" w14:textId="77777777" w:rsidR="003B09D0" w:rsidRPr="00E32D8E" w:rsidRDefault="003B09D0" w:rsidP="008A5FB6">
            <w:pPr>
              <w:pStyle w:val="Tabletext10"/>
              <w:jc w:val="center"/>
            </w:pPr>
            <w:r w:rsidRPr="00E32D8E">
              <w:t>x</w:t>
            </w:r>
          </w:p>
        </w:tc>
        <w:tc>
          <w:tcPr>
            <w:tcW w:w="352" w:type="pct"/>
          </w:tcPr>
          <w:p w14:paraId="41B5853A" w14:textId="77777777" w:rsidR="003B09D0" w:rsidRPr="00E32D8E" w:rsidRDefault="003B09D0" w:rsidP="008A5FB6">
            <w:pPr>
              <w:pStyle w:val="Tabletext10"/>
              <w:jc w:val="center"/>
            </w:pPr>
            <w:r w:rsidRPr="00E32D8E">
              <w:t>x</w:t>
            </w:r>
          </w:p>
        </w:tc>
        <w:tc>
          <w:tcPr>
            <w:tcW w:w="352" w:type="pct"/>
          </w:tcPr>
          <w:p w14:paraId="6BC4E93F" w14:textId="77777777" w:rsidR="003B09D0" w:rsidRPr="00E32D8E" w:rsidRDefault="003B09D0" w:rsidP="008A5FB6">
            <w:pPr>
              <w:pStyle w:val="Tabletext10"/>
              <w:jc w:val="center"/>
            </w:pPr>
            <w:r w:rsidRPr="00E32D8E">
              <w:t>x</w:t>
            </w:r>
          </w:p>
        </w:tc>
        <w:tc>
          <w:tcPr>
            <w:tcW w:w="352" w:type="pct"/>
          </w:tcPr>
          <w:p w14:paraId="7C34F44B" w14:textId="77777777" w:rsidR="003B09D0" w:rsidRPr="00E32D8E" w:rsidRDefault="003B09D0" w:rsidP="008A5FB6">
            <w:pPr>
              <w:pStyle w:val="Tabletext10"/>
              <w:jc w:val="center"/>
            </w:pPr>
            <w:r w:rsidRPr="00E32D8E">
              <w:t>x</w:t>
            </w:r>
          </w:p>
        </w:tc>
        <w:tc>
          <w:tcPr>
            <w:tcW w:w="352" w:type="pct"/>
          </w:tcPr>
          <w:p w14:paraId="168CDC5B" w14:textId="77777777" w:rsidR="003B09D0" w:rsidRPr="00E32D8E" w:rsidRDefault="003B09D0" w:rsidP="008A5FB6">
            <w:pPr>
              <w:pStyle w:val="Tabletext10"/>
              <w:jc w:val="center"/>
            </w:pPr>
          </w:p>
        </w:tc>
        <w:tc>
          <w:tcPr>
            <w:tcW w:w="353" w:type="pct"/>
          </w:tcPr>
          <w:p w14:paraId="34EE5352" w14:textId="77777777" w:rsidR="003B09D0" w:rsidRPr="00E32D8E" w:rsidRDefault="003B09D0" w:rsidP="008A5FB6">
            <w:pPr>
              <w:pStyle w:val="Tabletext10"/>
              <w:jc w:val="center"/>
            </w:pPr>
          </w:p>
        </w:tc>
        <w:tc>
          <w:tcPr>
            <w:tcW w:w="353" w:type="pct"/>
          </w:tcPr>
          <w:p w14:paraId="26DDB65B" w14:textId="77777777" w:rsidR="003B09D0" w:rsidRPr="00E32D8E" w:rsidRDefault="003B09D0" w:rsidP="000E07B2">
            <w:pPr>
              <w:pStyle w:val="Tabletext10"/>
              <w:jc w:val="left"/>
            </w:pPr>
          </w:p>
        </w:tc>
      </w:tr>
      <w:tr w:rsidR="00F62BCE" w:rsidRPr="00E32D8E" w14:paraId="31468D2D" w14:textId="77777777" w:rsidTr="003B09D0">
        <w:trPr>
          <w:trHeight w:val="340"/>
          <w:jc w:val="center"/>
        </w:trPr>
        <w:tc>
          <w:tcPr>
            <w:tcW w:w="1122" w:type="pct"/>
          </w:tcPr>
          <w:p w14:paraId="1AD996F4" w14:textId="77777777" w:rsidR="003B09D0" w:rsidRPr="00E32D8E" w:rsidRDefault="003B09D0" w:rsidP="008A5FB6">
            <w:pPr>
              <w:pStyle w:val="Tabletext10"/>
            </w:pPr>
            <w:r w:rsidRPr="00E32D8E">
              <w:t>Day</w:t>
            </w:r>
          </w:p>
        </w:tc>
        <w:tc>
          <w:tcPr>
            <w:tcW w:w="352" w:type="pct"/>
          </w:tcPr>
          <w:p w14:paraId="2880BDB3" w14:textId="77777777" w:rsidR="003B09D0" w:rsidRPr="00E32D8E" w:rsidRDefault="003B09D0" w:rsidP="008A5FB6">
            <w:pPr>
              <w:pStyle w:val="Tabletext10"/>
              <w:jc w:val="center"/>
            </w:pPr>
            <w:r w:rsidRPr="00E32D8E">
              <w:t>x</w:t>
            </w:r>
          </w:p>
        </w:tc>
        <w:tc>
          <w:tcPr>
            <w:tcW w:w="352" w:type="pct"/>
          </w:tcPr>
          <w:p w14:paraId="6DFA3233" w14:textId="77777777" w:rsidR="003B09D0" w:rsidRPr="00E32D8E" w:rsidRDefault="003B09D0" w:rsidP="008A5FB6">
            <w:pPr>
              <w:pStyle w:val="Tabletext10"/>
              <w:jc w:val="center"/>
            </w:pPr>
          </w:p>
        </w:tc>
        <w:tc>
          <w:tcPr>
            <w:tcW w:w="352" w:type="pct"/>
          </w:tcPr>
          <w:p w14:paraId="3264B4E1" w14:textId="77777777" w:rsidR="003B09D0" w:rsidRPr="00E32D8E" w:rsidRDefault="003B09D0" w:rsidP="008A5FB6">
            <w:pPr>
              <w:pStyle w:val="Tabletext10"/>
              <w:jc w:val="center"/>
            </w:pPr>
          </w:p>
        </w:tc>
        <w:tc>
          <w:tcPr>
            <w:tcW w:w="352" w:type="pct"/>
          </w:tcPr>
          <w:p w14:paraId="5C7BFA5F" w14:textId="77777777" w:rsidR="003B09D0" w:rsidRPr="00E32D8E" w:rsidRDefault="003B09D0" w:rsidP="008A5FB6">
            <w:pPr>
              <w:pStyle w:val="Tabletext10"/>
              <w:jc w:val="center"/>
            </w:pPr>
          </w:p>
        </w:tc>
        <w:tc>
          <w:tcPr>
            <w:tcW w:w="353" w:type="pct"/>
          </w:tcPr>
          <w:p w14:paraId="1B40F82A" w14:textId="77777777" w:rsidR="003B09D0" w:rsidRPr="00E32D8E" w:rsidRDefault="003B09D0" w:rsidP="008A5FB6">
            <w:pPr>
              <w:pStyle w:val="Tabletext10"/>
              <w:jc w:val="center"/>
            </w:pPr>
            <w:r w:rsidRPr="00E32D8E">
              <w:t>x</w:t>
            </w:r>
          </w:p>
        </w:tc>
        <w:tc>
          <w:tcPr>
            <w:tcW w:w="352" w:type="pct"/>
          </w:tcPr>
          <w:p w14:paraId="267D1B15" w14:textId="77777777" w:rsidR="003B09D0" w:rsidRPr="00E32D8E" w:rsidRDefault="003B09D0" w:rsidP="008A5FB6">
            <w:pPr>
              <w:pStyle w:val="Tabletext10"/>
              <w:jc w:val="center"/>
            </w:pPr>
            <w:r w:rsidRPr="00E32D8E">
              <w:t>x</w:t>
            </w:r>
          </w:p>
        </w:tc>
        <w:tc>
          <w:tcPr>
            <w:tcW w:w="352" w:type="pct"/>
          </w:tcPr>
          <w:p w14:paraId="2884B478" w14:textId="77777777" w:rsidR="003B09D0" w:rsidRPr="00E32D8E" w:rsidRDefault="003B09D0" w:rsidP="008A5FB6">
            <w:pPr>
              <w:pStyle w:val="Tabletext10"/>
              <w:jc w:val="center"/>
            </w:pPr>
            <w:r w:rsidRPr="00E32D8E">
              <w:t>x</w:t>
            </w:r>
          </w:p>
        </w:tc>
        <w:tc>
          <w:tcPr>
            <w:tcW w:w="352" w:type="pct"/>
          </w:tcPr>
          <w:p w14:paraId="060C3025" w14:textId="77777777" w:rsidR="003B09D0" w:rsidRPr="00E32D8E" w:rsidRDefault="003B09D0" w:rsidP="008A5FB6">
            <w:pPr>
              <w:pStyle w:val="Tabletext10"/>
              <w:jc w:val="center"/>
            </w:pPr>
            <w:r w:rsidRPr="00E32D8E">
              <w:t>x</w:t>
            </w:r>
          </w:p>
        </w:tc>
        <w:tc>
          <w:tcPr>
            <w:tcW w:w="352" w:type="pct"/>
          </w:tcPr>
          <w:p w14:paraId="1C9FB909" w14:textId="77777777" w:rsidR="003B09D0" w:rsidRPr="00E32D8E" w:rsidRDefault="003B09D0" w:rsidP="008A5FB6">
            <w:pPr>
              <w:pStyle w:val="Tabletext10"/>
              <w:jc w:val="center"/>
            </w:pPr>
          </w:p>
        </w:tc>
        <w:tc>
          <w:tcPr>
            <w:tcW w:w="353" w:type="pct"/>
          </w:tcPr>
          <w:p w14:paraId="368A4D96" w14:textId="77777777" w:rsidR="003B09D0" w:rsidRPr="00E32D8E" w:rsidRDefault="003B09D0" w:rsidP="008A5FB6">
            <w:pPr>
              <w:pStyle w:val="Tabletext10"/>
              <w:jc w:val="center"/>
            </w:pPr>
          </w:p>
        </w:tc>
        <w:tc>
          <w:tcPr>
            <w:tcW w:w="353" w:type="pct"/>
          </w:tcPr>
          <w:p w14:paraId="70651A88" w14:textId="77777777" w:rsidR="003B09D0" w:rsidRPr="00E32D8E" w:rsidRDefault="003B09D0" w:rsidP="000E07B2">
            <w:pPr>
              <w:pStyle w:val="Tabletext10"/>
              <w:jc w:val="left"/>
            </w:pPr>
          </w:p>
        </w:tc>
      </w:tr>
      <w:tr w:rsidR="00F62BCE" w:rsidRPr="00E32D8E" w14:paraId="415898BA" w14:textId="77777777" w:rsidTr="003B09D0">
        <w:trPr>
          <w:trHeight w:val="340"/>
          <w:jc w:val="center"/>
        </w:trPr>
        <w:tc>
          <w:tcPr>
            <w:tcW w:w="1122" w:type="pct"/>
          </w:tcPr>
          <w:p w14:paraId="12E28991" w14:textId="77777777" w:rsidR="003B09D0" w:rsidRPr="00E32D8E" w:rsidRDefault="003B09D0" w:rsidP="008A5FB6">
            <w:pPr>
              <w:pStyle w:val="Tabletext10"/>
            </w:pPr>
            <w:r w:rsidRPr="00E32D8E">
              <w:t>YearMonth</w:t>
            </w:r>
          </w:p>
        </w:tc>
        <w:tc>
          <w:tcPr>
            <w:tcW w:w="352" w:type="pct"/>
          </w:tcPr>
          <w:p w14:paraId="17C43C72" w14:textId="77777777" w:rsidR="003B09D0" w:rsidRPr="00E32D8E" w:rsidRDefault="003B09D0" w:rsidP="008A5FB6">
            <w:pPr>
              <w:pStyle w:val="Tabletext10"/>
              <w:jc w:val="center"/>
            </w:pPr>
            <w:r w:rsidRPr="00E32D8E">
              <w:t>x</w:t>
            </w:r>
          </w:p>
        </w:tc>
        <w:tc>
          <w:tcPr>
            <w:tcW w:w="352" w:type="pct"/>
          </w:tcPr>
          <w:p w14:paraId="5E4FA0CD" w14:textId="77777777" w:rsidR="003B09D0" w:rsidRPr="00E32D8E" w:rsidRDefault="003B09D0" w:rsidP="008A5FB6">
            <w:pPr>
              <w:pStyle w:val="Tabletext10"/>
              <w:jc w:val="center"/>
            </w:pPr>
          </w:p>
        </w:tc>
        <w:tc>
          <w:tcPr>
            <w:tcW w:w="352" w:type="pct"/>
          </w:tcPr>
          <w:p w14:paraId="2FD8CBF0" w14:textId="77777777" w:rsidR="003B09D0" w:rsidRPr="00E32D8E" w:rsidRDefault="003B09D0" w:rsidP="008A5FB6">
            <w:pPr>
              <w:pStyle w:val="Tabletext10"/>
              <w:jc w:val="center"/>
            </w:pPr>
          </w:p>
        </w:tc>
        <w:tc>
          <w:tcPr>
            <w:tcW w:w="352" w:type="pct"/>
          </w:tcPr>
          <w:p w14:paraId="2B148C82" w14:textId="77777777" w:rsidR="003B09D0" w:rsidRPr="00E32D8E" w:rsidRDefault="003B09D0" w:rsidP="008A5FB6">
            <w:pPr>
              <w:pStyle w:val="Tabletext10"/>
              <w:jc w:val="center"/>
            </w:pPr>
          </w:p>
        </w:tc>
        <w:tc>
          <w:tcPr>
            <w:tcW w:w="353" w:type="pct"/>
          </w:tcPr>
          <w:p w14:paraId="4E5F144B" w14:textId="77777777" w:rsidR="003B09D0" w:rsidRPr="00E32D8E" w:rsidRDefault="003B09D0" w:rsidP="008A5FB6">
            <w:pPr>
              <w:pStyle w:val="Tabletext10"/>
              <w:jc w:val="center"/>
            </w:pPr>
            <w:r w:rsidRPr="00E32D8E">
              <w:t>x</w:t>
            </w:r>
          </w:p>
        </w:tc>
        <w:tc>
          <w:tcPr>
            <w:tcW w:w="352" w:type="pct"/>
          </w:tcPr>
          <w:p w14:paraId="309A5C83" w14:textId="77777777" w:rsidR="003B09D0" w:rsidRPr="00E32D8E" w:rsidRDefault="003B09D0" w:rsidP="008A5FB6">
            <w:pPr>
              <w:pStyle w:val="Tabletext10"/>
              <w:jc w:val="center"/>
            </w:pPr>
            <w:r w:rsidRPr="00E32D8E">
              <w:t>x</w:t>
            </w:r>
          </w:p>
        </w:tc>
        <w:tc>
          <w:tcPr>
            <w:tcW w:w="352" w:type="pct"/>
          </w:tcPr>
          <w:p w14:paraId="2CDBCA35" w14:textId="77777777" w:rsidR="003B09D0" w:rsidRPr="00E32D8E" w:rsidRDefault="003B09D0" w:rsidP="008A5FB6">
            <w:pPr>
              <w:pStyle w:val="Tabletext10"/>
              <w:jc w:val="center"/>
            </w:pPr>
            <w:r w:rsidRPr="00E32D8E">
              <w:t>x</w:t>
            </w:r>
          </w:p>
        </w:tc>
        <w:tc>
          <w:tcPr>
            <w:tcW w:w="352" w:type="pct"/>
          </w:tcPr>
          <w:p w14:paraId="06E92B13" w14:textId="77777777" w:rsidR="003B09D0" w:rsidRPr="00E32D8E" w:rsidRDefault="003B09D0" w:rsidP="008A5FB6">
            <w:pPr>
              <w:pStyle w:val="Tabletext10"/>
              <w:jc w:val="center"/>
            </w:pPr>
            <w:r w:rsidRPr="00E32D8E">
              <w:t>x</w:t>
            </w:r>
          </w:p>
        </w:tc>
        <w:tc>
          <w:tcPr>
            <w:tcW w:w="352" w:type="pct"/>
          </w:tcPr>
          <w:p w14:paraId="3A2626E2" w14:textId="77777777" w:rsidR="003B09D0" w:rsidRPr="00E32D8E" w:rsidRDefault="003B09D0" w:rsidP="008A5FB6">
            <w:pPr>
              <w:pStyle w:val="Tabletext10"/>
              <w:jc w:val="center"/>
            </w:pPr>
          </w:p>
        </w:tc>
        <w:tc>
          <w:tcPr>
            <w:tcW w:w="353" w:type="pct"/>
          </w:tcPr>
          <w:p w14:paraId="64AE81AB" w14:textId="77777777" w:rsidR="003B09D0" w:rsidRPr="00E32D8E" w:rsidRDefault="003B09D0" w:rsidP="008A5FB6">
            <w:pPr>
              <w:pStyle w:val="Tabletext10"/>
              <w:jc w:val="center"/>
            </w:pPr>
          </w:p>
        </w:tc>
        <w:tc>
          <w:tcPr>
            <w:tcW w:w="353" w:type="pct"/>
          </w:tcPr>
          <w:p w14:paraId="6929111A" w14:textId="77777777" w:rsidR="003B09D0" w:rsidRPr="00E32D8E" w:rsidRDefault="003B09D0" w:rsidP="000E07B2">
            <w:pPr>
              <w:pStyle w:val="Tabletext10"/>
              <w:jc w:val="left"/>
            </w:pPr>
          </w:p>
        </w:tc>
      </w:tr>
      <w:tr w:rsidR="00F62BCE" w:rsidRPr="00E32D8E" w14:paraId="7EC41999" w14:textId="4EDDFBC4" w:rsidTr="003B09D0">
        <w:trPr>
          <w:trHeight w:val="340"/>
          <w:jc w:val="center"/>
        </w:trPr>
        <w:tc>
          <w:tcPr>
            <w:tcW w:w="1122" w:type="pct"/>
          </w:tcPr>
          <w:p w14:paraId="51E01054" w14:textId="77777777" w:rsidR="003B09D0" w:rsidRPr="00E32D8E" w:rsidRDefault="003B09D0" w:rsidP="008A5FB6">
            <w:pPr>
              <w:pStyle w:val="Tabletext10"/>
            </w:pPr>
            <w:r w:rsidRPr="00E32D8E">
              <w:t>MonthDay</w:t>
            </w:r>
          </w:p>
        </w:tc>
        <w:tc>
          <w:tcPr>
            <w:tcW w:w="352" w:type="pct"/>
          </w:tcPr>
          <w:p w14:paraId="1BDF45C1" w14:textId="77777777" w:rsidR="003B09D0" w:rsidRPr="00E32D8E" w:rsidRDefault="003B09D0" w:rsidP="008A5FB6">
            <w:pPr>
              <w:pStyle w:val="Tabletext10"/>
              <w:jc w:val="center"/>
            </w:pPr>
            <w:r w:rsidRPr="00E32D8E">
              <w:t>x</w:t>
            </w:r>
          </w:p>
        </w:tc>
        <w:tc>
          <w:tcPr>
            <w:tcW w:w="352" w:type="pct"/>
          </w:tcPr>
          <w:p w14:paraId="5F83AB6B" w14:textId="77777777" w:rsidR="003B09D0" w:rsidRPr="00E32D8E" w:rsidRDefault="003B09D0" w:rsidP="008A5FB6">
            <w:pPr>
              <w:pStyle w:val="Tabletext10"/>
              <w:jc w:val="center"/>
            </w:pPr>
          </w:p>
        </w:tc>
        <w:tc>
          <w:tcPr>
            <w:tcW w:w="352" w:type="pct"/>
          </w:tcPr>
          <w:p w14:paraId="59540B73" w14:textId="77777777" w:rsidR="003B09D0" w:rsidRPr="00E32D8E" w:rsidRDefault="003B09D0" w:rsidP="008A5FB6">
            <w:pPr>
              <w:pStyle w:val="Tabletext10"/>
              <w:jc w:val="center"/>
            </w:pPr>
          </w:p>
        </w:tc>
        <w:tc>
          <w:tcPr>
            <w:tcW w:w="352" w:type="pct"/>
          </w:tcPr>
          <w:p w14:paraId="084823FB" w14:textId="77777777" w:rsidR="003B09D0" w:rsidRPr="00E32D8E" w:rsidRDefault="003B09D0" w:rsidP="008A5FB6">
            <w:pPr>
              <w:pStyle w:val="Tabletext10"/>
              <w:jc w:val="center"/>
            </w:pPr>
          </w:p>
        </w:tc>
        <w:tc>
          <w:tcPr>
            <w:tcW w:w="353" w:type="pct"/>
          </w:tcPr>
          <w:p w14:paraId="5299088F" w14:textId="77777777" w:rsidR="003B09D0" w:rsidRPr="00E32D8E" w:rsidRDefault="003B09D0" w:rsidP="008A5FB6">
            <w:pPr>
              <w:pStyle w:val="Tabletext10"/>
              <w:jc w:val="center"/>
            </w:pPr>
            <w:r w:rsidRPr="00E32D8E">
              <w:t>x</w:t>
            </w:r>
          </w:p>
        </w:tc>
        <w:tc>
          <w:tcPr>
            <w:tcW w:w="352" w:type="pct"/>
          </w:tcPr>
          <w:p w14:paraId="53EA2E83" w14:textId="77777777" w:rsidR="003B09D0" w:rsidRPr="00E32D8E" w:rsidRDefault="003B09D0" w:rsidP="008A5FB6">
            <w:pPr>
              <w:pStyle w:val="Tabletext10"/>
              <w:jc w:val="center"/>
            </w:pPr>
            <w:r w:rsidRPr="00E32D8E">
              <w:t>x</w:t>
            </w:r>
          </w:p>
        </w:tc>
        <w:tc>
          <w:tcPr>
            <w:tcW w:w="352" w:type="pct"/>
          </w:tcPr>
          <w:p w14:paraId="5A074C40" w14:textId="77777777" w:rsidR="003B09D0" w:rsidRPr="00E32D8E" w:rsidRDefault="003B09D0" w:rsidP="008A5FB6">
            <w:pPr>
              <w:pStyle w:val="Tabletext10"/>
              <w:jc w:val="center"/>
            </w:pPr>
            <w:r w:rsidRPr="00E32D8E">
              <w:t>x</w:t>
            </w:r>
          </w:p>
        </w:tc>
        <w:tc>
          <w:tcPr>
            <w:tcW w:w="352" w:type="pct"/>
          </w:tcPr>
          <w:p w14:paraId="65052C55" w14:textId="77777777" w:rsidR="003B09D0" w:rsidRPr="00E32D8E" w:rsidRDefault="003B09D0" w:rsidP="008A5FB6">
            <w:pPr>
              <w:pStyle w:val="Tabletext10"/>
              <w:jc w:val="center"/>
            </w:pPr>
            <w:r w:rsidRPr="00E32D8E">
              <w:t>x</w:t>
            </w:r>
          </w:p>
        </w:tc>
        <w:tc>
          <w:tcPr>
            <w:tcW w:w="352" w:type="pct"/>
          </w:tcPr>
          <w:p w14:paraId="1282A71A" w14:textId="77777777" w:rsidR="003B09D0" w:rsidRPr="00E32D8E" w:rsidRDefault="003B09D0" w:rsidP="008A5FB6">
            <w:pPr>
              <w:pStyle w:val="Tabletext10"/>
              <w:jc w:val="center"/>
            </w:pPr>
          </w:p>
        </w:tc>
        <w:tc>
          <w:tcPr>
            <w:tcW w:w="353" w:type="pct"/>
          </w:tcPr>
          <w:p w14:paraId="39514B57" w14:textId="77777777" w:rsidR="003B09D0" w:rsidRPr="00E32D8E" w:rsidRDefault="003B09D0" w:rsidP="008A5FB6">
            <w:pPr>
              <w:pStyle w:val="Tabletext10"/>
              <w:jc w:val="center"/>
            </w:pPr>
          </w:p>
        </w:tc>
        <w:tc>
          <w:tcPr>
            <w:tcW w:w="353" w:type="pct"/>
          </w:tcPr>
          <w:p w14:paraId="351062BA" w14:textId="77777777" w:rsidR="003B09D0" w:rsidRPr="00E32D8E" w:rsidRDefault="003B09D0" w:rsidP="000E07B2">
            <w:pPr>
              <w:pStyle w:val="Tabletext10"/>
              <w:jc w:val="left"/>
            </w:pPr>
          </w:p>
        </w:tc>
      </w:tr>
    </w:tbl>
    <w:p w14:paraId="23D5491C" w14:textId="77777777" w:rsidR="00267F4D" w:rsidRPr="00FD70B8" w:rsidRDefault="00267F4D" w:rsidP="00C93C87">
      <w:pPr>
        <w:tabs>
          <w:tab w:val="clear" w:pos="403"/>
        </w:tabs>
        <w:spacing w:after="37" w:line="247" w:lineRule="auto"/>
        <w:ind w:right="42"/>
        <w:jc w:val="left"/>
      </w:pPr>
    </w:p>
    <w:p w14:paraId="4E02667A" w14:textId="77777777" w:rsidR="00267F4D" w:rsidRDefault="00267F4D">
      <w:pPr>
        <w:tabs>
          <w:tab w:val="clear" w:pos="403"/>
        </w:tabs>
        <w:spacing w:after="0" w:line="240" w:lineRule="auto"/>
        <w:jc w:val="left"/>
        <w:rPr>
          <w:rFonts w:eastAsia="MS Mincho"/>
          <w:b/>
          <w:sz w:val="24"/>
          <w:lang w:eastAsia="ja-JP"/>
        </w:rPr>
      </w:pPr>
      <w:r>
        <w:br w:type="page"/>
      </w:r>
    </w:p>
    <w:p w14:paraId="54D2ADC6" w14:textId="6D576D20" w:rsidR="00744EB4" w:rsidRPr="0038554A" w:rsidRDefault="00744EB4" w:rsidP="003A55CA">
      <w:pPr>
        <w:pStyle w:val="Heading2"/>
      </w:pPr>
      <w:bookmarkStart w:id="75" w:name="_Toc193447696"/>
      <w:r w:rsidRPr="0038554A">
        <w:rPr>
          <w:rFonts w:hint="eastAsia"/>
        </w:rPr>
        <w:lastRenderedPageBreak/>
        <w:t>B</w:t>
      </w:r>
      <w:r w:rsidRPr="0038554A">
        <w:t>oolean</w:t>
      </w:r>
      <w:bookmarkEnd w:id="75"/>
    </w:p>
    <w:p w14:paraId="6397EBB9" w14:textId="1162B342" w:rsidR="00C96AEC" w:rsidRDefault="004059B8" w:rsidP="000C4869">
      <w:pPr>
        <w:jc w:val="left"/>
      </w:pPr>
      <w:r>
        <w:t>D</w:t>
      </w:r>
      <w:r w:rsidR="00455195">
        <w:t>ata</w:t>
      </w:r>
      <w:r>
        <w:t>T</w:t>
      </w:r>
      <w:r w:rsidR="00455195">
        <w:t>ype “boolean”</w:t>
      </w:r>
      <w:r w:rsidR="003032C4">
        <w:t xml:space="preserve"> is transformed into JSON </w:t>
      </w:r>
      <w:r w:rsidR="0076389D" w:rsidRPr="00511394">
        <w:t>object with following characteristics:</w:t>
      </w:r>
    </w:p>
    <w:p w14:paraId="38F802F9" w14:textId="1BD7494B" w:rsidR="00C12BCC" w:rsidRPr="00511394" w:rsidRDefault="00C12BCC" w:rsidP="00F2077C">
      <w:pPr>
        <w:numPr>
          <w:ilvl w:val="0"/>
          <w:numId w:val="8"/>
        </w:numPr>
        <w:tabs>
          <w:tab w:val="clear" w:pos="403"/>
        </w:tabs>
        <w:spacing w:after="15" w:line="248" w:lineRule="auto"/>
        <w:ind w:right="1635"/>
        <w:jc w:val="left"/>
      </w:pPr>
      <w:r>
        <w:t>Name property of the Boolean with an object comprising the following properties:</w:t>
      </w:r>
    </w:p>
    <w:p w14:paraId="2C7460D2" w14:textId="228D98C7" w:rsidR="00BB65F9" w:rsidRPr="00DB5B13" w:rsidRDefault="00C12BCC" w:rsidP="00F2077C">
      <w:pPr>
        <w:numPr>
          <w:ilvl w:val="1"/>
          <w:numId w:val="8"/>
        </w:numPr>
        <w:tabs>
          <w:tab w:val="clear" w:pos="403"/>
        </w:tabs>
        <w:spacing w:after="230" w:line="248" w:lineRule="auto"/>
        <w:ind w:right="1635"/>
        <w:jc w:val="left"/>
      </w:pPr>
      <w:r w:rsidRPr="00511394">
        <w:rPr>
          <w:rFonts w:ascii="Consolas" w:eastAsia="Consolas" w:hAnsi="Consolas" w:cs="Consolas"/>
          <w:color w:val="800000"/>
        </w:rPr>
        <w:t>"type"</w:t>
      </w:r>
      <w:r w:rsidRPr="00511394">
        <w:t xml:space="preserve"> </w:t>
      </w:r>
      <w:r>
        <w:t>keyword set to value</w:t>
      </w:r>
      <w:r w:rsidRPr="00511394">
        <w:t xml:space="preserve"> </w:t>
      </w:r>
      <w:r>
        <w:rPr>
          <w:rFonts w:ascii="Consolas" w:hAnsi="Consolas" w:cs="Consolas"/>
          <w:color w:val="000000"/>
          <w:highlight w:val="white"/>
        </w:rPr>
        <w:t>"</w:t>
      </w:r>
      <w:r w:rsidR="00DB5B13">
        <w:rPr>
          <w:rFonts w:ascii="Consolas" w:hAnsi="Consolas" w:cs="Consolas"/>
          <w:color w:val="000000"/>
          <w:highlight w:val="white"/>
        </w:rPr>
        <w:t>string</w:t>
      </w:r>
      <w:r>
        <w:rPr>
          <w:rFonts w:ascii="Consolas" w:hAnsi="Consolas" w:cs="Consolas"/>
          <w:color w:val="000000"/>
          <w:highlight w:val="white"/>
        </w:rPr>
        <w:t>"</w:t>
      </w:r>
    </w:p>
    <w:p w14:paraId="5F373846" w14:textId="670C59AF" w:rsidR="00DB5B13" w:rsidRDefault="00247C15" w:rsidP="00F2077C">
      <w:pPr>
        <w:numPr>
          <w:ilvl w:val="1"/>
          <w:numId w:val="8"/>
        </w:numPr>
        <w:tabs>
          <w:tab w:val="clear" w:pos="403"/>
        </w:tabs>
        <w:spacing w:after="230" w:line="248" w:lineRule="auto"/>
        <w:ind w:right="1635"/>
        <w:jc w:val="left"/>
      </w:pPr>
      <w:r w:rsidRPr="00511394">
        <w:rPr>
          <w:rFonts w:ascii="Consolas" w:eastAsia="Consolas" w:hAnsi="Consolas" w:cs="Consolas"/>
          <w:color w:val="800000"/>
        </w:rPr>
        <w:t>"enum"</w:t>
      </w:r>
      <w:r w:rsidRPr="00511394">
        <w:t xml:space="preserve"> </w:t>
      </w:r>
      <w:r>
        <w:t xml:space="preserve">keyword with array of </w:t>
      </w:r>
      <w:r w:rsidR="00605B04">
        <w:t xml:space="preserve">strings </w:t>
      </w:r>
      <w:r w:rsidR="00D426F8">
        <w:t xml:space="preserve">"1", "0", </w:t>
      </w:r>
      <w:r w:rsidR="00103679">
        <w:t>"true" and "false"</w:t>
      </w:r>
      <w:r w:rsidR="00605B04">
        <w:t>.</w:t>
      </w:r>
    </w:p>
    <w:p w14:paraId="6DB7FBAE" w14:textId="2C8FBE52" w:rsidR="00972E78" w:rsidRPr="00167610" w:rsidRDefault="00955D07" w:rsidP="00042979">
      <w:r w:rsidRPr="00511394">
        <w:t>Example</w:t>
      </w:r>
    </w:p>
    <w:p w14:paraId="75343C9D" w14:textId="4764112F" w:rsidR="00167610" w:rsidRPr="00C81D23" w:rsidRDefault="00167610" w:rsidP="00167610">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C81D23">
        <w:rPr>
          <w:rFonts w:ascii="Consolas" w:hAnsi="Consolas" w:cs="Consolas"/>
          <w:color w:val="800000"/>
          <w:sz w:val="20"/>
          <w:szCs w:val="20"/>
          <w:highlight w:val="white"/>
        </w:rPr>
        <w:t>"</w:t>
      </w:r>
      <w:r w:rsidR="003D3EEC" w:rsidRPr="00C81D23">
        <w:rPr>
          <w:rFonts w:ascii="Consolas" w:hAnsi="Consolas" w:cs="Consolas"/>
          <w:color w:val="800000"/>
          <w:sz w:val="20"/>
          <w:szCs w:val="20"/>
          <w:highlight w:val="white"/>
        </w:rPr>
        <w:t>B</w:t>
      </w:r>
      <w:r w:rsidRPr="00C81D23">
        <w:rPr>
          <w:rFonts w:ascii="Consolas" w:hAnsi="Consolas" w:cs="Consolas"/>
          <w:color w:val="800000"/>
          <w:sz w:val="20"/>
          <w:szCs w:val="20"/>
          <w:highlight w:val="white"/>
        </w:rPr>
        <w:t>oolean"</w:t>
      </w:r>
      <w:r w:rsidRPr="00C81D23">
        <w:rPr>
          <w:rFonts w:ascii="Consolas" w:hAnsi="Consolas" w:cs="Consolas"/>
          <w:color w:val="000000"/>
          <w:sz w:val="20"/>
          <w:szCs w:val="20"/>
          <w:highlight w:val="white"/>
        </w:rPr>
        <w:t>: {</w:t>
      </w:r>
    </w:p>
    <w:p w14:paraId="17DF607A" w14:textId="77777777" w:rsidR="00736CDE" w:rsidRPr="00C81D23" w:rsidRDefault="00736CDE" w:rsidP="00736CDE">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C81D23">
        <w:rPr>
          <w:rFonts w:ascii="Consolas" w:hAnsi="Consolas" w:cs="Consolas"/>
          <w:color w:val="000000"/>
          <w:sz w:val="20"/>
          <w:szCs w:val="20"/>
          <w:highlight w:val="white"/>
        </w:rPr>
        <w:t xml:space="preserve">  </w:t>
      </w:r>
      <w:r w:rsidRPr="00C81D23">
        <w:rPr>
          <w:rFonts w:ascii="Consolas" w:hAnsi="Consolas" w:cs="Consolas"/>
          <w:color w:val="800000"/>
          <w:sz w:val="20"/>
          <w:szCs w:val="20"/>
          <w:highlight w:val="white"/>
        </w:rPr>
        <w:t>"type"</w:t>
      </w:r>
      <w:r w:rsidRPr="00C81D23">
        <w:rPr>
          <w:rFonts w:ascii="Consolas" w:hAnsi="Consolas" w:cs="Consolas"/>
          <w:color w:val="000000"/>
          <w:sz w:val="20"/>
          <w:szCs w:val="20"/>
          <w:highlight w:val="white"/>
        </w:rPr>
        <w:t>: "string",</w:t>
      </w:r>
    </w:p>
    <w:p w14:paraId="33322DAC" w14:textId="5FF5D7EC" w:rsidR="002E1AC8" w:rsidRPr="006327C3" w:rsidRDefault="00736CDE" w:rsidP="00A875B1">
      <w:pPr>
        <w:tabs>
          <w:tab w:val="clear" w:pos="403"/>
        </w:tabs>
        <w:autoSpaceDE w:val="0"/>
        <w:autoSpaceDN w:val="0"/>
        <w:adjustRightInd w:val="0"/>
        <w:spacing w:after="0" w:line="240" w:lineRule="auto"/>
        <w:jc w:val="left"/>
        <w:rPr>
          <w:rFonts w:ascii="Consolas" w:hAnsi="Consolas" w:cs="Consolas"/>
          <w:color w:val="0000FF"/>
          <w:sz w:val="20"/>
          <w:szCs w:val="20"/>
          <w:highlight w:val="white"/>
        </w:rPr>
      </w:pPr>
      <w:r w:rsidRPr="00C81D23">
        <w:rPr>
          <w:rFonts w:ascii="Consolas" w:hAnsi="Consolas" w:cs="Consolas"/>
          <w:color w:val="000000"/>
          <w:sz w:val="20"/>
          <w:szCs w:val="20"/>
          <w:highlight w:val="white"/>
        </w:rPr>
        <w:t xml:space="preserve">  </w:t>
      </w:r>
      <w:r w:rsidR="00A875B1" w:rsidRPr="006327C3">
        <w:rPr>
          <w:rFonts w:ascii="Consolas" w:hAnsi="Consolas" w:cs="Consolas"/>
          <w:color w:val="800000"/>
          <w:sz w:val="20"/>
          <w:szCs w:val="20"/>
          <w:highlight w:val="white"/>
        </w:rPr>
        <w:t>"enum"</w:t>
      </w:r>
      <w:r w:rsidR="00A875B1" w:rsidRPr="006327C3">
        <w:rPr>
          <w:rFonts w:ascii="Consolas" w:hAnsi="Consolas" w:cs="Consolas"/>
          <w:color w:val="0000FF"/>
          <w:sz w:val="20"/>
          <w:szCs w:val="20"/>
          <w:highlight w:val="white"/>
        </w:rPr>
        <w:t>:</w:t>
      </w:r>
      <w:r w:rsidR="00A875B1" w:rsidRPr="006327C3">
        <w:rPr>
          <w:rFonts w:ascii="Consolas" w:hAnsi="Consolas" w:cs="Consolas"/>
          <w:color w:val="000000"/>
          <w:sz w:val="20"/>
          <w:szCs w:val="20"/>
          <w:highlight w:val="white"/>
        </w:rPr>
        <w:t xml:space="preserve"> </w:t>
      </w:r>
      <w:r w:rsidR="00A875B1" w:rsidRPr="006327C3">
        <w:rPr>
          <w:rFonts w:ascii="Consolas" w:hAnsi="Consolas" w:cs="Consolas"/>
          <w:color w:val="0000FF"/>
          <w:sz w:val="20"/>
          <w:szCs w:val="20"/>
          <w:highlight w:val="white"/>
        </w:rPr>
        <w:t>[</w:t>
      </w:r>
      <w:r w:rsidR="00A875B1" w:rsidRPr="006327C3">
        <w:rPr>
          <w:rFonts w:ascii="Consolas" w:hAnsi="Consolas" w:cs="Consolas"/>
          <w:color w:val="000000"/>
          <w:sz w:val="20"/>
          <w:szCs w:val="20"/>
          <w:highlight w:val="white"/>
        </w:rPr>
        <w:t xml:space="preserve"> "1"</w:t>
      </w:r>
      <w:r w:rsidR="00A875B1" w:rsidRPr="006327C3">
        <w:rPr>
          <w:rFonts w:ascii="Consolas" w:hAnsi="Consolas" w:cs="Consolas"/>
          <w:color w:val="0000FF"/>
          <w:sz w:val="20"/>
          <w:szCs w:val="20"/>
          <w:highlight w:val="white"/>
        </w:rPr>
        <w:t>,</w:t>
      </w:r>
      <w:r w:rsidR="00A875B1" w:rsidRPr="006327C3">
        <w:rPr>
          <w:rFonts w:ascii="Consolas" w:hAnsi="Consolas" w:cs="Consolas"/>
          <w:color w:val="000000"/>
          <w:sz w:val="20"/>
          <w:szCs w:val="20"/>
          <w:highlight w:val="white"/>
        </w:rPr>
        <w:t xml:space="preserve"> "0"</w:t>
      </w:r>
      <w:r w:rsidR="00A875B1" w:rsidRPr="006327C3">
        <w:rPr>
          <w:rFonts w:ascii="Consolas" w:hAnsi="Consolas" w:cs="Consolas"/>
          <w:color w:val="0000FF"/>
          <w:sz w:val="20"/>
          <w:szCs w:val="20"/>
          <w:highlight w:val="white"/>
        </w:rPr>
        <w:t>,</w:t>
      </w:r>
      <w:r w:rsidR="00A875B1" w:rsidRPr="006327C3">
        <w:rPr>
          <w:rFonts w:ascii="Consolas" w:hAnsi="Consolas" w:cs="Consolas"/>
          <w:color w:val="000000"/>
          <w:sz w:val="20"/>
          <w:szCs w:val="20"/>
          <w:highlight w:val="white"/>
        </w:rPr>
        <w:t xml:space="preserve"> "true"</w:t>
      </w:r>
      <w:r w:rsidR="00A875B1" w:rsidRPr="006327C3">
        <w:rPr>
          <w:rFonts w:ascii="Consolas" w:hAnsi="Consolas" w:cs="Consolas"/>
          <w:color w:val="0000FF"/>
          <w:sz w:val="20"/>
          <w:szCs w:val="20"/>
          <w:highlight w:val="white"/>
        </w:rPr>
        <w:t>,</w:t>
      </w:r>
      <w:r w:rsidR="00A875B1" w:rsidRPr="006327C3">
        <w:rPr>
          <w:rFonts w:ascii="Consolas" w:hAnsi="Consolas" w:cs="Consolas"/>
          <w:color w:val="000000"/>
          <w:sz w:val="20"/>
          <w:szCs w:val="20"/>
          <w:highlight w:val="white"/>
        </w:rPr>
        <w:t xml:space="preserve"> "false" </w:t>
      </w:r>
      <w:r w:rsidR="00A875B1" w:rsidRPr="006327C3">
        <w:rPr>
          <w:rFonts w:ascii="Consolas" w:hAnsi="Consolas" w:cs="Consolas"/>
          <w:color w:val="0000FF"/>
          <w:sz w:val="20"/>
          <w:szCs w:val="20"/>
          <w:highlight w:val="white"/>
        </w:rPr>
        <w:t>]</w:t>
      </w:r>
      <w:r w:rsidR="002E1AC8" w:rsidRPr="006327C3">
        <w:rPr>
          <w:rFonts w:ascii="Consolas" w:hAnsi="Consolas" w:cs="Consolas"/>
          <w:color w:val="0000FF"/>
          <w:sz w:val="20"/>
          <w:szCs w:val="20"/>
          <w:highlight w:val="white"/>
        </w:rPr>
        <w:t>,</w:t>
      </w:r>
    </w:p>
    <w:p w14:paraId="68A4394D" w14:textId="27B9DFB8" w:rsidR="00BB4510" w:rsidRPr="006327C3" w:rsidRDefault="00BB4510" w:rsidP="00A875B1">
      <w:pPr>
        <w:tabs>
          <w:tab w:val="clear" w:pos="403"/>
        </w:tabs>
        <w:autoSpaceDE w:val="0"/>
        <w:autoSpaceDN w:val="0"/>
        <w:adjustRightInd w:val="0"/>
        <w:spacing w:after="0" w:line="240" w:lineRule="auto"/>
        <w:jc w:val="left"/>
        <w:rPr>
          <w:rFonts w:ascii="Consolas" w:hAnsi="Consolas" w:cs="Consolas"/>
          <w:color w:val="0000FF"/>
          <w:sz w:val="20"/>
          <w:szCs w:val="20"/>
          <w:highlight w:val="white"/>
        </w:rPr>
      </w:pPr>
      <w:r w:rsidRPr="006327C3">
        <w:rPr>
          <w:rFonts w:ascii="Consolas" w:hAnsi="Consolas" w:cs="Consolas"/>
          <w:color w:val="800000"/>
          <w:sz w:val="20"/>
          <w:szCs w:val="20"/>
          <w:highlight w:val="white"/>
        </w:rPr>
        <w:t xml:space="preserve">  "description"</w:t>
      </w:r>
      <w:r w:rsidRPr="006327C3">
        <w:rPr>
          <w:rFonts w:ascii="Consolas" w:hAnsi="Consolas" w:cs="Consolas"/>
          <w:color w:val="0000FF"/>
          <w:sz w:val="20"/>
          <w:szCs w:val="20"/>
          <w:highlight w:val="white"/>
        </w:rPr>
        <w:t>:</w:t>
      </w:r>
      <w:r w:rsidRPr="006327C3">
        <w:rPr>
          <w:rFonts w:ascii="Consolas" w:hAnsi="Consolas" w:cs="Consolas"/>
          <w:color w:val="000000"/>
          <w:sz w:val="20"/>
          <w:szCs w:val="20"/>
          <w:highlight w:val="white"/>
        </w:rPr>
        <w:t xml:space="preserve"> "W3C XML Schema Built-in datatype </w:t>
      </w:r>
      <w:r w:rsidR="00DC09FB" w:rsidRPr="006327C3">
        <w:rPr>
          <w:rFonts w:ascii="Consolas" w:hAnsi="Consolas" w:cs="Consolas"/>
          <w:color w:val="000000"/>
          <w:sz w:val="20"/>
          <w:szCs w:val="20"/>
          <w:highlight w:val="white"/>
        </w:rPr>
        <w:t>\"Boolean\"</w:t>
      </w:r>
      <w:r w:rsidRPr="006327C3">
        <w:rPr>
          <w:rFonts w:ascii="Consolas" w:hAnsi="Consolas" w:cs="Consolas"/>
          <w:color w:val="000000"/>
          <w:sz w:val="20"/>
          <w:szCs w:val="20"/>
          <w:highlight w:val="white"/>
        </w:rPr>
        <w:t>."</w:t>
      </w:r>
    </w:p>
    <w:p w14:paraId="6D44CC38" w14:textId="0A65763B" w:rsidR="002E1AC8" w:rsidRPr="006327C3" w:rsidRDefault="002E1AC8" w:rsidP="002E1AC8">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6327C3">
        <w:rPr>
          <w:rFonts w:ascii="Consolas" w:hAnsi="Consolas" w:cs="Consolas"/>
          <w:color w:val="800000"/>
          <w:sz w:val="20"/>
          <w:szCs w:val="20"/>
          <w:highlight w:val="white"/>
        </w:rPr>
        <w:t xml:space="preserve">  "$anchor"</w:t>
      </w:r>
      <w:r w:rsidRPr="006327C3">
        <w:rPr>
          <w:rFonts w:ascii="Consolas" w:hAnsi="Consolas" w:cs="Consolas"/>
          <w:color w:val="0000FF"/>
          <w:sz w:val="20"/>
          <w:szCs w:val="20"/>
          <w:highlight w:val="white"/>
        </w:rPr>
        <w:t>:</w:t>
      </w:r>
      <w:r w:rsidRPr="006327C3">
        <w:rPr>
          <w:rFonts w:ascii="Consolas" w:hAnsi="Consolas" w:cs="Consolas"/>
          <w:color w:val="000000"/>
          <w:sz w:val="20"/>
          <w:szCs w:val="20"/>
          <w:highlight w:val="white"/>
        </w:rPr>
        <w:t xml:space="preserve"> "</w:t>
      </w:r>
      <w:r w:rsidR="002A75A2" w:rsidRPr="006327C3">
        <w:rPr>
          <w:rFonts w:ascii="Consolas" w:hAnsi="Consolas" w:cs="Consolas"/>
          <w:color w:val="000000"/>
          <w:sz w:val="20"/>
          <w:szCs w:val="20"/>
        </w:rPr>
        <w:t>Boolean</w:t>
      </w:r>
      <w:r w:rsidRPr="006327C3">
        <w:rPr>
          <w:rFonts w:ascii="Consolas" w:hAnsi="Consolas" w:cs="Consolas"/>
          <w:color w:val="000000"/>
          <w:sz w:val="20"/>
          <w:szCs w:val="20"/>
          <w:highlight w:val="white"/>
        </w:rPr>
        <w:t>"</w:t>
      </w:r>
    </w:p>
    <w:p w14:paraId="3C0AB00C" w14:textId="0C9DB8FC" w:rsidR="00167610" w:rsidRDefault="00167610" w:rsidP="00C81D23">
      <w:pPr>
        <w:tabs>
          <w:tab w:val="clear" w:pos="403"/>
          <w:tab w:val="left" w:pos="2788"/>
        </w:tabs>
        <w:autoSpaceDE w:val="0"/>
        <w:autoSpaceDN w:val="0"/>
        <w:adjustRightInd w:val="0"/>
        <w:spacing w:after="0" w:line="240" w:lineRule="auto"/>
        <w:jc w:val="left"/>
        <w:rPr>
          <w:rFonts w:ascii="Consolas" w:hAnsi="Consolas" w:cs="Consolas"/>
          <w:color w:val="000000"/>
          <w:highlight w:val="white"/>
        </w:rPr>
      </w:pPr>
      <w:r w:rsidRPr="00C81D23">
        <w:rPr>
          <w:rFonts w:ascii="Consolas" w:hAnsi="Consolas" w:cs="Consolas"/>
          <w:color w:val="000000"/>
          <w:sz w:val="20"/>
          <w:szCs w:val="20"/>
          <w:highlight w:val="white"/>
        </w:rPr>
        <w:t>}</w:t>
      </w:r>
      <w:r w:rsidR="00FD7787">
        <w:rPr>
          <w:rFonts w:ascii="Consolas" w:hAnsi="Consolas" w:cs="Consolas"/>
          <w:color w:val="000000"/>
          <w:highlight w:val="white"/>
        </w:rPr>
        <w:t xml:space="preserve">  </w:t>
      </w:r>
    </w:p>
    <w:p w14:paraId="3B1D420B" w14:textId="458A2C27" w:rsidR="00167610" w:rsidRPr="00511394" w:rsidRDefault="00167610" w:rsidP="00167610">
      <w:pPr>
        <w:jc w:val="left"/>
      </w:pPr>
    </w:p>
    <w:p w14:paraId="0237FDD1" w14:textId="77777777" w:rsidR="00744EB4" w:rsidRPr="00511394" w:rsidRDefault="00744EB4" w:rsidP="003A55CA">
      <w:pPr>
        <w:pStyle w:val="Heading2"/>
      </w:pPr>
      <w:bookmarkStart w:id="76" w:name="_Hlk190707051"/>
      <w:bookmarkStart w:id="77" w:name="_Toc193447697"/>
      <w:r w:rsidRPr="00511394">
        <w:t>Indicator</w:t>
      </w:r>
      <w:bookmarkEnd w:id="77"/>
    </w:p>
    <w:bookmarkEnd w:id="76"/>
    <w:p w14:paraId="54E16E5B" w14:textId="374E3CBB" w:rsidR="008C26DA" w:rsidRPr="00511394" w:rsidRDefault="008C26DA" w:rsidP="003A55CA">
      <w:pPr>
        <w:spacing w:after="266"/>
        <w:ind w:left="-5" w:right="42"/>
        <w:jc w:val="left"/>
      </w:pPr>
      <w:r w:rsidRPr="00511394">
        <w:t xml:space="preserve">DataType </w:t>
      </w:r>
      <w:r w:rsidR="00727762">
        <w:t>“</w:t>
      </w:r>
      <w:r w:rsidRPr="00511394">
        <w:t>Indicator</w:t>
      </w:r>
      <w:r w:rsidR="00727762">
        <w:t>”</w:t>
      </w:r>
      <w:r w:rsidRPr="00511394">
        <w:t xml:space="preserve"> is transformed into a JSON object with following characteristics: </w:t>
      </w:r>
    </w:p>
    <w:p w14:paraId="67538EEB" w14:textId="22964DF9" w:rsidR="008C26DA" w:rsidRPr="00511394" w:rsidRDefault="003A7353" w:rsidP="00F2077C">
      <w:pPr>
        <w:numPr>
          <w:ilvl w:val="0"/>
          <w:numId w:val="14"/>
        </w:numPr>
        <w:tabs>
          <w:tab w:val="clear" w:pos="403"/>
        </w:tabs>
        <w:spacing w:after="15" w:line="248" w:lineRule="auto"/>
        <w:ind w:right="1635"/>
        <w:jc w:val="left"/>
      </w:pPr>
      <w:r>
        <w:t>Name property of</w:t>
      </w:r>
      <w:r w:rsidR="00C12BCC">
        <w:t xml:space="preserve"> the</w:t>
      </w:r>
      <w:r>
        <w:t xml:space="preserve"> Indicator</w:t>
      </w:r>
      <w:r w:rsidR="00BB65F9">
        <w:t xml:space="preserve"> with an object comprising the following properties:</w:t>
      </w:r>
    </w:p>
    <w:p w14:paraId="37674271" w14:textId="77777777" w:rsidR="00B450E9" w:rsidRPr="00DB5B13" w:rsidRDefault="00B450E9" w:rsidP="00F2077C">
      <w:pPr>
        <w:numPr>
          <w:ilvl w:val="1"/>
          <w:numId w:val="14"/>
        </w:numPr>
        <w:tabs>
          <w:tab w:val="clear" w:pos="403"/>
        </w:tabs>
        <w:spacing w:after="230" w:line="248" w:lineRule="auto"/>
        <w:ind w:right="1635"/>
        <w:jc w:val="left"/>
      </w:pPr>
      <w:r w:rsidRPr="00511394">
        <w:rPr>
          <w:rFonts w:ascii="Consolas" w:eastAsia="Consolas" w:hAnsi="Consolas" w:cs="Consolas"/>
          <w:color w:val="800000"/>
        </w:rPr>
        <w:t>"type"</w:t>
      </w:r>
      <w:r w:rsidRPr="00511394">
        <w:t xml:space="preserve"> </w:t>
      </w:r>
      <w:r>
        <w:t>keyword set to value</w:t>
      </w:r>
      <w:r w:rsidRPr="00511394">
        <w:t xml:space="preserve"> </w:t>
      </w:r>
      <w:r>
        <w:rPr>
          <w:rFonts w:ascii="Consolas" w:hAnsi="Consolas" w:cs="Consolas"/>
          <w:color w:val="000000"/>
          <w:highlight w:val="white"/>
        </w:rPr>
        <w:t>"string"</w:t>
      </w:r>
    </w:p>
    <w:p w14:paraId="0F6CBDCC" w14:textId="0A4C9FF7" w:rsidR="00B450E9" w:rsidRDefault="00B450E9" w:rsidP="00F2077C">
      <w:pPr>
        <w:numPr>
          <w:ilvl w:val="1"/>
          <w:numId w:val="14"/>
        </w:numPr>
        <w:tabs>
          <w:tab w:val="clear" w:pos="403"/>
        </w:tabs>
        <w:spacing w:after="230" w:line="248" w:lineRule="auto"/>
        <w:ind w:right="1635"/>
        <w:jc w:val="left"/>
      </w:pPr>
      <w:r w:rsidRPr="00511394">
        <w:rPr>
          <w:rFonts w:ascii="Consolas" w:eastAsia="Consolas" w:hAnsi="Consolas" w:cs="Consolas"/>
          <w:color w:val="800000"/>
        </w:rPr>
        <w:t>"enum"</w:t>
      </w:r>
      <w:r w:rsidRPr="00511394">
        <w:t xml:space="preserve"> </w:t>
      </w:r>
      <w:r>
        <w:t xml:space="preserve">keyword with array of strings </w:t>
      </w:r>
      <w:r w:rsidR="00A875B1">
        <w:t xml:space="preserve">"1", "0", </w:t>
      </w:r>
      <w:r>
        <w:t>"true" and "false".</w:t>
      </w:r>
    </w:p>
    <w:p w14:paraId="59A155ED" w14:textId="3BFF1B33" w:rsidR="008C26DA" w:rsidRDefault="008C26DA" w:rsidP="003B3C35">
      <w:r w:rsidRPr="00511394">
        <w:t>Example</w:t>
      </w:r>
      <w:r w:rsidR="00AD395C">
        <w:t xml:space="preserve"> of </w:t>
      </w:r>
      <w:r w:rsidRPr="00511394">
        <w:t xml:space="preserve">datatype </w:t>
      </w:r>
      <w:r w:rsidR="00DF4C14" w:rsidRPr="00DF4C14">
        <w:t>BatchBookingIndicator</w:t>
      </w:r>
      <w:r w:rsidRPr="00511394">
        <w:t xml:space="preserve">. </w:t>
      </w:r>
    </w:p>
    <w:p w14:paraId="2D48119C" w14:textId="77777777" w:rsidR="00FE3A8F" w:rsidRDefault="00FE3A8F">
      <w:pPr>
        <w:tabs>
          <w:tab w:val="clear" w:pos="403"/>
        </w:tabs>
        <w:spacing w:after="0" w:line="240" w:lineRule="auto"/>
        <w:jc w:val="left"/>
      </w:pPr>
    </w:p>
    <w:p w14:paraId="4CF82DEA" w14:textId="77777777" w:rsidR="00D35C96" w:rsidRDefault="00D35C96" w:rsidP="00D35C96">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"BatchBookingIndicator"</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p>
    <w:p w14:paraId="68063BC1" w14:textId="44C334F1" w:rsidR="00D35C96" w:rsidRDefault="00FD7787" w:rsidP="00D35C96">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D35C96">
        <w:rPr>
          <w:rFonts w:ascii="Consolas" w:hAnsi="Consolas" w:cs="Consolas"/>
          <w:color w:val="800000"/>
          <w:sz w:val="20"/>
          <w:szCs w:val="20"/>
          <w:highlight w:val="white"/>
        </w:rPr>
        <w:t>"type"</w:t>
      </w:r>
      <w:r w:rsidR="00D35C96">
        <w:rPr>
          <w:rFonts w:ascii="Consolas" w:hAnsi="Consolas" w:cs="Consolas"/>
          <w:color w:val="0000FF"/>
          <w:sz w:val="20"/>
          <w:szCs w:val="20"/>
          <w:highlight w:val="white"/>
        </w:rPr>
        <w:t>:</w:t>
      </w:r>
      <w:r w:rsidR="00D35C96">
        <w:rPr>
          <w:rFonts w:ascii="Consolas" w:hAnsi="Consolas" w:cs="Consolas"/>
          <w:color w:val="000000"/>
          <w:sz w:val="20"/>
          <w:szCs w:val="20"/>
          <w:highlight w:val="white"/>
        </w:rPr>
        <w:t xml:space="preserve"> "string"</w:t>
      </w:r>
      <w:r w:rsidR="00D35C96">
        <w:rPr>
          <w:rFonts w:ascii="Consolas" w:hAnsi="Consolas" w:cs="Consolas"/>
          <w:color w:val="0000FF"/>
          <w:sz w:val="20"/>
          <w:szCs w:val="20"/>
          <w:highlight w:val="white"/>
        </w:rPr>
        <w:t>,</w:t>
      </w:r>
    </w:p>
    <w:p w14:paraId="522F3B78" w14:textId="0FD2CAFC" w:rsidR="00D35C96" w:rsidRDefault="00FD7787" w:rsidP="00D35C96">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A875B1">
        <w:rPr>
          <w:rFonts w:ascii="Consolas" w:hAnsi="Consolas" w:cs="Consolas"/>
          <w:color w:val="800000"/>
          <w:sz w:val="20"/>
          <w:szCs w:val="20"/>
          <w:highlight w:val="white"/>
        </w:rPr>
        <w:t>"enum"</w:t>
      </w:r>
      <w:r w:rsidR="00A875B1">
        <w:rPr>
          <w:rFonts w:ascii="Consolas" w:hAnsi="Consolas" w:cs="Consolas"/>
          <w:color w:val="0000FF"/>
          <w:sz w:val="20"/>
          <w:szCs w:val="20"/>
          <w:highlight w:val="white"/>
        </w:rPr>
        <w:t>:</w:t>
      </w:r>
      <w:r w:rsidR="00A875B1">
        <w:rPr>
          <w:rFonts w:ascii="Consolas" w:hAnsi="Consolas" w:cs="Consolas"/>
          <w:color w:val="000000"/>
          <w:sz w:val="20"/>
          <w:szCs w:val="20"/>
          <w:highlight w:val="white"/>
        </w:rPr>
        <w:t xml:space="preserve"> </w:t>
      </w:r>
      <w:r w:rsidR="00A875B1">
        <w:rPr>
          <w:rFonts w:ascii="Consolas" w:hAnsi="Consolas" w:cs="Consolas"/>
          <w:color w:val="0000FF"/>
          <w:sz w:val="20"/>
          <w:szCs w:val="20"/>
          <w:highlight w:val="white"/>
        </w:rPr>
        <w:t>[</w:t>
      </w:r>
      <w:r w:rsidR="00A875B1">
        <w:rPr>
          <w:rFonts w:ascii="Consolas" w:hAnsi="Consolas" w:cs="Consolas"/>
          <w:color w:val="000000"/>
          <w:sz w:val="20"/>
          <w:szCs w:val="20"/>
          <w:highlight w:val="white"/>
        </w:rPr>
        <w:t xml:space="preserve"> "1"</w:t>
      </w:r>
      <w:r w:rsidR="00A875B1">
        <w:rPr>
          <w:rFonts w:ascii="Consolas" w:hAnsi="Consolas" w:cs="Consolas"/>
          <w:color w:val="0000FF"/>
          <w:sz w:val="20"/>
          <w:szCs w:val="20"/>
          <w:highlight w:val="white"/>
        </w:rPr>
        <w:t>,</w:t>
      </w:r>
      <w:r w:rsidR="00A875B1">
        <w:rPr>
          <w:rFonts w:ascii="Consolas" w:hAnsi="Consolas" w:cs="Consolas"/>
          <w:color w:val="000000"/>
          <w:sz w:val="20"/>
          <w:szCs w:val="20"/>
          <w:highlight w:val="white"/>
        </w:rPr>
        <w:t xml:space="preserve"> "0"</w:t>
      </w:r>
      <w:r w:rsidR="00A875B1">
        <w:rPr>
          <w:rFonts w:ascii="Consolas" w:hAnsi="Consolas" w:cs="Consolas"/>
          <w:color w:val="0000FF"/>
          <w:sz w:val="20"/>
          <w:szCs w:val="20"/>
          <w:highlight w:val="white"/>
        </w:rPr>
        <w:t>,</w:t>
      </w:r>
      <w:r w:rsidR="00A875B1">
        <w:rPr>
          <w:rFonts w:ascii="Consolas" w:hAnsi="Consolas" w:cs="Consolas"/>
          <w:color w:val="000000"/>
          <w:sz w:val="20"/>
          <w:szCs w:val="20"/>
          <w:highlight w:val="white"/>
        </w:rPr>
        <w:t xml:space="preserve"> "true"</w:t>
      </w:r>
      <w:r w:rsidR="00A875B1">
        <w:rPr>
          <w:rFonts w:ascii="Consolas" w:hAnsi="Consolas" w:cs="Consolas"/>
          <w:color w:val="0000FF"/>
          <w:sz w:val="20"/>
          <w:szCs w:val="20"/>
          <w:highlight w:val="white"/>
        </w:rPr>
        <w:t>,</w:t>
      </w:r>
      <w:r w:rsidR="00A875B1">
        <w:rPr>
          <w:rFonts w:ascii="Consolas" w:hAnsi="Consolas" w:cs="Consolas"/>
          <w:color w:val="000000"/>
          <w:sz w:val="20"/>
          <w:szCs w:val="20"/>
          <w:highlight w:val="white"/>
        </w:rPr>
        <w:t xml:space="preserve"> "false" </w:t>
      </w:r>
      <w:r w:rsidR="00A875B1">
        <w:rPr>
          <w:rFonts w:ascii="Consolas" w:hAnsi="Consolas" w:cs="Consolas"/>
          <w:color w:val="0000FF"/>
          <w:sz w:val="20"/>
          <w:szCs w:val="20"/>
          <w:highlight w:val="white"/>
        </w:rPr>
        <w:t>]</w:t>
      </w:r>
      <w:r w:rsidR="00D35C96">
        <w:rPr>
          <w:rFonts w:ascii="Consolas" w:hAnsi="Consolas" w:cs="Consolas"/>
          <w:color w:val="0000FF"/>
          <w:sz w:val="20"/>
          <w:szCs w:val="20"/>
          <w:highlight w:val="white"/>
        </w:rPr>
        <w:t>,</w:t>
      </w:r>
    </w:p>
    <w:p w14:paraId="79095B0F" w14:textId="6F2B4412" w:rsidR="00D35C96" w:rsidRDefault="00FD7787" w:rsidP="00D35C96">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D35C96">
        <w:rPr>
          <w:rFonts w:ascii="Consolas" w:hAnsi="Consolas" w:cs="Consolas"/>
          <w:color w:val="800000"/>
          <w:sz w:val="20"/>
          <w:szCs w:val="20"/>
          <w:highlight w:val="white"/>
        </w:rPr>
        <w:t>"description"</w:t>
      </w:r>
      <w:r w:rsidR="00D35C96">
        <w:rPr>
          <w:rFonts w:ascii="Consolas" w:hAnsi="Consolas" w:cs="Consolas"/>
          <w:color w:val="0000FF"/>
          <w:sz w:val="20"/>
          <w:szCs w:val="20"/>
          <w:highlight w:val="white"/>
        </w:rPr>
        <w:t>:</w:t>
      </w:r>
      <w:r w:rsidR="00D35C96">
        <w:rPr>
          <w:rFonts w:ascii="Consolas" w:hAnsi="Consolas" w:cs="Consolas"/>
          <w:color w:val="000000"/>
          <w:sz w:val="20"/>
          <w:szCs w:val="20"/>
          <w:highlight w:val="white"/>
        </w:rPr>
        <w:t xml:space="preserve"> "</w:t>
      </w:r>
      <w:r w:rsidR="00EB1F75">
        <w:rPr>
          <w:rFonts w:ascii="Consolas" w:hAnsi="Consolas" w:cs="Consolas"/>
          <w:color w:val="000000"/>
          <w:sz w:val="20"/>
          <w:szCs w:val="20"/>
          <w:highlight w:val="white"/>
        </w:rPr>
        <w:t>true=Identifies that a batch entry for the sum of the amounts of all transactions in the batch or message is requested.\nfalse=Identifies that a single entry for each of the transactions in the batch or message is requested.</w:t>
      </w:r>
      <w:r w:rsidR="003E3A6F">
        <w:rPr>
          <w:rFonts w:ascii="Consolas" w:hAnsi="Consolas" w:cs="Consolas"/>
          <w:color w:val="000000"/>
          <w:sz w:val="20"/>
          <w:szCs w:val="20"/>
          <w:highlight w:val="white"/>
        </w:rPr>
        <w:t>\n\n</w:t>
      </w:r>
      <w:r w:rsidR="00D35C96">
        <w:rPr>
          <w:rFonts w:ascii="Consolas" w:hAnsi="Consolas" w:cs="Consolas"/>
          <w:color w:val="000000"/>
          <w:sz w:val="20"/>
          <w:szCs w:val="20"/>
          <w:highlight w:val="white"/>
        </w:rPr>
        <w:t>Identifies whether the sending party requests a single debit or credit entry per individual transaction or a batch entry for the sum of the amounts of all transactions. "</w:t>
      </w:r>
      <w:r w:rsidR="00D35C96">
        <w:rPr>
          <w:rFonts w:ascii="Consolas" w:hAnsi="Consolas" w:cs="Consolas"/>
          <w:color w:val="0000FF"/>
          <w:sz w:val="20"/>
          <w:szCs w:val="20"/>
          <w:highlight w:val="white"/>
        </w:rPr>
        <w:t>,</w:t>
      </w:r>
    </w:p>
    <w:p w14:paraId="76F740F0" w14:textId="69DF532F" w:rsidR="00D35C96" w:rsidRDefault="00FD7787" w:rsidP="00D35C96">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D35C96">
        <w:rPr>
          <w:rFonts w:ascii="Consolas" w:hAnsi="Consolas" w:cs="Consolas"/>
          <w:color w:val="800000"/>
          <w:sz w:val="20"/>
          <w:szCs w:val="20"/>
          <w:highlight w:val="white"/>
        </w:rPr>
        <w:t>"$anchor"</w:t>
      </w:r>
      <w:r w:rsidR="00D35C96">
        <w:rPr>
          <w:rFonts w:ascii="Consolas" w:hAnsi="Consolas" w:cs="Consolas"/>
          <w:color w:val="0000FF"/>
          <w:sz w:val="20"/>
          <w:szCs w:val="20"/>
          <w:highlight w:val="white"/>
        </w:rPr>
        <w:t>:</w:t>
      </w:r>
      <w:r w:rsidR="00D35C96">
        <w:rPr>
          <w:rFonts w:ascii="Consolas" w:hAnsi="Consolas" w:cs="Consolas"/>
          <w:color w:val="000000"/>
          <w:sz w:val="20"/>
          <w:szCs w:val="20"/>
          <w:highlight w:val="white"/>
        </w:rPr>
        <w:t xml:space="preserve"> "BatchBookingIndicator"</w:t>
      </w:r>
    </w:p>
    <w:p w14:paraId="06832603" w14:textId="77777777" w:rsidR="00D35C96" w:rsidRDefault="00D35C96" w:rsidP="00D35C96">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FF"/>
          <w:sz w:val="20"/>
          <w:szCs w:val="20"/>
          <w:highlight w:val="white"/>
        </w:rPr>
        <w:t>},</w:t>
      </w:r>
    </w:p>
    <w:p w14:paraId="72BFE6FB" w14:textId="3483545C" w:rsidR="000336B5" w:rsidRDefault="000336B5">
      <w:pPr>
        <w:tabs>
          <w:tab w:val="clear" w:pos="403"/>
        </w:tabs>
        <w:spacing w:after="0" w:line="240" w:lineRule="auto"/>
        <w:jc w:val="left"/>
        <w:rPr>
          <w:rFonts w:eastAsia="MS Mincho"/>
          <w:b/>
          <w:sz w:val="24"/>
          <w:lang w:eastAsia="ja-JP"/>
        </w:rPr>
      </w:pPr>
      <w:r>
        <w:br w:type="page"/>
      </w:r>
    </w:p>
    <w:p w14:paraId="58ED1EB9" w14:textId="00C077C8" w:rsidR="00744EB4" w:rsidRPr="00511394" w:rsidRDefault="00744EB4" w:rsidP="003A55CA">
      <w:pPr>
        <w:pStyle w:val="Heading2"/>
      </w:pPr>
      <w:bookmarkStart w:id="78" w:name="_Toc193447698"/>
      <w:r w:rsidRPr="00511394">
        <w:lastRenderedPageBreak/>
        <w:t>Binary</w:t>
      </w:r>
      <w:bookmarkEnd w:id="78"/>
    </w:p>
    <w:p w14:paraId="1D449644" w14:textId="1500FDFF" w:rsidR="008C26DA" w:rsidRPr="00511394" w:rsidRDefault="76023548" w:rsidP="003A55CA">
      <w:pPr>
        <w:spacing w:after="266"/>
        <w:ind w:left="-5" w:right="42"/>
        <w:jc w:val="left"/>
      </w:pPr>
      <w:r w:rsidRPr="00511394">
        <w:t xml:space="preserve">DataType </w:t>
      </w:r>
      <w:r w:rsidR="00727762">
        <w:t>“</w:t>
      </w:r>
      <w:r w:rsidRPr="00511394">
        <w:t>Binary</w:t>
      </w:r>
      <w:r w:rsidR="00727762">
        <w:t>”</w:t>
      </w:r>
      <w:r w:rsidRPr="00511394">
        <w:t xml:space="preserve"> is transformed into a JSON object with following characteristics: </w:t>
      </w:r>
    </w:p>
    <w:p w14:paraId="2BE9E3AE" w14:textId="1120E071" w:rsidR="00FC1D41" w:rsidRPr="00511394" w:rsidRDefault="00FC1D41" w:rsidP="00F2077C">
      <w:pPr>
        <w:numPr>
          <w:ilvl w:val="0"/>
          <w:numId w:val="15"/>
        </w:numPr>
        <w:tabs>
          <w:tab w:val="clear" w:pos="403"/>
        </w:tabs>
        <w:spacing w:after="15" w:line="248" w:lineRule="auto"/>
        <w:ind w:right="1635"/>
        <w:jc w:val="left"/>
      </w:pPr>
      <w:r>
        <w:t>Name property of the binary with an object comprising the following properties:</w:t>
      </w:r>
    </w:p>
    <w:p w14:paraId="621BD621" w14:textId="640593AE" w:rsidR="008C26DA" w:rsidRPr="00511394" w:rsidRDefault="00FC1D41" w:rsidP="00F2077C">
      <w:pPr>
        <w:numPr>
          <w:ilvl w:val="1"/>
          <w:numId w:val="15"/>
        </w:numPr>
        <w:tabs>
          <w:tab w:val="clear" w:pos="403"/>
        </w:tabs>
        <w:spacing w:after="15" w:line="248" w:lineRule="auto"/>
        <w:ind w:right="42"/>
        <w:jc w:val="left"/>
      </w:pPr>
      <w:r w:rsidRPr="00511394">
        <w:rPr>
          <w:rFonts w:ascii="Consolas" w:eastAsia="Consolas" w:hAnsi="Consolas" w:cs="Consolas"/>
          <w:color w:val="800000"/>
        </w:rPr>
        <w:t>"type"</w:t>
      </w:r>
      <w:r w:rsidRPr="00511394">
        <w:t xml:space="preserve"> </w:t>
      </w:r>
      <w:r>
        <w:t>keyword set to</w:t>
      </w:r>
      <w:r w:rsidR="00393832">
        <w:t xml:space="preserve"> the</w:t>
      </w:r>
      <w:r>
        <w:t xml:space="preserve"> value</w:t>
      </w:r>
      <w:r w:rsidRPr="00511394">
        <w:t xml:space="preserve"> </w:t>
      </w:r>
      <w:r w:rsidR="00EF250E">
        <w:rPr>
          <w:rFonts w:ascii="Consolas" w:hAnsi="Consolas" w:cs="Consolas"/>
          <w:color w:val="000000"/>
          <w:highlight w:val="white"/>
        </w:rPr>
        <w:t>"string"</w:t>
      </w:r>
      <w:r w:rsidR="008C26DA" w:rsidRPr="00511394">
        <w:t xml:space="preserve"> </w:t>
      </w:r>
    </w:p>
    <w:p w14:paraId="60F290DE" w14:textId="3E8330E9" w:rsidR="008C26DA" w:rsidRPr="00511394" w:rsidRDefault="008C26DA" w:rsidP="00F2077C">
      <w:pPr>
        <w:numPr>
          <w:ilvl w:val="1"/>
          <w:numId w:val="15"/>
        </w:numPr>
        <w:tabs>
          <w:tab w:val="clear" w:pos="403"/>
        </w:tabs>
        <w:spacing w:after="15" w:line="248" w:lineRule="auto"/>
        <w:ind w:right="42"/>
        <w:jc w:val="left"/>
      </w:pPr>
      <w:r w:rsidRPr="00511394">
        <w:t xml:space="preserve">If Property minLength is not </w:t>
      </w:r>
      <w:r w:rsidR="004657D3" w:rsidRPr="00511394">
        <w:t>empty</w:t>
      </w:r>
      <w:r w:rsidR="004657D3">
        <w:t xml:space="preserve">, then </w:t>
      </w:r>
      <w:r w:rsidRPr="00511394">
        <w:rPr>
          <w:rFonts w:ascii="Consolas" w:eastAsia="Consolas" w:hAnsi="Consolas" w:cs="Consolas"/>
          <w:color w:val="800000"/>
        </w:rPr>
        <w:t>"minLength"</w:t>
      </w:r>
      <w:r w:rsidRPr="00511394">
        <w:t xml:space="preserve"> </w:t>
      </w:r>
      <w:r w:rsidR="004657D3">
        <w:t>with</w:t>
      </w:r>
      <w:r w:rsidRPr="00511394">
        <w:t xml:space="preserve"> </w:t>
      </w:r>
      <w:r w:rsidR="004657D3">
        <w:t>v</w:t>
      </w:r>
      <w:r w:rsidRPr="00511394">
        <w:t>alue</w:t>
      </w:r>
      <w:r w:rsidR="004657D3">
        <w:t xml:space="preserve"> equal to</w:t>
      </w:r>
      <w:r w:rsidRPr="00511394">
        <w:t xml:space="preserve"> the content of Property minLength. </w:t>
      </w:r>
    </w:p>
    <w:p w14:paraId="1D333350" w14:textId="45BFB93F" w:rsidR="00A10FB1" w:rsidRDefault="008C26DA" w:rsidP="00F2077C">
      <w:pPr>
        <w:numPr>
          <w:ilvl w:val="1"/>
          <w:numId w:val="15"/>
        </w:numPr>
        <w:tabs>
          <w:tab w:val="clear" w:pos="403"/>
        </w:tabs>
        <w:spacing w:after="15" w:line="248" w:lineRule="auto"/>
        <w:ind w:right="42"/>
        <w:jc w:val="left"/>
      </w:pPr>
      <w:r w:rsidRPr="00511394">
        <w:t xml:space="preserve">If Property maxLength is not </w:t>
      </w:r>
      <w:r w:rsidR="004657D3" w:rsidRPr="00511394">
        <w:t>empty</w:t>
      </w:r>
      <w:r w:rsidRPr="00511394">
        <w:t xml:space="preserve">, </w:t>
      </w:r>
      <w:r w:rsidR="004657D3">
        <w:t>then</w:t>
      </w:r>
      <w:r w:rsidRPr="00511394">
        <w:t xml:space="preserve"> </w:t>
      </w:r>
      <w:r w:rsidRPr="004657D3">
        <w:rPr>
          <w:rFonts w:ascii="Consolas" w:eastAsia="Consolas" w:hAnsi="Consolas" w:cs="Consolas"/>
          <w:color w:val="800000"/>
        </w:rPr>
        <w:t>"maxLength"</w:t>
      </w:r>
      <w:r w:rsidRPr="00511394">
        <w:t xml:space="preserve"> </w:t>
      </w:r>
      <w:r w:rsidR="004657D3">
        <w:t>with</w:t>
      </w:r>
      <w:r w:rsidR="004657D3" w:rsidRPr="00511394">
        <w:t xml:space="preserve"> </w:t>
      </w:r>
      <w:r w:rsidR="004657D3">
        <w:t>v</w:t>
      </w:r>
      <w:r w:rsidR="004657D3" w:rsidRPr="00511394">
        <w:t>alue</w:t>
      </w:r>
      <w:r w:rsidR="004657D3">
        <w:t xml:space="preserve"> equal to</w:t>
      </w:r>
      <w:r w:rsidR="004657D3" w:rsidRPr="00511394">
        <w:t xml:space="preserve"> the content of Property m</w:t>
      </w:r>
      <w:r w:rsidR="004657D3">
        <w:t>ax</w:t>
      </w:r>
      <w:r w:rsidR="004657D3" w:rsidRPr="00511394">
        <w:t>Length.</w:t>
      </w:r>
    </w:p>
    <w:p w14:paraId="2D9BFF13" w14:textId="4F33C9D6" w:rsidR="000C2FBC" w:rsidRPr="00511394" w:rsidRDefault="000C2FBC" w:rsidP="00F2077C">
      <w:pPr>
        <w:numPr>
          <w:ilvl w:val="1"/>
          <w:numId w:val="15"/>
        </w:numPr>
        <w:tabs>
          <w:tab w:val="clear" w:pos="403"/>
        </w:tabs>
        <w:spacing w:after="35" w:line="243" w:lineRule="auto"/>
        <w:ind w:right="42"/>
        <w:jc w:val="left"/>
      </w:pPr>
      <w:r w:rsidRPr="00511394">
        <w:t xml:space="preserve">If Property length is not empty, </w:t>
      </w:r>
      <w:r>
        <w:t>then</w:t>
      </w:r>
      <w:r w:rsidRPr="00511394">
        <w:t xml:space="preserve"> </w:t>
      </w:r>
      <w:r w:rsidRPr="00511394">
        <w:rPr>
          <w:rFonts w:ascii="Consolas" w:eastAsia="Consolas" w:hAnsi="Consolas" w:cs="Consolas"/>
          <w:color w:val="800000"/>
        </w:rPr>
        <w:t>"minLength"</w:t>
      </w:r>
      <w:r w:rsidRPr="00511394">
        <w:t xml:space="preserve"> </w:t>
      </w:r>
      <w:r>
        <w:t>with</w:t>
      </w:r>
      <w:r w:rsidRPr="00511394">
        <w:t xml:space="preserve"> </w:t>
      </w:r>
      <w:r>
        <w:t>v</w:t>
      </w:r>
      <w:r w:rsidRPr="00511394">
        <w:t>alue</w:t>
      </w:r>
      <w:r>
        <w:t xml:space="preserve"> equal to</w:t>
      </w:r>
      <w:r w:rsidRPr="00511394">
        <w:t xml:space="preserve"> the content of Property </w:t>
      </w:r>
      <w:r>
        <w:t xml:space="preserve">Length </w:t>
      </w:r>
      <w:r w:rsidRPr="00511394">
        <w:t xml:space="preserve">and </w:t>
      </w:r>
      <w:r w:rsidRPr="00511394">
        <w:rPr>
          <w:rFonts w:ascii="Consolas" w:eastAsia="Consolas" w:hAnsi="Consolas" w:cs="Consolas"/>
          <w:color w:val="800000"/>
        </w:rPr>
        <w:t>"maxLength"</w:t>
      </w:r>
      <w:r>
        <w:t xml:space="preserve"> with</w:t>
      </w:r>
      <w:r w:rsidRPr="00511394">
        <w:t xml:space="preserve"> </w:t>
      </w:r>
      <w:r>
        <w:t>v</w:t>
      </w:r>
      <w:r w:rsidRPr="00511394">
        <w:t>alue</w:t>
      </w:r>
      <w:r>
        <w:t xml:space="preserve"> equal to</w:t>
      </w:r>
      <w:r w:rsidRPr="00511394">
        <w:t xml:space="preserve"> the content of Property </w:t>
      </w:r>
      <w:r>
        <w:t>Length.</w:t>
      </w:r>
    </w:p>
    <w:p w14:paraId="7658FFCC" w14:textId="3D6AAEEA" w:rsidR="008C26DA" w:rsidRPr="00511394" w:rsidRDefault="00AD395C" w:rsidP="003B3C35">
      <w:r>
        <w:br/>
      </w:r>
      <w:r w:rsidR="008C26DA" w:rsidRPr="00511394">
        <w:t xml:space="preserve">Example </w:t>
      </w:r>
      <w:r>
        <w:t xml:space="preserve">of </w:t>
      </w:r>
      <w:r w:rsidR="008C26DA" w:rsidRPr="00511394">
        <w:t xml:space="preserve">a binary datatype of minimum 1 character and maximum 102400 characters. </w:t>
      </w:r>
    </w:p>
    <w:p w14:paraId="54878290" w14:textId="77777777" w:rsidR="00EF250E" w:rsidRPr="003B3C35" w:rsidRDefault="00EF250E"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"Max100KBinary"</w:t>
      </w:r>
      <w:r w:rsidRPr="003B3C35">
        <w:rPr>
          <w:rFonts w:ascii="Consolas" w:hAnsi="Consolas" w:cs="Consolas"/>
          <w:color w:val="000000"/>
          <w:sz w:val="20"/>
          <w:szCs w:val="20"/>
          <w:highlight w:val="white"/>
        </w:rPr>
        <w:t>: {</w:t>
      </w:r>
    </w:p>
    <w:p w14:paraId="692B6295" w14:textId="40C5130F" w:rsidR="004657D3" w:rsidRPr="003B3C35" w:rsidRDefault="00EF250E" w:rsidP="004657D3">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"type"</w:t>
      </w:r>
      <w:r w:rsidRPr="003B3C35">
        <w:rPr>
          <w:rFonts w:ascii="Consolas" w:hAnsi="Consolas" w:cs="Consolas"/>
          <w:color w:val="000000"/>
          <w:sz w:val="20"/>
          <w:szCs w:val="20"/>
          <w:highlight w:val="white"/>
        </w:rPr>
        <w:t>: "string"</w:t>
      </w:r>
      <w:r w:rsidR="00EB1F75" w:rsidRPr="003B3C35">
        <w:rPr>
          <w:rFonts w:ascii="Consolas" w:hAnsi="Consolas" w:cs="Consolas"/>
          <w:color w:val="0000FF"/>
          <w:sz w:val="20"/>
          <w:szCs w:val="20"/>
          <w:highlight w:val="white"/>
        </w:rPr>
        <w:t>,</w:t>
      </w:r>
    </w:p>
    <w:p w14:paraId="6DA8BA22" w14:textId="63790E4C" w:rsidR="00EF250E" w:rsidRPr="003B3C35" w:rsidRDefault="004657D3"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"minLength"</w:t>
      </w:r>
      <w:r w:rsidRPr="003B3C35">
        <w:rPr>
          <w:rFonts w:ascii="Consolas" w:hAnsi="Consolas" w:cs="Consolas"/>
          <w:color w:val="000000"/>
          <w:sz w:val="20"/>
          <w:szCs w:val="20"/>
          <w:highlight w:val="white"/>
        </w:rPr>
        <w:t xml:space="preserve">: </w:t>
      </w:r>
      <w:r w:rsidRPr="003B3C35">
        <w:rPr>
          <w:rFonts w:ascii="Consolas" w:hAnsi="Consolas" w:cs="Consolas"/>
          <w:color w:val="FF8000"/>
          <w:sz w:val="20"/>
          <w:szCs w:val="20"/>
          <w:highlight w:val="white"/>
        </w:rPr>
        <w:t>1</w:t>
      </w:r>
      <w:r w:rsidR="00EB1F75" w:rsidRPr="003B3C35">
        <w:rPr>
          <w:rFonts w:ascii="Consolas" w:hAnsi="Consolas" w:cs="Consolas"/>
          <w:color w:val="0000FF"/>
          <w:sz w:val="20"/>
          <w:szCs w:val="20"/>
          <w:highlight w:val="white"/>
        </w:rPr>
        <w:t>,</w:t>
      </w:r>
    </w:p>
    <w:p w14:paraId="0D81A468" w14:textId="158A0D80" w:rsidR="00EF250E" w:rsidRPr="003B3C35" w:rsidRDefault="00EF250E" w:rsidP="004657D3">
      <w:pPr>
        <w:tabs>
          <w:tab w:val="clear" w:pos="403"/>
        </w:tabs>
        <w:autoSpaceDE w:val="0"/>
        <w:autoSpaceDN w:val="0"/>
        <w:adjustRightInd w:val="0"/>
        <w:spacing w:after="0" w:line="240" w:lineRule="auto"/>
        <w:jc w:val="left"/>
        <w:rPr>
          <w:rFonts w:ascii="Consolas" w:hAnsi="Consolas" w:cs="Consolas"/>
          <w:color w:val="FF8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"maxLength"</w:t>
      </w:r>
      <w:r w:rsidRPr="003B3C35">
        <w:rPr>
          <w:rFonts w:ascii="Consolas" w:hAnsi="Consolas" w:cs="Consolas"/>
          <w:color w:val="000000"/>
          <w:sz w:val="20"/>
          <w:szCs w:val="20"/>
          <w:highlight w:val="white"/>
        </w:rPr>
        <w:t xml:space="preserve">: </w:t>
      </w:r>
      <w:r w:rsidRPr="003B3C35">
        <w:rPr>
          <w:rFonts w:ascii="Consolas" w:hAnsi="Consolas" w:cs="Consolas"/>
          <w:color w:val="FF8000"/>
          <w:sz w:val="20"/>
          <w:szCs w:val="20"/>
          <w:highlight w:val="white"/>
        </w:rPr>
        <w:t>102400</w:t>
      </w:r>
      <w:r w:rsidR="00240BEA" w:rsidRPr="003B3C35">
        <w:rPr>
          <w:rFonts w:ascii="Consolas" w:hAnsi="Consolas" w:cs="Consolas"/>
          <w:color w:val="0000FF"/>
          <w:sz w:val="20"/>
          <w:szCs w:val="20"/>
          <w:highlight w:val="white"/>
        </w:rPr>
        <w:t>,</w:t>
      </w:r>
    </w:p>
    <w:p w14:paraId="43B400F7" w14:textId="2DB5FB25" w:rsidR="00161781" w:rsidRPr="00A95948" w:rsidRDefault="00161781" w:rsidP="0016178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A95948">
        <w:rPr>
          <w:rFonts w:ascii="Consolas" w:hAnsi="Consolas" w:cs="Consolas"/>
          <w:color w:val="800000"/>
          <w:sz w:val="20"/>
          <w:szCs w:val="20"/>
          <w:highlight w:val="white"/>
        </w:rPr>
        <w:t xml:space="preserve">  "description"</w:t>
      </w:r>
      <w:r w:rsidRPr="00A95948">
        <w:rPr>
          <w:rFonts w:ascii="Consolas" w:hAnsi="Consolas" w:cs="Consolas"/>
          <w:color w:val="0000FF"/>
          <w:sz w:val="20"/>
          <w:szCs w:val="20"/>
          <w:highlight w:val="white"/>
        </w:rPr>
        <w:t>:</w:t>
      </w:r>
      <w:r w:rsidRPr="00A95948">
        <w:rPr>
          <w:rFonts w:ascii="Consolas" w:hAnsi="Consolas" w:cs="Consolas"/>
          <w:color w:val="000000"/>
          <w:sz w:val="20"/>
          <w:szCs w:val="20"/>
          <w:highlight w:val="white"/>
        </w:rPr>
        <w:t xml:space="preserve"> "</w:t>
      </w:r>
      <w:r w:rsidR="00240BEA" w:rsidRPr="003B3C35">
        <w:rPr>
          <w:rFonts w:ascii="Consolas" w:hAnsi="Consolas" w:cs="Consolas"/>
          <w:color w:val="000000"/>
          <w:sz w:val="20"/>
          <w:szCs w:val="20"/>
          <w:highlight w:val="white"/>
        </w:rPr>
        <w:t>Binary data of 100K maximum.</w:t>
      </w:r>
      <w:r w:rsidRPr="00A95948">
        <w:rPr>
          <w:rFonts w:ascii="Consolas" w:hAnsi="Consolas" w:cs="Consolas"/>
          <w:color w:val="000000"/>
          <w:sz w:val="20"/>
          <w:szCs w:val="20"/>
          <w:highlight w:val="white"/>
        </w:rPr>
        <w:t>"</w:t>
      </w:r>
      <w:r w:rsidRPr="00A95948">
        <w:rPr>
          <w:rFonts w:ascii="Consolas" w:hAnsi="Consolas" w:cs="Consolas"/>
          <w:color w:val="0000FF"/>
          <w:sz w:val="20"/>
          <w:szCs w:val="20"/>
          <w:highlight w:val="white"/>
        </w:rPr>
        <w:t>,</w:t>
      </w:r>
    </w:p>
    <w:p w14:paraId="6B95ED87" w14:textId="62792415" w:rsidR="00161781" w:rsidRPr="00A95948" w:rsidRDefault="00161781" w:rsidP="00161781">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A95948">
        <w:rPr>
          <w:rFonts w:ascii="Consolas" w:hAnsi="Consolas" w:cs="Consolas"/>
          <w:color w:val="800000"/>
          <w:sz w:val="20"/>
          <w:szCs w:val="20"/>
          <w:highlight w:val="white"/>
        </w:rPr>
        <w:t xml:space="preserve">  "$anchor"</w:t>
      </w:r>
      <w:r w:rsidRPr="00A95948">
        <w:rPr>
          <w:rFonts w:ascii="Consolas" w:hAnsi="Consolas" w:cs="Consolas"/>
          <w:color w:val="0000FF"/>
          <w:sz w:val="20"/>
          <w:szCs w:val="20"/>
          <w:highlight w:val="white"/>
        </w:rPr>
        <w:t>:</w:t>
      </w:r>
      <w:r w:rsidRPr="00A95948">
        <w:rPr>
          <w:rFonts w:ascii="Consolas" w:hAnsi="Consolas" w:cs="Consolas"/>
          <w:color w:val="000000"/>
          <w:sz w:val="20"/>
          <w:szCs w:val="20"/>
          <w:highlight w:val="white"/>
        </w:rPr>
        <w:t xml:space="preserve"> "</w:t>
      </w:r>
      <w:r w:rsidR="00240BEA" w:rsidRPr="003B3C35">
        <w:rPr>
          <w:rFonts w:ascii="Consolas" w:hAnsi="Consolas" w:cs="Consolas"/>
          <w:color w:val="000000"/>
          <w:sz w:val="20"/>
          <w:szCs w:val="20"/>
          <w:highlight w:val="white"/>
        </w:rPr>
        <w:t>Max100KBinary</w:t>
      </w:r>
      <w:r w:rsidRPr="00A95948">
        <w:rPr>
          <w:rFonts w:ascii="Consolas" w:hAnsi="Consolas" w:cs="Consolas"/>
          <w:color w:val="000000"/>
          <w:sz w:val="20"/>
          <w:szCs w:val="20"/>
          <w:highlight w:val="white"/>
        </w:rPr>
        <w:t>"</w:t>
      </w:r>
    </w:p>
    <w:p w14:paraId="30D63B37" w14:textId="77777777" w:rsidR="00161781" w:rsidRPr="003B3C35" w:rsidRDefault="00161781" w:rsidP="004657D3">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p>
    <w:p w14:paraId="418CECD8" w14:textId="77777777" w:rsidR="00EF250E" w:rsidRPr="003B3C35" w:rsidRDefault="00EF250E" w:rsidP="003A55C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w:t>
      </w:r>
    </w:p>
    <w:p w14:paraId="5060104F" w14:textId="77777777" w:rsidR="00EF250E" w:rsidRDefault="00EF250E" w:rsidP="003A55CA">
      <w:pPr>
        <w:tabs>
          <w:tab w:val="clear" w:pos="403"/>
        </w:tabs>
        <w:autoSpaceDE w:val="0"/>
        <w:autoSpaceDN w:val="0"/>
        <w:adjustRightInd w:val="0"/>
        <w:spacing w:after="0" w:line="240" w:lineRule="auto"/>
        <w:jc w:val="left"/>
        <w:rPr>
          <w:rFonts w:ascii="Consolas" w:hAnsi="Consolas" w:cs="Consolas"/>
          <w:color w:val="000000"/>
          <w:highlight w:val="white"/>
        </w:rPr>
      </w:pPr>
    </w:p>
    <w:p w14:paraId="12006AC6" w14:textId="77777777" w:rsidR="00B70C7E" w:rsidRDefault="00B70C7E">
      <w:pPr>
        <w:tabs>
          <w:tab w:val="clear" w:pos="403"/>
        </w:tabs>
        <w:spacing w:after="0" w:line="240" w:lineRule="auto"/>
        <w:jc w:val="left"/>
        <w:rPr>
          <w:rFonts w:eastAsia="MS Mincho"/>
          <w:b/>
          <w:sz w:val="24"/>
          <w:lang w:eastAsia="ja-JP"/>
        </w:rPr>
      </w:pPr>
      <w:r>
        <w:br w:type="page"/>
      </w:r>
    </w:p>
    <w:p w14:paraId="418357F2" w14:textId="6F8665E8" w:rsidR="00744EB4" w:rsidRPr="00B51582" w:rsidRDefault="00744EB4" w:rsidP="003A55CA">
      <w:pPr>
        <w:pStyle w:val="Heading2"/>
      </w:pPr>
      <w:bookmarkStart w:id="79" w:name="_Toc193447699"/>
      <w:r w:rsidRPr="00B51582">
        <w:lastRenderedPageBreak/>
        <w:t>String</w:t>
      </w:r>
      <w:r w:rsidR="00BC6204">
        <w:t xml:space="preserve"> &amp; Text</w:t>
      </w:r>
      <w:bookmarkEnd w:id="79"/>
    </w:p>
    <w:p w14:paraId="59D4DB1A" w14:textId="77777777" w:rsidR="008C26DA" w:rsidRPr="00511394" w:rsidRDefault="008C26DA" w:rsidP="003A55CA">
      <w:pPr>
        <w:spacing w:after="266"/>
        <w:ind w:left="-5" w:right="42"/>
        <w:jc w:val="left"/>
      </w:pPr>
      <w:r w:rsidRPr="00511394">
        <w:t xml:space="preserve">DataType Text is transformed into a JSON object with following characteristics: </w:t>
      </w:r>
    </w:p>
    <w:p w14:paraId="0ECF21CF" w14:textId="77777777" w:rsidR="00435E65" w:rsidRDefault="00FA09E0" w:rsidP="00F2077C">
      <w:pPr>
        <w:numPr>
          <w:ilvl w:val="0"/>
          <w:numId w:val="16"/>
        </w:numPr>
        <w:tabs>
          <w:tab w:val="clear" w:pos="403"/>
        </w:tabs>
        <w:spacing w:after="15" w:line="248" w:lineRule="auto"/>
        <w:ind w:right="42"/>
        <w:jc w:val="left"/>
      </w:pPr>
      <w:r>
        <w:t>Name property of the string with an object comprising the following properties</w:t>
      </w:r>
      <w:r w:rsidRPr="00511394">
        <w:t xml:space="preserve"> </w:t>
      </w:r>
    </w:p>
    <w:p w14:paraId="52B3E920" w14:textId="77777777" w:rsidR="00435E65" w:rsidRPr="00511394" w:rsidRDefault="00435E65" w:rsidP="00F2077C">
      <w:pPr>
        <w:numPr>
          <w:ilvl w:val="1"/>
          <w:numId w:val="16"/>
        </w:numPr>
        <w:tabs>
          <w:tab w:val="clear" w:pos="403"/>
        </w:tabs>
        <w:spacing w:after="15" w:line="248" w:lineRule="auto"/>
        <w:ind w:right="42"/>
        <w:jc w:val="left"/>
      </w:pPr>
      <w:r w:rsidRPr="00511394">
        <w:rPr>
          <w:rFonts w:ascii="Consolas" w:eastAsia="Consolas" w:hAnsi="Consolas" w:cs="Consolas"/>
          <w:color w:val="800000"/>
        </w:rPr>
        <w:t>"type"</w:t>
      </w:r>
      <w:r w:rsidRPr="00511394">
        <w:t xml:space="preserve"> </w:t>
      </w:r>
      <w:r>
        <w:t>keyword set to the value</w:t>
      </w:r>
      <w:r w:rsidRPr="00511394">
        <w:t xml:space="preserve"> </w:t>
      </w:r>
      <w:r>
        <w:rPr>
          <w:rFonts w:ascii="Consolas" w:hAnsi="Consolas" w:cs="Consolas"/>
          <w:color w:val="000000"/>
          <w:highlight w:val="white"/>
        </w:rPr>
        <w:t>"string"</w:t>
      </w:r>
      <w:r w:rsidRPr="00511394">
        <w:t xml:space="preserve"> </w:t>
      </w:r>
    </w:p>
    <w:p w14:paraId="6CB2BB23" w14:textId="77777777" w:rsidR="00435E65" w:rsidRPr="00511394" w:rsidRDefault="00435E65" w:rsidP="00F2077C">
      <w:pPr>
        <w:numPr>
          <w:ilvl w:val="1"/>
          <w:numId w:val="16"/>
        </w:numPr>
        <w:tabs>
          <w:tab w:val="clear" w:pos="403"/>
        </w:tabs>
        <w:spacing w:after="15" w:line="248" w:lineRule="auto"/>
        <w:ind w:right="42"/>
        <w:jc w:val="left"/>
      </w:pPr>
      <w:r w:rsidRPr="00511394">
        <w:t>If Property minLength is not empty</w:t>
      </w:r>
      <w:r>
        <w:t xml:space="preserve">, then </w:t>
      </w:r>
      <w:r w:rsidRPr="00511394">
        <w:rPr>
          <w:rFonts w:ascii="Consolas" w:eastAsia="Consolas" w:hAnsi="Consolas" w:cs="Consolas"/>
          <w:color w:val="800000"/>
        </w:rPr>
        <w:t>"minLength"</w:t>
      </w:r>
      <w:r w:rsidRPr="00511394">
        <w:t xml:space="preserve"> </w:t>
      </w:r>
      <w:r>
        <w:t>with</w:t>
      </w:r>
      <w:r w:rsidRPr="00511394">
        <w:t xml:space="preserve"> </w:t>
      </w:r>
      <w:r>
        <w:t>v</w:t>
      </w:r>
      <w:r w:rsidRPr="00511394">
        <w:t>alue</w:t>
      </w:r>
      <w:r>
        <w:t xml:space="preserve"> equal to</w:t>
      </w:r>
      <w:r w:rsidRPr="00511394">
        <w:t xml:space="preserve"> the content of Property minLength. </w:t>
      </w:r>
    </w:p>
    <w:p w14:paraId="1FC2290D" w14:textId="77777777" w:rsidR="00435E65" w:rsidRPr="00511394" w:rsidRDefault="00435E65" w:rsidP="00F2077C">
      <w:pPr>
        <w:numPr>
          <w:ilvl w:val="1"/>
          <w:numId w:val="16"/>
        </w:numPr>
        <w:tabs>
          <w:tab w:val="clear" w:pos="403"/>
        </w:tabs>
        <w:spacing w:after="15" w:line="248" w:lineRule="auto"/>
        <w:ind w:right="42"/>
        <w:jc w:val="left"/>
      </w:pPr>
      <w:r w:rsidRPr="00511394">
        <w:t xml:space="preserve">If Property maxLength is not empty, </w:t>
      </w:r>
      <w:r>
        <w:t>then</w:t>
      </w:r>
      <w:r w:rsidRPr="00511394">
        <w:t xml:space="preserve"> </w:t>
      </w:r>
      <w:r w:rsidRPr="004657D3">
        <w:rPr>
          <w:rFonts w:ascii="Consolas" w:eastAsia="Consolas" w:hAnsi="Consolas" w:cs="Consolas"/>
          <w:color w:val="800000"/>
        </w:rPr>
        <w:t>"maxLength"</w:t>
      </w:r>
      <w:r w:rsidRPr="00511394">
        <w:t xml:space="preserve"> </w:t>
      </w:r>
      <w:r>
        <w:t>with</w:t>
      </w:r>
      <w:r w:rsidRPr="00511394">
        <w:t xml:space="preserve"> </w:t>
      </w:r>
      <w:r>
        <w:t>v</w:t>
      </w:r>
      <w:r w:rsidRPr="00511394">
        <w:t>alue</w:t>
      </w:r>
      <w:r>
        <w:t xml:space="preserve"> equal to</w:t>
      </w:r>
      <w:r w:rsidRPr="00511394">
        <w:t xml:space="preserve"> the content of Property m</w:t>
      </w:r>
      <w:r>
        <w:t>ax</w:t>
      </w:r>
      <w:r w:rsidRPr="00511394">
        <w:t>Length.</w:t>
      </w:r>
    </w:p>
    <w:p w14:paraId="0E97CC2C" w14:textId="788AF1CD" w:rsidR="008C26DA" w:rsidRPr="00511394" w:rsidRDefault="008C26DA" w:rsidP="00F2077C">
      <w:pPr>
        <w:numPr>
          <w:ilvl w:val="1"/>
          <w:numId w:val="16"/>
        </w:numPr>
        <w:tabs>
          <w:tab w:val="clear" w:pos="403"/>
        </w:tabs>
        <w:spacing w:after="35" w:line="243" w:lineRule="auto"/>
        <w:ind w:right="42"/>
        <w:jc w:val="left"/>
      </w:pPr>
      <w:r w:rsidRPr="00511394">
        <w:t xml:space="preserve">If Property length is not </w:t>
      </w:r>
      <w:r w:rsidR="00EB1EA1" w:rsidRPr="00511394">
        <w:t>empty</w:t>
      </w:r>
      <w:r w:rsidRPr="00511394">
        <w:t xml:space="preserve">, </w:t>
      </w:r>
      <w:r w:rsidR="00EB1EA1">
        <w:t>then</w:t>
      </w:r>
      <w:r w:rsidRPr="00511394">
        <w:t xml:space="preserve"> </w:t>
      </w:r>
      <w:r w:rsidRPr="00511394">
        <w:rPr>
          <w:rFonts w:ascii="Consolas" w:eastAsia="Consolas" w:hAnsi="Consolas" w:cs="Consolas"/>
          <w:color w:val="800000"/>
        </w:rPr>
        <w:t>"minLength"</w:t>
      </w:r>
      <w:r w:rsidRPr="00511394">
        <w:t xml:space="preserve"> </w:t>
      </w:r>
      <w:r w:rsidR="00F64EC5">
        <w:t>with</w:t>
      </w:r>
      <w:r w:rsidR="00F64EC5" w:rsidRPr="00511394">
        <w:t xml:space="preserve"> </w:t>
      </w:r>
      <w:r w:rsidR="00F64EC5">
        <w:t>v</w:t>
      </w:r>
      <w:r w:rsidR="00F64EC5" w:rsidRPr="00511394">
        <w:t>alue</w:t>
      </w:r>
      <w:r w:rsidR="00F64EC5">
        <w:t xml:space="preserve"> equal to</w:t>
      </w:r>
      <w:r w:rsidR="00F64EC5" w:rsidRPr="00511394">
        <w:t xml:space="preserve"> the content of Property </w:t>
      </w:r>
      <w:r w:rsidR="00F64EC5">
        <w:t xml:space="preserve">Length </w:t>
      </w:r>
      <w:r w:rsidRPr="00511394">
        <w:t xml:space="preserve">and </w:t>
      </w:r>
      <w:r w:rsidRPr="00511394">
        <w:rPr>
          <w:rFonts w:ascii="Consolas" w:eastAsia="Consolas" w:hAnsi="Consolas" w:cs="Consolas"/>
          <w:color w:val="800000"/>
        </w:rPr>
        <w:t>"maxLength"</w:t>
      </w:r>
      <w:r w:rsidR="00F64EC5">
        <w:t xml:space="preserve"> with</w:t>
      </w:r>
      <w:r w:rsidR="00F64EC5" w:rsidRPr="00511394">
        <w:t xml:space="preserve"> </w:t>
      </w:r>
      <w:r w:rsidR="00F64EC5">
        <w:t>v</w:t>
      </w:r>
      <w:r w:rsidR="00F64EC5" w:rsidRPr="00511394">
        <w:t>alue</w:t>
      </w:r>
      <w:r w:rsidR="00F64EC5">
        <w:t xml:space="preserve"> equal to</w:t>
      </w:r>
      <w:r w:rsidR="00F64EC5" w:rsidRPr="00511394">
        <w:t xml:space="preserve"> the content of Property </w:t>
      </w:r>
      <w:r w:rsidR="00F64EC5">
        <w:t>Length.</w:t>
      </w:r>
    </w:p>
    <w:p w14:paraId="7080692E" w14:textId="5A8B539D" w:rsidR="008C26DA" w:rsidRPr="00511394" w:rsidRDefault="008C26DA" w:rsidP="00F2077C">
      <w:pPr>
        <w:numPr>
          <w:ilvl w:val="1"/>
          <w:numId w:val="16"/>
        </w:numPr>
        <w:tabs>
          <w:tab w:val="clear" w:pos="403"/>
        </w:tabs>
        <w:spacing w:after="15" w:line="248" w:lineRule="auto"/>
        <w:ind w:right="42"/>
        <w:jc w:val="left"/>
      </w:pPr>
      <w:r w:rsidRPr="00511394">
        <w:t xml:space="preserve">If Property Pattern is not </w:t>
      </w:r>
      <w:r w:rsidR="00EB1EA1" w:rsidRPr="00511394">
        <w:t>empty</w:t>
      </w:r>
      <w:r w:rsidRPr="00511394">
        <w:t xml:space="preserve">, </w:t>
      </w:r>
      <w:r w:rsidRPr="00511394">
        <w:rPr>
          <w:rFonts w:ascii="Consolas" w:eastAsia="Consolas" w:hAnsi="Consolas" w:cs="Consolas"/>
          <w:color w:val="800000"/>
        </w:rPr>
        <w:t>"pattern"</w:t>
      </w:r>
      <w:r w:rsidRPr="00511394">
        <w:t xml:space="preserve"> and </w:t>
      </w:r>
      <w:r w:rsidR="00F64EC5">
        <w:t>v</w:t>
      </w:r>
      <w:r w:rsidR="00F64EC5" w:rsidRPr="00511394">
        <w:t>alue</w:t>
      </w:r>
      <w:r w:rsidR="00F64EC5">
        <w:t xml:space="preserve"> equal to</w:t>
      </w:r>
      <w:r w:rsidR="00F64EC5" w:rsidRPr="00511394">
        <w:t xml:space="preserve"> the content </w:t>
      </w:r>
      <w:r w:rsidRPr="00511394">
        <w:t xml:space="preserve">of Property Pattern. </w:t>
      </w:r>
    </w:p>
    <w:p w14:paraId="09500891" w14:textId="77777777" w:rsidR="008C26DA" w:rsidRPr="00511394" w:rsidRDefault="008C26DA" w:rsidP="003A55CA">
      <w:pPr>
        <w:spacing w:after="218" w:line="259" w:lineRule="auto"/>
        <w:jc w:val="left"/>
      </w:pPr>
      <w:r w:rsidRPr="00511394">
        <w:rPr>
          <w:b/>
        </w:rPr>
        <w:t xml:space="preserve"> </w:t>
      </w:r>
    </w:p>
    <w:p w14:paraId="73A38570" w14:textId="2F9950F7" w:rsidR="008C26DA" w:rsidRDefault="008C26DA" w:rsidP="003B3C35">
      <w:r w:rsidRPr="00511394">
        <w:t xml:space="preserve">Example </w:t>
      </w:r>
      <w:r w:rsidR="00B70C7E">
        <w:t xml:space="preserve">of </w:t>
      </w:r>
      <w:r w:rsidRPr="00511394">
        <w:t xml:space="preserve">a datatype that </w:t>
      </w:r>
      <w:r w:rsidR="00617329">
        <w:t xml:space="preserve">restricts </w:t>
      </w:r>
      <w:r w:rsidR="00455AC6">
        <w:t>the characters and length by use of a regular expression pattern.</w:t>
      </w:r>
      <w:r w:rsidRPr="00511394">
        <w:t xml:space="preserve"> </w:t>
      </w:r>
    </w:p>
    <w:p w14:paraId="41D73AD3" w14:textId="77777777" w:rsidR="00745BB7" w:rsidRDefault="00745BB7" w:rsidP="00745BB7">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"Max6AlphaText"</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p>
    <w:p w14:paraId="78F88EAF" w14:textId="7F168D9C" w:rsidR="00745BB7" w:rsidRDefault="00485FDA" w:rsidP="00745BB7">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 xml:space="preserve">  </w:t>
      </w:r>
      <w:r w:rsidR="00745BB7">
        <w:rPr>
          <w:rFonts w:ascii="Consolas" w:hAnsi="Consolas" w:cs="Consolas"/>
          <w:color w:val="800000"/>
          <w:sz w:val="20"/>
          <w:szCs w:val="20"/>
          <w:highlight w:val="white"/>
        </w:rPr>
        <w:t>"type"</w:t>
      </w:r>
      <w:r w:rsidR="00745BB7">
        <w:rPr>
          <w:rFonts w:ascii="Consolas" w:hAnsi="Consolas" w:cs="Consolas"/>
          <w:color w:val="0000FF"/>
          <w:sz w:val="20"/>
          <w:szCs w:val="20"/>
          <w:highlight w:val="white"/>
        </w:rPr>
        <w:t>:</w:t>
      </w:r>
      <w:r w:rsidR="00745BB7">
        <w:rPr>
          <w:rFonts w:ascii="Consolas" w:hAnsi="Consolas" w:cs="Consolas"/>
          <w:color w:val="000000"/>
          <w:sz w:val="20"/>
          <w:szCs w:val="20"/>
          <w:highlight w:val="white"/>
        </w:rPr>
        <w:t>"string"</w:t>
      </w:r>
      <w:r w:rsidR="00745BB7">
        <w:rPr>
          <w:rFonts w:ascii="Consolas" w:hAnsi="Consolas" w:cs="Consolas"/>
          <w:color w:val="0000FF"/>
          <w:sz w:val="20"/>
          <w:szCs w:val="20"/>
          <w:highlight w:val="white"/>
        </w:rPr>
        <w:t>,</w:t>
      </w:r>
    </w:p>
    <w:p w14:paraId="7286CE33" w14:textId="7CA512D0" w:rsidR="00745BB7" w:rsidRDefault="00485FDA" w:rsidP="00745BB7">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 xml:space="preserve">  </w:t>
      </w:r>
      <w:r w:rsidR="00745BB7">
        <w:rPr>
          <w:rFonts w:ascii="Consolas" w:hAnsi="Consolas" w:cs="Consolas"/>
          <w:color w:val="800000"/>
          <w:sz w:val="20"/>
          <w:szCs w:val="20"/>
          <w:highlight w:val="white"/>
        </w:rPr>
        <w:t>"pattern"</w:t>
      </w:r>
      <w:r w:rsidR="00745BB7">
        <w:rPr>
          <w:rFonts w:ascii="Consolas" w:hAnsi="Consolas" w:cs="Consolas"/>
          <w:color w:val="0000FF"/>
          <w:sz w:val="20"/>
          <w:szCs w:val="20"/>
          <w:highlight w:val="white"/>
        </w:rPr>
        <w:t>:</w:t>
      </w:r>
      <w:r w:rsidR="00745BB7">
        <w:rPr>
          <w:rFonts w:ascii="Consolas" w:hAnsi="Consolas" w:cs="Consolas"/>
          <w:color w:val="000000"/>
          <w:sz w:val="20"/>
          <w:szCs w:val="20"/>
          <w:highlight w:val="white"/>
        </w:rPr>
        <w:t xml:space="preserve"> "^[a-zA-Z]{1,6}$"</w:t>
      </w:r>
      <w:r w:rsidR="00745BB7">
        <w:rPr>
          <w:rFonts w:ascii="Consolas" w:hAnsi="Consolas" w:cs="Consolas"/>
          <w:color w:val="0000FF"/>
          <w:sz w:val="20"/>
          <w:szCs w:val="20"/>
          <w:highlight w:val="white"/>
        </w:rPr>
        <w:t>,</w:t>
      </w:r>
    </w:p>
    <w:p w14:paraId="38A179D5" w14:textId="135FA6D3" w:rsidR="00745BB7" w:rsidRDefault="00485FDA" w:rsidP="00745BB7">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 xml:space="preserve">  </w:t>
      </w:r>
      <w:r w:rsidR="00745BB7">
        <w:rPr>
          <w:rFonts w:ascii="Consolas" w:hAnsi="Consolas" w:cs="Consolas"/>
          <w:color w:val="800000"/>
          <w:sz w:val="20"/>
          <w:szCs w:val="20"/>
          <w:highlight w:val="white"/>
        </w:rPr>
        <w:t>"description"</w:t>
      </w:r>
      <w:r w:rsidR="00745BB7">
        <w:rPr>
          <w:rFonts w:ascii="Consolas" w:hAnsi="Consolas" w:cs="Consolas"/>
          <w:color w:val="0000FF"/>
          <w:sz w:val="20"/>
          <w:szCs w:val="20"/>
          <w:highlight w:val="white"/>
        </w:rPr>
        <w:t>:</w:t>
      </w:r>
      <w:r w:rsidR="00745BB7">
        <w:rPr>
          <w:rFonts w:ascii="Consolas" w:hAnsi="Consolas" w:cs="Consolas"/>
          <w:color w:val="000000"/>
          <w:sz w:val="20"/>
          <w:szCs w:val="20"/>
          <w:highlight w:val="white"/>
        </w:rPr>
        <w:t xml:space="preserve"> "Specifies an alpha string between 1 and 6 characters."</w:t>
      </w:r>
      <w:r w:rsidR="00745BB7">
        <w:rPr>
          <w:rFonts w:ascii="Consolas" w:hAnsi="Consolas" w:cs="Consolas"/>
          <w:color w:val="0000FF"/>
          <w:sz w:val="20"/>
          <w:szCs w:val="20"/>
          <w:highlight w:val="white"/>
        </w:rPr>
        <w:t>,</w:t>
      </w:r>
    </w:p>
    <w:p w14:paraId="25CBAB3C" w14:textId="2E590C89" w:rsidR="00745BB7" w:rsidRDefault="00485FDA" w:rsidP="00745BB7">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 xml:space="preserve">  </w:t>
      </w:r>
      <w:r w:rsidR="00745BB7">
        <w:rPr>
          <w:rFonts w:ascii="Consolas" w:hAnsi="Consolas" w:cs="Consolas"/>
          <w:color w:val="800000"/>
          <w:sz w:val="20"/>
          <w:szCs w:val="20"/>
          <w:highlight w:val="white"/>
        </w:rPr>
        <w:t>"$anchor"</w:t>
      </w:r>
      <w:r w:rsidR="00745BB7">
        <w:rPr>
          <w:rFonts w:ascii="Consolas" w:hAnsi="Consolas" w:cs="Consolas"/>
          <w:color w:val="0000FF"/>
          <w:sz w:val="20"/>
          <w:szCs w:val="20"/>
          <w:highlight w:val="white"/>
        </w:rPr>
        <w:t>:</w:t>
      </w:r>
      <w:r w:rsidR="00745BB7">
        <w:rPr>
          <w:rFonts w:ascii="Consolas" w:hAnsi="Consolas" w:cs="Consolas"/>
          <w:color w:val="000000"/>
          <w:sz w:val="20"/>
          <w:szCs w:val="20"/>
          <w:highlight w:val="white"/>
        </w:rPr>
        <w:t xml:space="preserve"> "Max6AlphaText"</w:t>
      </w:r>
    </w:p>
    <w:p w14:paraId="1174E1E2" w14:textId="77777777" w:rsidR="00745BB7" w:rsidRDefault="00745BB7" w:rsidP="00745BB7">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FF"/>
          <w:sz w:val="20"/>
          <w:szCs w:val="20"/>
          <w:highlight w:val="white"/>
        </w:rPr>
        <w:t>},</w:t>
      </w:r>
    </w:p>
    <w:p w14:paraId="75CA3929" w14:textId="4B5A5F5F" w:rsidR="009B0C3D" w:rsidRDefault="009B0C3D" w:rsidP="003A55CA">
      <w:pPr>
        <w:tabs>
          <w:tab w:val="clear" w:pos="403"/>
        </w:tabs>
        <w:autoSpaceDE w:val="0"/>
        <w:autoSpaceDN w:val="0"/>
        <w:adjustRightInd w:val="0"/>
        <w:spacing w:after="0" w:line="240" w:lineRule="auto"/>
        <w:jc w:val="left"/>
        <w:rPr>
          <w:rFonts w:ascii="Consolas" w:hAnsi="Consolas" w:cs="Consolas"/>
          <w:color w:val="000000"/>
          <w:highlight w:val="white"/>
        </w:rPr>
      </w:pPr>
      <w:r>
        <w:rPr>
          <w:rFonts w:ascii="Consolas" w:hAnsi="Consolas" w:cs="Consolas"/>
          <w:color w:val="000000"/>
          <w:highlight w:val="white"/>
        </w:rPr>
        <w:t xml:space="preserve"> </w:t>
      </w:r>
    </w:p>
    <w:p w14:paraId="59C4466B" w14:textId="77777777" w:rsidR="006573E8" w:rsidRPr="00511394" w:rsidRDefault="006573E8" w:rsidP="003A55CA">
      <w:pPr>
        <w:spacing w:after="0" w:line="259" w:lineRule="auto"/>
        <w:ind w:left="-1" w:right="3161"/>
        <w:jc w:val="left"/>
      </w:pPr>
    </w:p>
    <w:p w14:paraId="72A73216" w14:textId="77777777" w:rsidR="007118F3" w:rsidRDefault="007118F3">
      <w:pPr>
        <w:tabs>
          <w:tab w:val="clear" w:pos="403"/>
        </w:tabs>
        <w:spacing w:after="0" w:line="240" w:lineRule="auto"/>
        <w:jc w:val="left"/>
        <w:rPr>
          <w:rFonts w:eastAsia="MS Mincho"/>
          <w:b/>
          <w:sz w:val="24"/>
          <w:lang w:eastAsia="ja-JP"/>
        </w:rPr>
      </w:pPr>
      <w:r>
        <w:br w:type="page"/>
      </w:r>
    </w:p>
    <w:p w14:paraId="7A6AE6AB" w14:textId="62871115" w:rsidR="00744EB4" w:rsidRPr="00511394" w:rsidRDefault="00744EB4" w:rsidP="003A55CA">
      <w:pPr>
        <w:pStyle w:val="Heading2"/>
      </w:pPr>
      <w:bookmarkStart w:id="80" w:name="_Toc193447700"/>
      <w:r w:rsidRPr="00511394">
        <w:lastRenderedPageBreak/>
        <w:t>CodeSet</w:t>
      </w:r>
      <w:bookmarkEnd w:id="80"/>
    </w:p>
    <w:p w14:paraId="7220148C" w14:textId="77777777" w:rsidR="00744EB4" w:rsidRPr="00BA749D" w:rsidRDefault="00744EB4" w:rsidP="003A55CA">
      <w:pPr>
        <w:pStyle w:val="Heading3"/>
      </w:pPr>
      <w:bookmarkStart w:id="81" w:name="_Hlk190707180"/>
      <w:bookmarkStart w:id="82" w:name="_Toc193447701"/>
      <w:r w:rsidRPr="00BA749D">
        <w:rPr>
          <w:rFonts w:hint="eastAsia"/>
        </w:rPr>
        <w:t>C</w:t>
      </w:r>
      <w:r w:rsidRPr="00BA749D">
        <w:t>odeSet without ExternalCodeSet semantic markup</w:t>
      </w:r>
      <w:bookmarkEnd w:id="82"/>
    </w:p>
    <w:bookmarkEnd w:id="81"/>
    <w:p w14:paraId="60AC68EE" w14:textId="77777777" w:rsidR="008C26DA" w:rsidRPr="00511394" w:rsidRDefault="008C26DA" w:rsidP="003A55CA">
      <w:pPr>
        <w:spacing w:after="266"/>
        <w:ind w:left="-5" w:right="42"/>
        <w:jc w:val="left"/>
      </w:pPr>
      <w:r w:rsidRPr="00511394">
        <w:t xml:space="preserve">DataType CodeSet is transformed into a JSON object with following characteristics: </w:t>
      </w:r>
    </w:p>
    <w:p w14:paraId="6CC966C3" w14:textId="3E26EEE2" w:rsidR="00963EAB" w:rsidRDefault="00963EAB" w:rsidP="00F2077C">
      <w:pPr>
        <w:numPr>
          <w:ilvl w:val="0"/>
          <w:numId w:val="17"/>
        </w:numPr>
        <w:tabs>
          <w:tab w:val="clear" w:pos="403"/>
        </w:tabs>
        <w:spacing w:after="15" w:line="248" w:lineRule="auto"/>
        <w:ind w:right="42"/>
        <w:jc w:val="left"/>
      </w:pPr>
      <w:r>
        <w:t>Name property of the Code</w:t>
      </w:r>
      <w:r w:rsidR="00E67B54">
        <w:t>S</w:t>
      </w:r>
      <w:r>
        <w:t>et with an object comprising the following properties</w:t>
      </w:r>
      <w:r w:rsidR="00E67B54">
        <w:t>:</w:t>
      </w:r>
      <w:r w:rsidRPr="00511394">
        <w:t xml:space="preserve"> </w:t>
      </w:r>
    </w:p>
    <w:p w14:paraId="604D74CC" w14:textId="77777777" w:rsidR="002C472E" w:rsidRPr="00511394" w:rsidRDefault="002C472E" w:rsidP="00F2077C">
      <w:pPr>
        <w:numPr>
          <w:ilvl w:val="1"/>
          <w:numId w:val="17"/>
        </w:numPr>
        <w:tabs>
          <w:tab w:val="clear" w:pos="403"/>
        </w:tabs>
        <w:spacing w:after="15" w:line="248" w:lineRule="auto"/>
        <w:ind w:right="42"/>
        <w:jc w:val="left"/>
      </w:pPr>
      <w:r w:rsidRPr="00511394">
        <w:rPr>
          <w:rFonts w:ascii="Consolas" w:eastAsia="Consolas" w:hAnsi="Consolas" w:cs="Consolas"/>
          <w:color w:val="800000"/>
        </w:rPr>
        <w:t>"type"</w:t>
      </w:r>
      <w:r w:rsidRPr="00511394">
        <w:t xml:space="preserve"> </w:t>
      </w:r>
      <w:r>
        <w:t>keyword set to the value</w:t>
      </w:r>
      <w:r w:rsidRPr="00511394">
        <w:t xml:space="preserve"> </w:t>
      </w:r>
      <w:r>
        <w:rPr>
          <w:rFonts w:ascii="Consolas" w:hAnsi="Consolas" w:cs="Consolas"/>
          <w:color w:val="000000"/>
          <w:highlight w:val="white"/>
        </w:rPr>
        <w:t>"string"</w:t>
      </w:r>
      <w:r w:rsidRPr="00511394">
        <w:t xml:space="preserve"> </w:t>
      </w:r>
    </w:p>
    <w:p w14:paraId="7819D045" w14:textId="17BAC772" w:rsidR="008C26DA" w:rsidRPr="00511394" w:rsidRDefault="008C26DA" w:rsidP="00F2077C">
      <w:pPr>
        <w:numPr>
          <w:ilvl w:val="1"/>
          <w:numId w:val="17"/>
        </w:numPr>
        <w:tabs>
          <w:tab w:val="clear" w:pos="403"/>
        </w:tabs>
        <w:spacing w:after="15" w:line="248" w:lineRule="auto"/>
        <w:ind w:right="42"/>
        <w:jc w:val="left"/>
      </w:pPr>
      <w:r w:rsidRPr="00511394">
        <w:t>If CodeSet.</w:t>
      </w:r>
      <w:r w:rsidR="00D365A7">
        <w:t>Pattern</w:t>
      </w:r>
      <w:r w:rsidRPr="00511394">
        <w:t xml:space="preserve"> is not empty: </w:t>
      </w:r>
      <w:r w:rsidRPr="00511394">
        <w:rPr>
          <w:rFonts w:ascii="Consolas" w:eastAsia="Consolas" w:hAnsi="Consolas" w:cs="Consolas"/>
          <w:color w:val="800000"/>
        </w:rPr>
        <w:t>"pattern"</w:t>
      </w:r>
      <w:r w:rsidRPr="00511394">
        <w:t xml:space="preserve"> and </w:t>
      </w:r>
      <w:r w:rsidR="00963EAB">
        <w:t>v</w:t>
      </w:r>
      <w:r w:rsidR="00963EAB" w:rsidRPr="00511394">
        <w:t>alue</w:t>
      </w:r>
      <w:r w:rsidR="00963EAB">
        <w:t xml:space="preserve"> equal to</w:t>
      </w:r>
      <w:r w:rsidR="00963EAB" w:rsidRPr="00511394">
        <w:t xml:space="preserve"> the content </w:t>
      </w:r>
      <w:r w:rsidRPr="00511394">
        <w:t xml:space="preserve">of datatype CodeSet’s Property pattern </w:t>
      </w:r>
    </w:p>
    <w:p w14:paraId="61E90C52" w14:textId="566D9333" w:rsidR="00E2798E" w:rsidRDefault="00E2798E" w:rsidP="00F2077C">
      <w:pPr>
        <w:numPr>
          <w:ilvl w:val="1"/>
          <w:numId w:val="17"/>
        </w:numPr>
        <w:tabs>
          <w:tab w:val="clear" w:pos="403"/>
        </w:tabs>
        <w:spacing w:after="231" w:line="248" w:lineRule="auto"/>
        <w:ind w:right="42"/>
        <w:jc w:val="left"/>
      </w:pPr>
      <w:r>
        <w:t>If there are any Codes in the Co</w:t>
      </w:r>
      <w:r w:rsidR="000F4DBD">
        <w:t>d</w:t>
      </w:r>
      <w:r>
        <w:t xml:space="preserve">eSet, then </w:t>
      </w:r>
      <w:r w:rsidR="008C26DA" w:rsidRPr="00511394">
        <w:rPr>
          <w:rFonts w:ascii="Consolas" w:eastAsia="Consolas" w:hAnsi="Consolas" w:cs="Consolas"/>
          <w:color w:val="800000"/>
        </w:rPr>
        <w:t>"enum"</w:t>
      </w:r>
      <w:r w:rsidR="008C26DA" w:rsidRPr="00511394">
        <w:t xml:space="preserve"> and array containing all the Code</w:t>
      </w:r>
      <w:r w:rsidR="00AB5F45">
        <w:t xml:space="preserve"> </w:t>
      </w:r>
      <w:r w:rsidR="008C26DA" w:rsidRPr="00511394">
        <w:t>values of the CodeSet</w:t>
      </w:r>
      <w:r w:rsidR="007E00D4">
        <w:t xml:space="preserve">, </w:t>
      </w:r>
    </w:p>
    <w:p w14:paraId="0C74F024" w14:textId="44B4ECEF" w:rsidR="00F615CD" w:rsidRDefault="00E2798E" w:rsidP="00F2077C">
      <w:pPr>
        <w:numPr>
          <w:ilvl w:val="1"/>
          <w:numId w:val="17"/>
        </w:numPr>
        <w:tabs>
          <w:tab w:val="clear" w:pos="403"/>
        </w:tabs>
        <w:spacing w:after="231" w:line="248" w:lineRule="auto"/>
        <w:ind w:right="42"/>
        <w:jc w:val="left"/>
      </w:pPr>
      <w:r>
        <w:t xml:space="preserve">else </w:t>
      </w:r>
      <w:r w:rsidR="00F615CD">
        <w:t>include specified facets:</w:t>
      </w:r>
    </w:p>
    <w:p w14:paraId="25605DB6" w14:textId="1FF9C118" w:rsidR="00F615CD" w:rsidRDefault="00F615CD" w:rsidP="00F2077C">
      <w:pPr>
        <w:numPr>
          <w:ilvl w:val="2"/>
          <w:numId w:val="17"/>
        </w:numPr>
        <w:tabs>
          <w:tab w:val="clear" w:pos="403"/>
        </w:tabs>
        <w:spacing w:after="231" w:line="248" w:lineRule="auto"/>
        <w:ind w:right="42"/>
        <w:jc w:val="left"/>
      </w:pPr>
      <w:r w:rsidRPr="00511394">
        <w:t xml:space="preserve">If </w:t>
      </w:r>
      <w:r>
        <w:t>Pattern</w:t>
      </w:r>
      <w:r w:rsidRPr="00511394">
        <w:t xml:space="preserve"> is not empty: </w:t>
      </w:r>
      <w:r w:rsidRPr="00511394">
        <w:rPr>
          <w:rFonts w:ascii="Consolas" w:eastAsia="Consolas" w:hAnsi="Consolas" w:cs="Consolas"/>
          <w:color w:val="800000"/>
        </w:rPr>
        <w:t>"pattern"</w:t>
      </w:r>
      <w:r w:rsidRPr="00511394">
        <w:t xml:space="preserve"> and </w:t>
      </w:r>
      <w:r>
        <w:t>v</w:t>
      </w:r>
      <w:r w:rsidRPr="00511394">
        <w:t>alue</w:t>
      </w:r>
      <w:r>
        <w:t xml:space="preserve"> equal to</w:t>
      </w:r>
      <w:r w:rsidRPr="00511394">
        <w:t xml:space="preserve"> the content of datatype </w:t>
      </w:r>
      <w:r>
        <w:t>Identifier’s</w:t>
      </w:r>
      <w:r w:rsidRPr="00511394">
        <w:t xml:space="preserve"> Property pattern</w:t>
      </w:r>
      <w:r>
        <w:t>.</w:t>
      </w:r>
    </w:p>
    <w:p w14:paraId="360C4DD8" w14:textId="6BF26BC2" w:rsidR="00F615CD" w:rsidRPr="00511394" w:rsidRDefault="00F615CD" w:rsidP="00F2077C">
      <w:pPr>
        <w:numPr>
          <w:ilvl w:val="2"/>
          <w:numId w:val="17"/>
        </w:numPr>
        <w:tabs>
          <w:tab w:val="clear" w:pos="403"/>
        </w:tabs>
        <w:spacing w:after="231" w:line="248" w:lineRule="auto"/>
        <w:ind w:right="42"/>
        <w:jc w:val="left"/>
      </w:pPr>
      <w:r w:rsidRPr="00511394">
        <w:t>If Property minLength is not empty</w:t>
      </w:r>
      <w:r>
        <w:t xml:space="preserve">, then </w:t>
      </w:r>
      <w:r w:rsidRPr="00511394">
        <w:rPr>
          <w:rFonts w:ascii="Consolas" w:eastAsia="Consolas" w:hAnsi="Consolas" w:cs="Consolas"/>
          <w:color w:val="800000"/>
        </w:rPr>
        <w:t>"minLength"</w:t>
      </w:r>
      <w:r w:rsidRPr="00511394">
        <w:t xml:space="preserve"> </w:t>
      </w:r>
      <w:r>
        <w:t>with</w:t>
      </w:r>
      <w:r w:rsidRPr="00511394">
        <w:t xml:space="preserve"> </w:t>
      </w:r>
      <w:r>
        <w:t>v</w:t>
      </w:r>
      <w:r w:rsidRPr="00511394">
        <w:t>alue</w:t>
      </w:r>
      <w:r>
        <w:t xml:space="preserve"> equal to</w:t>
      </w:r>
      <w:r w:rsidRPr="00511394">
        <w:t xml:space="preserve"> the content of Property minLength. </w:t>
      </w:r>
    </w:p>
    <w:p w14:paraId="11132938" w14:textId="77777777" w:rsidR="00F615CD" w:rsidRPr="00511394" w:rsidRDefault="00F615CD" w:rsidP="00F2077C">
      <w:pPr>
        <w:numPr>
          <w:ilvl w:val="2"/>
          <w:numId w:val="17"/>
        </w:numPr>
        <w:tabs>
          <w:tab w:val="clear" w:pos="403"/>
        </w:tabs>
        <w:spacing w:after="231" w:line="248" w:lineRule="auto"/>
        <w:ind w:right="42"/>
        <w:jc w:val="left"/>
      </w:pPr>
      <w:r w:rsidRPr="00511394">
        <w:t xml:space="preserve">If Property maxLength is not empty, </w:t>
      </w:r>
      <w:r>
        <w:t>then</w:t>
      </w:r>
      <w:r w:rsidRPr="00511394">
        <w:t xml:space="preserve"> </w:t>
      </w:r>
      <w:r w:rsidRPr="004657D3">
        <w:rPr>
          <w:rFonts w:ascii="Consolas" w:eastAsia="Consolas" w:hAnsi="Consolas" w:cs="Consolas"/>
          <w:color w:val="800000"/>
        </w:rPr>
        <w:t>"maxLength"</w:t>
      </w:r>
      <w:r w:rsidRPr="00511394">
        <w:t xml:space="preserve"> </w:t>
      </w:r>
      <w:r>
        <w:t>with</w:t>
      </w:r>
      <w:r w:rsidRPr="00511394">
        <w:t xml:space="preserve"> </w:t>
      </w:r>
      <w:r>
        <w:t>v</w:t>
      </w:r>
      <w:r w:rsidRPr="00511394">
        <w:t>alue</w:t>
      </w:r>
      <w:r>
        <w:t xml:space="preserve"> equal to</w:t>
      </w:r>
      <w:r w:rsidRPr="00511394">
        <w:t xml:space="preserve"> the content of Property m</w:t>
      </w:r>
      <w:r>
        <w:t>ax</w:t>
      </w:r>
      <w:r w:rsidRPr="00511394">
        <w:t>Length.</w:t>
      </w:r>
    </w:p>
    <w:p w14:paraId="5786E500" w14:textId="48871A73" w:rsidR="00E67B54" w:rsidRDefault="00F228F3" w:rsidP="00F2077C">
      <w:pPr>
        <w:numPr>
          <w:ilvl w:val="2"/>
          <w:numId w:val="17"/>
        </w:numPr>
        <w:tabs>
          <w:tab w:val="clear" w:pos="403"/>
        </w:tabs>
        <w:spacing w:after="231" w:line="248" w:lineRule="auto"/>
        <w:ind w:right="42"/>
        <w:jc w:val="left"/>
      </w:pPr>
      <w:r w:rsidRPr="00511394">
        <w:t xml:space="preserve">If Property </w:t>
      </w:r>
      <w:r>
        <w:t xml:space="preserve">length </w:t>
      </w:r>
      <w:r w:rsidRPr="00511394">
        <w:t xml:space="preserve">is not empty, </w:t>
      </w:r>
      <w:r>
        <w:t>then</w:t>
      </w:r>
      <w:r w:rsidRPr="00511394">
        <w:t xml:space="preserve"> </w:t>
      </w:r>
      <w:r w:rsidRPr="00511394">
        <w:rPr>
          <w:rFonts w:ascii="Consolas" w:eastAsia="Consolas" w:hAnsi="Consolas" w:cs="Consolas"/>
          <w:color w:val="800000"/>
        </w:rPr>
        <w:t>"minLength"</w:t>
      </w:r>
      <w:r w:rsidRPr="00511394">
        <w:t xml:space="preserve"> </w:t>
      </w:r>
      <w:r>
        <w:t xml:space="preserve">and </w:t>
      </w:r>
      <w:r w:rsidRPr="004657D3">
        <w:rPr>
          <w:rFonts w:ascii="Consolas" w:eastAsia="Consolas" w:hAnsi="Consolas" w:cs="Consolas"/>
          <w:color w:val="800000"/>
        </w:rPr>
        <w:t>"maxLength"</w:t>
      </w:r>
      <w:r w:rsidRPr="00511394">
        <w:t xml:space="preserve"> </w:t>
      </w:r>
      <w:r>
        <w:t>with</w:t>
      </w:r>
      <w:r w:rsidRPr="00511394">
        <w:t xml:space="preserve"> </w:t>
      </w:r>
      <w:r>
        <w:t>v</w:t>
      </w:r>
      <w:r w:rsidRPr="00511394">
        <w:t>alue</w:t>
      </w:r>
      <w:r>
        <w:t xml:space="preserve"> equal to</w:t>
      </w:r>
      <w:r w:rsidRPr="00511394">
        <w:t xml:space="preserve"> the content of </w:t>
      </w:r>
      <w:r>
        <w:t>p</w:t>
      </w:r>
      <w:r w:rsidRPr="00511394">
        <w:t xml:space="preserve">roperty </w:t>
      </w:r>
      <w:r>
        <w:t>l</w:t>
      </w:r>
      <w:r w:rsidRPr="00511394">
        <w:t>ength.</w:t>
      </w:r>
    </w:p>
    <w:p w14:paraId="3FDDEA62" w14:textId="471C92FB" w:rsidR="00A75E4C" w:rsidRDefault="00A75E4C">
      <w:pPr>
        <w:tabs>
          <w:tab w:val="clear" w:pos="403"/>
        </w:tabs>
        <w:spacing w:after="0" w:line="240" w:lineRule="auto"/>
        <w:jc w:val="left"/>
      </w:pPr>
    </w:p>
    <w:p w14:paraId="05C8C096" w14:textId="2AD81D04" w:rsidR="00E67B54" w:rsidRDefault="00E67B54" w:rsidP="00042979">
      <w:r>
        <w:t>Example</w:t>
      </w:r>
    </w:p>
    <w:p w14:paraId="2C6CDDE4" w14:textId="6D0C23DD" w:rsidR="008C26DA" w:rsidRPr="00511394" w:rsidRDefault="00E67B54" w:rsidP="00E67B54">
      <w:pPr>
        <w:tabs>
          <w:tab w:val="clear" w:pos="403"/>
        </w:tabs>
        <w:spacing w:after="231" w:line="248" w:lineRule="auto"/>
        <w:ind w:right="42"/>
        <w:jc w:val="left"/>
      </w:pPr>
      <w:r>
        <w:t>Be</w:t>
      </w:r>
      <w:r w:rsidR="008C26DA" w:rsidRPr="00511394">
        <w:t xml:space="preserve">low example shows the codeSet “SettlementMethod1Code” containing codes INDA, INGA, COVE and CLRG: </w:t>
      </w:r>
    </w:p>
    <w:p w14:paraId="1C6BBB9A" w14:textId="77777777" w:rsidR="00485FDA" w:rsidRDefault="00485FDA" w:rsidP="00485FD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"SettlementMethod1Code"</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p>
    <w:p w14:paraId="6C08D597" w14:textId="3189CD3B" w:rsidR="00485FDA" w:rsidRDefault="00485FDA" w:rsidP="00485FD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 xml:space="preserve">  "type"</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"string"</w:t>
      </w:r>
      <w:r>
        <w:rPr>
          <w:rFonts w:ascii="Consolas" w:hAnsi="Consolas" w:cs="Consolas"/>
          <w:color w:val="0000FF"/>
          <w:sz w:val="20"/>
          <w:szCs w:val="20"/>
          <w:highlight w:val="white"/>
        </w:rPr>
        <w:t>,</w:t>
      </w:r>
    </w:p>
    <w:p w14:paraId="29F6E91C" w14:textId="129A8EDB" w:rsidR="00485FDA" w:rsidRDefault="00485FDA" w:rsidP="00485FD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 xml:space="preserve">  "description"</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"identificationScheme=\n\nSpecifies the method used to settle the credit transfer instruction."</w:t>
      </w:r>
      <w:r>
        <w:rPr>
          <w:rFonts w:ascii="Consolas" w:hAnsi="Consolas" w:cs="Consolas"/>
          <w:color w:val="0000FF"/>
          <w:sz w:val="20"/>
          <w:szCs w:val="20"/>
          <w:highlight w:val="white"/>
        </w:rPr>
        <w:t>,</w:t>
      </w:r>
    </w:p>
    <w:p w14:paraId="00599657" w14:textId="4D9030D5" w:rsidR="00485FDA" w:rsidRDefault="00485FDA" w:rsidP="00485FD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 xml:space="preserve">  "enum"</w:t>
      </w:r>
      <w:r>
        <w:rPr>
          <w:rFonts w:ascii="Consolas" w:hAnsi="Consolas" w:cs="Consolas"/>
          <w:color w:val="0000FF"/>
          <w:sz w:val="20"/>
          <w:szCs w:val="20"/>
          <w:highlight w:val="white"/>
        </w:rPr>
        <w:t>:[</w:t>
      </w:r>
      <w:r>
        <w:rPr>
          <w:rFonts w:ascii="Consolas" w:hAnsi="Consolas" w:cs="Consolas"/>
          <w:color w:val="000000"/>
          <w:sz w:val="20"/>
          <w:szCs w:val="20"/>
          <w:highlight w:val="white"/>
        </w:rPr>
        <w:t>"INDA"</w:t>
      </w:r>
      <w:r>
        <w:rPr>
          <w:rFonts w:ascii="Consolas" w:hAnsi="Consolas" w:cs="Consolas"/>
          <w:color w:val="0000FF"/>
          <w:sz w:val="20"/>
          <w:szCs w:val="20"/>
          <w:highlight w:val="white"/>
        </w:rPr>
        <w:t>,</w:t>
      </w:r>
      <w:r>
        <w:rPr>
          <w:rFonts w:ascii="Consolas" w:hAnsi="Consolas" w:cs="Consolas"/>
          <w:color w:val="000000"/>
          <w:sz w:val="20"/>
          <w:szCs w:val="20"/>
          <w:highlight w:val="white"/>
        </w:rPr>
        <w:t>"INGA"</w:t>
      </w:r>
      <w:r>
        <w:rPr>
          <w:rFonts w:ascii="Consolas" w:hAnsi="Consolas" w:cs="Consolas"/>
          <w:color w:val="0000FF"/>
          <w:sz w:val="20"/>
          <w:szCs w:val="20"/>
          <w:highlight w:val="white"/>
        </w:rPr>
        <w:t>,</w:t>
      </w:r>
      <w:r>
        <w:rPr>
          <w:rFonts w:ascii="Consolas" w:hAnsi="Consolas" w:cs="Consolas"/>
          <w:color w:val="000000"/>
          <w:sz w:val="20"/>
          <w:szCs w:val="20"/>
          <w:highlight w:val="white"/>
        </w:rPr>
        <w:t>"COVE"</w:t>
      </w:r>
      <w:r>
        <w:rPr>
          <w:rFonts w:ascii="Consolas" w:hAnsi="Consolas" w:cs="Consolas"/>
          <w:color w:val="0000FF"/>
          <w:sz w:val="20"/>
          <w:szCs w:val="20"/>
          <w:highlight w:val="white"/>
        </w:rPr>
        <w:t>,</w:t>
      </w:r>
      <w:r>
        <w:rPr>
          <w:rFonts w:ascii="Consolas" w:hAnsi="Consolas" w:cs="Consolas"/>
          <w:color w:val="000000"/>
          <w:sz w:val="20"/>
          <w:szCs w:val="20"/>
          <w:highlight w:val="white"/>
        </w:rPr>
        <w:t>"CLRG"</w:t>
      </w:r>
      <w:r>
        <w:rPr>
          <w:rFonts w:ascii="Consolas" w:hAnsi="Consolas" w:cs="Consolas"/>
          <w:color w:val="0000FF"/>
          <w:sz w:val="20"/>
          <w:szCs w:val="20"/>
          <w:highlight w:val="white"/>
        </w:rPr>
        <w:t>],</w:t>
      </w:r>
    </w:p>
    <w:p w14:paraId="07E93FCE" w14:textId="0BD21F2F" w:rsidR="00485FDA" w:rsidRDefault="00485FDA" w:rsidP="00485FD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 xml:space="preserve">  "$anchor"</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"SettlementMethod1Code"</w:t>
      </w:r>
    </w:p>
    <w:p w14:paraId="1A417E28" w14:textId="77777777" w:rsidR="00485FDA" w:rsidRDefault="00485FDA" w:rsidP="00485FD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FF"/>
          <w:sz w:val="20"/>
          <w:szCs w:val="20"/>
          <w:highlight w:val="white"/>
        </w:rPr>
        <w:t>},</w:t>
      </w:r>
    </w:p>
    <w:p w14:paraId="5B4238BF" w14:textId="65A406F9" w:rsidR="00C96AEC" w:rsidRPr="00511394" w:rsidRDefault="00C96AEC" w:rsidP="00042979">
      <w:pPr>
        <w:jc w:val="left"/>
      </w:pPr>
    </w:p>
    <w:p w14:paraId="74295985" w14:textId="77777777" w:rsidR="004F3FD1" w:rsidRDefault="004F3FD1">
      <w:pPr>
        <w:tabs>
          <w:tab w:val="clear" w:pos="403"/>
        </w:tabs>
        <w:spacing w:after="0" w:line="240" w:lineRule="auto"/>
        <w:jc w:val="left"/>
        <w:rPr>
          <w:rFonts w:eastAsia="MS Mincho"/>
          <w:b/>
          <w:lang w:eastAsia="ja-JP"/>
        </w:rPr>
      </w:pPr>
      <w:r>
        <w:br w:type="page"/>
      </w:r>
    </w:p>
    <w:p w14:paraId="339DC89A" w14:textId="09C20AEA" w:rsidR="00744EB4" w:rsidRPr="00511394" w:rsidRDefault="00744EB4" w:rsidP="003A55CA">
      <w:pPr>
        <w:pStyle w:val="Heading3"/>
      </w:pPr>
      <w:bookmarkStart w:id="83" w:name="_Toc193447702"/>
      <w:r w:rsidRPr="00511394">
        <w:rPr>
          <w:rFonts w:hint="eastAsia"/>
        </w:rPr>
        <w:lastRenderedPageBreak/>
        <w:t>C</w:t>
      </w:r>
      <w:r w:rsidRPr="00511394">
        <w:t>odeSet with ExternalCodeSet semantic markup</w:t>
      </w:r>
      <w:bookmarkEnd w:id="83"/>
    </w:p>
    <w:p w14:paraId="0135B800" w14:textId="10E5DCDA" w:rsidR="00BA749D" w:rsidRDefault="00BA749D" w:rsidP="00BA749D">
      <w:pPr>
        <w:spacing w:after="266"/>
        <w:ind w:left="-5" w:right="42"/>
        <w:jc w:val="left"/>
      </w:pPr>
      <w:r w:rsidRPr="00511394">
        <w:t>DataType CodeSet</w:t>
      </w:r>
      <w:r>
        <w:t xml:space="preserve"> with ExternalCodeSet semantic markup</w:t>
      </w:r>
      <w:r w:rsidRPr="00511394">
        <w:t xml:space="preserve"> is transformed into a JSON object with following characteristics: </w:t>
      </w:r>
    </w:p>
    <w:p w14:paraId="46A54F1A" w14:textId="05C59126" w:rsidR="00E67B54" w:rsidRDefault="00E67B54" w:rsidP="00F2077C">
      <w:pPr>
        <w:numPr>
          <w:ilvl w:val="0"/>
          <w:numId w:val="18"/>
        </w:numPr>
        <w:tabs>
          <w:tab w:val="clear" w:pos="403"/>
        </w:tabs>
        <w:spacing w:after="15" w:line="248" w:lineRule="auto"/>
        <w:ind w:right="42"/>
        <w:jc w:val="left"/>
      </w:pPr>
      <w:r>
        <w:t>Name property of the CodeSet with an object comprising the following properties:</w:t>
      </w:r>
    </w:p>
    <w:p w14:paraId="0F0A71AF" w14:textId="295D236E" w:rsidR="00A16A43" w:rsidRPr="00511394" w:rsidRDefault="00A16A43" w:rsidP="00F2077C">
      <w:pPr>
        <w:numPr>
          <w:ilvl w:val="1"/>
          <w:numId w:val="18"/>
        </w:numPr>
        <w:tabs>
          <w:tab w:val="clear" w:pos="403"/>
        </w:tabs>
        <w:spacing w:after="15" w:line="248" w:lineRule="auto"/>
        <w:ind w:right="42"/>
        <w:jc w:val="left"/>
      </w:pPr>
      <w:r w:rsidRPr="00511394">
        <w:t xml:space="preserve">JSON value pair with Name </w:t>
      </w:r>
      <w:r w:rsidRPr="00511394">
        <w:rPr>
          <w:rFonts w:ascii="Consolas" w:eastAsia="Consolas" w:hAnsi="Consolas" w:cs="Consolas"/>
          <w:color w:val="800000"/>
        </w:rPr>
        <w:t>"type"</w:t>
      </w:r>
      <w:r w:rsidRPr="00511394">
        <w:t xml:space="preserve"> and Value </w:t>
      </w:r>
      <w:r>
        <w:rPr>
          <w:rFonts w:ascii="Consolas" w:hAnsi="Consolas" w:cs="Consolas"/>
          <w:color w:val="000000"/>
          <w:highlight w:val="white"/>
        </w:rPr>
        <w:t>"string"</w:t>
      </w:r>
    </w:p>
    <w:p w14:paraId="1212895F" w14:textId="77777777" w:rsidR="00F228F3" w:rsidRDefault="00F228F3" w:rsidP="00F2077C">
      <w:pPr>
        <w:numPr>
          <w:ilvl w:val="2"/>
          <w:numId w:val="18"/>
        </w:numPr>
        <w:tabs>
          <w:tab w:val="clear" w:pos="403"/>
        </w:tabs>
        <w:spacing w:after="15" w:line="248" w:lineRule="auto"/>
        <w:ind w:right="42"/>
        <w:jc w:val="left"/>
      </w:pPr>
      <w:r w:rsidRPr="00511394">
        <w:t xml:space="preserve">If </w:t>
      </w:r>
      <w:r>
        <w:t>Pattern</w:t>
      </w:r>
      <w:r w:rsidRPr="00511394">
        <w:t xml:space="preserve"> is not empty: </w:t>
      </w:r>
      <w:r w:rsidRPr="00511394">
        <w:rPr>
          <w:rFonts w:ascii="Consolas" w:eastAsia="Consolas" w:hAnsi="Consolas" w:cs="Consolas"/>
          <w:color w:val="800000"/>
        </w:rPr>
        <w:t>"pattern"</w:t>
      </w:r>
      <w:r w:rsidRPr="00511394">
        <w:t xml:space="preserve"> and </w:t>
      </w:r>
      <w:r>
        <w:t>v</w:t>
      </w:r>
      <w:r w:rsidRPr="00511394">
        <w:t>alue</w:t>
      </w:r>
      <w:r>
        <w:t xml:space="preserve"> equal to</w:t>
      </w:r>
      <w:r w:rsidRPr="00511394">
        <w:t xml:space="preserve"> the content of datatype </w:t>
      </w:r>
      <w:r>
        <w:t>Identifier’s</w:t>
      </w:r>
      <w:r w:rsidRPr="00511394">
        <w:t xml:space="preserve"> Property pattern</w:t>
      </w:r>
      <w:r>
        <w:t>.</w:t>
      </w:r>
    </w:p>
    <w:p w14:paraId="6C2CB86F" w14:textId="77777777" w:rsidR="00F228F3" w:rsidRPr="00511394" w:rsidRDefault="00F228F3" w:rsidP="00F2077C">
      <w:pPr>
        <w:numPr>
          <w:ilvl w:val="2"/>
          <w:numId w:val="18"/>
        </w:numPr>
        <w:tabs>
          <w:tab w:val="clear" w:pos="403"/>
        </w:tabs>
        <w:spacing w:after="15" w:line="248" w:lineRule="auto"/>
        <w:ind w:right="42"/>
        <w:jc w:val="left"/>
      </w:pPr>
      <w:r w:rsidRPr="00511394">
        <w:t>If Property minLength is not empty</w:t>
      </w:r>
      <w:r>
        <w:t xml:space="preserve">, then </w:t>
      </w:r>
      <w:r w:rsidRPr="00511394">
        <w:rPr>
          <w:rFonts w:ascii="Consolas" w:eastAsia="Consolas" w:hAnsi="Consolas" w:cs="Consolas"/>
          <w:color w:val="800000"/>
        </w:rPr>
        <w:t>"minLength"</w:t>
      </w:r>
      <w:r w:rsidRPr="00511394">
        <w:t xml:space="preserve"> </w:t>
      </w:r>
      <w:r>
        <w:t>with</w:t>
      </w:r>
      <w:r w:rsidRPr="00511394">
        <w:t xml:space="preserve"> </w:t>
      </w:r>
      <w:r>
        <w:t>v</w:t>
      </w:r>
      <w:r w:rsidRPr="00511394">
        <w:t>alue</w:t>
      </w:r>
      <w:r>
        <w:t xml:space="preserve"> equal to</w:t>
      </w:r>
      <w:r w:rsidRPr="00511394">
        <w:t xml:space="preserve"> the content of Property minLength. </w:t>
      </w:r>
    </w:p>
    <w:p w14:paraId="0AAC59A3" w14:textId="77777777" w:rsidR="00F228F3" w:rsidRPr="00511394" w:rsidRDefault="00F228F3" w:rsidP="00F2077C">
      <w:pPr>
        <w:numPr>
          <w:ilvl w:val="2"/>
          <w:numId w:val="18"/>
        </w:numPr>
        <w:tabs>
          <w:tab w:val="clear" w:pos="403"/>
        </w:tabs>
        <w:spacing w:after="15" w:line="248" w:lineRule="auto"/>
        <w:ind w:right="42"/>
        <w:jc w:val="left"/>
      </w:pPr>
      <w:r w:rsidRPr="00511394">
        <w:t xml:space="preserve">If Property maxLength is not empty, </w:t>
      </w:r>
      <w:r>
        <w:t>then</w:t>
      </w:r>
      <w:r w:rsidRPr="00511394">
        <w:t xml:space="preserve"> </w:t>
      </w:r>
      <w:r w:rsidRPr="004657D3">
        <w:rPr>
          <w:rFonts w:ascii="Consolas" w:eastAsia="Consolas" w:hAnsi="Consolas" w:cs="Consolas"/>
          <w:color w:val="800000"/>
        </w:rPr>
        <w:t>"maxLength"</w:t>
      </w:r>
      <w:r w:rsidRPr="00511394">
        <w:t xml:space="preserve"> </w:t>
      </w:r>
      <w:r>
        <w:t>with</w:t>
      </w:r>
      <w:r w:rsidRPr="00511394">
        <w:t xml:space="preserve"> </w:t>
      </w:r>
      <w:r>
        <w:t>v</w:t>
      </w:r>
      <w:r w:rsidRPr="00511394">
        <w:t>alue</w:t>
      </w:r>
      <w:r>
        <w:t xml:space="preserve"> equal to</w:t>
      </w:r>
      <w:r w:rsidRPr="00511394">
        <w:t xml:space="preserve"> the content of Property m</w:t>
      </w:r>
      <w:r>
        <w:t>ax</w:t>
      </w:r>
      <w:r w:rsidRPr="00511394">
        <w:t>Length.</w:t>
      </w:r>
    </w:p>
    <w:p w14:paraId="10F7777E" w14:textId="77777777" w:rsidR="00F228F3" w:rsidRPr="00511394" w:rsidRDefault="00F228F3" w:rsidP="00F2077C">
      <w:pPr>
        <w:numPr>
          <w:ilvl w:val="2"/>
          <w:numId w:val="18"/>
        </w:numPr>
        <w:tabs>
          <w:tab w:val="clear" w:pos="403"/>
        </w:tabs>
        <w:spacing w:after="15" w:line="248" w:lineRule="auto"/>
        <w:ind w:right="42"/>
        <w:jc w:val="left"/>
      </w:pPr>
      <w:r w:rsidRPr="00511394">
        <w:t xml:space="preserve">If Property </w:t>
      </w:r>
      <w:r>
        <w:t xml:space="preserve">length </w:t>
      </w:r>
      <w:r w:rsidRPr="00511394">
        <w:t xml:space="preserve">is not empty, </w:t>
      </w:r>
      <w:r>
        <w:t>then</w:t>
      </w:r>
      <w:r w:rsidRPr="00511394">
        <w:t xml:space="preserve"> </w:t>
      </w:r>
      <w:r w:rsidRPr="00511394">
        <w:rPr>
          <w:rFonts w:ascii="Consolas" w:eastAsia="Consolas" w:hAnsi="Consolas" w:cs="Consolas"/>
          <w:color w:val="800000"/>
        </w:rPr>
        <w:t>"minLength"</w:t>
      </w:r>
      <w:r w:rsidRPr="00511394">
        <w:t xml:space="preserve"> </w:t>
      </w:r>
      <w:r>
        <w:t xml:space="preserve">and </w:t>
      </w:r>
      <w:r w:rsidRPr="004657D3">
        <w:rPr>
          <w:rFonts w:ascii="Consolas" w:eastAsia="Consolas" w:hAnsi="Consolas" w:cs="Consolas"/>
          <w:color w:val="800000"/>
        </w:rPr>
        <w:t>"maxLength"</w:t>
      </w:r>
      <w:r w:rsidRPr="00511394">
        <w:t xml:space="preserve"> </w:t>
      </w:r>
      <w:r>
        <w:t>with</w:t>
      </w:r>
      <w:r w:rsidRPr="00511394">
        <w:t xml:space="preserve"> </w:t>
      </w:r>
      <w:r>
        <w:t>v</w:t>
      </w:r>
      <w:r w:rsidRPr="00511394">
        <w:t>alue</w:t>
      </w:r>
      <w:r>
        <w:t xml:space="preserve"> equal to</w:t>
      </w:r>
      <w:r w:rsidRPr="00511394">
        <w:t xml:space="preserve"> the content of </w:t>
      </w:r>
      <w:r>
        <w:t>p</w:t>
      </w:r>
      <w:r w:rsidRPr="00511394">
        <w:t xml:space="preserve">roperty </w:t>
      </w:r>
      <w:r>
        <w:t>l</w:t>
      </w:r>
      <w:r w:rsidRPr="00511394">
        <w:t>ength.</w:t>
      </w:r>
    </w:p>
    <w:p w14:paraId="73B94BFE" w14:textId="77777777" w:rsidR="00C224F3" w:rsidRDefault="00C224F3" w:rsidP="00A16A43">
      <w:pPr>
        <w:tabs>
          <w:tab w:val="clear" w:pos="403"/>
        </w:tabs>
        <w:spacing w:after="15" w:line="248" w:lineRule="auto"/>
        <w:ind w:right="42"/>
        <w:jc w:val="left"/>
      </w:pPr>
    </w:p>
    <w:p w14:paraId="21DFDFEE" w14:textId="298526B0" w:rsidR="005831EF" w:rsidRDefault="005831EF" w:rsidP="003B3C35">
      <w:pPr>
        <w:rPr>
          <w:rFonts w:ascii="Consolas" w:hAnsi="Consolas" w:cs="Consolas"/>
          <w:color w:val="800000"/>
          <w:highlight w:val="white"/>
        </w:rPr>
      </w:pPr>
      <w:r>
        <w:t>Example</w:t>
      </w:r>
      <w:r w:rsidR="003D13E3">
        <w:t xml:space="preserve"> </w:t>
      </w:r>
      <w:r w:rsidRPr="00511394">
        <w:t>codeSet “</w:t>
      </w:r>
      <w:r w:rsidRPr="005831EF">
        <w:t>ExternalClearingSystemIdentification1Code</w:t>
      </w:r>
      <w:r w:rsidRPr="00511394">
        <w:t xml:space="preserve">” </w:t>
      </w:r>
      <w:r w:rsidR="00EF4EC6">
        <w:t xml:space="preserve">which implicitly refers to the </w:t>
      </w:r>
      <w:r w:rsidR="00C47E11">
        <w:t>external codeSet of the same name.</w:t>
      </w:r>
    </w:p>
    <w:p w14:paraId="13D1629E" w14:textId="2DD1CB5D" w:rsidR="005831EF" w:rsidRPr="003B3C35" w:rsidRDefault="005831EF" w:rsidP="005831EF">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"ExternalClearingSystemIdentification1Code"</w:t>
      </w:r>
      <w:r w:rsidRPr="003B3C35">
        <w:rPr>
          <w:rFonts w:ascii="Consolas" w:hAnsi="Consolas" w:cs="Consolas"/>
          <w:color w:val="000000"/>
          <w:sz w:val="20"/>
          <w:szCs w:val="20"/>
          <w:highlight w:val="white"/>
        </w:rPr>
        <w:t>: {</w:t>
      </w:r>
    </w:p>
    <w:p w14:paraId="62C0FC4C" w14:textId="7429F378" w:rsidR="005831EF" w:rsidRPr="003B3C35" w:rsidRDefault="005831EF" w:rsidP="005831EF">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"type"</w:t>
      </w:r>
      <w:r w:rsidRPr="003B3C35">
        <w:rPr>
          <w:rFonts w:ascii="Consolas" w:hAnsi="Consolas" w:cs="Consolas"/>
          <w:color w:val="000000"/>
          <w:sz w:val="20"/>
          <w:szCs w:val="20"/>
          <w:highlight w:val="white"/>
        </w:rPr>
        <w:t>: "string"</w:t>
      </w:r>
      <w:r w:rsidR="00184BDE" w:rsidRPr="006A3B74">
        <w:rPr>
          <w:rFonts w:ascii="Consolas" w:hAnsi="Consolas" w:cs="Consolas"/>
          <w:color w:val="0000FF"/>
          <w:sz w:val="20"/>
          <w:szCs w:val="20"/>
          <w:highlight w:val="white"/>
        </w:rPr>
        <w:t>,</w:t>
      </w:r>
    </w:p>
    <w:p w14:paraId="209BD298" w14:textId="086E3204" w:rsidR="005831EF" w:rsidRPr="003B3C35" w:rsidRDefault="005831EF" w:rsidP="005831EF">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"minLength"</w:t>
      </w:r>
      <w:r w:rsidRPr="003B3C35">
        <w:rPr>
          <w:rFonts w:ascii="Consolas" w:hAnsi="Consolas" w:cs="Consolas"/>
          <w:color w:val="000000"/>
          <w:sz w:val="20"/>
          <w:szCs w:val="20"/>
          <w:highlight w:val="white"/>
        </w:rPr>
        <w:t xml:space="preserve">: </w:t>
      </w:r>
      <w:r w:rsidRPr="003B3C35">
        <w:rPr>
          <w:rFonts w:ascii="Consolas" w:hAnsi="Consolas" w:cs="Consolas"/>
          <w:color w:val="FF8000"/>
          <w:sz w:val="20"/>
          <w:szCs w:val="20"/>
          <w:highlight w:val="white"/>
        </w:rPr>
        <w:t>1</w:t>
      </w:r>
      <w:r w:rsidR="00184BDE" w:rsidRPr="006A3B74">
        <w:rPr>
          <w:rFonts w:ascii="Consolas" w:hAnsi="Consolas" w:cs="Consolas"/>
          <w:color w:val="0000FF"/>
          <w:sz w:val="20"/>
          <w:szCs w:val="20"/>
          <w:highlight w:val="white"/>
        </w:rPr>
        <w:t>,</w:t>
      </w:r>
    </w:p>
    <w:p w14:paraId="14EAC2AD" w14:textId="4273BEC5" w:rsidR="005831EF" w:rsidRPr="003B3C35" w:rsidRDefault="005831EF" w:rsidP="005831EF">
      <w:pPr>
        <w:tabs>
          <w:tab w:val="clear" w:pos="403"/>
        </w:tabs>
        <w:autoSpaceDE w:val="0"/>
        <w:autoSpaceDN w:val="0"/>
        <w:adjustRightInd w:val="0"/>
        <w:spacing w:after="0" w:line="240" w:lineRule="auto"/>
        <w:jc w:val="left"/>
        <w:rPr>
          <w:rFonts w:ascii="Consolas" w:hAnsi="Consolas" w:cs="Consolas"/>
          <w:color w:val="FF8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"maxLength"</w:t>
      </w:r>
      <w:r w:rsidRPr="003B3C35">
        <w:rPr>
          <w:rFonts w:ascii="Consolas" w:hAnsi="Consolas" w:cs="Consolas"/>
          <w:color w:val="000000"/>
          <w:sz w:val="20"/>
          <w:szCs w:val="20"/>
          <w:highlight w:val="white"/>
        </w:rPr>
        <w:t xml:space="preserve">: </w:t>
      </w:r>
      <w:r w:rsidRPr="003B3C35">
        <w:rPr>
          <w:rFonts w:ascii="Consolas" w:hAnsi="Consolas" w:cs="Consolas"/>
          <w:color w:val="FF8000"/>
          <w:sz w:val="20"/>
          <w:szCs w:val="20"/>
          <w:highlight w:val="white"/>
        </w:rPr>
        <w:t>5</w:t>
      </w:r>
      <w:r w:rsidR="00184BDE" w:rsidRPr="006A3B74">
        <w:rPr>
          <w:rFonts w:ascii="Consolas" w:hAnsi="Consolas" w:cs="Consolas"/>
          <w:color w:val="0000FF"/>
          <w:sz w:val="20"/>
          <w:szCs w:val="20"/>
          <w:highlight w:val="white"/>
        </w:rPr>
        <w:t>,</w:t>
      </w:r>
    </w:p>
    <w:p w14:paraId="7F6DE45B" w14:textId="19E71B8A" w:rsidR="00184BDE" w:rsidRPr="006A3B74" w:rsidRDefault="00184BDE" w:rsidP="00184BDE">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6A3B74">
        <w:rPr>
          <w:rFonts w:ascii="Consolas" w:hAnsi="Consolas" w:cs="Consolas"/>
          <w:color w:val="800000"/>
          <w:sz w:val="20"/>
          <w:szCs w:val="20"/>
          <w:highlight w:val="white"/>
        </w:rPr>
        <w:t xml:space="preserve">  "description"</w:t>
      </w:r>
      <w:r w:rsidRPr="006A3B74">
        <w:rPr>
          <w:rFonts w:ascii="Consolas" w:hAnsi="Consolas" w:cs="Consolas"/>
          <w:color w:val="0000FF"/>
          <w:sz w:val="20"/>
          <w:szCs w:val="20"/>
          <w:highlight w:val="white"/>
        </w:rPr>
        <w:t>:</w:t>
      </w:r>
      <w:r w:rsidRPr="006A3B74">
        <w:rPr>
          <w:rFonts w:ascii="Consolas" w:hAnsi="Consolas" w:cs="Consolas"/>
          <w:color w:val="000000"/>
          <w:sz w:val="20"/>
          <w:szCs w:val="20"/>
          <w:highlight w:val="white"/>
        </w:rPr>
        <w:t xml:space="preserve"> "</w:t>
      </w:r>
      <w:r w:rsidR="006A3B74" w:rsidRPr="006A3B74">
        <w:rPr>
          <w:rFonts w:ascii="Consolas" w:hAnsi="Consolas" w:cs="Consolas"/>
          <w:color w:val="000000"/>
          <w:sz w:val="20"/>
          <w:szCs w:val="20"/>
          <w:highlight w:val="white"/>
        </w:rPr>
        <w:t>Specifies the clearing system identification code,…</w:t>
      </w:r>
      <w:r w:rsidRPr="006A3B74">
        <w:rPr>
          <w:rFonts w:ascii="Consolas" w:hAnsi="Consolas" w:cs="Consolas"/>
          <w:color w:val="000000"/>
          <w:sz w:val="20"/>
          <w:szCs w:val="20"/>
          <w:highlight w:val="white"/>
        </w:rPr>
        <w:t>"</w:t>
      </w:r>
      <w:r w:rsidRPr="006A3B74">
        <w:rPr>
          <w:rFonts w:ascii="Consolas" w:hAnsi="Consolas" w:cs="Consolas"/>
          <w:color w:val="0000FF"/>
          <w:sz w:val="20"/>
          <w:szCs w:val="20"/>
          <w:highlight w:val="white"/>
        </w:rPr>
        <w:t>,</w:t>
      </w:r>
    </w:p>
    <w:p w14:paraId="35DE76F6" w14:textId="23EAE717" w:rsidR="00184BDE" w:rsidRPr="006A3B74" w:rsidRDefault="00184BDE" w:rsidP="00184BDE">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6A3B74">
        <w:rPr>
          <w:rFonts w:ascii="Consolas" w:hAnsi="Consolas" w:cs="Consolas"/>
          <w:color w:val="800000"/>
          <w:sz w:val="20"/>
          <w:szCs w:val="20"/>
          <w:highlight w:val="white"/>
        </w:rPr>
        <w:t xml:space="preserve">  "$anchor"</w:t>
      </w:r>
      <w:r w:rsidRPr="006A3B74">
        <w:rPr>
          <w:rFonts w:ascii="Consolas" w:hAnsi="Consolas" w:cs="Consolas"/>
          <w:color w:val="0000FF"/>
          <w:sz w:val="20"/>
          <w:szCs w:val="20"/>
          <w:highlight w:val="white"/>
        </w:rPr>
        <w:t>:</w:t>
      </w:r>
      <w:r w:rsidRPr="006A3B74">
        <w:rPr>
          <w:rFonts w:ascii="Consolas" w:hAnsi="Consolas" w:cs="Consolas"/>
          <w:color w:val="000000"/>
          <w:sz w:val="20"/>
          <w:szCs w:val="20"/>
          <w:highlight w:val="white"/>
        </w:rPr>
        <w:t xml:space="preserve"> "</w:t>
      </w:r>
      <w:r w:rsidR="006A3B74" w:rsidRPr="006A3B74">
        <w:rPr>
          <w:rFonts w:ascii="Consolas" w:hAnsi="Consolas" w:cs="Consolas"/>
          <w:color w:val="000000"/>
          <w:sz w:val="20"/>
          <w:szCs w:val="20"/>
          <w:highlight w:val="white"/>
        </w:rPr>
        <w:t>ExternalClearingSystemIdentification1Code</w:t>
      </w:r>
      <w:r w:rsidRPr="006A3B74">
        <w:rPr>
          <w:rFonts w:ascii="Consolas" w:hAnsi="Consolas" w:cs="Consolas"/>
          <w:color w:val="000000"/>
          <w:sz w:val="20"/>
          <w:szCs w:val="20"/>
          <w:highlight w:val="white"/>
        </w:rPr>
        <w:t>"</w:t>
      </w:r>
    </w:p>
    <w:p w14:paraId="70AB9853" w14:textId="19E422EF" w:rsidR="00A75E4C" w:rsidRPr="003B3C35" w:rsidRDefault="005831EF" w:rsidP="000E07B2">
      <w:pPr>
        <w:rPr>
          <w:rFonts w:eastAsia="MS Mincho"/>
          <w:b/>
          <w:sz w:val="20"/>
          <w:szCs w:val="20"/>
          <w:lang w:eastAsia="ja-JP"/>
        </w:rPr>
      </w:pPr>
      <w:r w:rsidRPr="003B3C35">
        <w:rPr>
          <w:rFonts w:ascii="Consolas" w:hAnsi="Consolas" w:cs="Consolas"/>
          <w:color w:val="000000"/>
          <w:sz w:val="20"/>
          <w:szCs w:val="20"/>
          <w:highlight w:val="white"/>
        </w:rPr>
        <w:t>}</w:t>
      </w:r>
    </w:p>
    <w:p w14:paraId="048ED89F" w14:textId="72A9A1A8" w:rsidR="00744EB4" w:rsidRPr="00511394" w:rsidRDefault="00744EB4" w:rsidP="003A55CA">
      <w:pPr>
        <w:pStyle w:val="Heading2"/>
      </w:pPr>
      <w:bookmarkStart w:id="84" w:name="_Toc193447703"/>
      <w:r w:rsidRPr="00511394">
        <w:t>IdentifierSet</w:t>
      </w:r>
      <w:bookmarkEnd w:id="84"/>
    </w:p>
    <w:p w14:paraId="0781C284" w14:textId="52E2414E" w:rsidR="00F361B7" w:rsidRPr="00511394" w:rsidRDefault="00F361B7" w:rsidP="003A55CA">
      <w:pPr>
        <w:spacing w:after="266"/>
        <w:ind w:left="-5" w:right="42"/>
        <w:jc w:val="left"/>
      </w:pPr>
      <w:r w:rsidRPr="00511394">
        <w:t>DataType Identifier</w:t>
      </w:r>
      <w:r w:rsidR="00547A6B">
        <w:t>Set</w:t>
      </w:r>
      <w:r w:rsidRPr="00511394">
        <w:t xml:space="preserve"> is transformed into a JSON object with following characteristics: </w:t>
      </w:r>
    </w:p>
    <w:p w14:paraId="045D9A8A" w14:textId="0338EED0" w:rsidR="00F966E6" w:rsidRDefault="00F966E6" w:rsidP="00F2077C">
      <w:pPr>
        <w:numPr>
          <w:ilvl w:val="0"/>
          <w:numId w:val="19"/>
        </w:numPr>
        <w:tabs>
          <w:tab w:val="clear" w:pos="403"/>
        </w:tabs>
        <w:spacing w:after="15" w:line="248" w:lineRule="auto"/>
        <w:ind w:right="42"/>
        <w:jc w:val="left"/>
      </w:pPr>
      <w:r>
        <w:t>Name property of the Identifier with an object comprising the following properties:</w:t>
      </w:r>
      <w:r w:rsidRPr="00511394">
        <w:t xml:space="preserve"> </w:t>
      </w:r>
    </w:p>
    <w:p w14:paraId="708F02CC" w14:textId="77777777" w:rsidR="00F966E6" w:rsidRPr="00511394" w:rsidRDefault="00F966E6" w:rsidP="00F2077C">
      <w:pPr>
        <w:numPr>
          <w:ilvl w:val="1"/>
          <w:numId w:val="19"/>
        </w:numPr>
        <w:tabs>
          <w:tab w:val="clear" w:pos="403"/>
        </w:tabs>
        <w:spacing w:after="15" w:line="248" w:lineRule="auto"/>
        <w:ind w:right="42"/>
        <w:jc w:val="left"/>
      </w:pPr>
      <w:r w:rsidRPr="00511394">
        <w:rPr>
          <w:rFonts w:ascii="Consolas" w:eastAsia="Consolas" w:hAnsi="Consolas" w:cs="Consolas"/>
          <w:color w:val="800000"/>
        </w:rPr>
        <w:t>"type"</w:t>
      </w:r>
      <w:r w:rsidRPr="00511394">
        <w:t xml:space="preserve"> </w:t>
      </w:r>
      <w:r>
        <w:t>keyword set to the value</w:t>
      </w:r>
      <w:r w:rsidRPr="00511394">
        <w:t xml:space="preserve"> </w:t>
      </w:r>
      <w:r>
        <w:rPr>
          <w:rFonts w:ascii="Consolas" w:hAnsi="Consolas" w:cs="Consolas"/>
          <w:color w:val="000000"/>
          <w:highlight w:val="white"/>
        </w:rPr>
        <w:t>"string"</w:t>
      </w:r>
      <w:r w:rsidRPr="00511394">
        <w:t xml:space="preserve"> </w:t>
      </w:r>
    </w:p>
    <w:p w14:paraId="307B47A7" w14:textId="77777777" w:rsidR="001450B8" w:rsidRDefault="001450B8" w:rsidP="00F2077C">
      <w:pPr>
        <w:numPr>
          <w:ilvl w:val="1"/>
          <w:numId w:val="19"/>
        </w:numPr>
        <w:tabs>
          <w:tab w:val="clear" w:pos="403"/>
        </w:tabs>
        <w:spacing w:after="15" w:line="248" w:lineRule="auto"/>
        <w:ind w:right="42"/>
        <w:jc w:val="left"/>
      </w:pPr>
      <w:r w:rsidRPr="00511394">
        <w:t xml:space="preserve">If </w:t>
      </w:r>
      <w:r>
        <w:t>Pattern</w:t>
      </w:r>
      <w:r w:rsidRPr="00511394">
        <w:t xml:space="preserve"> is not empty: </w:t>
      </w:r>
      <w:r w:rsidRPr="00511394">
        <w:rPr>
          <w:rFonts w:ascii="Consolas" w:eastAsia="Consolas" w:hAnsi="Consolas" w:cs="Consolas"/>
          <w:color w:val="800000"/>
        </w:rPr>
        <w:t>"pattern"</w:t>
      </w:r>
      <w:r w:rsidRPr="00511394">
        <w:t xml:space="preserve"> and </w:t>
      </w:r>
      <w:r>
        <w:t>v</w:t>
      </w:r>
      <w:r w:rsidRPr="00511394">
        <w:t>alue</w:t>
      </w:r>
      <w:r>
        <w:t xml:space="preserve"> equal to</w:t>
      </w:r>
      <w:r w:rsidRPr="00511394">
        <w:t xml:space="preserve"> the content of datatype </w:t>
      </w:r>
      <w:r>
        <w:t>Identifier’s</w:t>
      </w:r>
      <w:r w:rsidRPr="00511394">
        <w:t xml:space="preserve"> Property pattern</w:t>
      </w:r>
      <w:r>
        <w:t>.</w:t>
      </w:r>
    </w:p>
    <w:p w14:paraId="047895DB" w14:textId="77777777" w:rsidR="001450B8" w:rsidRPr="00511394" w:rsidRDefault="001450B8" w:rsidP="00F2077C">
      <w:pPr>
        <w:numPr>
          <w:ilvl w:val="1"/>
          <w:numId w:val="19"/>
        </w:numPr>
        <w:tabs>
          <w:tab w:val="clear" w:pos="403"/>
        </w:tabs>
        <w:spacing w:after="15" w:line="248" w:lineRule="auto"/>
        <w:ind w:right="42"/>
        <w:jc w:val="left"/>
      </w:pPr>
      <w:r w:rsidRPr="00511394">
        <w:t>If Property minLength is not empty</w:t>
      </w:r>
      <w:r>
        <w:t xml:space="preserve">, then </w:t>
      </w:r>
      <w:r w:rsidRPr="00511394">
        <w:rPr>
          <w:rFonts w:ascii="Consolas" w:eastAsia="Consolas" w:hAnsi="Consolas" w:cs="Consolas"/>
          <w:color w:val="800000"/>
        </w:rPr>
        <w:t>"minLength"</w:t>
      </w:r>
      <w:r w:rsidRPr="00511394">
        <w:t xml:space="preserve"> </w:t>
      </w:r>
      <w:r>
        <w:t>with</w:t>
      </w:r>
      <w:r w:rsidRPr="00511394">
        <w:t xml:space="preserve"> </w:t>
      </w:r>
      <w:r>
        <w:t>v</w:t>
      </w:r>
      <w:r w:rsidRPr="00511394">
        <w:t>alue</w:t>
      </w:r>
      <w:r>
        <w:t xml:space="preserve"> equal to</w:t>
      </w:r>
      <w:r w:rsidRPr="00511394">
        <w:t xml:space="preserve"> the content of Property minLength. </w:t>
      </w:r>
    </w:p>
    <w:p w14:paraId="2119B147" w14:textId="77777777" w:rsidR="001450B8" w:rsidRPr="00511394" w:rsidRDefault="001450B8" w:rsidP="00F2077C">
      <w:pPr>
        <w:numPr>
          <w:ilvl w:val="1"/>
          <w:numId w:val="19"/>
        </w:numPr>
        <w:tabs>
          <w:tab w:val="clear" w:pos="403"/>
        </w:tabs>
        <w:spacing w:after="15" w:line="248" w:lineRule="auto"/>
        <w:ind w:right="42"/>
        <w:jc w:val="left"/>
      </w:pPr>
      <w:r w:rsidRPr="00511394">
        <w:t xml:space="preserve">If Property maxLength is not empty, </w:t>
      </w:r>
      <w:r>
        <w:t>then</w:t>
      </w:r>
      <w:r w:rsidRPr="00511394">
        <w:t xml:space="preserve"> </w:t>
      </w:r>
      <w:r w:rsidRPr="004657D3">
        <w:rPr>
          <w:rFonts w:ascii="Consolas" w:eastAsia="Consolas" w:hAnsi="Consolas" w:cs="Consolas"/>
          <w:color w:val="800000"/>
        </w:rPr>
        <w:t>"maxLength"</w:t>
      </w:r>
      <w:r w:rsidRPr="00511394">
        <w:t xml:space="preserve"> </w:t>
      </w:r>
      <w:r>
        <w:t>with</w:t>
      </w:r>
      <w:r w:rsidRPr="00511394">
        <w:t xml:space="preserve"> </w:t>
      </w:r>
      <w:r>
        <w:t>v</w:t>
      </w:r>
      <w:r w:rsidRPr="00511394">
        <w:t>alue</w:t>
      </w:r>
      <w:r>
        <w:t xml:space="preserve"> equal to</w:t>
      </w:r>
      <w:r w:rsidRPr="00511394">
        <w:t xml:space="preserve"> the content of Property m</w:t>
      </w:r>
      <w:r>
        <w:t>ax</w:t>
      </w:r>
      <w:r w:rsidRPr="00511394">
        <w:t>Length.</w:t>
      </w:r>
    </w:p>
    <w:p w14:paraId="71B2A58A" w14:textId="77777777" w:rsidR="001450B8" w:rsidRPr="00511394" w:rsidRDefault="001450B8" w:rsidP="00F2077C">
      <w:pPr>
        <w:numPr>
          <w:ilvl w:val="1"/>
          <w:numId w:val="19"/>
        </w:numPr>
        <w:tabs>
          <w:tab w:val="clear" w:pos="403"/>
        </w:tabs>
        <w:spacing w:after="15" w:line="248" w:lineRule="auto"/>
        <w:ind w:right="42"/>
        <w:jc w:val="left"/>
      </w:pPr>
      <w:r w:rsidRPr="00511394">
        <w:t xml:space="preserve">If Property </w:t>
      </w:r>
      <w:r>
        <w:t xml:space="preserve">length </w:t>
      </w:r>
      <w:r w:rsidRPr="00511394">
        <w:t xml:space="preserve">is not empty, </w:t>
      </w:r>
      <w:r>
        <w:t>then</w:t>
      </w:r>
      <w:r w:rsidRPr="00511394">
        <w:t xml:space="preserve"> </w:t>
      </w:r>
      <w:r w:rsidRPr="00511394">
        <w:rPr>
          <w:rFonts w:ascii="Consolas" w:eastAsia="Consolas" w:hAnsi="Consolas" w:cs="Consolas"/>
          <w:color w:val="800000"/>
        </w:rPr>
        <w:t>"minLength"</w:t>
      </w:r>
      <w:r w:rsidRPr="00511394">
        <w:t xml:space="preserve"> </w:t>
      </w:r>
      <w:r>
        <w:t xml:space="preserve">and </w:t>
      </w:r>
      <w:r w:rsidRPr="004657D3">
        <w:rPr>
          <w:rFonts w:ascii="Consolas" w:eastAsia="Consolas" w:hAnsi="Consolas" w:cs="Consolas"/>
          <w:color w:val="800000"/>
        </w:rPr>
        <w:t>"maxLength"</w:t>
      </w:r>
      <w:r w:rsidRPr="00511394">
        <w:t xml:space="preserve"> </w:t>
      </w:r>
      <w:r>
        <w:t>with</w:t>
      </w:r>
      <w:r w:rsidRPr="00511394">
        <w:t xml:space="preserve"> </w:t>
      </w:r>
      <w:r>
        <w:t>v</w:t>
      </w:r>
      <w:r w:rsidRPr="00511394">
        <w:t>alue</w:t>
      </w:r>
      <w:r>
        <w:t xml:space="preserve"> equal to</w:t>
      </w:r>
      <w:r w:rsidRPr="00511394">
        <w:t xml:space="preserve"> the content of </w:t>
      </w:r>
      <w:r>
        <w:t>p</w:t>
      </w:r>
      <w:r w:rsidRPr="00511394">
        <w:t xml:space="preserve">roperty </w:t>
      </w:r>
      <w:r>
        <w:t>l</w:t>
      </w:r>
      <w:r w:rsidRPr="00511394">
        <w:t>ength.</w:t>
      </w:r>
    </w:p>
    <w:p w14:paraId="479929F1" w14:textId="77777777" w:rsidR="00B93342" w:rsidRPr="00511394" w:rsidRDefault="00B93342" w:rsidP="00B93342">
      <w:pPr>
        <w:tabs>
          <w:tab w:val="clear" w:pos="403"/>
        </w:tabs>
        <w:spacing w:after="15" w:line="248" w:lineRule="auto"/>
        <w:ind w:right="42"/>
        <w:jc w:val="left"/>
      </w:pPr>
    </w:p>
    <w:p w14:paraId="28079DA5" w14:textId="1E78DAF1" w:rsidR="00F361B7" w:rsidRPr="00511394" w:rsidRDefault="00F361B7" w:rsidP="00C81D23">
      <w:r w:rsidRPr="00511394">
        <w:t xml:space="preserve">Example a datatype of representation Identifier. </w:t>
      </w:r>
    </w:p>
    <w:p w14:paraId="06F84899" w14:textId="77777777" w:rsidR="00CB3168" w:rsidRDefault="00CB3168" w:rsidP="00CB3168">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"UUIDv4Identifier"</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p>
    <w:p w14:paraId="7E05C2C3" w14:textId="4E28260E" w:rsidR="00CB3168" w:rsidRDefault="00FD7787" w:rsidP="00CB3168">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CB3168">
        <w:rPr>
          <w:rFonts w:ascii="Consolas" w:hAnsi="Consolas" w:cs="Consolas"/>
          <w:color w:val="800000"/>
          <w:sz w:val="20"/>
          <w:szCs w:val="20"/>
          <w:highlight w:val="white"/>
        </w:rPr>
        <w:t>"type"</w:t>
      </w:r>
      <w:r w:rsidR="00CB3168">
        <w:rPr>
          <w:rFonts w:ascii="Consolas" w:hAnsi="Consolas" w:cs="Consolas"/>
          <w:color w:val="0000FF"/>
          <w:sz w:val="20"/>
          <w:szCs w:val="20"/>
          <w:highlight w:val="white"/>
        </w:rPr>
        <w:t>:</w:t>
      </w:r>
      <w:r w:rsidR="00CB3168">
        <w:rPr>
          <w:rFonts w:ascii="Consolas" w:hAnsi="Consolas" w:cs="Consolas"/>
          <w:color w:val="000000"/>
          <w:sz w:val="20"/>
          <w:szCs w:val="20"/>
          <w:highlight w:val="white"/>
        </w:rPr>
        <w:t xml:space="preserve"> "string"</w:t>
      </w:r>
      <w:r w:rsidR="00CB3168">
        <w:rPr>
          <w:rFonts w:ascii="Consolas" w:hAnsi="Consolas" w:cs="Consolas"/>
          <w:color w:val="0000FF"/>
          <w:sz w:val="20"/>
          <w:szCs w:val="20"/>
          <w:highlight w:val="white"/>
        </w:rPr>
        <w:t>,</w:t>
      </w:r>
    </w:p>
    <w:p w14:paraId="3E0DA0FC" w14:textId="7548C8CA" w:rsidR="00CB3168" w:rsidRDefault="00FD7787" w:rsidP="00CB3168">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CB3168">
        <w:rPr>
          <w:rFonts w:ascii="Consolas" w:hAnsi="Consolas" w:cs="Consolas"/>
          <w:color w:val="800000"/>
          <w:sz w:val="20"/>
          <w:szCs w:val="20"/>
          <w:highlight w:val="white"/>
        </w:rPr>
        <w:t>"pattern"</w:t>
      </w:r>
      <w:r w:rsidR="00CB3168">
        <w:rPr>
          <w:rFonts w:ascii="Consolas" w:hAnsi="Consolas" w:cs="Consolas"/>
          <w:color w:val="0000FF"/>
          <w:sz w:val="20"/>
          <w:szCs w:val="20"/>
          <w:highlight w:val="white"/>
        </w:rPr>
        <w:t>:</w:t>
      </w:r>
      <w:r w:rsidR="00CB3168">
        <w:rPr>
          <w:rFonts w:ascii="Consolas" w:hAnsi="Consolas" w:cs="Consolas"/>
          <w:color w:val="000000"/>
          <w:sz w:val="20"/>
          <w:szCs w:val="20"/>
          <w:highlight w:val="white"/>
        </w:rPr>
        <w:t xml:space="preserve"> "^[a-f0-9]{8}-[a-f0-9]{4}-4[a-f0-9]{3}-[89ab][a-f0-9]{3}-[a-f0-9]{12}$"</w:t>
      </w:r>
      <w:r w:rsidR="00CB3168">
        <w:rPr>
          <w:rFonts w:ascii="Consolas" w:hAnsi="Consolas" w:cs="Consolas"/>
          <w:color w:val="0000FF"/>
          <w:sz w:val="20"/>
          <w:szCs w:val="20"/>
          <w:highlight w:val="white"/>
        </w:rPr>
        <w:t>,</w:t>
      </w:r>
    </w:p>
    <w:p w14:paraId="2BE5BDFD" w14:textId="044BE832" w:rsidR="00CB3168" w:rsidRDefault="00FD7787" w:rsidP="00CB3168">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CB3168">
        <w:rPr>
          <w:rFonts w:ascii="Consolas" w:hAnsi="Consolas" w:cs="Consolas"/>
          <w:color w:val="800000"/>
          <w:sz w:val="20"/>
          <w:szCs w:val="20"/>
          <w:highlight w:val="white"/>
        </w:rPr>
        <w:t>"description"</w:t>
      </w:r>
      <w:r w:rsidR="00CB3168">
        <w:rPr>
          <w:rFonts w:ascii="Consolas" w:hAnsi="Consolas" w:cs="Consolas"/>
          <w:color w:val="0000FF"/>
          <w:sz w:val="20"/>
          <w:szCs w:val="20"/>
          <w:highlight w:val="white"/>
        </w:rPr>
        <w:t>:</w:t>
      </w:r>
      <w:r w:rsidR="00CB3168">
        <w:rPr>
          <w:rFonts w:ascii="Consolas" w:hAnsi="Consolas" w:cs="Consolas"/>
          <w:color w:val="000000"/>
          <w:sz w:val="20"/>
          <w:szCs w:val="20"/>
          <w:highlight w:val="white"/>
        </w:rPr>
        <w:t xml:space="preserve"> "identificationScheme=RFC4122; UUIDv4\n\nUniversally Unique IDentifier (UUID) version 4, as described in IETC RFC 4122 \"Universally Unique IDentifier (UUID) URN Namespace\"."</w:t>
      </w:r>
      <w:r w:rsidR="00CB3168">
        <w:rPr>
          <w:rFonts w:ascii="Consolas" w:hAnsi="Consolas" w:cs="Consolas"/>
          <w:color w:val="0000FF"/>
          <w:sz w:val="20"/>
          <w:szCs w:val="20"/>
          <w:highlight w:val="white"/>
        </w:rPr>
        <w:t>,</w:t>
      </w:r>
    </w:p>
    <w:p w14:paraId="27B64F9B" w14:textId="6F176E8C" w:rsidR="00CB3168" w:rsidRDefault="00FD7787" w:rsidP="00CB3168">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CB3168">
        <w:rPr>
          <w:rFonts w:ascii="Consolas" w:hAnsi="Consolas" w:cs="Consolas"/>
          <w:color w:val="800000"/>
          <w:sz w:val="20"/>
          <w:szCs w:val="20"/>
          <w:highlight w:val="white"/>
        </w:rPr>
        <w:t>"$anchor"</w:t>
      </w:r>
      <w:r w:rsidR="00CB3168">
        <w:rPr>
          <w:rFonts w:ascii="Consolas" w:hAnsi="Consolas" w:cs="Consolas"/>
          <w:color w:val="0000FF"/>
          <w:sz w:val="20"/>
          <w:szCs w:val="20"/>
          <w:highlight w:val="white"/>
        </w:rPr>
        <w:t>:</w:t>
      </w:r>
      <w:r w:rsidR="00CB3168">
        <w:rPr>
          <w:rFonts w:ascii="Consolas" w:hAnsi="Consolas" w:cs="Consolas"/>
          <w:color w:val="000000"/>
          <w:sz w:val="20"/>
          <w:szCs w:val="20"/>
          <w:highlight w:val="white"/>
        </w:rPr>
        <w:t xml:space="preserve"> "UUIDv4Identifier"</w:t>
      </w:r>
    </w:p>
    <w:p w14:paraId="1818A5BB" w14:textId="77777777" w:rsidR="00CB3168" w:rsidRDefault="00CB3168" w:rsidP="00CB3168">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FF"/>
          <w:sz w:val="20"/>
          <w:szCs w:val="20"/>
          <w:highlight w:val="white"/>
        </w:rPr>
        <w:t>},</w:t>
      </w:r>
    </w:p>
    <w:p w14:paraId="540F7F8C" w14:textId="77777777" w:rsidR="00D06345" w:rsidRDefault="00D06345" w:rsidP="003A55CA">
      <w:pPr>
        <w:tabs>
          <w:tab w:val="clear" w:pos="403"/>
        </w:tabs>
        <w:autoSpaceDE w:val="0"/>
        <w:autoSpaceDN w:val="0"/>
        <w:adjustRightInd w:val="0"/>
        <w:spacing w:after="0" w:line="240" w:lineRule="auto"/>
        <w:jc w:val="left"/>
        <w:rPr>
          <w:rFonts w:ascii="Consolas" w:hAnsi="Consolas" w:cs="Consolas"/>
          <w:color w:val="000000"/>
          <w:highlight w:val="white"/>
        </w:rPr>
      </w:pPr>
    </w:p>
    <w:p w14:paraId="42AEFB40" w14:textId="77777777" w:rsidR="00E2170B" w:rsidRDefault="00E2170B">
      <w:pPr>
        <w:tabs>
          <w:tab w:val="clear" w:pos="403"/>
        </w:tabs>
        <w:spacing w:after="0" w:line="240" w:lineRule="auto"/>
        <w:jc w:val="left"/>
        <w:rPr>
          <w:rFonts w:eastAsia="MS Mincho"/>
          <w:b/>
          <w:sz w:val="26"/>
          <w:lang w:eastAsia="ja-JP"/>
        </w:rPr>
      </w:pPr>
      <w:r>
        <w:br w:type="page"/>
      </w:r>
    </w:p>
    <w:p w14:paraId="56D2C435" w14:textId="3ED0131A" w:rsidR="00596A65" w:rsidRDefault="006F2AB5" w:rsidP="00C81D23">
      <w:pPr>
        <w:pStyle w:val="Heading1"/>
      </w:pPr>
      <w:bookmarkStart w:id="85" w:name="_Hlk190707220"/>
      <w:bookmarkStart w:id="86" w:name="_Toc193447704"/>
      <w:r w:rsidRPr="006F2AB5">
        <w:lastRenderedPageBreak/>
        <w:t xml:space="preserve">Syntax Generation of User-defined Data Types for </w:t>
      </w:r>
      <w:r>
        <w:t>Numbers</w:t>
      </w:r>
      <w:bookmarkStart w:id="87" w:name="_Toc192403555"/>
      <w:bookmarkStart w:id="88" w:name="_Toc192415172"/>
      <w:bookmarkStart w:id="89" w:name="_Toc192403558"/>
      <w:bookmarkStart w:id="90" w:name="_Toc192415175"/>
      <w:bookmarkStart w:id="91" w:name="_Toc192403560"/>
      <w:bookmarkStart w:id="92" w:name="_Toc192415177"/>
      <w:bookmarkStart w:id="93" w:name="_Toc192403562"/>
      <w:bookmarkStart w:id="94" w:name="_Toc192415179"/>
      <w:bookmarkStart w:id="95" w:name="_Toc192403563"/>
      <w:bookmarkStart w:id="96" w:name="_Toc192415180"/>
      <w:bookmarkStart w:id="97" w:name="_Toc192403565"/>
      <w:bookmarkStart w:id="98" w:name="_Toc192415182"/>
      <w:bookmarkStart w:id="99" w:name="_Toc192403567"/>
      <w:bookmarkStart w:id="100" w:name="_Toc192415184"/>
      <w:bookmarkStart w:id="101" w:name="_Toc192403568"/>
      <w:bookmarkStart w:id="102" w:name="_Toc192415185"/>
      <w:bookmarkStart w:id="103" w:name="_Toc192403569"/>
      <w:bookmarkStart w:id="104" w:name="_Toc192415186"/>
      <w:bookmarkStart w:id="105" w:name="_Toc192403570"/>
      <w:bookmarkStart w:id="106" w:name="_Toc192415187"/>
      <w:bookmarkEnd w:id="85"/>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86"/>
    </w:p>
    <w:p w14:paraId="6D3817E4" w14:textId="5E1E49E9" w:rsidR="007C4ED2" w:rsidRDefault="007C4ED2">
      <w:pPr>
        <w:tabs>
          <w:tab w:val="clear" w:pos="403"/>
        </w:tabs>
        <w:spacing w:after="0" w:line="240" w:lineRule="auto"/>
        <w:jc w:val="left"/>
        <w:rPr>
          <w:rFonts w:eastAsia="MS Mincho"/>
          <w:b/>
          <w:sz w:val="24"/>
          <w:lang w:eastAsia="ja-JP"/>
        </w:rPr>
      </w:pPr>
    </w:p>
    <w:p w14:paraId="5338683C" w14:textId="46A8E96C" w:rsidR="0046646A" w:rsidRDefault="0046646A" w:rsidP="003A55CA">
      <w:pPr>
        <w:pStyle w:val="Heading2"/>
      </w:pPr>
      <w:bookmarkStart w:id="107" w:name="_Toc193447705"/>
      <w:r>
        <w:t xml:space="preserve">Pattern for </w:t>
      </w:r>
      <w:r w:rsidR="001A3810">
        <w:t>Decimal</w:t>
      </w:r>
      <w:bookmarkEnd w:id="107"/>
    </w:p>
    <w:p w14:paraId="50B256C9" w14:textId="0E8CC836" w:rsidR="003F1356" w:rsidRDefault="009E723C" w:rsidP="00AD75D0">
      <w:pPr>
        <w:rPr>
          <w:lang w:eastAsia="ja-JP"/>
        </w:rPr>
      </w:pPr>
      <w:r>
        <w:rPr>
          <w:lang w:eastAsia="ja-JP"/>
        </w:rPr>
        <w:t>As strings have to be used to represent decimal values</w:t>
      </w:r>
      <w:r w:rsidR="00F72747">
        <w:rPr>
          <w:lang w:eastAsia="ja-JP"/>
        </w:rPr>
        <w:t>, a pattern has to be defined to restrict the</w:t>
      </w:r>
      <w:r w:rsidR="00CE7F9A">
        <w:rPr>
          <w:lang w:eastAsia="ja-JP"/>
        </w:rPr>
        <w:t xml:space="preserve"> allowed</w:t>
      </w:r>
      <w:r w:rsidR="00F72747">
        <w:rPr>
          <w:lang w:eastAsia="ja-JP"/>
        </w:rPr>
        <w:t xml:space="preserve"> values</w:t>
      </w:r>
      <w:r w:rsidR="00A86773">
        <w:rPr>
          <w:lang w:eastAsia="ja-JP"/>
        </w:rPr>
        <w:t xml:space="preserve">. XML Schema has two main </w:t>
      </w:r>
      <w:r w:rsidR="00CE7F9A">
        <w:rPr>
          <w:lang w:eastAsia="ja-JP"/>
        </w:rPr>
        <w:t>facets to constrain a decimal: totalDigits and fractionDigits</w:t>
      </w:r>
      <w:r w:rsidR="00CE4BF8">
        <w:rPr>
          <w:lang w:eastAsia="ja-JP"/>
        </w:rPr>
        <w:t>; these have to find their way into the pattern</w:t>
      </w:r>
      <w:r w:rsidR="00CE7F9A">
        <w:rPr>
          <w:lang w:eastAsia="ja-JP"/>
        </w:rPr>
        <w:t>.</w:t>
      </w:r>
      <w:r w:rsidR="00C92CA5">
        <w:rPr>
          <w:lang w:eastAsia="ja-JP"/>
        </w:rPr>
        <w:t xml:space="preserve"> The pattern for a decimal </w:t>
      </w:r>
      <w:r w:rsidR="003E1C77">
        <w:rPr>
          <w:lang w:eastAsia="ja-JP"/>
        </w:rPr>
        <w:t>f</w:t>
      </w:r>
      <w:r w:rsidR="00C92CA5">
        <w:rPr>
          <w:lang w:eastAsia="ja-JP"/>
        </w:rPr>
        <w:t>ollow</w:t>
      </w:r>
      <w:r w:rsidR="003E1C77">
        <w:rPr>
          <w:lang w:eastAsia="ja-JP"/>
        </w:rPr>
        <w:t>s</w:t>
      </w:r>
      <w:r w:rsidR="00C92CA5">
        <w:rPr>
          <w:lang w:eastAsia="ja-JP"/>
        </w:rPr>
        <w:t xml:space="preserve"> the </w:t>
      </w:r>
      <w:r w:rsidR="00814D2E">
        <w:rPr>
          <w:lang w:eastAsia="ja-JP"/>
        </w:rPr>
        <w:t xml:space="preserve">lexical </w:t>
      </w:r>
      <w:r w:rsidR="003E1C77">
        <w:rPr>
          <w:lang w:eastAsia="ja-JP"/>
        </w:rPr>
        <w:t xml:space="preserve">representation </w:t>
      </w:r>
      <w:r w:rsidR="00814D2E">
        <w:rPr>
          <w:lang w:eastAsia="ja-JP"/>
        </w:rPr>
        <w:t>of a decimal in XML schema</w:t>
      </w:r>
      <w:r w:rsidR="00AD75D0">
        <w:rPr>
          <w:lang w:eastAsia="ja-JP"/>
        </w:rPr>
        <w:t>.</w:t>
      </w:r>
    </w:p>
    <w:p w14:paraId="75AE11AE" w14:textId="60A33535" w:rsidR="00BA377C" w:rsidRDefault="00BA377C" w:rsidP="00EE2F6F">
      <w:pPr>
        <w:rPr>
          <w:lang w:eastAsia="ja-JP"/>
        </w:rPr>
      </w:pPr>
      <w:r>
        <w:rPr>
          <w:lang w:eastAsia="ja-JP"/>
        </w:rPr>
        <w:t>Assumptions:</w:t>
      </w:r>
    </w:p>
    <w:p w14:paraId="5EE318E3" w14:textId="2025A1D4" w:rsidR="00E54D8A" w:rsidRDefault="00BE7BBF" w:rsidP="00F2077C">
      <w:pPr>
        <w:pStyle w:val="ListParagraph"/>
        <w:numPr>
          <w:ilvl w:val="0"/>
          <w:numId w:val="43"/>
        </w:numPr>
        <w:ind w:leftChars="0"/>
        <w:rPr>
          <w:lang w:eastAsia="ja-JP"/>
        </w:rPr>
      </w:pPr>
      <w:r>
        <w:rPr>
          <w:lang w:eastAsia="ja-JP"/>
        </w:rPr>
        <w:t xml:space="preserve">If defined, </w:t>
      </w:r>
      <w:r w:rsidR="00E54D8A">
        <w:rPr>
          <w:lang w:eastAsia="ja-JP"/>
        </w:rPr>
        <w:t>totalDigits &gt;= fractionDigits =&gt;0</w:t>
      </w:r>
    </w:p>
    <w:p w14:paraId="498C7594" w14:textId="40FFF3D0" w:rsidR="00BA377C" w:rsidRDefault="00D634C8" w:rsidP="00F2077C">
      <w:pPr>
        <w:pStyle w:val="ListParagraph"/>
        <w:numPr>
          <w:ilvl w:val="0"/>
          <w:numId w:val="43"/>
        </w:numPr>
        <w:ind w:leftChars="0"/>
        <w:rPr>
          <w:lang w:eastAsia="ja-JP"/>
        </w:rPr>
      </w:pPr>
      <w:r>
        <w:rPr>
          <w:lang w:eastAsia="ja-JP"/>
        </w:rPr>
        <w:t xml:space="preserve">If defined, </w:t>
      </w:r>
      <w:r w:rsidR="00E54D8A">
        <w:rPr>
          <w:lang w:eastAsia="ja-JP"/>
        </w:rPr>
        <w:t>totalDigits &gt; 0</w:t>
      </w:r>
    </w:p>
    <w:p w14:paraId="417118C4" w14:textId="60609E84" w:rsidR="00EE2F6F" w:rsidRDefault="0021516E" w:rsidP="00EE2F6F">
      <w:pPr>
        <w:rPr>
          <w:lang w:eastAsia="ja-JP"/>
        </w:rPr>
      </w:pPr>
      <w:r>
        <w:rPr>
          <w:lang w:eastAsia="ja-JP"/>
        </w:rPr>
        <w:t>Given the following definitions:</w:t>
      </w:r>
    </w:p>
    <w:p w14:paraId="10DE9FB1" w14:textId="77777777" w:rsidR="002F0E90" w:rsidRPr="003B3C35" w:rsidRDefault="002F0E90" w:rsidP="003B3C35">
      <w:pPr>
        <w:jc w:val="left"/>
        <w:rPr>
          <w:rFonts w:ascii="Consolas" w:hAnsi="Consolas" w:cs="Consolas"/>
          <w:sz w:val="20"/>
          <w:szCs w:val="20"/>
        </w:rPr>
      </w:pPr>
      <w:r w:rsidRPr="003B3C35">
        <w:rPr>
          <w:rFonts w:ascii="Consolas" w:hAnsi="Consolas" w:cs="Consolas"/>
          <w:sz w:val="20"/>
          <w:szCs w:val="20"/>
        </w:rPr>
        <w:t>"IntegerExpression" = (0|[1-9][0-9]{0,"totalDigits-1"})([.]0*)?</w:t>
      </w:r>
    </w:p>
    <w:p w14:paraId="47A10F82" w14:textId="5E568DE0" w:rsidR="002F0E90" w:rsidRPr="003B3C35" w:rsidRDefault="002F0E90" w:rsidP="003B3C35">
      <w:pPr>
        <w:jc w:val="left"/>
        <w:rPr>
          <w:rFonts w:ascii="Consolas" w:hAnsi="Consolas" w:cs="Consolas"/>
          <w:sz w:val="20"/>
          <w:szCs w:val="20"/>
        </w:rPr>
      </w:pPr>
      <w:r w:rsidRPr="003B3C35">
        <w:rPr>
          <w:rFonts w:ascii="Consolas" w:hAnsi="Consolas" w:cs="Consolas"/>
          <w:sz w:val="20"/>
          <w:szCs w:val="20"/>
        </w:rPr>
        <w:t>"IntegerExpression2" = ((0|[1-9][0-9]{0,"totalDigits-1"})([.]0*)?)|[.][0]+</w:t>
      </w:r>
    </w:p>
    <w:p w14:paraId="08DCCFA3" w14:textId="1984779B" w:rsidR="002F0E90" w:rsidRPr="003B3C35" w:rsidRDefault="002F0E90" w:rsidP="003B3C35">
      <w:pPr>
        <w:jc w:val="left"/>
        <w:rPr>
          <w:rFonts w:ascii="Consolas" w:hAnsi="Consolas" w:cs="Consolas"/>
          <w:sz w:val="20"/>
          <w:szCs w:val="20"/>
        </w:rPr>
      </w:pPr>
      <w:r w:rsidRPr="003B3C35">
        <w:rPr>
          <w:rFonts w:ascii="Consolas" w:hAnsi="Consolas" w:cs="Consolas"/>
          <w:sz w:val="20"/>
          <w:szCs w:val="20"/>
        </w:rPr>
        <w:t>"FractionExpression" = [.][0-9]{1,"fractionDigits"}0*</w:t>
      </w:r>
    </w:p>
    <w:p w14:paraId="1A1658CA" w14:textId="7163CBAD" w:rsidR="002F0E90" w:rsidRPr="003B3C35" w:rsidRDefault="002F0E90" w:rsidP="003B3C35">
      <w:pPr>
        <w:jc w:val="left"/>
        <w:rPr>
          <w:rFonts w:ascii="Consolas" w:hAnsi="Consolas" w:cs="Consolas"/>
          <w:sz w:val="20"/>
          <w:szCs w:val="20"/>
        </w:rPr>
      </w:pPr>
      <w:r w:rsidRPr="003B3C35">
        <w:rPr>
          <w:rFonts w:ascii="Consolas" w:hAnsi="Consolas" w:cs="Consolas"/>
          <w:sz w:val="20"/>
          <w:szCs w:val="20"/>
        </w:rPr>
        <w:t>"FractionExpression2" = [.][0-9]{1,"totalDigits"}0*</w:t>
      </w:r>
    </w:p>
    <w:p w14:paraId="012BD8C6" w14:textId="4FF24EB6" w:rsidR="0021516E" w:rsidRPr="003B3C35" w:rsidRDefault="002F0E90" w:rsidP="003B3C35">
      <w:pPr>
        <w:jc w:val="left"/>
        <w:rPr>
          <w:rFonts w:ascii="Consolas" w:hAnsi="Consolas" w:cs="Consolas"/>
          <w:sz w:val="20"/>
          <w:szCs w:val="20"/>
        </w:rPr>
      </w:pPr>
      <w:r w:rsidRPr="003B3C35">
        <w:rPr>
          <w:rFonts w:ascii="Consolas" w:hAnsi="Consolas" w:cs="Consolas"/>
          <w:sz w:val="20"/>
          <w:szCs w:val="20"/>
        </w:rPr>
        <w:t>"RealExpression" = (?=[1-9.][0-9.]{1,"totalDigits"}0*$)([1-9][0-9]*)?[.][0-9]{0,"fractionDigits"}0*</w:t>
      </w:r>
    </w:p>
    <w:p w14:paraId="1EC71024" w14:textId="248AD4E5" w:rsidR="002E2B71" w:rsidRPr="003B3C35" w:rsidRDefault="002E2B71" w:rsidP="003B3C35">
      <w:pPr>
        <w:rPr>
          <w:rFonts w:ascii="Consolas" w:hAnsi="Consolas" w:cs="Consolas"/>
          <w:sz w:val="20"/>
          <w:szCs w:val="20"/>
        </w:rPr>
      </w:pPr>
      <w:r w:rsidRPr="003B3C35">
        <w:rPr>
          <w:rFonts w:ascii="Consolas" w:hAnsi="Consolas" w:cs="Consolas"/>
          <w:sz w:val="20"/>
          <w:szCs w:val="20"/>
        </w:rPr>
        <w:t xml:space="preserve">"SignExpression" </w:t>
      </w:r>
      <w:r w:rsidR="005D4C99" w:rsidRPr="003B3C35">
        <w:rPr>
          <w:rFonts w:ascii="Consolas" w:hAnsi="Consolas" w:cs="Consolas"/>
          <w:sz w:val="20"/>
          <w:szCs w:val="20"/>
        </w:rPr>
        <w:t>is set to:</w:t>
      </w:r>
    </w:p>
    <w:p w14:paraId="72F49B70" w14:textId="2A0F96BF" w:rsidR="005D4C99" w:rsidRPr="003B3C35" w:rsidRDefault="005D4C99" w:rsidP="003B3C35">
      <w:pPr>
        <w:pStyle w:val="ListParagraph"/>
        <w:numPr>
          <w:ilvl w:val="0"/>
          <w:numId w:val="44"/>
        </w:numPr>
        <w:ind w:leftChars="0" w:left="1037"/>
        <w:rPr>
          <w:rFonts w:ascii="Consolas" w:hAnsi="Consolas" w:cs="Consolas"/>
          <w:sz w:val="20"/>
          <w:szCs w:val="20"/>
        </w:rPr>
      </w:pPr>
      <w:r w:rsidRPr="003B3C35">
        <w:rPr>
          <w:rFonts w:ascii="Consolas" w:hAnsi="Consolas" w:cs="Consolas"/>
          <w:sz w:val="20"/>
          <w:szCs w:val="20"/>
        </w:rPr>
        <w:t xml:space="preserve">"[+]?" if the minInclusive or minExclusive property is greater than or equal to 0 </w:t>
      </w:r>
    </w:p>
    <w:p w14:paraId="2CFBF9D8" w14:textId="335BDCCB" w:rsidR="005D4C99" w:rsidRPr="003B3C35" w:rsidRDefault="005D4C99" w:rsidP="003B3C35">
      <w:pPr>
        <w:pStyle w:val="ListParagraph"/>
        <w:numPr>
          <w:ilvl w:val="0"/>
          <w:numId w:val="44"/>
        </w:numPr>
        <w:ind w:leftChars="0" w:left="1037"/>
        <w:rPr>
          <w:rFonts w:ascii="Consolas" w:hAnsi="Consolas" w:cs="Consolas"/>
          <w:sz w:val="20"/>
          <w:szCs w:val="20"/>
        </w:rPr>
      </w:pPr>
      <w:r w:rsidRPr="003B3C35">
        <w:rPr>
          <w:rFonts w:ascii="Consolas" w:hAnsi="Consolas" w:cs="Consolas"/>
          <w:sz w:val="20"/>
          <w:szCs w:val="20"/>
        </w:rPr>
        <w:t>"-" if the maxInclusive is less than zero or maxExclusive property is less than or equal to 0</w:t>
      </w:r>
    </w:p>
    <w:p w14:paraId="5165A631" w14:textId="0B1E1975" w:rsidR="005D4C99" w:rsidRPr="003B3C35" w:rsidRDefault="005D4C99" w:rsidP="003B3C35">
      <w:pPr>
        <w:pStyle w:val="ListParagraph"/>
        <w:numPr>
          <w:ilvl w:val="0"/>
          <w:numId w:val="44"/>
        </w:numPr>
        <w:ind w:leftChars="0" w:left="1037"/>
        <w:rPr>
          <w:rFonts w:ascii="Consolas" w:hAnsi="Consolas" w:cs="Consolas"/>
          <w:sz w:val="20"/>
          <w:szCs w:val="20"/>
        </w:rPr>
      </w:pPr>
      <w:r w:rsidRPr="003B3C35">
        <w:rPr>
          <w:rFonts w:ascii="Consolas" w:hAnsi="Consolas" w:cs="Consolas"/>
          <w:sz w:val="20"/>
          <w:szCs w:val="20"/>
        </w:rPr>
        <w:t>"[+-]?" otherwise</w:t>
      </w:r>
    </w:p>
    <w:p w14:paraId="2D1B1B59" w14:textId="50221FBB" w:rsidR="00EA06DB" w:rsidRDefault="00EA06DB" w:rsidP="00EE2F6F">
      <w:pPr>
        <w:rPr>
          <w:lang w:eastAsia="ja-JP"/>
        </w:rPr>
      </w:pPr>
      <w:r>
        <w:rPr>
          <w:lang w:eastAsia="ja-JP"/>
        </w:rPr>
        <w:t>If any</w:t>
      </w:r>
      <w:r w:rsidR="00BB272A">
        <w:rPr>
          <w:lang w:eastAsia="ja-JP"/>
        </w:rPr>
        <w:t xml:space="preserve"> of totalDigits or </w:t>
      </w:r>
      <w:r w:rsidR="0073724C">
        <w:rPr>
          <w:lang w:eastAsia="ja-JP"/>
        </w:rPr>
        <w:t xml:space="preserve">fractionDigits is not defined, it </w:t>
      </w:r>
      <w:r w:rsidR="00B14B9A" w:rsidRPr="00B14B9A">
        <w:rPr>
          <w:lang w:eastAsia="ja-JP"/>
        </w:rPr>
        <w:t xml:space="preserve">(including any addition/substraction) </w:t>
      </w:r>
      <w:r w:rsidR="0073724C">
        <w:rPr>
          <w:lang w:eastAsia="ja-JP"/>
        </w:rPr>
        <w:t>shall be replaced with the empty string.</w:t>
      </w:r>
      <w:r w:rsidR="00B14B9A">
        <w:rPr>
          <w:lang w:eastAsia="ja-JP"/>
        </w:rPr>
        <w:t xml:space="preserve"> For instance, if total digits is not defined:</w:t>
      </w:r>
    </w:p>
    <w:p w14:paraId="2217BF6B" w14:textId="5D4F6322" w:rsidR="00145ED7" w:rsidRPr="00145ED7" w:rsidRDefault="00145ED7" w:rsidP="00145ED7">
      <w:pPr>
        <w:ind w:left="403"/>
        <w:rPr>
          <w:rFonts w:ascii="Consolas" w:hAnsi="Consolas"/>
          <w:lang w:eastAsia="ja-JP"/>
        </w:rPr>
      </w:pPr>
      <w:r w:rsidRPr="00145ED7">
        <w:rPr>
          <w:rFonts w:ascii="Consolas" w:hAnsi="Consolas"/>
          <w:lang w:eastAsia="ja-JP"/>
        </w:rPr>
        <w:t xml:space="preserve">{0,"totalDigits"} </w:t>
      </w:r>
      <w:r w:rsidR="006B684B" w:rsidRPr="00DC25C4">
        <w:rPr>
          <w:lang w:eastAsia="ja-JP"/>
        </w:rPr>
        <w:t>becomes</w:t>
      </w:r>
      <w:r w:rsidRPr="00145ED7">
        <w:rPr>
          <w:rFonts w:ascii="Consolas" w:hAnsi="Consolas"/>
          <w:lang w:eastAsia="ja-JP"/>
        </w:rPr>
        <w:t xml:space="preserve"> {0,}</w:t>
      </w:r>
    </w:p>
    <w:p w14:paraId="38EFAF20" w14:textId="5FA9B6EC" w:rsidR="00B14B9A" w:rsidRPr="00145ED7" w:rsidRDefault="00145ED7" w:rsidP="00145ED7">
      <w:pPr>
        <w:ind w:left="403"/>
        <w:rPr>
          <w:rFonts w:ascii="Consolas" w:hAnsi="Consolas"/>
          <w:lang w:eastAsia="ja-JP"/>
        </w:rPr>
      </w:pPr>
      <w:r w:rsidRPr="00145ED7">
        <w:rPr>
          <w:rFonts w:ascii="Consolas" w:hAnsi="Consolas"/>
          <w:lang w:eastAsia="ja-JP"/>
        </w:rPr>
        <w:t xml:space="preserve">{0,"totalDigits-1"} </w:t>
      </w:r>
      <w:r w:rsidR="006B684B" w:rsidRPr="00DC25C4">
        <w:rPr>
          <w:lang w:eastAsia="ja-JP"/>
        </w:rPr>
        <w:t>becomes</w:t>
      </w:r>
      <w:r w:rsidRPr="00145ED7">
        <w:rPr>
          <w:rFonts w:ascii="Consolas" w:hAnsi="Consolas"/>
          <w:lang w:eastAsia="ja-JP"/>
        </w:rPr>
        <w:t xml:space="preserve"> {0,}</w:t>
      </w:r>
    </w:p>
    <w:p w14:paraId="06199FF7" w14:textId="77777777" w:rsidR="00C32E93" w:rsidRDefault="00C32E93">
      <w:pPr>
        <w:tabs>
          <w:tab w:val="clear" w:pos="403"/>
        </w:tabs>
        <w:spacing w:after="0" w:line="240" w:lineRule="auto"/>
        <w:jc w:val="left"/>
        <w:rPr>
          <w:lang w:eastAsia="ja-JP"/>
        </w:rPr>
      </w:pPr>
      <w:r>
        <w:rPr>
          <w:lang w:eastAsia="ja-JP"/>
        </w:rPr>
        <w:br w:type="page"/>
      </w:r>
    </w:p>
    <w:p w14:paraId="69F73113" w14:textId="0F1A7C27" w:rsidR="00E379DD" w:rsidRDefault="00E379DD" w:rsidP="00EE2F6F">
      <w:pPr>
        <w:rPr>
          <w:lang w:eastAsia="ja-JP"/>
        </w:rPr>
      </w:pPr>
      <w:r>
        <w:rPr>
          <w:lang w:eastAsia="ja-JP"/>
        </w:rPr>
        <w:lastRenderedPageBreak/>
        <w:t>The pattern for a decimal for a JSON object shall be</w:t>
      </w:r>
      <w:r w:rsidR="00EA06DB">
        <w:rPr>
          <w:lang w:eastAsia="ja-JP"/>
        </w:rPr>
        <w:t xml:space="preserve"> (using the previous definitions)</w:t>
      </w:r>
      <w:r>
        <w:rPr>
          <w:lang w:eastAsia="ja-JP"/>
        </w:rPr>
        <w:t>:</w:t>
      </w:r>
    </w:p>
    <w:p w14:paraId="1C271483" w14:textId="77777777" w:rsidR="00EF5099" w:rsidRDefault="00EF5099" w:rsidP="00EF5099">
      <w:pPr>
        <w:pStyle w:val="ListParagraph"/>
        <w:numPr>
          <w:ilvl w:val="0"/>
          <w:numId w:val="45"/>
        </w:numPr>
        <w:ind w:leftChars="0"/>
        <w:rPr>
          <w:lang w:eastAsia="ja-JP"/>
        </w:rPr>
      </w:pPr>
      <w:r>
        <w:rPr>
          <w:lang w:eastAsia="ja-JP"/>
        </w:rPr>
        <w:t>if totalDigits&gt;0</w:t>
      </w:r>
    </w:p>
    <w:p w14:paraId="224AB8C3" w14:textId="24B3EFB6" w:rsidR="00EF5099" w:rsidRDefault="00EF5099" w:rsidP="009A7878">
      <w:pPr>
        <w:pStyle w:val="ListParagraph"/>
        <w:numPr>
          <w:ilvl w:val="1"/>
          <w:numId w:val="45"/>
        </w:numPr>
        <w:ind w:leftChars="0"/>
        <w:rPr>
          <w:lang w:eastAsia="ja-JP"/>
        </w:rPr>
      </w:pPr>
      <w:r>
        <w:rPr>
          <w:lang w:eastAsia="ja-JP"/>
        </w:rPr>
        <w:t>if fractionDigits &gt; 0</w:t>
      </w:r>
    </w:p>
    <w:p w14:paraId="279EDC25" w14:textId="2C6291BA" w:rsidR="00EF5099" w:rsidRPr="009A7878" w:rsidRDefault="00EF5099" w:rsidP="009A7878">
      <w:pPr>
        <w:ind w:left="1980"/>
        <w:jc w:val="left"/>
        <w:rPr>
          <w:rFonts w:ascii="Consolas" w:hAnsi="Consolas"/>
          <w:lang w:eastAsia="ja-JP"/>
        </w:rPr>
      </w:pPr>
      <w:r w:rsidRPr="009A7878">
        <w:rPr>
          <w:rFonts w:ascii="Consolas" w:hAnsi="Consolas"/>
          <w:lang w:eastAsia="ja-JP"/>
        </w:rPr>
        <w:t>pattern = ^"SignExpression"0*(("IntegerExpression")|("FractionExpression")|("RealExpression"))$</w:t>
      </w:r>
    </w:p>
    <w:p w14:paraId="14703FFA" w14:textId="675BB3EF" w:rsidR="00EF5099" w:rsidRDefault="00EF5099" w:rsidP="009A7878">
      <w:pPr>
        <w:pStyle w:val="ListParagraph"/>
        <w:numPr>
          <w:ilvl w:val="1"/>
          <w:numId w:val="45"/>
        </w:numPr>
        <w:ind w:leftChars="0"/>
        <w:rPr>
          <w:lang w:eastAsia="ja-JP"/>
        </w:rPr>
      </w:pPr>
      <w:r>
        <w:rPr>
          <w:lang w:eastAsia="ja-JP"/>
        </w:rPr>
        <w:t>else if fractionDigits = 0</w:t>
      </w:r>
    </w:p>
    <w:p w14:paraId="315306B4" w14:textId="138BAEA6" w:rsidR="00EF5099" w:rsidRPr="009A7878" w:rsidRDefault="00EF5099" w:rsidP="009A7878">
      <w:pPr>
        <w:ind w:left="1980"/>
        <w:jc w:val="left"/>
        <w:rPr>
          <w:rFonts w:ascii="Consolas" w:hAnsi="Consolas"/>
          <w:lang w:eastAsia="ja-JP"/>
        </w:rPr>
      </w:pPr>
      <w:r w:rsidRPr="009A7878">
        <w:rPr>
          <w:rFonts w:ascii="Consolas" w:hAnsi="Consolas"/>
          <w:lang w:eastAsia="ja-JP"/>
        </w:rPr>
        <w:t>pattern = ^"SignExpression"0*("IntegerExpression2")$</w:t>
      </w:r>
    </w:p>
    <w:p w14:paraId="5934F9A9" w14:textId="1724A082" w:rsidR="00EF5099" w:rsidRDefault="00EF5099" w:rsidP="009A7878">
      <w:pPr>
        <w:pStyle w:val="ListParagraph"/>
        <w:numPr>
          <w:ilvl w:val="1"/>
          <w:numId w:val="45"/>
        </w:numPr>
        <w:ind w:leftChars="0"/>
        <w:rPr>
          <w:lang w:eastAsia="ja-JP"/>
        </w:rPr>
      </w:pPr>
      <w:r>
        <w:rPr>
          <w:lang w:eastAsia="ja-JP"/>
        </w:rPr>
        <w:t>else // fractionDigits is not defined</w:t>
      </w:r>
    </w:p>
    <w:p w14:paraId="605AB32A" w14:textId="3C9864C1" w:rsidR="00EF5099" w:rsidRPr="009A7878" w:rsidRDefault="00EF5099" w:rsidP="009A7878">
      <w:pPr>
        <w:ind w:left="1980"/>
        <w:jc w:val="left"/>
        <w:rPr>
          <w:rFonts w:ascii="Consolas" w:hAnsi="Consolas"/>
          <w:lang w:eastAsia="ja-JP"/>
        </w:rPr>
      </w:pPr>
      <w:r w:rsidRPr="009A7878">
        <w:rPr>
          <w:rFonts w:ascii="Consolas" w:hAnsi="Consolas"/>
          <w:lang w:eastAsia="ja-JP"/>
        </w:rPr>
        <w:t>pattern = ^"SignExpression"0*(("IntegerExpression")|("FractionExpression2")|("RealExpression"))$</w:t>
      </w:r>
    </w:p>
    <w:p w14:paraId="12984C3F" w14:textId="77777777" w:rsidR="00EF5099" w:rsidRDefault="00EF5099" w:rsidP="00EF5099">
      <w:pPr>
        <w:pStyle w:val="ListParagraph"/>
        <w:numPr>
          <w:ilvl w:val="0"/>
          <w:numId w:val="45"/>
        </w:numPr>
        <w:ind w:leftChars="0"/>
        <w:rPr>
          <w:lang w:eastAsia="ja-JP"/>
        </w:rPr>
      </w:pPr>
      <w:r>
        <w:rPr>
          <w:lang w:eastAsia="ja-JP"/>
        </w:rPr>
        <w:t>else // totalDigits is not defined</w:t>
      </w:r>
    </w:p>
    <w:p w14:paraId="77B1B545" w14:textId="5FA2B59A" w:rsidR="00EF5099" w:rsidRDefault="00EF5099" w:rsidP="009A7878">
      <w:pPr>
        <w:pStyle w:val="ListParagraph"/>
        <w:numPr>
          <w:ilvl w:val="1"/>
          <w:numId w:val="45"/>
        </w:numPr>
        <w:ind w:leftChars="0"/>
        <w:rPr>
          <w:lang w:eastAsia="ja-JP"/>
        </w:rPr>
      </w:pPr>
      <w:r>
        <w:rPr>
          <w:lang w:eastAsia="ja-JP"/>
        </w:rPr>
        <w:t>if fractionDigits &gt; 0</w:t>
      </w:r>
    </w:p>
    <w:p w14:paraId="77841498" w14:textId="01C4E7A1" w:rsidR="00EF5099" w:rsidRPr="009A7878" w:rsidRDefault="00EF5099" w:rsidP="009A7878">
      <w:pPr>
        <w:ind w:left="1980"/>
        <w:jc w:val="left"/>
        <w:rPr>
          <w:rFonts w:ascii="Consolas" w:hAnsi="Consolas"/>
          <w:lang w:eastAsia="ja-JP"/>
        </w:rPr>
      </w:pPr>
      <w:r w:rsidRPr="009A7878">
        <w:rPr>
          <w:rFonts w:ascii="Consolas" w:hAnsi="Consolas"/>
          <w:lang w:eastAsia="ja-JP"/>
        </w:rPr>
        <w:t>pattern = ^"SignExpression"([0-9]+([.][0-9]{0,"fractionDigits"}0*)?|0*[.][0-9]{1,"fractionDigits"}0*)$</w:t>
      </w:r>
    </w:p>
    <w:p w14:paraId="2117073A" w14:textId="4B4959AC" w:rsidR="00EF5099" w:rsidRDefault="00EF5099" w:rsidP="009A7878">
      <w:pPr>
        <w:pStyle w:val="ListParagraph"/>
        <w:numPr>
          <w:ilvl w:val="1"/>
          <w:numId w:val="45"/>
        </w:numPr>
        <w:ind w:leftChars="0"/>
        <w:rPr>
          <w:lang w:eastAsia="ja-JP"/>
        </w:rPr>
      </w:pPr>
      <w:r>
        <w:rPr>
          <w:lang w:eastAsia="ja-JP"/>
        </w:rPr>
        <w:t>else if fractionDigits = 0</w:t>
      </w:r>
    </w:p>
    <w:p w14:paraId="0B7D073A" w14:textId="1451100B" w:rsidR="00EF5099" w:rsidRPr="009A7878" w:rsidRDefault="00EF5099" w:rsidP="009A7878">
      <w:pPr>
        <w:ind w:left="1980"/>
        <w:jc w:val="left"/>
        <w:rPr>
          <w:rFonts w:ascii="Consolas" w:hAnsi="Consolas"/>
          <w:lang w:eastAsia="ja-JP"/>
        </w:rPr>
      </w:pPr>
      <w:r w:rsidRPr="009A7878">
        <w:rPr>
          <w:rFonts w:ascii="Consolas" w:hAnsi="Consolas"/>
          <w:lang w:eastAsia="ja-JP"/>
        </w:rPr>
        <w:t>pattern = ^"SignExpression"0*("IntegerExpression2")$</w:t>
      </w:r>
    </w:p>
    <w:p w14:paraId="568AF6AA" w14:textId="6BBC1B56" w:rsidR="00EF5099" w:rsidRDefault="00EF5099" w:rsidP="009A7878">
      <w:pPr>
        <w:pStyle w:val="ListParagraph"/>
        <w:numPr>
          <w:ilvl w:val="1"/>
          <w:numId w:val="45"/>
        </w:numPr>
        <w:ind w:leftChars="0"/>
        <w:rPr>
          <w:lang w:eastAsia="ja-JP"/>
        </w:rPr>
      </w:pPr>
      <w:r>
        <w:rPr>
          <w:lang w:eastAsia="ja-JP"/>
        </w:rPr>
        <w:t>else // fractionDigits is not defined</w:t>
      </w:r>
    </w:p>
    <w:p w14:paraId="69344D25" w14:textId="62BE1D9C" w:rsidR="00E379DD" w:rsidRPr="00A30F9E" w:rsidRDefault="00EF5099" w:rsidP="003B3C35">
      <w:pPr>
        <w:ind w:left="1980"/>
        <w:jc w:val="left"/>
        <w:rPr>
          <w:lang w:eastAsia="ja-JP"/>
        </w:rPr>
      </w:pPr>
      <w:r w:rsidRPr="009A7878">
        <w:rPr>
          <w:rFonts w:ascii="Consolas" w:hAnsi="Consolas"/>
          <w:lang w:eastAsia="ja-JP"/>
        </w:rPr>
        <w:t>pattern = ^"SignExpression"(([0-9]+[.]?)|(0*[.][0-9]+)|((?=[0-9.]{2,})[0-9]*[.][0-9]*))$</w:t>
      </w:r>
    </w:p>
    <w:p w14:paraId="16DEE37F" w14:textId="24FE84C6" w:rsidR="00744EB4" w:rsidRPr="00511394" w:rsidRDefault="00744EB4" w:rsidP="003A55CA">
      <w:pPr>
        <w:pStyle w:val="Heading2"/>
      </w:pPr>
      <w:bookmarkStart w:id="108" w:name="_Toc193447706"/>
      <w:r w:rsidRPr="00511394">
        <w:t>Decimal</w:t>
      </w:r>
      <w:bookmarkEnd w:id="108"/>
    </w:p>
    <w:p w14:paraId="30BAB340" w14:textId="5219C76D" w:rsidR="004D07F9" w:rsidRPr="000068A0" w:rsidRDefault="00442C2F" w:rsidP="002A45A1">
      <w:pPr>
        <w:jc w:val="left"/>
      </w:pPr>
      <w:r w:rsidRPr="000068A0">
        <w:t>D</w:t>
      </w:r>
      <w:r w:rsidR="002A45A1" w:rsidRPr="000068A0">
        <w:t xml:space="preserve">atatype “decimal” is transformed into JSON </w:t>
      </w:r>
      <w:r w:rsidR="004D07F9" w:rsidRPr="000068A0">
        <w:t>object with the following characteristics:</w:t>
      </w:r>
    </w:p>
    <w:p w14:paraId="76671E17" w14:textId="11B96936" w:rsidR="00483553" w:rsidRDefault="00483553" w:rsidP="00F2077C">
      <w:pPr>
        <w:numPr>
          <w:ilvl w:val="0"/>
          <w:numId w:val="20"/>
        </w:numPr>
        <w:tabs>
          <w:tab w:val="clear" w:pos="403"/>
        </w:tabs>
        <w:spacing w:after="15" w:line="248" w:lineRule="auto"/>
        <w:ind w:right="42"/>
        <w:jc w:val="left"/>
      </w:pPr>
      <w:r>
        <w:t xml:space="preserve">Name property of the </w:t>
      </w:r>
      <w:r w:rsidR="008A78FC">
        <w:t>Decimal</w:t>
      </w:r>
      <w:r>
        <w:t xml:space="preserve"> with an object comprising the following properties:</w:t>
      </w:r>
      <w:r w:rsidRPr="00511394">
        <w:t xml:space="preserve"> </w:t>
      </w:r>
    </w:p>
    <w:p w14:paraId="26744380" w14:textId="77777777" w:rsidR="00483553" w:rsidRPr="00511394" w:rsidRDefault="00483553" w:rsidP="00F2077C">
      <w:pPr>
        <w:numPr>
          <w:ilvl w:val="1"/>
          <w:numId w:val="20"/>
        </w:numPr>
        <w:tabs>
          <w:tab w:val="clear" w:pos="403"/>
        </w:tabs>
        <w:spacing w:after="15" w:line="248" w:lineRule="auto"/>
        <w:ind w:right="42"/>
        <w:jc w:val="left"/>
      </w:pPr>
      <w:r w:rsidRPr="00511394">
        <w:rPr>
          <w:rFonts w:ascii="Consolas" w:eastAsia="Consolas" w:hAnsi="Consolas" w:cs="Consolas"/>
          <w:color w:val="800000"/>
        </w:rPr>
        <w:t>"type"</w:t>
      </w:r>
      <w:r w:rsidRPr="00511394">
        <w:t xml:space="preserve"> </w:t>
      </w:r>
      <w:r>
        <w:t>keyword set to the value</w:t>
      </w:r>
      <w:r w:rsidRPr="00511394">
        <w:t xml:space="preserve"> </w:t>
      </w:r>
      <w:r>
        <w:rPr>
          <w:rFonts w:ascii="Consolas" w:hAnsi="Consolas" w:cs="Consolas"/>
          <w:color w:val="000000"/>
          <w:highlight w:val="white"/>
        </w:rPr>
        <w:t>"string"</w:t>
      </w:r>
      <w:r w:rsidRPr="00511394">
        <w:t xml:space="preserve"> </w:t>
      </w:r>
    </w:p>
    <w:p w14:paraId="1D7AA479" w14:textId="75213A10" w:rsidR="00E65D24" w:rsidRPr="000E07B2" w:rsidRDefault="00E65D24" w:rsidP="00F2077C">
      <w:pPr>
        <w:numPr>
          <w:ilvl w:val="1"/>
          <w:numId w:val="20"/>
        </w:numPr>
        <w:tabs>
          <w:tab w:val="clear" w:pos="403"/>
        </w:tabs>
        <w:spacing w:after="15" w:line="248" w:lineRule="auto"/>
        <w:ind w:right="42"/>
        <w:jc w:val="left"/>
      </w:pPr>
      <w:r>
        <w:rPr>
          <w:rFonts w:ascii="Consolas" w:hAnsi="Consolas" w:cs="Consolas"/>
          <w:color w:val="800000"/>
          <w:highlight w:val="white"/>
        </w:rPr>
        <w:t>"pattern"</w:t>
      </w:r>
      <w:r>
        <w:t xml:space="preserve">  keyword set to the value of the pattern property, or else the default pattern. </w:t>
      </w:r>
    </w:p>
    <w:p w14:paraId="7B87A2CD" w14:textId="77777777" w:rsidR="00CE64ED" w:rsidRPr="00511394" w:rsidRDefault="00CE64ED" w:rsidP="00CE64ED">
      <w:pPr>
        <w:tabs>
          <w:tab w:val="clear" w:pos="403"/>
        </w:tabs>
        <w:spacing w:after="15" w:line="248" w:lineRule="auto"/>
        <w:ind w:right="42"/>
        <w:jc w:val="left"/>
      </w:pPr>
    </w:p>
    <w:p w14:paraId="7B2F0B52" w14:textId="7DC4286B" w:rsidR="00FD3DEC" w:rsidRPr="00FD3DEC" w:rsidRDefault="002A45A1" w:rsidP="00485B84">
      <w:pPr>
        <w:rPr>
          <w:lang w:eastAsia="ja-JP"/>
        </w:rPr>
      </w:pPr>
      <w:r w:rsidRPr="00511394">
        <w:t>Example</w:t>
      </w:r>
      <w:r w:rsidR="00485B84">
        <w:t xml:space="preserve"> </w:t>
      </w:r>
      <w:r w:rsidR="00485B84">
        <w:rPr>
          <w:lang w:eastAsia="ja-JP"/>
        </w:rPr>
        <w:t xml:space="preserve">of </w:t>
      </w:r>
      <w:r w:rsidR="00FD3DEC">
        <w:rPr>
          <w:lang w:eastAsia="ja-JP"/>
        </w:rPr>
        <w:t xml:space="preserve">a decimal </w:t>
      </w:r>
      <w:r w:rsidR="004450EA">
        <w:rPr>
          <w:lang w:eastAsia="ja-JP"/>
        </w:rPr>
        <w:t>type with Decimal.totalDigits = 18 and Decimal.fractionDigits=17</w:t>
      </w:r>
    </w:p>
    <w:p w14:paraId="14D475D0" w14:textId="77777777" w:rsidR="00B659C7" w:rsidRPr="003B3C35" w:rsidRDefault="00B659C7" w:rsidP="00B659C7">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"DecimalNumber</w:t>
      </w:r>
      <w:r w:rsidRPr="003B3C35">
        <w:rPr>
          <w:rFonts w:ascii="Consolas" w:hAnsi="Consolas" w:cs="Consolas"/>
          <w:color w:val="000000"/>
          <w:sz w:val="20"/>
          <w:szCs w:val="20"/>
          <w:highlight w:val="white"/>
        </w:rPr>
        <w:t>" : {</w:t>
      </w:r>
    </w:p>
    <w:p w14:paraId="35B865F5" w14:textId="694F8DB3" w:rsidR="00B659C7" w:rsidRPr="003B3C35" w:rsidRDefault="00FD7787" w:rsidP="00B659C7">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00B659C7" w:rsidRPr="003B3C35">
        <w:rPr>
          <w:rFonts w:ascii="Consolas" w:hAnsi="Consolas" w:cs="Consolas"/>
          <w:color w:val="800000"/>
          <w:sz w:val="20"/>
          <w:szCs w:val="20"/>
          <w:highlight w:val="white"/>
        </w:rPr>
        <w:t>"type":</w:t>
      </w:r>
      <w:r w:rsidR="00B659C7" w:rsidRPr="003B3C35">
        <w:rPr>
          <w:rFonts w:ascii="Consolas" w:hAnsi="Consolas" w:cs="Consolas"/>
          <w:color w:val="000000"/>
          <w:sz w:val="20"/>
          <w:szCs w:val="20"/>
          <w:highlight w:val="white"/>
        </w:rPr>
        <w:t xml:space="preserve"> "string",</w:t>
      </w:r>
    </w:p>
    <w:p w14:paraId="7E2C4716" w14:textId="2BFBFD8C" w:rsidR="00B659C7" w:rsidRPr="003B3C35" w:rsidRDefault="00FD7787" w:rsidP="00B659C7">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00B659C7" w:rsidRPr="003B3C35">
        <w:rPr>
          <w:rFonts w:ascii="Consolas" w:hAnsi="Consolas" w:cs="Consolas"/>
          <w:color w:val="800000"/>
          <w:sz w:val="20"/>
          <w:szCs w:val="20"/>
          <w:highlight w:val="white"/>
        </w:rPr>
        <w:t>"pattern"</w:t>
      </w:r>
      <w:r w:rsidR="00B659C7" w:rsidRPr="003B3C35">
        <w:rPr>
          <w:rFonts w:ascii="Consolas" w:hAnsi="Consolas" w:cs="Consolas"/>
          <w:color w:val="000000"/>
          <w:sz w:val="20"/>
          <w:szCs w:val="20"/>
          <w:highlight w:val="white"/>
        </w:rPr>
        <w:t>:"</w:t>
      </w:r>
      <w:r w:rsidR="00D45634" w:rsidRPr="003B3C35">
        <w:rPr>
          <w:rFonts w:ascii="Consolas" w:hAnsi="Consolas" w:cs="Consolas"/>
          <w:color w:val="000000"/>
          <w:sz w:val="20"/>
          <w:szCs w:val="20"/>
        </w:rPr>
        <w:t>^[+-]?0*(((0|[1-9][0-9]{0,17})([.]0*)?)|([.][0-9]{1,17}0*)|((?=[1-9.][0-9.]{1,18}0*$)([1-9][0-9]*)?[.][0-9]{0,17}0*))$</w:t>
      </w:r>
      <w:r w:rsidR="00B659C7" w:rsidRPr="003B3C35">
        <w:rPr>
          <w:rFonts w:ascii="Consolas" w:hAnsi="Consolas" w:cs="Consolas"/>
          <w:color w:val="000000"/>
          <w:sz w:val="20"/>
          <w:szCs w:val="20"/>
          <w:highlight w:val="white"/>
        </w:rPr>
        <w:t>",</w:t>
      </w:r>
    </w:p>
    <w:p w14:paraId="03B00417" w14:textId="7D3A9E73" w:rsidR="00B659C7" w:rsidRPr="003B3C35" w:rsidRDefault="00FD7787" w:rsidP="00B659C7">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00B659C7" w:rsidRPr="003B3C35">
        <w:rPr>
          <w:rFonts w:ascii="Consolas" w:hAnsi="Consolas" w:cs="Consolas"/>
          <w:color w:val="800000"/>
          <w:sz w:val="20"/>
          <w:szCs w:val="20"/>
          <w:highlight w:val="white"/>
        </w:rPr>
        <w:t>"description"</w:t>
      </w:r>
      <w:r w:rsidR="00B659C7" w:rsidRPr="003B3C35">
        <w:rPr>
          <w:rFonts w:ascii="Consolas" w:hAnsi="Consolas" w:cs="Consolas"/>
          <w:color w:val="000000"/>
          <w:sz w:val="20"/>
          <w:szCs w:val="20"/>
          <w:highlight w:val="white"/>
        </w:rPr>
        <w:t>: "Number of objects represented as a decimal number, for example 0.75 or 45.6.",</w:t>
      </w:r>
    </w:p>
    <w:p w14:paraId="1299ABD1" w14:textId="4CDDA3A1" w:rsidR="00B659C7" w:rsidRPr="003B3C35" w:rsidRDefault="00FD7787" w:rsidP="00B659C7">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 xml:space="preserve">  </w:t>
      </w:r>
      <w:r w:rsidR="00B659C7" w:rsidRPr="003B3C35">
        <w:rPr>
          <w:rFonts w:ascii="Consolas" w:hAnsi="Consolas" w:cs="Consolas"/>
          <w:color w:val="800000"/>
          <w:sz w:val="20"/>
          <w:szCs w:val="20"/>
          <w:highlight w:val="white"/>
        </w:rPr>
        <w:t>"$anchor"</w:t>
      </w:r>
      <w:r w:rsidR="00B659C7" w:rsidRPr="003B3C35">
        <w:rPr>
          <w:rFonts w:ascii="Consolas" w:hAnsi="Consolas" w:cs="Consolas"/>
          <w:color w:val="000000"/>
          <w:sz w:val="20"/>
          <w:szCs w:val="20"/>
          <w:highlight w:val="white"/>
        </w:rPr>
        <w:t>: "DecimalNumber"</w:t>
      </w:r>
    </w:p>
    <w:p w14:paraId="2C613304" w14:textId="4FF53567" w:rsidR="00B659C7" w:rsidRPr="003B3C35" w:rsidRDefault="00B659C7" w:rsidP="00B659C7">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w:t>
      </w:r>
    </w:p>
    <w:p w14:paraId="0C8B711F" w14:textId="44E8B2B8" w:rsidR="00744EB4" w:rsidRPr="00511394" w:rsidRDefault="76023548" w:rsidP="003A55CA">
      <w:pPr>
        <w:pStyle w:val="Heading2"/>
      </w:pPr>
      <w:bookmarkStart w:id="109" w:name="_Toc193446996"/>
      <w:bookmarkStart w:id="110" w:name="_Toc193447060"/>
      <w:bookmarkStart w:id="111" w:name="_Toc193447707"/>
      <w:bookmarkEnd w:id="109"/>
      <w:bookmarkEnd w:id="110"/>
      <w:r w:rsidRPr="00511394">
        <w:lastRenderedPageBreak/>
        <w:t>Quantity</w:t>
      </w:r>
      <w:bookmarkEnd w:id="111"/>
    </w:p>
    <w:p w14:paraId="26207120" w14:textId="5C83D5D6" w:rsidR="008C26DA" w:rsidRPr="00511394" w:rsidRDefault="008C26DA" w:rsidP="003A55CA">
      <w:pPr>
        <w:spacing w:after="277"/>
        <w:ind w:left="-5" w:right="42"/>
        <w:jc w:val="left"/>
      </w:pPr>
      <w:r w:rsidRPr="00511394">
        <w:t xml:space="preserve">DataType Quantity is transformed into a JSON object with following characteristics: </w:t>
      </w:r>
    </w:p>
    <w:p w14:paraId="54246216" w14:textId="4229DFDF" w:rsidR="008A78FC" w:rsidRDefault="008A78FC" w:rsidP="00F2077C">
      <w:pPr>
        <w:numPr>
          <w:ilvl w:val="0"/>
          <w:numId w:val="21"/>
        </w:numPr>
        <w:tabs>
          <w:tab w:val="clear" w:pos="403"/>
        </w:tabs>
        <w:spacing w:after="15" w:line="248" w:lineRule="auto"/>
        <w:ind w:right="42"/>
        <w:jc w:val="left"/>
      </w:pPr>
      <w:r>
        <w:t xml:space="preserve">Name property of the </w:t>
      </w:r>
      <w:r w:rsidR="0092238A">
        <w:t>Quantity</w:t>
      </w:r>
      <w:r>
        <w:t xml:space="preserve"> with an object comprising the following properties:</w:t>
      </w:r>
      <w:r w:rsidRPr="00511394">
        <w:t xml:space="preserve"> </w:t>
      </w:r>
    </w:p>
    <w:p w14:paraId="6604B607" w14:textId="77777777" w:rsidR="008A78FC" w:rsidRPr="00511394" w:rsidRDefault="008A78FC" w:rsidP="00F2077C">
      <w:pPr>
        <w:numPr>
          <w:ilvl w:val="1"/>
          <w:numId w:val="21"/>
        </w:numPr>
        <w:tabs>
          <w:tab w:val="clear" w:pos="403"/>
        </w:tabs>
        <w:spacing w:after="15" w:line="248" w:lineRule="auto"/>
        <w:ind w:right="42"/>
        <w:jc w:val="left"/>
      </w:pPr>
      <w:r w:rsidRPr="00511394">
        <w:rPr>
          <w:rFonts w:ascii="Consolas" w:eastAsia="Consolas" w:hAnsi="Consolas" w:cs="Consolas"/>
          <w:color w:val="800000"/>
        </w:rPr>
        <w:t>"type"</w:t>
      </w:r>
      <w:r w:rsidRPr="00511394">
        <w:t xml:space="preserve"> </w:t>
      </w:r>
      <w:r>
        <w:t>keyword set to the value</w:t>
      </w:r>
      <w:r w:rsidRPr="00511394">
        <w:t xml:space="preserve"> </w:t>
      </w:r>
      <w:r>
        <w:rPr>
          <w:rFonts w:ascii="Consolas" w:hAnsi="Consolas" w:cs="Consolas"/>
          <w:color w:val="000000"/>
          <w:highlight w:val="white"/>
        </w:rPr>
        <w:t>"string"</w:t>
      </w:r>
      <w:r w:rsidRPr="00511394">
        <w:t xml:space="preserve"> </w:t>
      </w:r>
    </w:p>
    <w:p w14:paraId="60835283" w14:textId="77777777" w:rsidR="00E02C3B" w:rsidRDefault="00E02C3B" w:rsidP="00F2077C">
      <w:pPr>
        <w:numPr>
          <w:ilvl w:val="1"/>
          <w:numId w:val="21"/>
        </w:numPr>
        <w:tabs>
          <w:tab w:val="clear" w:pos="403"/>
        </w:tabs>
        <w:spacing w:after="15" w:line="248" w:lineRule="auto"/>
        <w:ind w:right="42"/>
        <w:jc w:val="left"/>
      </w:pPr>
      <w:r>
        <w:rPr>
          <w:rFonts w:ascii="Consolas" w:hAnsi="Consolas" w:cs="Consolas"/>
          <w:color w:val="800000"/>
          <w:highlight w:val="white"/>
        </w:rPr>
        <w:t>"pattern"</w:t>
      </w:r>
      <w:r>
        <w:t xml:space="preserve">  keyword set to the value of the pattern property, or else the default pattern. </w:t>
      </w:r>
    </w:p>
    <w:p w14:paraId="3E660ED8" w14:textId="77777777" w:rsidR="00DB2DAB" w:rsidRPr="000068A0" w:rsidRDefault="00DB2DAB" w:rsidP="00DB2DAB">
      <w:pPr>
        <w:tabs>
          <w:tab w:val="clear" w:pos="403"/>
        </w:tabs>
        <w:spacing w:after="15" w:line="248" w:lineRule="auto"/>
        <w:ind w:right="42"/>
        <w:jc w:val="left"/>
      </w:pPr>
    </w:p>
    <w:p w14:paraId="279A2667" w14:textId="751C577B" w:rsidR="00BE11D7" w:rsidRDefault="00BE11D7">
      <w:pPr>
        <w:tabs>
          <w:tab w:val="clear" w:pos="403"/>
        </w:tabs>
        <w:spacing w:after="0" w:line="240" w:lineRule="auto"/>
        <w:jc w:val="left"/>
      </w:pPr>
      <w:r>
        <w:t xml:space="preserve">Example </w:t>
      </w:r>
      <w:r w:rsidR="001114A1">
        <w:t xml:space="preserve">of a Quantity data type with </w:t>
      </w:r>
      <w:r w:rsidR="001114A1" w:rsidRPr="001114A1">
        <w:t>minInclusive="1" totalDigits="5" fractionDigits="0"</w:t>
      </w:r>
      <w:r w:rsidR="007F0E08">
        <w:t>.</w:t>
      </w:r>
    </w:p>
    <w:p w14:paraId="401E473B" w14:textId="77777777" w:rsidR="007F0E08" w:rsidRDefault="007F0E08">
      <w:pPr>
        <w:tabs>
          <w:tab w:val="clear" w:pos="403"/>
        </w:tabs>
        <w:spacing w:after="0" w:line="240" w:lineRule="auto"/>
        <w:jc w:val="left"/>
      </w:pPr>
    </w:p>
    <w:p w14:paraId="44CB5F8C" w14:textId="77777777" w:rsidR="00300A39" w:rsidRDefault="00300A39" w:rsidP="00300A3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"Max5PositiveNumber"</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p>
    <w:p w14:paraId="491D52D4" w14:textId="44218BB9" w:rsidR="00300A39" w:rsidRDefault="003D1522" w:rsidP="00300A3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300A39">
        <w:rPr>
          <w:rFonts w:ascii="Consolas" w:hAnsi="Consolas" w:cs="Consolas"/>
          <w:color w:val="800000"/>
          <w:sz w:val="20"/>
          <w:szCs w:val="20"/>
          <w:highlight w:val="white"/>
        </w:rPr>
        <w:t>"type"</w:t>
      </w:r>
      <w:r w:rsidR="00300A39">
        <w:rPr>
          <w:rFonts w:ascii="Consolas" w:hAnsi="Consolas" w:cs="Consolas"/>
          <w:color w:val="0000FF"/>
          <w:sz w:val="20"/>
          <w:szCs w:val="20"/>
          <w:highlight w:val="white"/>
        </w:rPr>
        <w:t>:</w:t>
      </w:r>
      <w:r w:rsidR="00300A39">
        <w:rPr>
          <w:rFonts w:ascii="Consolas" w:hAnsi="Consolas" w:cs="Consolas"/>
          <w:color w:val="000000"/>
          <w:sz w:val="20"/>
          <w:szCs w:val="20"/>
          <w:highlight w:val="white"/>
        </w:rPr>
        <w:t xml:space="preserve"> "string"</w:t>
      </w:r>
      <w:r w:rsidR="00300A39">
        <w:rPr>
          <w:rFonts w:ascii="Consolas" w:hAnsi="Consolas" w:cs="Consolas"/>
          <w:color w:val="0000FF"/>
          <w:sz w:val="20"/>
          <w:szCs w:val="20"/>
          <w:highlight w:val="white"/>
        </w:rPr>
        <w:t>,</w:t>
      </w:r>
    </w:p>
    <w:p w14:paraId="04FF681C" w14:textId="65F5ED22" w:rsidR="00300A39" w:rsidRDefault="003D1522" w:rsidP="00300A3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300A39">
        <w:rPr>
          <w:rFonts w:ascii="Consolas" w:hAnsi="Consolas" w:cs="Consolas"/>
          <w:color w:val="800000"/>
          <w:sz w:val="20"/>
          <w:szCs w:val="20"/>
          <w:highlight w:val="white"/>
        </w:rPr>
        <w:t>"pattern"</w:t>
      </w:r>
      <w:r w:rsidR="00300A39">
        <w:rPr>
          <w:rFonts w:ascii="Consolas" w:hAnsi="Consolas" w:cs="Consolas"/>
          <w:color w:val="0000FF"/>
          <w:sz w:val="20"/>
          <w:szCs w:val="20"/>
          <w:highlight w:val="white"/>
        </w:rPr>
        <w:t>:</w:t>
      </w:r>
      <w:r w:rsidR="00300A39">
        <w:rPr>
          <w:rFonts w:ascii="Consolas" w:hAnsi="Consolas" w:cs="Consolas"/>
          <w:color w:val="000000"/>
          <w:sz w:val="20"/>
          <w:szCs w:val="20"/>
          <w:highlight w:val="white"/>
        </w:rPr>
        <w:t>"^[+]?0*(((0|[1-9][0-9]{0,4})([.]0*)?)|[.][0]+)$"</w:t>
      </w:r>
      <w:r w:rsidR="00300A39">
        <w:rPr>
          <w:rFonts w:ascii="Consolas" w:hAnsi="Consolas" w:cs="Consolas"/>
          <w:color w:val="0000FF"/>
          <w:sz w:val="20"/>
          <w:szCs w:val="20"/>
          <w:highlight w:val="white"/>
        </w:rPr>
        <w:t>,</w:t>
      </w:r>
    </w:p>
    <w:p w14:paraId="5549AC86" w14:textId="6FDB2334" w:rsidR="00300A39" w:rsidRDefault="003D1522" w:rsidP="00300A3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300A39">
        <w:rPr>
          <w:rFonts w:ascii="Consolas" w:hAnsi="Consolas" w:cs="Consolas"/>
          <w:color w:val="800000"/>
          <w:sz w:val="20"/>
          <w:szCs w:val="20"/>
          <w:highlight w:val="white"/>
        </w:rPr>
        <w:t>"description"</w:t>
      </w:r>
      <w:r w:rsidR="00300A39">
        <w:rPr>
          <w:rFonts w:ascii="Consolas" w:hAnsi="Consolas" w:cs="Consolas"/>
          <w:color w:val="0000FF"/>
          <w:sz w:val="20"/>
          <w:szCs w:val="20"/>
          <w:highlight w:val="white"/>
        </w:rPr>
        <w:t>:</w:t>
      </w:r>
      <w:r w:rsidR="00300A39">
        <w:rPr>
          <w:rFonts w:ascii="Consolas" w:hAnsi="Consolas" w:cs="Consolas"/>
          <w:color w:val="000000"/>
          <w:sz w:val="20"/>
          <w:szCs w:val="20"/>
          <w:highlight w:val="white"/>
        </w:rPr>
        <w:t xml:space="preserve"> "unitCode=\n\nNumber of objects represented as a positive integer."</w:t>
      </w:r>
      <w:r w:rsidR="00300A39">
        <w:rPr>
          <w:rFonts w:ascii="Consolas" w:hAnsi="Consolas" w:cs="Consolas"/>
          <w:color w:val="0000FF"/>
          <w:sz w:val="20"/>
          <w:szCs w:val="20"/>
          <w:highlight w:val="white"/>
        </w:rPr>
        <w:t>,</w:t>
      </w:r>
    </w:p>
    <w:p w14:paraId="066C6CEC" w14:textId="5F1290E8" w:rsidR="00300A39" w:rsidRDefault="003D1522" w:rsidP="00300A3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300A39">
        <w:rPr>
          <w:rFonts w:ascii="Consolas" w:hAnsi="Consolas" w:cs="Consolas"/>
          <w:color w:val="800000"/>
          <w:sz w:val="20"/>
          <w:szCs w:val="20"/>
          <w:highlight w:val="white"/>
        </w:rPr>
        <w:t>"$anchor"</w:t>
      </w:r>
      <w:r w:rsidR="00300A39">
        <w:rPr>
          <w:rFonts w:ascii="Consolas" w:hAnsi="Consolas" w:cs="Consolas"/>
          <w:color w:val="0000FF"/>
          <w:sz w:val="20"/>
          <w:szCs w:val="20"/>
          <w:highlight w:val="white"/>
        </w:rPr>
        <w:t>:</w:t>
      </w:r>
      <w:r w:rsidR="00300A39">
        <w:rPr>
          <w:rFonts w:ascii="Consolas" w:hAnsi="Consolas" w:cs="Consolas"/>
          <w:color w:val="000000"/>
          <w:sz w:val="20"/>
          <w:szCs w:val="20"/>
          <w:highlight w:val="white"/>
        </w:rPr>
        <w:t xml:space="preserve"> "Max5PositiveNumber"</w:t>
      </w:r>
    </w:p>
    <w:p w14:paraId="089B3DDB" w14:textId="77777777" w:rsidR="00300A39" w:rsidRDefault="00300A39" w:rsidP="00300A3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FF"/>
          <w:sz w:val="20"/>
          <w:szCs w:val="20"/>
          <w:highlight w:val="white"/>
        </w:rPr>
        <w:t>},</w:t>
      </w:r>
    </w:p>
    <w:p w14:paraId="63B02206" w14:textId="77777777" w:rsidR="007F0E08" w:rsidRDefault="007F0E08" w:rsidP="007F0E08">
      <w:pPr>
        <w:tabs>
          <w:tab w:val="clear" w:pos="403"/>
        </w:tabs>
        <w:spacing w:after="0" w:line="240" w:lineRule="auto"/>
        <w:jc w:val="left"/>
      </w:pPr>
    </w:p>
    <w:p w14:paraId="6FC2A5C3" w14:textId="5D4F4E73" w:rsidR="007F0E08" w:rsidRDefault="007F0E08" w:rsidP="007F0E08">
      <w:pPr>
        <w:tabs>
          <w:tab w:val="clear" w:pos="403"/>
        </w:tabs>
        <w:spacing w:after="0" w:line="240" w:lineRule="auto"/>
        <w:jc w:val="left"/>
      </w:pPr>
      <w:r>
        <w:t xml:space="preserve">Example of a Quantity data type with </w:t>
      </w:r>
      <w:r w:rsidR="00CD72E2" w:rsidRPr="00CD72E2">
        <w:t>minInclusive="0" maxInclusive="9.9" totalDigits="2" fractionDigits="1"</w:t>
      </w:r>
    </w:p>
    <w:p w14:paraId="694AFAFF" w14:textId="77777777" w:rsidR="00CD72E2" w:rsidRDefault="00CD72E2" w:rsidP="007F0E08">
      <w:pPr>
        <w:tabs>
          <w:tab w:val="clear" w:pos="403"/>
        </w:tabs>
        <w:spacing w:after="0" w:line="240" w:lineRule="auto"/>
        <w:jc w:val="left"/>
      </w:pPr>
    </w:p>
    <w:p w14:paraId="09F5179D" w14:textId="77777777" w:rsidR="007C5B82" w:rsidRDefault="007C5B82" w:rsidP="007C5B82">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"Max2Fraction1NonNegativeNumber"</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p>
    <w:p w14:paraId="1A9789AD" w14:textId="1CBF9C51" w:rsidR="007C5B82" w:rsidRDefault="003D1522" w:rsidP="007C5B82">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7C5B82">
        <w:rPr>
          <w:rFonts w:ascii="Consolas" w:hAnsi="Consolas" w:cs="Consolas"/>
          <w:color w:val="800000"/>
          <w:sz w:val="20"/>
          <w:szCs w:val="20"/>
          <w:highlight w:val="white"/>
        </w:rPr>
        <w:t>"type"</w:t>
      </w:r>
      <w:r w:rsidR="007C5B82">
        <w:rPr>
          <w:rFonts w:ascii="Consolas" w:hAnsi="Consolas" w:cs="Consolas"/>
          <w:color w:val="0000FF"/>
          <w:sz w:val="20"/>
          <w:szCs w:val="20"/>
          <w:highlight w:val="white"/>
        </w:rPr>
        <w:t>:</w:t>
      </w:r>
      <w:r w:rsidR="007C5B82">
        <w:rPr>
          <w:rFonts w:ascii="Consolas" w:hAnsi="Consolas" w:cs="Consolas"/>
          <w:color w:val="000000"/>
          <w:sz w:val="20"/>
          <w:szCs w:val="20"/>
          <w:highlight w:val="white"/>
        </w:rPr>
        <w:t xml:space="preserve"> "string"</w:t>
      </w:r>
      <w:r w:rsidR="007C5B82">
        <w:rPr>
          <w:rFonts w:ascii="Consolas" w:hAnsi="Consolas" w:cs="Consolas"/>
          <w:color w:val="0000FF"/>
          <w:sz w:val="20"/>
          <w:szCs w:val="20"/>
          <w:highlight w:val="white"/>
        </w:rPr>
        <w:t>,</w:t>
      </w:r>
    </w:p>
    <w:p w14:paraId="428968B2" w14:textId="5281B3AF" w:rsidR="007C5B82" w:rsidRDefault="003D1522" w:rsidP="007C5B82">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7C5B82">
        <w:rPr>
          <w:rFonts w:ascii="Consolas" w:hAnsi="Consolas" w:cs="Consolas"/>
          <w:color w:val="800000"/>
          <w:sz w:val="20"/>
          <w:szCs w:val="20"/>
          <w:highlight w:val="white"/>
        </w:rPr>
        <w:t>"pattern"</w:t>
      </w:r>
      <w:r w:rsidR="007C5B82">
        <w:rPr>
          <w:rFonts w:ascii="Consolas" w:hAnsi="Consolas" w:cs="Consolas"/>
          <w:color w:val="0000FF"/>
          <w:sz w:val="20"/>
          <w:szCs w:val="20"/>
          <w:highlight w:val="white"/>
        </w:rPr>
        <w:t>:</w:t>
      </w:r>
      <w:r w:rsidR="007C5B82">
        <w:rPr>
          <w:rFonts w:ascii="Consolas" w:hAnsi="Consolas" w:cs="Consolas"/>
          <w:color w:val="000000"/>
          <w:sz w:val="20"/>
          <w:szCs w:val="20"/>
          <w:highlight w:val="white"/>
        </w:rPr>
        <w:t>"^[+]?0*(((0|[1-9][0-9]{0,1})([.]0*)?)|([.][0-9]{1,1}0*)|((?=[1-9.][0-9.]{1,2}0*$)([1-9][0-9]*)?[.][0-9]{0,1}0*))$"</w:t>
      </w:r>
      <w:r w:rsidR="007C5B82">
        <w:rPr>
          <w:rFonts w:ascii="Consolas" w:hAnsi="Consolas" w:cs="Consolas"/>
          <w:color w:val="0000FF"/>
          <w:sz w:val="20"/>
          <w:szCs w:val="20"/>
          <w:highlight w:val="white"/>
        </w:rPr>
        <w:t>,</w:t>
      </w:r>
    </w:p>
    <w:p w14:paraId="2C824D02" w14:textId="67DB295C" w:rsidR="007C5B82" w:rsidRDefault="003D1522" w:rsidP="007C5B82">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7C5B82">
        <w:rPr>
          <w:rFonts w:ascii="Consolas" w:hAnsi="Consolas" w:cs="Consolas"/>
          <w:color w:val="800000"/>
          <w:sz w:val="20"/>
          <w:szCs w:val="20"/>
          <w:highlight w:val="white"/>
        </w:rPr>
        <w:t>"description"</w:t>
      </w:r>
      <w:r w:rsidR="007C5B82">
        <w:rPr>
          <w:rFonts w:ascii="Consolas" w:hAnsi="Consolas" w:cs="Consolas"/>
          <w:color w:val="0000FF"/>
          <w:sz w:val="20"/>
          <w:szCs w:val="20"/>
          <w:highlight w:val="white"/>
        </w:rPr>
        <w:t>:</w:t>
      </w:r>
      <w:r w:rsidR="007C5B82">
        <w:rPr>
          <w:rFonts w:ascii="Consolas" w:hAnsi="Consolas" w:cs="Consolas"/>
          <w:color w:val="000000"/>
          <w:sz w:val="20"/>
          <w:szCs w:val="20"/>
          <w:highlight w:val="white"/>
        </w:rPr>
        <w:t xml:space="preserve"> "unitCode=\n\nNumber of objects represented as a non negative decimal number, for example 1.1 or 8.0."</w:t>
      </w:r>
      <w:r w:rsidR="007C5B82">
        <w:rPr>
          <w:rFonts w:ascii="Consolas" w:hAnsi="Consolas" w:cs="Consolas"/>
          <w:color w:val="0000FF"/>
          <w:sz w:val="20"/>
          <w:szCs w:val="20"/>
          <w:highlight w:val="white"/>
        </w:rPr>
        <w:t>,</w:t>
      </w:r>
    </w:p>
    <w:p w14:paraId="1DD0FF20" w14:textId="44BE8ED4" w:rsidR="007C5B82" w:rsidRDefault="003D1522" w:rsidP="007C5B82">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7C5B82">
        <w:rPr>
          <w:rFonts w:ascii="Consolas" w:hAnsi="Consolas" w:cs="Consolas"/>
          <w:color w:val="800000"/>
          <w:sz w:val="20"/>
          <w:szCs w:val="20"/>
          <w:highlight w:val="white"/>
        </w:rPr>
        <w:t>"$anchor"</w:t>
      </w:r>
      <w:r w:rsidR="007C5B82">
        <w:rPr>
          <w:rFonts w:ascii="Consolas" w:hAnsi="Consolas" w:cs="Consolas"/>
          <w:color w:val="0000FF"/>
          <w:sz w:val="20"/>
          <w:szCs w:val="20"/>
          <w:highlight w:val="white"/>
        </w:rPr>
        <w:t>:</w:t>
      </w:r>
      <w:r w:rsidR="007C5B82">
        <w:rPr>
          <w:rFonts w:ascii="Consolas" w:hAnsi="Consolas" w:cs="Consolas"/>
          <w:color w:val="000000"/>
          <w:sz w:val="20"/>
          <w:szCs w:val="20"/>
          <w:highlight w:val="white"/>
        </w:rPr>
        <w:t xml:space="preserve"> "Max2Fraction1NonNegativeNumber"</w:t>
      </w:r>
    </w:p>
    <w:p w14:paraId="75D82758" w14:textId="77777777" w:rsidR="007C5B82" w:rsidRDefault="007C5B82" w:rsidP="007C5B82">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FF"/>
          <w:sz w:val="20"/>
          <w:szCs w:val="20"/>
          <w:highlight w:val="white"/>
        </w:rPr>
        <w:t>},</w:t>
      </w:r>
    </w:p>
    <w:p w14:paraId="0741805F" w14:textId="77777777" w:rsidR="00D44242" w:rsidRDefault="00D44242" w:rsidP="007F0E08">
      <w:pPr>
        <w:tabs>
          <w:tab w:val="clear" w:pos="403"/>
        </w:tabs>
        <w:spacing w:after="0" w:line="240" w:lineRule="auto"/>
        <w:jc w:val="left"/>
      </w:pPr>
    </w:p>
    <w:p w14:paraId="1DF0F12C" w14:textId="4BE917C5" w:rsidR="005D74BB" w:rsidRDefault="005D74BB">
      <w:pPr>
        <w:tabs>
          <w:tab w:val="clear" w:pos="403"/>
        </w:tabs>
        <w:spacing w:after="0" w:line="240" w:lineRule="auto"/>
        <w:jc w:val="left"/>
        <w:rPr>
          <w:rFonts w:eastAsia="MS Mincho"/>
          <w:b/>
          <w:sz w:val="24"/>
          <w:lang w:eastAsia="ja-JP"/>
        </w:rPr>
      </w:pPr>
    </w:p>
    <w:p w14:paraId="20A23BFD" w14:textId="4A28E549" w:rsidR="00744EB4" w:rsidRPr="00511394" w:rsidRDefault="00744EB4" w:rsidP="003A55CA">
      <w:pPr>
        <w:pStyle w:val="Heading2"/>
      </w:pPr>
      <w:bookmarkStart w:id="112" w:name="_Hlk190707284"/>
      <w:bookmarkStart w:id="113" w:name="_Toc193447708"/>
      <w:r w:rsidRPr="00511394">
        <w:t>Rate</w:t>
      </w:r>
      <w:bookmarkEnd w:id="113"/>
    </w:p>
    <w:bookmarkEnd w:id="112"/>
    <w:p w14:paraId="2662A0AA" w14:textId="1B37C34F" w:rsidR="00F361B7" w:rsidRPr="00511394" w:rsidRDefault="00F361B7" w:rsidP="003A55CA">
      <w:pPr>
        <w:spacing w:after="276"/>
        <w:ind w:left="-5" w:right="42"/>
        <w:jc w:val="left"/>
      </w:pPr>
      <w:r w:rsidRPr="00511394">
        <w:t xml:space="preserve">DataType Rate is transformed into a JSON object with following characteristics: </w:t>
      </w:r>
    </w:p>
    <w:p w14:paraId="227B5AA6" w14:textId="18573782" w:rsidR="00123C50" w:rsidRDefault="00123C50" w:rsidP="00F2077C">
      <w:pPr>
        <w:numPr>
          <w:ilvl w:val="0"/>
          <w:numId w:val="22"/>
        </w:numPr>
        <w:tabs>
          <w:tab w:val="clear" w:pos="403"/>
        </w:tabs>
        <w:spacing w:after="15" w:line="248" w:lineRule="auto"/>
        <w:ind w:right="42"/>
        <w:jc w:val="left"/>
      </w:pPr>
      <w:r>
        <w:t xml:space="preserve">Name property of the </w:t>
      </w:r>
      <w:r w:rsidR="0059110E">
        <w:t>Rate</w:t>
      </w:r>
      <w:r>
        <w:t xml:space="preserve"> with an object comprising the following properties:</w:t>
      </w:r>
      <w:r w:rsidRPr="00511394">
        <w:t xml:space="preserve"> </w:t>
      </w:r>
    </w:p>
    <w:p w14:paraId="7151548A" w14:textId="3696DC8D" w:rsidR="00123C50" w:rsidRDefault="00123C50" w:rsidP="00F2077C">
      <w:pPr>
        <w:numPr>
          <w:ilvl w:val="1"/>
          <w:numId w:val="22"/>
        </w:numPr>
        <w:tabs>
          <w:tab w:val="clear" w:pos="403"/>
        </w:tabs>
        <w:spacing w:after="15" w:line="248" w:lineRule="auto"/>
        <w:ind w:right="42"/>
        <w:jc w:val="left"/>
      </w:pPr>
      <w:r w:rsidRPr="00511394">
        <w:rPr>
          <w:rFonts w:ascii="Consolas" w:eastAsia="Consolas" w:hAnsi="Consolas" w:cs="Consolas"/>
          <w:color w:val="800000"/>
        </w:rPr>
        <w:t>"type"</w:t>
      </w:r>
      <w:r w:rsidRPr="00511394">
        <w:t xml:space="preserve"> </w:t>
      </w:r>
      <w:r>
        <w:t>keyword set to the value</w:t>
      </w:r>
      <w:r w:rsidRPr="00511394">
        <w:t xml:space="preserve"> </w:t>
      </w:r>
      <w:r>
        <w:rPr>
          <w:rFonts w:ascii="Consolas" w:hAnsi="Consolas" w:cs="Consolas"/>
          <w:color w:val="000000"/>
          <w:highlight w:val="white"/>
        </w:rPr>
        <w:t>"string"</w:t>
      </w:r>
    </w:p>
    <w:p w14:paraId="3675CE72" w14:textId="77777777" w:rsidR="00E02C3B" w:rsidRDefault="00E02C3B" w:rsidP="00F2077C">
      <w:pPr>
        <w:numPr>
          <w:ilvl w:val="1"/>
          <w:numId w:val="22"/>
        </w:numPr>
        <w:tabs>
          <w:tab w:val="clear" w:pos="403"/>
        </w:tabs>
        <w:spacing w:after="15" w:line="248" w:lineRule="auto"/>
        <w:ind w:right="42"/>
        <w:jc w:val="left"/>
      </w:pPr>
      <w:r>
        <w:rPr>
          <w:rFonts w:ascii="Consolas" w:hAnsi="Consolas" w:cs="Consolas"/>
          <w:color w:val="800000"/>
          <w:highlight w:val="white"/>
        </w:rPr>
        <w:t>"pattern"</w:t>
      </w:r>
      <w:r>
        <w:t xml:space="preserve">  keyword set to the value of the pattern property, or else the default pattern. </w:t>
      </w:r>
    </w:p>
    <w:p w14:paraId="4BA5A9F0" w14:textId="0FF54A1A" w:rsidR="008676D3" w:rsidRPr="003D6B6B" w:rsidRDefault="008676D3" w:rsidP="008676D3">
      <w:pPr>
        <w:numPr>
          <w:ilvl w:val="1"/>
          <w:numId w:val="22"/>
        </w:numPr>
        <w:tabs>
          <w:tab w:val="clear" w:pos="403"/>
        </w:tabs>
        <w:spacing w:after="15" w:line="248" w:lineRule="auto"/>
        <w:ind w:right="42"/>
        <w:jc w:val="left"/>
      </w:pPr>
      <w:r w:rsidRPr="003D6B6B">
        <w:rPr>
          <w:rFonts w:ascii="Consolas" w:hAnsi="Consolas" w:cs="Consolas"/>
          <w:color w:val="800000"/>
        </w:rPr>
        <w:t>"</w:t>
      </w:r>
      <w:r>
        <w:rPr>
          <w:rFonts w:ascii="Consolas" w:hAnsi="Consolas" w:cs="Consolas"/>
          <w:color w:val="800000"/>
        </w:rPr>
        <w:t>description</w:t>
      </w:r>
      <w:r w:rsidRPr="003D6B6B">
        <w:rPr>
          <w:rFonts w:ascii="Consolas" w:hAnsi="Consolas" w:cs="Consolas"/>
          <w:color w:val="800000"/>
        </w:rPr>
        <w:t>"</w:t>
      </w:r>
      <w:r w:rsidRPr="003D6B6B">
        <w:t xml:space="preserve">: </w:t>
      </w:r>
      <w:r w:rsidR="005C373A">
        <w:t xml:space="preserve">the definition, along with </w:t>
      </w:r>
      <w:r w:rsidRPr="003D6B6B">
        <w:t>a string representation of the baseValue property.</w:t>
      </w:r>
    </w:p>
    <w:p w14:paraId="4DCEE1CF" w14:textId="77777777" w:rsidR="00BC4D37" w:rsidRPr="00DB2DAB" w:rsidRDefault="00BC4D37" w:rsidP="00BC4D37">
      <w:pPr>
        <w:tabs>
          <w:tab w:val="clear" w:pos="403"/>
        </w:tabs>
        <w:spacing w:after="15" w:line="248" w:lineRule="auto"/>
        <w:ind w:right="42"/>
        <w:jc w:val="left"/>
      </w:pPr>
    </w:p>
    <w:p w14:paraId="5292689D" w14:textId="0098A317" w:rsidR="00F361B7" w:rsidRPr="00511394" w:rsidRDefault="00F361B7" w:rsidP="003B3C35">
      <w:pPr>
        <w:jc w:val="left"/>
      </w:pPr>
      <w:r w:rsidRPr="00511394">
        <w:t>Example</w:t>
      </w:r>
      <w:r w:rsidR="006B51CF">
        <w:t xml:space="preserve"> of </w:t>
      </w:r>
      <w:r w:rsidRPr="00511394">
        <w:t xml:space="preserve">a </w:t>
      </w:r>
      <w:r w:rsidR="005B363E" w:rsidRPr="00511394">
        <w:t>Rate</w:t>
      </w:r>
      <w:r w:rsidR="005B363E">
        <w:t xml:space="preserve"> </w:t>
      </w:r>
      <w:r w:rsidRPr="00511394">
        <w:t xml:space="preserve">datatype </w:t>
      </w:r>
      <w:r w:rsidR="0057619C">
        <w:t xml:space="preserve">with </w:t>
      </w:r>
      <w:r w:rsidR="00FC7E22" w:rsidRPr="00FC7E22">
        <w:t>minInclusive="0" maxInclusive="100" totalDigits="11" fractionDigits="10" baseValue="100.0"</w:t>
      </w:r>
      <w:r w:rsidRPr="00511394">
        <w:t>.</w:t>
      </w:r>
      <w:r w:rsidR="00FC7E22">
        <w:t xml:space="preserve"> </w:t>
      </w:r>
      <w:r w:rsidRPr="00511394">
        <w:t xml:space="preserve"> </w:t>
      </w:r>
    </w:p>
    <w:p w14:paraId="1D4B0A0B" w14:textId="77777777" w:rsidR="0067770F" w:rsidRDefault="0067770F" w:rsidP="0067770F">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"PercentageBoundedRate"</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p>
    <w:p w14:paraId="62CD0B34" w14:textId="26613A4C" w:rsidR="0067770F" w:rsidRDefault="003D1522" w:rsidP="0067770F">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67770F">
        <w:rPr>
          <w:rFonts w:ascii="Consolas" w:hAnsi="Consolas" w:cs="Consolas"/>
          <w:color w:val="800000"/>
          <w:sz w:val="20"/>
          <w:szCs w:val="20"/>
          <w:highlight w:val="white"/>
        </w:rPr>
        <w:t>"type"</w:t>
      </w:r>
      <w:r w:rsidR="0067770F">
        <w:rPr>
          <w:rFonts w:ascii="Consolas" w:hAnsi="Consolas" w:cs="Consolas"/>
          <w:color w:val="0000FF"/>
          <w:sz w:val="20"/>
          <w:szCs w:val="20"/>
          <w:highlight w:val="white"/>
        </w:rPr>
        <w:t>:</w:t>
      </w:r>
      <w:r w:rsidR="0067770F">
        <w:rPr>
          <w:rFonts w:ascii="Consolas" w:hAnsi="Consolas" w:cs="Consolas"/>
          <w:color w:val="000000"/>
          <w:sz w:val="20"/>
          <w:szCs w:val="20"/>
          <w:highlight w:val="white"/>
        </w:rPr>
        <w:t xml:space="preserve"> "string"</w:t>
      </w:r>
      <w:r w:rsidR="0067770F">
        <w:rPr>
          <w:rFonts w:ascii="Consolas" w:hAnsi="Consolas" w:cs="Consolas"/>
          <w:color w:val="0000FF"/>
          <w:sz w:val="20"/>
          <w:szCs w:val="20"/>
          <w:highlight w:val="white"/>
        </w:rPr>
        <w:t>,</w:t>
      </w:r>
    </w:p>
    <w:p w14:paraId="6F33C778" w14:textId="70B8F1C0" w:rsidR="0067770F" w:rsidRDefault="003D1522" w:rsidP="0067770F">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67770F">
        <w:rPr>
          <w:rFonts w:ascii="Consolas" w:hAnsi="Consolas" w:cs="Consolas"/>
          <w:color w:val="800000"/>
          <w:sz w:val="20"/>
          <w:szCs w:val="20"/>
          <w:highlight w:val="white"/>
        </w:rPr>
        <w:t>"pattern"</w:t>
      </w:r>
      <w:r w:rsidR="0067770F">
        <w:rPr>
          <w:rFonts w:ascii="Consolas" w:hAnsi="Consolas" w:cs="Consolas"/>
          <w:color w:val="0000FF"/>
          <w:sz w:val="20"/>
          <w:szCs w:val="20"/>
          <w:highlight w:val="white"/>
        </w:rPr>
        <w:t>:</w:t>
      </w:r>
      <w:r w:rsidR="0067770F">
        <w:rPr>
          <w:rFonts w:ascii="Consolas" w:hAnsi="Consolas" w:cs="Consolas"/>
          <w:color w:val="000000"/>
          <w:sz w:val="20"/>
          <w:szCs w:val="20"/>
          <w:highlight w:val="white"/>
        </w:rPr>
        <w:t>"^[+]?0*(((0|[1-9][0-9]{0,10})([.]0*)?)|([.][0-9]{1,10}0*)|((?=[1-9.][0-9.]{1,11}0*$)([1-9][0-9]*)?[.][0-9]{0,10}0*))$"</w:t>
      </w:r>
      <w:r w:rsidR="0067770F">
        <w:rPr>
          <w:rFonts w:ascii="Consolas" w:hAnsi="Consolas" w:cs="Consolas"/>
          <w:color w:val="0000FF"/>
          <w:sz w:val="20"/>
          <w:szCs w:val="20"/>
          <w:highlight w:val="white"/>
        </w:rPr>
        <w:t>,</w:t>
      </w:r>
    </w:p>
    <w:p w14:paraId="307830EB" w14:textId="18334198" w:rsidR="0067770F" w:rsidRDefault="003D1522" w:rsidP="0067770F">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67770F">
        <w:rPr>
          <w:rFonts w:ascii="Consolas" w:hAnsi="Consolas" w:cs="Consolas"/>
          <w:color w:val="800000"/>
          <w:sz w:val="20"/>
          <w:szCs w:val="20"/>
          <w:highlight w:val="white"/>
        </w:rPr>
        <w:t>"description"</w:t>
      </w:r>
      <w:r w:rsidR="0067770F">
        <w:rPr>
          <w:rFonts w:ascii="Consolas" w:hAnsi="Consolas" w:cs="Consolas"/>
          <w:color w:val="0000FF"/>
          <w:sz w:val="20"/>
          <w:szCs w:val="20"/>
          <w:highlight w:val="white"/>
        </w:rPr>
        <w:t>:</w:t>
      </w:r>
      <w:r w:rsidR="0067770F">
        <w:rPr>
          <w:rFonts w:ascii="Consolas" w:hAnsi="Consolas" w:cs="Consolas"/>
          <w:color w:val="000000"/>
          <w:sz w:val="20"/>
          <w:szCs w:val="20"/>
          <w:highlight w:val="white"/>
        </w:rPr>
        <w:t xml:space="preserve"> "baseValue=100.0\n\nRate expressed as a percentage, ie, in hundredths, eg, 0.7 is 7/10 of a percent, and 7.0 is 7%."</w:t>
      </w:r>
      <w:r w:rsidR="0067770F">
        <w:rPr>
          <w:rFonts w:ascii="Consolas" w:hAnsi="Consolas" w:cs="Consolas"/>
          <w:color w:val="0000FF"/>
          <w:sz w:val="20"/>
          <w:szCs w:val="20"/>
          <w:highlight w:val="white"/>
        </w:rPr>
        <w:t>,</w:t>
      </w:r>
    </w:p>
    <w:p w14:paraId="0DF9779F" w14:textId="3104AFAA" w:rsidR="0067770F" w:rsidRDefault="003D1522" w:rsidP="0067770F">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67770F">
        <w:rPr>
          <w:rFonts w:ascii="Consolas" w:hAnsi="Consolas" w:cs="Consolas"/>
          <w:color w:val="800000"/>
          <w:sz w:val="20"/>
          <w:szCs w:val="20"/>
          <w:highlight w:val="white"/>
        </w:rPr>
        <w:t>"$anchor"</w:t>
      </w:r>
      <w:r w:rsidR="0067770F">
        <w:rPr>
          <w:rFonts w:ascii="Consolas" w:hAnsi="Consolas" w:cs="Consolas"/>
          <w:color w:val="0000FF"/>
          <w:sz w:val="20"/>
          <w:szCs w:val="20"/>
          <w:highlight w:val="white"/>
        </w:rPr>
        <w:t>:</w:t>
      </w:r>
      <w:r w:rsidR="0067770F">
        <w:rPr>
          <w:rFonts w:ascii="Consolas" w:hAnsi="Consolas" w:cs="Consolas"/>
          <w:color w:val="000000"/>
          <w:sz w:val="20"/>
          <w:szCs w:val="20"/>
          <w:highlight w:val="white"/>
        </w:rPr>
        <w:t xml:space="preserve"> "PercentageBoundedRate"</w:t>
      </w:r>
    </w:p>
    <w:p w14:paraId="75D2D3F2" w14:textId="3D9B0D0E" w:rsidR="000467E3" w:rsidRDefault="00FF5320">
      <w:pPr>
        <w:tabs>
          <w:tab w:val="clear" w:pos="403"/>
        </w:tabs>
        <w:spacing w:after="0" w:line="240" w:lineRule="auto"/>
        <w:jc w:val="left"/>
        <w:rPr>
          <w:rFonts w:eastAsia="MS Mincho"/>
          <w:b/>
          <w:sz w:val="24"/>
          <w:lang w:eastAsia="ja-JP"/>
        </w:rPr>
      </w:pPr>
      <w:r w:rsidRPr="00605206">
        <w:rPr>
          <w:rFonts w:ascii="Consolas" w:hAnsi="Consolas" w:cs="Consolas"/>
          <w:color w:val="0000FF"/>
          <w:highlight w:val="white"/>
        </w:rPr>
        <w:t>},</w:t>
      </w:r>
      <w:r w:rsidR="000467E3">
        <w:br w:type="page"/>
      </w:r>
    </w:p>
    <w:p w14:paraId="695A4808" w14:textId="16DB4AD7" w:rsidR="00744EB4" w:rsidRPr="00511394" w:rsidRDefault="00744EB4" w:rsidP="003A55CA">
      <w:pPr>
        <w:pStyle w:val="Heading2"/>
      </w:pPr>
      <w:bookmarkStart w:id="114" w:name="_Toc193447709"/>
      <w:r w:rsidRPr="00511394">
        <w:lastRenderedPageBreak/>
        <w:t>Amount</w:t>
      </w:r>
      <w:bookmarkEnd w:id="114"/>
    </w:p>
    <w:p w14:paraId="478A4D52" w14:textId="77777777" w:rsidR="00744EB4" w:rsidRPr="00511394" w:rsidRDefault="00744EB4" w:rsidP="003A55CA">
      <w:pPr>
        <w:pStyle w:val="Heading3"/>
      </w:pPr>
      <w:bookmarkStart w:id="115" w:name="_CurrencyIdentifierSet_is_not"/>
      <w:bookmarkStart w:id="116" w:name="_Toc193447710"/>
      <w:bookmarkEnd w:id="115"/>
      <w:r w:rsidRPr="00511394">
        <w:t>CurrencyIdentifierSet is not empty</w:t>
      </w:r>
      <w:bookmarkEnd w:id="116"/>
    </w:p>
    <w:p w14:paraId="4A077BBC" w14:textId="3271CBA8" w:rsidR="008C26DA" w:rsidRPr="00511394" w:rsidRDefault="008C26DA" w:rsidP="003A55CA">
      <w:pPr>
        <w:spacing w:after="226"/>
        <w:ind w:left="-5" w:right="42"/>
        <w:jc w:val="left"/>
      </w:pPr>
      <w:r w:rsidRPr="00511394">
        <w:t xml:space="preserve">DataType Amount is transformed into </w:t>
      </w:r>
      <w:r w:rsidR="001C25B2">
        <w:t>two</w:t>
      </w:r>
      <w:r w:rsidR="002F49DF">
        <w:t xml:space="preserve"> </w:t>
      </w:r>
      <w:r w:rsidR="002F49DF" w:rsidRPr="00511394">
        <w:t>JSON object</w:t>
      </w:r>
      <w:r w:rsidR="001C25B2">
        <w:t>s, the first of which</w:t>
      </w:r>
      <w:r w:rsidR="00503437">
        <w:t xml:space="preserve"> has the</w:t>
      </w:r>
      <w:r w:rsidR="002F49DF" w:rsidRPr="00511394">
        <w:t xml:space="preserve"> following characteristics: </w:t>
      </w:r>
      <w:r w:rsidRPr="00511394">
        <w:t xml:space="preserve"> </w:t>
      </w:r>
    </w:p>
    <w:p w14:paraId="145E576D" w14:textId="77777777" w:rsidR="00740EE6" w:rsidRDefault="00740EE6" w:rsidP="00F2077C">
      <w:pPr>
        <w:numPr>
          <w:ilvl w:val="0"/>
          <w:numId w:val="23"/>
        </w:numPr>
        <w:tabs>
          <w:tab w:val="clear" w:pos="403"/>
        </w:tabs>
        <w:spacing w:after="15" w:line="248" w:lineRule="auto"/>
        <w:ind w:right="42"/>
        <w:jc w:val="left"/>
      </w:pPr>
      <w:r>
        <w:t>Name property of the Rate with an object comprising the following properties:</w:t>
      </w:r>
      <w:r w:rsidRPr="00511394">
        <w:t xml:space="preserve"> </w:t>
      </w:r>
    </w:p>
    <w:p w14:paraId="5A2F8E65" w14:textId="77777777" w:rsidR="00F9495A" w:rsidRPr="00511394" w:rsidRDefault="00F9495A" w:rsidP="00F2077C">
      <w:pPr>
        <w:numPr>
          <w:ilvl w:val="0"/>
          <w:numId w:val="23"/>
        </w:numPr>
        <w:tabs>
          <w:tab w:val="clear" w:pos="403"/>
        </w:tabs>
        <w:spacing w:after="37" w:line="247" w:lineRule="auto"/>
        <w:ind w:right="42"/>
        <w:jc w:val="left"/>
      </w:pPr>
      <w:r>
        <w:rPr>
          <w:rFonts w:ascii="Consolas" w:hAnsi="Consolas" w:cs="Consolas"/>
          <w:color w:val="800000"/>
          <w:highlight w:val="white"/>
        </w:rPr>
        <w:t>"type"</w:t>
      </w:r>
      <w:r w:rsidRPr="00511394">
        <w:t xml:space="preserve"> </w:t>
      </w:r>
      <w:r>
        <w:t>keyword set to</w:t>
      </w:r>
      <w:r w:rsidRPr="00511394">
        <w:t xml:space="preserve"> </w:t>
      </w:r>
      <w:r>
        <w:t>the</w:t>
      </w:r>
      <w:r w:rsidRPr="00511394">
        <w:t xml:space="preserve"> value </w:t>
      </w:r>
      <w:r>
        <w:rPr>
          <w:rFonts w:ascii="Consolas" w:hAnsi="Consolas" w:cs="Consolas"/>
          <w:color w:val="000000"/>
          <w:highlight w:val="white"/>
        </w:rPr>
        <w:t>"object"</w:t>
      </w:r>
      <w:r w:rsidRPr="00511394">
        <w:t>.</w:t>
      </w:r>
    </w:p>
    <w:p w14:paraId="16ED6AD8" w14:textId="6138E742" w:rsidR="001D6EDC" w:rsidRDefault="001D6EDC" w:rsidP="00F2077C">
      <w:pPr>
        <w:numPr>
          <w:ilvl w:val="0"/>
          <w:numId w:val="23"/>
        </w:numPr>
        <w:tabs>
          <w:tab w:val="clear" w:pos="403"/>
        </w:tabs>
        <w:spacing w:after="15" w:line="248" w:lineRule="auto"/>
        <w:ind w:right="42"/>
        <w:jc w:val="left"/>
      </w:pPr>
      <w:r>
        <w:rPr>
          <w:rFonts w:ascii="Consolas" w:hAnsi="Consolas" w:cs="Consolas"/>
          <w:color w:val="800000"/>
          <w:highlight w:val="white"/>
        </w:rPr>
        <w:t>"properties"</w:t>
      </w:r>
      <w:r w:rsidRPr="00511394">
        <w:t xml:space="preserve"> </w:t>
      </w:r>
      <w:r>
        <w:t xml:space="preserve">keyword with an </w:t>
      </w:r>
      <w:r w:rsidRPr="00511394">
        <w:t xml:space="preserve">object </w:t>
      </w:r>
      <w:r>
        <w:t>comprising two objects:</w:t>
      </w:r>
    </w:p>
    <w:p w14:paraId="73966344" w14:textId="13D7A505" w:rsidR="00952EDE" w:rsidRDefault="001F3E69" w:rsidP="00F2077C">
      <w:pPr>
        <w:numPr>
          <w:ilvl w:val="1"/>
          <w:numId w:val="23"/>
        </w:numPr>
        <w:tabs>
          <w:tab w:val="clear" w:pos="403"/>
        </w:tabs>
        <w:spacing w:after="15" w:line="248" w:lineRule="auto"/>
        <w:ind w:right="42"/>
        <w:jc w:val="left"/>
      </w:pPr>
      <w:r w:rsidRPr="00B42DCB">
        <w:t xml:space="preserve">Object named </w:t>
      </w:r>
      <w:r w:rsidR="00E82533" w:rsidRPr="00B42DCB">
        <w:rPr>
          <w:rFonts w:ascii="Consolas" w:hAnsi="Consolas" w:cs="Consolas"/>
          <w:color w:val="800000"/>
        </w:rPr>
        <w:t>"</w:t>
      </w:r>
      <w:r w:rsidR="004B23A3">
        <w:rPr>
          <w:rFonts w:ascii="Consolas" w:hAnsi="Consolas" w:cs="Consolas"/>
          <w:color w:val="800000"/>
        </w:rPr>
        <w:t>amt</w:t>
      </w:r>
      <w:r w:rsidR="00E82533" w:rsidRPr="00B42DCB">
        <w:rPr>
          <w:rFonts w:ascii="Consolas" w:hAnsi="Consolas" w:cs="Consolas"/>
          <w:color w:val="800000"/>
        </w:rPr>
        <w:t>"</w:t>
      </w:r>
      <w:r w:rsidR="00E82533" w:rsidRPr="00B42DCB">
        <w:t xml:space="preserve"> </w:t>
      </w:r>
      <w:r w:rsidR="00C46543" w:rsidRPr="00B42DCB">
        <w:t>comprising the following properties:</w:t>
      </w:r>
    </w:p>
    <w:p w14:paraId="4089F7F2" w14:textId="77777777" w:rsidR="00777FF4" w:rsidRPr="00511394" w:rsidRDefault="00777FF4" w:rsidP="00F2077C">
      <w:pPr>
        <w:numPr>
          <w:ilvl w:val="2"/>
          <w:numId w:val="23"/>
        </w:numPr>
        <w:tabs>
          <w:tab w:val="clear" w:pos="403"/>
        </w:tabs>
        <w:spacing w:after="15" w:line="248" w:lineRule="auto"/>
        <w:ind w:right="42"/>
        <w:jc w:val="left"/>
      </w:pPr>
      <w:r w:rsidRPr="00511394">
        <w:rPr>
          <w:rFonts w:ascii="Consolas" w:eastAsia="Consolas" w:hAnsi="Consolas" w:cs="Consolas"/>
          <w:color w:val="800000"/>
        </w:rPr>
        <w:t>"type"</w:t>
      </w:r>
      <w:r w:rsidRPr="00511394">
        <w:t xml:space="preserve"> </w:t>
      </w:r>
      <w:r>
        <w:t>keyword set to the value</w:t>
      </w:r>
      <w:r w:rsidRPr="00511394">
        <w:t xml:space="preserve"> </w:t>
      </w:r>
      <w:r>
        <w:rPr>
          <w:rFonts w:ascii="Consolas" w:hAnsi="Consolas" w:cs="Consolas"/>
          <w:color w:val="000000"/>
          <w:highlight w:val="white"/>
        </w:rPr>
        <w:t>"string"</w:t>
      </w:r>
      <w:r w:rsidRPr="00511394">
        <w:t xml:space="preserve"> </w:t>
      </w:r>
    </w:p>
    <w:p w14:paraId="07F9CA12" w14:textId="77777777" w:rsidR="00777FF4" w:rsidRDefault="00777FF4" w:rsidP="00F2077C">
      <w:pPr>
        <w:numPr>
          <w:ilvl w:val="2"/>
          <w:numId w:val="23"/>
        </w:numPr>
        <w:tabs>
          <w:tab w:val="clear" w:pos="403"/>
        </w:tabs>
        <w:spacing w:after="15" w:line="248" w:lineRule="auto"/>
        <w:ind w:right="42"/>
        <w:jc w:val="left"/>
      </w:pPr>
      <w:r>
        <w:rPr>
          <w:rFonts w:ascii="Consolas" w:hAnsi="Consolas" w:cs="Consolas"/>
          <w:color w:val="800000"/>
          <w:highlight w:val="white"/>
        </w:rPr>
        <w:t>"pattern"</w:t>
      </w:r>
      <w:r>
        <w:t xml:space="preserve">  keyword set to the value of the pattern property, or else the default pattern. </w:t>
      </w:r>
    </w:p>
    <w:p w14:paraId="19561FED" w14:textId="512FB4D2" w:rsidR="00D57323" w:rsidRDefault="00D57323" w:rsidP="00F2077C">
      <w:pPr>
        <w:numPr>
          <w:ilvl w:val="1"/>
          <w:numId w:val="23"/>
        </w:numPr>
        <w:tabs>
          <w:tab w:val="clear" w:pos="403"/>
        </w:tabs>
        <w:spacing w:after="15" w:line="248" w:lineRule="auto"/>
        <w:ind w:right="42"/>
        <w:jc w:val="left"/>
      </w:pPr>
      <w:r>
        <w:t xml:space="preserve">Object named </w:t>
      </w:r>
      <w:r>
        <w:rPr>
          <w:rFonts w:ascii="Consolas" w:hAnsi="Consolas" w:cs="Consolas"/>
          <w:color w:val="800000"/>
          <w:highlight w:val="white"/>
        </w:rPr>
        <w:t>"</w:t>
      </w:r>
      <w:r w:rsidR="004B23A3">
        <w:rPr>
          <w:rFonts w:ascii="Consolas" w:hAnsi="Consolas" w:cs="Consolas"/>
          <w:color w:val="800000"/>
          <w:highlight w:val="white"/>
        </w:rPr>
        <w:t>Ccy</w:t>
      </w:r>
      <w:r>
        <w:rPr>
          <w:rFonts w:ascii="Consolas" w:hAnsi="Consolas" w:cs="Consolas"/>
          <w:color w:val="800000"/>
          <w:highlight w:val="white"/>
        </w:rPr>
        <w:t>"</w:t>
      </w:r>
      <w:r>
        <w:t xml:space="preserve"> comprising the following properties:</w:t>
      </w:r>
    </w:p>
    <w:p w14:paraId="1813945A" w14:textId="6720B609" w:rsidR="00D57323" w:rsidRDefault="00D57323" w:rsidP="00F2077C">
      <w:pPr>
        <w:numPr>
          <w:ilvl w:val="2"/>
          <w:numId w:val="23"/>
        </w:numPr>
        <w:tabs>
          <w:tab w:val="clear" w:pos="403"/>
        </w:tabs>
        <w:spacing w:after="15" w:line="248" w:lineRule="auto"/>
        <w:ind w:right="42"/>
        <w:jc w:val="left"/>
      </w:pPr>
      <w:r w:rsidRPr="00952EDE">
        <w:rPr>
          <w:rFonts w:ascii="Consolas" w:eastAsia="Consolas" w:hAnsi="Consolas" w:cs="Consolas"/>
          <w:color w:val="800000"/>
        </w:rPr>
        <w:t>"$ref"</w:t>
      </w:r>
      <w:r w:rsidRPr="00511394">
        <w:t xml:space="preserve"> with string value </w:t>
      </w:r>
      <w:r>
        <w:t>used to reference the Amount’s referenced CurrencyIdentifierSet, formed by concatenating:</w:t>
      </w:r>
    </w:p>
    <w:p w14:paraId="1560BC6A" w14:textId="7DB33C11" w:rsidR="00D57323" w:rsidRDefault="00D57323" w:rsidP="00F2077C">
      <w:pPr>
        <w:numPr>
          <w:ilvl w:val="3"/>
          <w:numId w:val="23"/>
        </w:numPr>
        <w:tabs>
          <w:tab w:val="clear" w:pos="403"/>
        </w:tabs>
        <w:spacing w:after="37" w:line="247" w:lineRule="auto"/>
        <w:ind w:right="42"/>
        <w:jc w:val="left"/>
      </w:pPr>
      <w:r>
        <w:t xml:space="preserve">The location of the </w:t>
      </w:r>
      <w:r w:rsidR="00B170AF">
        <w:t>CurrencyIdentifierSet</w:t>
      </w:r>
      <w:r>
        <w:t xml:space="preserve">, identified with the string </w:t>
      </w:r>
      <w:r>
        <w:rPr>
          <w:rFonts w:ascii="Consolas" w:hAnsi="Consolas" w:cs="Consolas"/>
          <w:color w:val="000000"/>
          <w:highlight w:val="white"/>
        </w:rPr>
        <w:t>"</w:t>
      </w:r>
      <w:r w:rsidR="00F243A6">
        <w:rPr>
          <w:rFonts w:ascii="Consolas" w:hAnsi="Consolas" w:cs="Consolas"/>
          <w:color w:val="000000"/>
          <w:highlight w:val="white"/>
        </w:rPr>
        <w:t>#</w:t>
      </w:r>
      <w:r>
        <w:rPr>
          <w:rFonts w:ascii="Consolas" w:hAnsi="Consolas" w:cs="Consolas"/>
          <w:color w:val="000000"/>
          <w:highlight w:val="white"/>
        </w:rPr>
        <w:t>"</w:t>
      </w:r>
      <w:r>
        <w:t>,</w:t>
      </w:r>
    </w:p>
    <w:p w14:paraId="65A41FE3" w14:textId="2D387337" w:rsidR="00D57323" w:rsidRDefault="00B170AF" w:rsidP="00F2077C">
      <w:pPr>
        <w:numPr>
          <w:ilvl w:val="3"/>
          <w:numId w:val="23"/>
        </w:numPr>
        <w:tabs>
          <w:tab w:val="clear" w:pos="403"/>
        </w:tabs>
        <w:spacing w:after="0" w:line="259" w:lineRule="auto"/>
        <w:ind w:right="42"/>
        <w:jc w:val="left"/>
      </w:pPr>
      <w:r>
        <w:t xml:space="preserve">The </w:t>
      </w:r>
      <w:r w:rsidR="00965C0F">
        <w:t>t</w:t>
      </w:r>
      <w:r w:rsidR="00310ADE">
        <w:t>ype</w:t>
      </w:r>
      <w:r>
        <w:t xml:space="preserve"> property of th</w:t>
      </w:r>
      <w:r w:rsidR="00310ADE">
        <w:t xml:space="preserve">e </w:t>
      </w:r>
      <w:r w:rsidR="00D57323" w:rsidRPr="00511394">
        <w:t>CurrencyIdentifierSet</w:t>
      </w:r>
      <w:r w:rsidR="00310ADE">
        <w:t>.</w:t>
      </w:r>
    </w:p>
    <w:p w14:paraId="301D6BEA" w14:textId="6014603E" w:rsidR="00310ADE" w:rsidRDefault="00310ADE" w:rsidP="00F2077C">
      <w:pPr>
        <w:numPr>
          <w:ilvl w:val="4"/>
          <w:numId w:val="23"/>
        </w:numPr>
        <w:tabs>
          <w:tab w:val="clear" w:pos="403"/>
        </w:tabs>
        <w:spacing w:after="0" w:line="259" w:lineRule="auto"/>
        <w:ind w:right="42"/>
        <w:jc w:val="left"/>
      </w:pPr>
      <w:r>
        <w:t xml:space="preserve">Example: </w:t>
      </w:r>
      <w:r w:rsidR="00965C0F">
        <w:rPr>
          <w:rFonts w:ascii="Consolas" w:hAnsi="Consolas" w:cs="Consolas"/>
          <w:color w:val="800000"/>
          <w:highlight w:val="white"/>
        </w:rPr>
        <w:t>"$ref"</w:t>
      </w:r>
      <w:r w:rsidR="00965C0F">
        <w:rPr>
          <w:rFonts w:ascii="Consolas" w:hAnsi="Consolas" w:cs="Consolas"/>
          <w:color w:val="000000"/>
          <w:highlight w:val="white"/>
        </w:rPr>
        <w:t>: "</w:t>
      </w:r>
      <w:r w:rsidR="00F243A6">
        <w:rPr>
          <w:rFonts w:ascii="Consolas" w:hAnsi="Consolas" w:cs="Consolas"/>
          <w:color w:val="000000"/>
          <w:highlight w:val="white"/>
        </w:rPr>
        <w:t>#</w:t>
      </w:r>
      <w:r w:rsidR="00965C0F">
        <w:rPr>
          <w:rFonts w:ascii="Consolas" w:hAnsi="Consolas" w:cs="Consolas"/>
          <w:color w:val="000000"/>
          <w:highlight w:val="white"/>
        </w:rPr>
        <w:t>ActiveCurrencyCode"</w:t>
      </w:r>
    </w:p>
    <w:p w14:paraId="4173E2C8" w14:textId="77777777" w:rsidR="00D57323" w:rsidRDefault="00D57323" w:rsidP="00D57323">
      <w:pPr>
        <w:tabs>
          <w:tab w:val="clear" w:pos="403"/>
        </w:tabs>
        <w:spacing w:after="0" w:line="259" w:lineRule="auto"/>
        <w:ind w:right="42"/>
        <w:jc w:val="left"/>
      </w:pPr>
    </w:p>
    <w:p w14:paraId="182D88B9" w14:textId="17424FE5" w:rsidR="008C26DA" w:rsidRDefault="00503437" w:rsidP="00D57323">
      <w:pPr>
        <w:tabs>
          <w:tab w:val="clear" w:pos="403"/>
        </w:tabs>
        <w:spacing w:after="0" w:line="259" w:lineRule="auto"/>
        <w:ind w:right="42"/>
        <w:jc w:val="left"/>
      </w:pPr>
      <w:r>
        <w:t xml:space="preserve">The second </w:t>
      </w:r>
      <w:r w:rsidR="008C26DA" w:rsidRPr="00511394">
        <w:t xml:space="preserve">JSON object </w:t>
      </w:r>
      <w:r>
        <w:t>has the</w:t>
      </w:r>
      <w:r w:rsidR="008C26DA" w:rsidRPr="00511394">
        <w:t xml:space="preserve"> following characteristics: </w:t>
      </w:r>
    </w:p>
    <w:p w14:paraId="25E2E4F2" w14:textId="5DA32759" w:rsidR="008C26DA" w:rsidRPr="00511394" w:rsidRDefault="00906639" w:rsidP="00F2077C">
      <w:pPr>
        <w:numPr>
          <w:ilvl w:val="0"/>
          <w:numId w:val="24"/>
        </w:numPr>
        <w:tabs>
          <w:tab w:val="clear" w:pos="403"/>
        </w:tabs>
        <w:spacing w:after="15" w:line="248" w:lineRule="auto"/>
        <w:ind w:right="42"/>
        <w:jc w:val="left"/>
      </w:pPr>
      <w:r>
        <w:t xml:space="preserve">Type property of the </w:t>
      </w:r>
      <w:r w:rsidR="008C26DA" w:rsidRPr="00511394">
        <w:t>CurrencyIdentifier</w:t>
      </w:r>
      <w:r>
        <w:t>Set</w:t>
      </w:r>
      <w:r w:rsidR="008C26DA" w:rsidRPr="00511394">
        <w:t xml:space="preserve"> </w:t>
      </w:r>
      <w:r w:rsidR="004A00A6">
        <w:t>with an object comprising the following properties:</w:t>
      </w:r>
      <w:r w:rsidR="008C26DA" w:rsidRPr="00511394">
        <w:t xml:space="preserve"> </w:t>
      </w:r>
    </w:p>
    <w:p w14:paraId="250FEC21" w14:textId="3A66E400" w:rsidR="00A6221E" w:rsidRDefault="00C2223D" w:rsidP="00F2077C">
      <w:pPr>
        <w:numPr>
          <w:ilvl w:val="1"/>
          <w:numId w:val="24"/>
        </w:numPr>
        <w:tabs>
          <w:tab w:val="clear" w:pos="403"/>
        </w:tabs>
        <w:spacing w:after="15" w:line="248" w:lineRule="auto"/>
        <w:ind w:right="42"/>
        <w:jc w:val="left"/>
      </w:pPr>
      <w:r w:rsidRPr="00511394">
        <w:rPr>
          <w:rFonts w:ascii="Consolas" w:eastAsia="Consolas" w:hAnsi="Consolas" w:cs="Consolas"/>
          <w:color w:val="800000"/>
        </w:rPr>
        <w:t>"type"</w:t>
      </w:r>
      <w:r w:rsidRPr="00511394">
        <w:t xml:space="preserve"> </w:t>
      </w:r>
      <w:r>
        <w:t>keyword set to the value</w:t>
      </w:r>
      <w:r w:rsidRPr="00511394">
        <w:t xml:space="preserve"> </w:t>
      </w:r>
      <w:r>
        <w:rPr>
          <w:rFonts w:ascii="Consolas" w:hAnsi="Consolas" w:cs="Consolas"/>
          <w:color w:val="000000"/>
          <w:highlight w:val="white"/>
        </w:rPr>
        <w:t>"string"</w:t>
      </w:r>
    </w:p>
    <w:p w14:paraId="15B11705" w14:textId="3DBD8A0A" w:rsidR="008C26DA" w:rsidRPr="00511394" w:rsidRDefault="008C26DA" w:rsidP="00F2077C">
      <w:pPr>
        <w:numPr>
          <w:ilvl w:val="1"/>
          <w:numId w:val="24"/>
        </w:numPr>
        <w:tabs>
          <w:tab w:val="clear" w:pos="403"/>
        </w:tabs>
        <w:spacing w:after="15" w:line="248" w:lineRule="auto"/>
        <w:ind w:right="42"/>
        <w:jc w:val="left"/>
      </w:pPr>
      <w:r w:rsidRPr="00511394">
        <w:t xml:space="preserve">If Property Pattern of CurrencyIdentifierSet’s Type is not empty: </w:t>
      </w:r>
      <w:r w:rsidRPr="00C2223D">
        <w:rPr>
          <w:rFonts w:ascii="Consolas" w:eastAsia="Consolas" w:hAnsi="Consolas" w:cs="Consolas"/>
          <w:color w:val="800000"/>
        </w:rPr>
        <w:t>"pattern"</w:t>
      </w:r>
      <w:r w:rsidRPr="00511394">
        <w:t xml:space="preserve"> </w:t>
      </w:r>
      <w:r w:rsidR="00611EAE">
        <w:t>with</w:t>
      </w:r>
      <w:r w:rsidRPr="00511394">
        <w:t xml:space="preserve"> </w:t>
      </w:r>
      <w:r w:rsidR="00D50586">
        <w:t xml:space="preserve">the </w:t>
      </w:r>
      <w:r w:rsidR="00611EAE">
        <w:t>v</w:t>
      </w:r>
      <w:r w:rsidRPr="00511394">
        <w:t>alue</w:t>
      </w:r>
      <w:r w:rsidR="00611EAE">
        <w:t xml:space="preserve"> of</w:t>
      </w:r>
      <w:r w:rsidRPr="00511394">
        <w:t xml:space="preserve"> the content of that Property. </w:t>
      </w:r>
    </w:p>
    <w:p w14:paraId="612C15B6" w14:textId="6F553FE2" w:rsidR="008C26DA" w:rsidRPr="00511394" w:rsidRDefault="008C26DA" w:rsidP="00C81D23">
      <w:r w:rsidRPr="00511394">
        <w:t xml:space="preserve">Example </w:t>
      </w:r>
      <w:r w:rsidR="00525F5C">
        <w:t>of</w:t>
      </w:r>
      <w:r w:rsidR="004A4D21">
        <w:t xml:space="preserve"> ActiveCurrencyAndAmount </w:t>
      </w:r>
      <w:r w:rsidR="00841095">
        <w:t xml:space="preserve">object </w:t>
      </w:r>
      <w:r w:rsidR="00525F5C">
        <w:t xml:space="preserve">with </w:t>
      </w:r>
      <w:r w:rsidR="00841095">
        <w:t>the CurrencyIdentifierSet</w:t>
      </w:r>
      <w:r w:rsidR="003B29A6">
        <w:t>, ActiveCurrencyCode</w:t>
      </w:r>
      <w:r w:rsidRPr="00511394">
        <w:t>.</w:t>
      </w:r>
      <w:r w:rsidRPr="00511394">
        <w:rPr>
          <w:b/>
        </w:rPr>
        <w:t xml:space="preserve"> </w:t>
      </w:r>
    </w:p>
    <w:p w14:paraId="04525FD1" w14:textId="710436D2" w:rsidR="00054C99" w:rsidRDefault="00054C99" w:rsidP="00054C9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"ActiveCurrencyAndAmount"</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p>
    <w:p w14:paraId="673277D7" w14:textId="00A2D934" w:rsidR="00054C99" w:rsidRDefault="003D1522" w:rsidP="00054C9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054C99">
        <w:rPr>
          <w:rFonts w:ascii="Consolas" w:hAnsi="Consolas" w:cs="Consolas"/>
          <w:color w:val="800000"/>
          <w:sz w:val="20"/>
          <w:szCs w:val="20"/>
          <w:highlight w:val="white"/>
        </w:rPr>
        <w:t>"type"</w:t>
      </w:r>
      <w:r w:rsidR="00054C99">
        <w:rPr>
          <w:rFonts w:ascii="Consolas" w:hAnsi="Consolas" w:cs="Consolas"/>
          <w:color w:val="0000FF"/>
          <w:sz w:val="20"/>
          <w:szCs w:val="20"/>
          <w:highlight w:val="white"/>
        </w:rPr>
        <w:t>:</w:t>
      </w:r>
      <w:r w:rsidR="00054C99">
        <w:rPr>
          <w:rFonts w:ascii="Consolas" w:hAnsi="Consolas" w:cs="Consolas"/>
          <w:color w:val="000000"/>
          <w:sz w:val="20"/>
          <w:szCs w:val="20"/>
          <w:highlight w:val="white"/>
        </w:rPr>
        <w:t>"object"</w:t>
      </w:r>
      <w:r w:rsidR="00054C99">
        <w:rPr>
          <w:rFonts w:ascii="Consolas" w:hAnsi="Consolas" w:cs="Consolas"/>
          <w:color w:val="0000FF"/>
          <w:sz w:val="20"/>
          <w:szCs w:val="20"/>
          <w:highlight w:val="white"/>
        </w:rPr>
        <w:t>,</w:t>
      </w:r>
    </w:p>
    <w:p w14:paraId="162C65AC" w14:textId="6392A76D" w:rsidR="00054C99" w:rsidRDefault="003D1522" w:rsidP="00054C9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054C99">
        <w:rPr>
          <w:rFonts w:ascii="Consolas" w:hAnsi="Consolas" w:cs="Consolas"/>
          <w:color w:val="800000"/>
          <w:sz w:val="20"/>
          <w:szCs w:val="20"/>
          <w:highlight w:val="white"/>
        </w:rPr>
        <w:t>"required"</w:t>
      </w:r>
      <w:r w:rsidR="00054C99">
        <w:rPr>
          <w:rFonts w:ascii="Consolas" w:hAnsi="Consolas" w:cs="Consolas"/>
          <w:color w:val="0000FF"/>
          <w:sz w:val="20"/>
          <w:szCs w:val="20"/>
          <w:highlight w:val="white"/>
        </w:rPr>
        <w:t>:[</w:t>
      </w:r>
      <w:r w:rsidR="00054C99">
        <w:rPr>
          <w:rFonts w:ascii="Consolas" w:hAnsi="Consolas" w:cs="Consolas"/>
          <w:color w:val="000000"/>
          <w:sz w:val="20"/>
          <w:szCs w:val="20"/>
          <w:highlight w:val="white"/>
        </w:rPr>
        <w:t>"amt"</w:t>
      </w:r>
      <w:r w:rsidR="00054C99">
        <w:rPr>
          <w:rFonts w:ascii="Consolas" w:hAnsi="Consolas" w:cs="Consolas"/>
          <w:color w:val="0000FF"/>
          <w:sz w:val="20"/>
          <w:szCs w:val="20"/>
          <w:highlight w:val="white"/>
        </w:rPr>
        <w:t>,</w:t>
      </w:r>
      <w:r w:rsidR="00054C99">
        <w:rPr>
          <w:rFonts w:ascii="Consolas" w:hAnsi="Consolas" w:cs="Consolas"/>
          <w:color w:val="000000"/>
          <w:sz w:val="20"/>
          <w:szCs w:val="20"/>
          <w:highlight w:val="white"/>
        </w:rPr>
        <w:t>"Ccy"</w:t>
      </w:r>
      <w:r w:rsidR="00054C99">
        <w:rPr>
          <w:rFonts w:ascii="Consolas" w:hAnsi="Consolas" w:cs="Consolas"/>
          <w:color w:val="0000FF"/>
          <w:sz w:val="20"/>
          <w:szCs w:val="20"/>
          <w:highlight w:val="white"/>
        </w:rPr>
        <w:t>],</w:t>
      </w:r>
    </w:p>
    <w:p w14:paraId="404546E9" w14:textId="004AF539" w:rsidR="00054C99" w:rsidRDefault="003D1522" w:rsidP="00054C9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054C99">
        <w:rPr>
          <w:rFonts w:ascii="Consolas" w:hAnsi="Consolas" w:cs="Consolas"/>
          <w:color w:val="800000"/>
          <w:sz w:val="20"/>
          <w:szCs w:val="20"/>
          <w:highlight w:val="white"/>
        </w:rPr>
        <w:t>"properties"</w:t>
      </w:r>
      <w:r w:rsidR="00054C99">
        <w:rPr>
          <w:rFonts w:ascii="Consolas" w:hAnsi="Consolas" w:cs="Consolas"/>
          <w:color w:val="0000FF"/>
          <w:sz w:val="20"/>
          <w:szCs w:val="20"/>
          <w:highlight w:val="white"/>
        </w:rPr>
        <w:t>:{</w:t>
      </w:r>
    </w:p>
    <w:p w14:paraId="3CBE20CD" w14:textId="73D8C2C9" w:rsidR="00054C99" w:rsidRDefault="003D1522" w:rsidP="00054C9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054C99">
        <w:rPr>
          <w:rFonts w:ascii="Consolas" w:hAnsi="Consolas" w:cs="Consolas"/>
          <w:color w:val="800000"/>
          <w:sz w:val="20"/>
          <w:szCs w:val="20"/>
          <w:highlight w:val="white"/>
        </w:rPr>
        <w:t>"amt"</w:t>
      </w:r>
      <w:r w:rsidR="00054C99">
        <w:rPr>
          <w:rFonts w:ascii="Consolas" w:hAnsi="Consolas" w:cs="Consolas"/>
          <w:color w:val="0000FF"/>
          <w:sz w:val="20"/>
          <w:szCs w:val="20"/>
          <w:highlight w:val="white"/>
        </w:rPr>
        <w:t>:</w:t>
      </w:r>
      <w:r w:rsidR="00054C99">
        <w:rPr>
          <w:rFonts w:ascii="Consolas" w:hAnsi="Consolas" w:cs="Consolas"/>
          <w:color w:val="000000"/>
          <w:sz w:val="20"/>
          <w:szCs w:val="20"/>
          <w:highlight w:val="white"/>
        </w:rPr>
        <w:t xml:space="preserve"> </w:t>
      </w:r>
      <w:r w:rsidR="00054C99">
        <w:rPr>
          <w:rFonts w:ascii="Consolas" w:hAnsi="Consolas" w:cs="Consolas"/>
          <w:color w:val="0000FF"/>
          <w:sz w:val="20"/>
          <w:szCs w:val="20"/>
          <w:highlight w:val="white"/>
        </w:rPr>
        <w:t>{</w:t>
      </w:r>
    </w:p>
    <w:p w14:paraId="64FD2F3D" w14:textId="788613A9" w:rsidR="00054C99" w:rsidRDefault="003D1522" w:rsidP="00054C9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054C99">
        <w:rPr>
          <w:rFonts w:ascii="Consolas" w:hAnsi="Consolas" w:cs="Consolas"/>
          <w:color w:val="800000"/>
          <w:sz w:val="20"/>
          <w:szCs w:val="20"/>
          <w:highlight w:val="white"/>
        </w:rPr>
        <w:t>"type"</w:t>
      </w:r>
      <w:r w:rsidR="00054C99">
        <w:rPr>
          <w:rFonts w:ascii="Consolas" w:hAnsi="Consolas" w:cs="Consolas"/>
          <w:color w:val="0000FF"/>
          <w:sz w:val="20"/>
          <w:szCs w:val="20"/>
          <w:highlight w:val="white"/>
        </w:rPr>
        <w:t>:</w:t>
      </w:r>
      <w:r w:rsidR="00054C99">
        <w:rPr>
          <w:rFonts w:ascii="Consolas" w:hAnsi="Consolas" w:cs="Consolas"/>
          <w:color w:val="000000"/>
          <w:sz w:val="20"/>
          <w:szCs w:val="20"/>
          <w:highlight w:val="white"/>
        </w:rPr>
        <w:t xml:space="preserve"> "string"</w:t>
      </w:r>
      <w:r w:rsidR="00054C99">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p>
    <w:p w14:paraId="600A1E09" w14:textId="6BE44C6C" w:rsidR="00054C99" w:rsidRDefault="003D1522" w:rsidP="00054C9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054C99">
        <w:rPr>
          <w:rFonts w:ascii="Consolas" w:hAnsi="Consolas" w:cs="Consolas"/>
          <w:color w:val="800000"/>
          <w:sz w:val="20"/>
          <w:szCs w:val="20"/>
          <w:highlight w:val="white"/>
        </w:rPr>
        <w:t>"pattern"</w:t>
      </w:r>
      <w:r w:rsidR="00054C99">
        <w:rPr>
          <w:rFonts w:ascii="Consolas" w:hAnsi="Consolas" w:cs="Consolas"/>
          <w:color w:val="0000FF"/>
          <w:sz w:val="20"/>
          <w:szCs w:val="20"/>
          <w:highlight w:val="white"/>
        </w:rPr>
        <w:t>:</w:t>
      </w:r>
      <w:r w:rsidR="00054C99">
        <w:rPr>
          <w:rFonts w:ascii="Consolas" w:hAnsi="Consolas" w:cs="Consolas"/>
          <w:color w:val="000000"/>
          <w:sz w:val="20"/>
          <w:szCs w:val="20"/>
          <w:highlight w:val="white"/>
        </w:rPr>
        <w:t>"^[+]?0*(((0|[1-9][0-9]{0,17})([.]0*)?)|([.][0-9]{1,5}0*)|((?=[1-9.][0-9.]{1,18}0*$)([1-9][0-9]*)?[.][0-9]{0,5}0*))$"</w:t>
      </w:r>
    </w:p>
    <w:p w14:paraId="7F2F282A" w14:textId="72D9805A" w:rsidR="00054C99" w:rsidRDefault="003D1522" w:rsidP="00054C9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054C99">
        <w:rPr>
          <w:rFonts w:ascii="Consolas" w:hAnsi="Consolas" w:cs="Consolas"/>
          <w:color w:val="0000FF"/>
          <w:sz w:val="20"/>
          <w:szCs w:val="20"/>
          <w:highlight w:val="white"/>
        </w:rPr>
        <w:t>},</w:t>
      </w:r>
    </w:p>
    <w:p w14:paraId="4F24DED9" w14:textId="424C1BAD" w:rsidR="00054C99" w:rsidRDefault="003D1522" w:rsidP="00054C9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054C99">
        <w:rPr>
          <w:rFonts w:ascii="Consolas" w:hAnsi="Consolas" w:cs="Consolas"/>
          <w:color w:val="800000"/>
          <w:sz w:val="20"/>
          <w:szCs w:val="20"/>
          <w:highlight w:val="white"/>
        </w:rPr>
        <w:t>"Ccy"</w:t>
      </w:r>
      <w:r w:rsidR="00054C99">
        <w:rPr>
          <w:rFonts w:ascii="Consolas" w:hAnsi="Consolas" w:cs="Consolas"/>
          <w:color w:val="0000FF"/>
          <w:sz w:val="20"/>
          <w:szCs w:val="20"/>
          <w:highlight w:val="white"/>
        </w:rPr>
        <w:t>:{</w:t>
      </w:r>
    </w:p>
    <w:p w14:paraId="548613F5" w14:textId="5CD36E7A" w:rsidR="00054C99" w:rsidRDefault="003D1522" w:rsidP="00054C9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054C99">
        <w:rPr>
          <w:rFonts w:ascii="Consolas" w:hAnsi="Consolas" w:cs="Consolas"/>
          <w:color w:val="800000"/>
          <w:sz w:val="20"/>
          <w:szCs w:val="20"/>
          <w:highlight w:val="white"/>
        </w:rPr>
        <w:t>"$ref"</w:t>
      </w:r>
      <w:r w:rsidR="00054C99">
        <w:rPr>
          <w:rFonts w:ascii="Consolas" w:hAnsi="Consolas" w:cs="Consolas"/>
          <w:color w:val="0000FF"/>
          <w:sz w:val="20"/>
          <w:szCs w:val="20"/>
          <w:highlight w:val="white"/>
        </w:rPr>
        <w:t>:</w:t>
      </w:r>
      <w:r w:rsidR="00054C99">
        <w:rPr>
          <w:rFonts w:ascii="Consolas" w:hAnsi="Consolas" w:cs="Consolas"/>
          <w:color w:val="000000"/>
          <w:sz w:val="20"/>
          <w:szCs w:val="20"/>
          <w:highlight w:val="white"/>
        </w:rPr>
        <w:t>"#ActiveCurrencyCode"</w:t>
      </w:r>
    </w:p>
    <w:p w14:paraId="36B871C6" w14:textId="77662633" w:rsidR="00054C99" w:rsidRDefault="003D1522" w:rsidP="00054C9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054C99">
        <w:rPr>
          <w:rFonts w:ascii="Consolas" w:hAnsi="Consolas" w:cs="Consolas"/>
          <w:color w:val="0000FF"/>
          <w:sz w:val="20"/>
          <w:szCs w:val="20"/>
          <w:highlight w:val="white"/>
        </w:rPr>
        <w:t>}</w:t>
      </w:r>
    </w:p>
    <w:p w14:paraId="5CF1959D" w14:textId="00BE0F26" w:rsidR="00054C99" w:rsidRDefault="003D1522" w:rsidP="00054C9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054C99">
        <w:rPr>
          <w:rFonts w:ascii="Consolas" w:hAnsi="Consolas" w:cs="Consolas"/>
          <w:color w:val="0000FF"/>
          <w:sz w:val="20"/>
          <w:szCs w:val="20"/>
          <w:highlight w:val="white"/>
        </w:rPr>
        <w:t>},</w:t>
      </w:r>
    </w:p>
    <w:p w14:paraId="3B059C53" w14:textId="671142D6" w:rsidR="00054C99" w:rsidRDefault="003D1522" w:rsidP="00054C9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054C99">
        <w:rPr>
          <w:rFonts w:ascii="Consolas" w:hAnsi="Consolas" w:cs="Consolas"/>
          <w:color w:val="800000"/>
          <w:sz w:val="20"/>
          <w:szCs w:val="20"/>
          <w:highlight w:val="white"/>
        </w:rPr>
        <w:t>"additionalProperties"</w:t>
      </w:r>
      <w:r w:rsidR="00054C99">
        <w:rPr>
          <w:rFonts w:ascii="Consolas" w:hAnsi="Consolas" w:cs="Consolas"/>
          <w:color w:val="0000FF"/>
          <w:sz w:val="20"/>
          <w:szCs w:val="20"/>
          <w:highlight w:val="white"/>
        </w:rPr>
        <w:t>:</w:t>
      </w:r>
      <w:r w:rsidR="00054C99">
        <w:rPr>
          <w:rFonts w:ascii="Consolas" w:hAnsi="Consolas" w:cs="Consolas"/>
          <w:color w:val="000000"/>
          <w:sz w:val="20"/>
          <w:szCs w:val="20"/>
          <w:highlight w:val="white"/>
        </w:rPr>
        <w:t xml:space="preserve"> </w:t>
      </w:r>
      <w:r w:rsidR="00054C99">
        <w:rPr>
          <w:rFonts w:ascii="Consolas" w:hAnsi="Consolas" w:cs="Consolas"/>
          <w:color w:val="008080"/>
          <w:sz w:val="20"/>
          <w:szCs w:val="20"/>
          <w:highlight w:val="white"/>
        </w:rPr>
        <w:t>false</w:t>
      </w:r>
      <w:r w:rsidR="00054C99">
        <w:rPr>
          <w:rFonts w:ascii="Consolas" w:hAnsi="Consolas" w:cs="Consolas"/>
          <w:color w:val="0000FF"/>
          <w:sz w:val="20"/>
          <w:szCs w:val="20"/>
          <w:highlight w:val="white"/>
        </w:rPr>
        <w:t>,</w:t>
      </w:r>
    </w:p>
    <w:p w14:paraId="614AF265" w14:textId="35A44CFB" w:rsidR="00054C99" w:rsidRDefault="003D1522" w:rsidP="00054C9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054C99">
        <w:rPr>
          <w:rFonts w:ascii="Consolas" w:hAnsi="Consolas" w:cs="Consolas"/>
          <w:color w:val="800000"/>
          <w:sz w:val="20"/>
          <w:szCs w:val="20"/>
          <w:highlight w:val="white"/>
        </w:rPr>
        <w:t>"description"</w:t>
      </w:r>
      <w:r w:rsidR="00054C99">
        <w:rPr>
          <w:rFonts w:ascii="Consolas" w:hAnsi="Consolas" w:cs="Consolas"/>
          <w:color w:val="0000FF"/>
          <w:sz w:val="20"/>
          <w:szCs w:val="20"/>
          <w:highlight w:val="white"/>
        </w:rPr>
        <w:t>:</w:t>
      </w:r>
      <w:r w:rsidR="00054C99">
        <w:rPr>
          <w:rFonts w:ascii="Consolas" w:hAnsi="Consolas" w:cs="Consolas"/>
          <w:color w:val="000000"/>
          <w:sz w:val="20"/>
          <w:szCs w:val="20"/>
          <w:highlight w:val="white"/>
        </w:rPr>
        <w:t xml:space="preserve"> "A number of monetary units specified in an active currency where the unit of currency is explicit and compliant with ISO 4217.\n\ncurrencyIdentifierSet="</w:t>
      </w:r>
      <w:r w:rsidR="00054C99">
        <w:rPr>
          <w:rFonts w:ascii="Consolas" w:hAnsi="Consolas" w:cs="Consolas"/>
          <w:color w:val="0000FF"/>
          <w:sz w:val="20"/>
          <w:szCs w:val="20"/>
          <w:highlight w:val="white"/>
        </w:rPr>
        <w:t>,</w:t>
      </w:r>
    </w:p>
    <w:p w14:paraId="1341E928" w14:textId="0DA3AEEC" w:rsidR="00054C99" w:rsidRDefault="003D1522" w:rsidP="00054C9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054C99">
        <w:rPr>
          <w:rFonts w:ascii="Consolas" w:hAnsi="Consolas" w:cs="Consolas"/>
          <w:color w:val="800000"/>
          <w:sz w:val="20"/>
          <w:szCs w:val="20"/>
          <w:highlight w:val="white"/>
        </w:rPr>
        <w:t>"$anchor"</w:t>
      </w:r>
      <w:r w:rsidR="00054C99">
        <w:rPr>
          <w:rFonts w:ascii="Consolas" w:hAnsi="Consolas" w:cs="Consolas"/>
          <w:color w:val="0000FF"/>
          <w:sz w:val="20"/>
          <w:szCs w:val="20"/>
          <w:highlight w:val="white"/>
        </w:rPr>
        <w:t>:</w:t>
      </w:r>
      <w:r w:rsidR="00054C99">
        <w:rPr>
          <w:rFonts w:ascii="Consolas" w:hAnsi="Consolas" w:cs="Consolas"/>
          <w:color w:val="000000"/>
          <w:sz w:val="20"/>
          <w:szCs w:val="20"/>
          <w:highlight w:val="white"/>
        </w:rPr>
        <w:t xml:space="preserve"> "ActiveCurrencyAndAmount"</w:t>
      </w:r>
    </w:p>
    <w:p w14:paraId="4E3613A0" w14:textId="395E7E5E" w:rsidR="00307380" w:rsidRPr="00C81D23" w:rsidRDefault="00054C99" w:rsidP="00054C99">
      <w:pPr>
        <w:tabs>
          <w:tab w:val="clear" w:pos="403"/>
        </w:tabs>
        <w:autoSpaceDE w:val="0"/>
        <w:autoSpaceDN w:val="0"/>
        <w:adjustRightInd w:val="0"/>
        <w:spacing w:after="0" w:line="240" w:lineRule="auto"/>
        <w:jc w:val="left"/>
        <w:rPr>
          <w:rFonts w:ascii="Consolas" w:hAnsi="Consolas" w:cs="Consolas"/>
          <w:color w:val="800000"/>
          <w:sz w:val="20"/>
          <w:szCs w:val="20"/>
          <w:highlight w:val="white"/>
        </w:rPr>
      </w:pPr>
      <w:r>
        <w:rPr>
          <w:rFonts w:ascii="Consolas" w:hAnsi="Consolas" w:cs="Consolas"/>
          <w:color w:val="0000FF"/>
          <w:sz w:val="20"/>
          <w:szCs w:val="20"/>
          <w:highlight w:val="white"/>
        </w:rPr>
        <w:t>},</w:t>
      </w:r>
    </w:p>
    <w:p w14:paraId="30E863E9" w14:textId="77777777" w:rsidR="005870B5" w:rsidRDefault="005870B5" w:rsidP="005870B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"ActiveCurrencyCode"</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p>
    <w:p w14:paraId="5E4DB69D" w14:textId="6E73FA04" w:rsidR="005870B5" w:rsidRDefault="003D1522" w:rsidP="005870B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5870B5">
        <w:rPr>
          <w:rFonts w:ascii="Consolas" w:hAnsi="Consolas" w:cs="Consolas"/>
          <w:color w:val="800000"/>
          <w:sz w:val="20"/>
          <w:szCs w:val="20"/>
          <w:highlight w:val="white"/>
        </w:rPr>
        <w:t>"type"</w:t>
      </w:r>
      <w:r w:rsidR="005870B5">
        <w:rPr>
          <w:rFonts w:ascii="Consolas" w:hAnsi="Consolas" w:cs="Consolas"/>
          <w:color w:val="0000FF"/>
          <w:sz w:val="20"/>
          <w:szCs w:val="20"/>
          <w:highlight w:val="white"/>
        </w:rPr>
        <w:t>:</w:t>
      </w:r>
      <w:r w:rsidR="005870B5">
        <w:rPr>
          <w:rFonts w:ascii="Consolas" w:hAnsi="Consolas" w:cs="Consolas"/>
          <w:color w:val="000000"/>
          <w:sz w:val="20"/>
          <w:szCs w:val="20"/>
          <w:highlight w:val="white"/>
        </w:rPr>
        <w:t xml:space="preserve"> "string"</w:t>
      </w:r>
      <w:r w:rsidR="005870B5">
        <w:rPr>
          <w:rFonts w:ascii="Consolas" w:hAnsi="Consolas" w:cs="Consolas"/>
          <w:color w:val="0000FF"/>
          <w:sz w:val="20"/>
          <w:szCs w:val="20"/>
          <w:highlight w:val="white"/>
        </w:rPr>
        <w:t>,</w:t>
      </w:r>
    </w:p>
    <w:p w14:paraId="66637E1F" w14:textId="61D9AE05" w:rsidR="005870B5" w:rsidRDefault="003D1522" w:rsidP="005870B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5870B5">
        <w:rPr>
          <w:rFonts w:ascii="Consolas" w:hAnsi="Consolas" w:cs="Consolas"/>
          <w:color w:val="800000"/>
          <w:sz w:val="20"/>
          <w:szCs w:val="20"/>
          <w:highlight w:val="white"/>
        </w:rPr>
        <w:t>"description"</w:t>
      </w:r>
      <w:r w:rsidR="005870B5">
        <w:rPr>
          <w:rFonts w:ascii="Consolas" w:hAnsi="Consolas" w:cs="Consolas"/>
          <w:color w:val="0000FF"/>
          <w:sz w:val="20"/>
          <w:szCs w:val="20"/>
          <w:highlight w:val="white"/>
        </w:rPr>
        <w:t>:</w:t>
      </w:r>
      <w:r w:rsidR="005870B5">
        <w:rPr>
          <w:rFonts w:ascii="Consolas" w:hAnsi="Consolas" w:cs="Consolas"/>
          <w:color w:val="000000"/>
          <w:sz w:val="20"/>
          <w:szCs w:val="20"/>
          <w:highlight w:val="white"/>
        </w:rPr>
        <w:t xml:space="preserve"> "identificationScheme=\n\nA code allocated to a currency by a Maintenance Agency under an international identification scheme as described in the latest edition of the international standard ISO 4217 \"Codes for the representation of currencies and funds\"."</w:t>
      </w:r>
      <w:r w:rsidR="005870B5">
        <w:rPr>
          <w:rFonts w:ascii="Consolas" w:hAnsi="Consolas" w:cs="Consolas"/>
          <w:color w:val="0000FF"/>
          <w:sz w:val="20"/>
          <w:szCs w:val="20"/>
          <w:highlight w:val="white"/>
        </w:rPr>
        <w:t>,</w:t>
      </w:r>
    </w:p>
    <w:p w14:paraId="11EA6A58" w14:textId="01869174" w:rsidR="005870B5" w:rsidRDefault="003D1522" w:rsidP="005870B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5870B5">
        <w:rPr>
          <w:rFonts w:ascii="Consolas" w:hAnsi="Consolas" w:cs="Consolas"/>
          <w:color w:val="800000"/>
          <w:sz w:val="20"/>
          <w:szCs w:val="20"/>
          <w:highlight w:val="white"/>
        </w:rPr>
        <w:t>"pattern"</w:t>
      </w:r>
      <w:r w:rsidR="005870B5">
        <w:rPr>
          <w:rFonts w:ascii="Consolas" w:hAnsi="Consolas" w:cs="Consolas"/>
          <w:color w:val="0000FF"/>
          <w:sz w:val="20"/>
          <w:szCs w:val="20"/>
          <w:highlight w:val="white"/>
        </w:rPr>
        <w:t>:</w:t>
      </w:r>
      <w:r w:rsidR="005870B5">
        <w:rPr>
          <w:rFonts w:ascii="Consolas" w:hAnsi="Consolas" w:cs="Consolas"/>
          <w:color w:val="000000"/>
          <w:sz w:val="20"/>
          <w:szCs w:val="20"/>
          <w:highlight w:val="white"/>
        </w:rPr>
        <w:t xml:space="preserve"> "^[A-Z]{3,3}$"</w:t>
      </w:r>
      <w:r w:rsidR="005870B5">
        <w:rPr>
          <w:rFonts w:ascii="Consolas" w:hAnsi="Consolas" w:cs="Consolas"/>
          <w:color w:val="0000FF"/>
          <w:sz w:val="20"/>
          <w:szCs w:val="20"/>
          <w:highlight w:val="white"/>
        </w:rPr>
        <w:t>,</w:t>
      </w:r>
    </w:p>
    <w:p w14:paraId="68FE67D7" w14:textId="744BB33E" w:rsidR="005870B5" w:rsidRDefault="003D1522" w:rsidP="005870B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5870B5">
        <w:rPr>
          <w:rFonts w:ascii="Consolas" w:hAnsi="Consolas" w:cs="Consolas"/>
          <w:color w:val="800000"/>
          <w:sz w:val="20"/>
          <w:szCs w:val="20"/>
          <w:highlight w:val="white"/>
        </w:rPr>
        <w:t>"$anchor"</w:t>
      </w:r>
      <w:r w:rsidR="005870B5">
        <w:rPr>
          <w:rFonts w:ascii="Consolas" w:hAnsi="Consolas" w:cs="Consolas"/>
          <w:color w:val="0000FF"/>
          <w:sz w:val="20"/>
          <w:szCs w:val="20"/>
          <w:highlight w:val="white"/>
        </w:rPr>
        <w:t>:</w:t>
      </w:r>
      <w:r w:rsidR="005870B5">
        <w:rPr>
          <w:rFonts w:ascii="Consolas" w:hAnsi="Consolas" w:cs="Consolas"/>
          <w:color w:val="000000"/>
          <w:sz w:val="20"/>
          <w:szCs w:val="20"/>
          <w:highlight w:val="white"/>
        </w:rPr>
        <w:t xml:space="preserve"> "ActiveCurrencyCode"</w:t>
      </w:r>
    </w:p>
    <w:p w14:paraId="02E293F4" w14:textId="77777777" w:rsidR="005870B5" w:rsidRDefault="005870B5" w:rsidP="005870B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FF"/>
          <w:sz w:val="20"/>
          <w:szCs w:val="20"/>
          <w:highlight w:val="white"/>
        </w:rPr>
        <w:t>},</w:t>
      </w:r>
    </w:p>
    <w:p w14:paraId="00788330" w14:textId="77777777" w:rsidR="00525F5C" w:rsidRDefault="00525F5C">
      <w:pPr>
        <w:tabs>
          <w:tab w:val="clear" w:pos="403"/>
        </w:tabs>
        <w:spacing w:after="0" w:line="240" w:lineRule="auto"/>
        <w:jc w:val="left"/>
        <w:rPr>
          <w:rFonts w:eastAsia="MS Mincho"/>
          <w:b/>
          <w:lang w:eastAsia="ja-JP"/>
        </w:rPr>
      </w:pPr>
      <w:r>
        <w:br w:type="page"/>
      </w:r>
    </w:p>
    <w:p w14:paraId="6A01A5F9" w14:textId="7A6B4665" w:rsidR="00744EB4" w:rsidRPr="00511394" w:rsidRDefault="00744EB4" w:rsidP="003A55CA">
      <w:pPr>
        <w:pStyle w:val="Heading3"/>
      </w:pPr>
      <w:bookmarkStart w:id="117" w:name="_Toc193447711"/>
      <w:r w:rsidRPr="00511394">
        <w:lastRenderedPageBreak/>
        <w:t>CurrencyIdentifierSet is empty</w:t>
      </w:r>
      <w:bookmarkEnd w:id="117"/>
    </w:p>
    <w:p w14:paraId="7FECB373" w14:textId="3DB0E443" w:rsidR="008C26DA" w:rsidRPr="00511394" w:rsidRDefault="008C26DA" w:rsidP="003A55CA">
      <w:pPr>
        <w:spacing w:after="268"/>
        <w:ind w:left="-5" w:right="42"/>
        <w:jc w:val="left"/>
      </w:pPr>
      <w:r w:rsidRPr="00511394">
        <w:t>DataType Amount is transformed into a JSON object with</w:t>
      </w:r>
      <w:r w:rsidR="008E025D">
        <w:t xml:space="preserve"> the</w:t>
      </w:r>
      <w:r w:rsidRPr="00511394">
        <w:t xml:space="preserve"> following characteristics: </w:t>
      </w:r>
    </w:p>
    <w:p w14:paraId="6E503869" w14:textId="2CC04BF7" w:rsidR="0092238A" w:rsidRDefault="0092238A" w:rsidP="00F2077C">
      <w:pPr>
        <w:numPr>
          <w:ilvl w:val="0"/>
          <w:numId w:val="25"/>
        </w:numPr>
        <w:tabs>
          <w:tab w:val="clear" w:pos="403"/>
        </w:tabs>
        <w:spacing w:after="15" w:line="248" w:lineRule="auto"/>
        <w:ind w:right="42"/>
        <w:jc w:val="left"/>
      </w:pPr>
      <w:r>
        <w:t>Name property of the Amount with an object comprising the following properties:</w:t>
      </w:r>
      <w:r w:rsidRPr="00511394">
        <w:t xml:space="preserve"> </w:t>
      </w:r>
    </w:p>
    <w:p w14:paraId="1690FD32" w14:textId="77777777" w:rsidR="0092238A" w:rsidRPr="00511394" w:rsidRDefault="0092238A" w:rsidP="00F2077C">
      <w:pPr>
        <w:numPr>
          <w:ilvl w:val="1"/>
          <w:numId w:val="25"/>
        </w:numPr>
        <w:tabs>
          <w:tab w:val="clear" w:pos="403"/>
        </w:tabs>
        <w:spacing w:after="15" w:line="248" w:lineRule="auto"/>
        <w:ind w:right="42"/>
        <w:jc w:val="left"/>
      </w:pPr>
      <w:r w:rsidRPr="00511394">
        <w:rPr>
          <w:rFonts w:ascii="Consolas" w:eastAsia="Consolas" w:hAnsi="Consolas" w:cs="Consolas"/>
          <w:color w:val="800000"/>
        </w:rPr>
        <w:t>"type"</w:t>
      </w:r>
      <w:r w:rsidRPr="00511394">
        <w:t xml:space="preserve"> </w:t>
      </w:r>
      <w:r>
        <w:t>keyword set to the value</w:t>
      </w:r>
      <w:r w:rsidRPr="00511394">
        <w:t xml:space="preserve"> </w:t>
      </w:r>
      <w:r>
        <w:rPr>
          <w:rFonts w:ascii="Consolas" w:hAnsi="Consolas" w:cs="Consolas"/>
          <w:color w:val="000000"/>
          <w:highlight w:val="white"/>
        </w:rPr>
        <w:t>"string"</w:t>
      </w:r>
      <w:r w:rsidRPr="00511394">
        <w:t xml:space="preserve"> </w:t>
      </w:r>
    </w:p>
    <w:p w14:paraId="015256AD" w14:textId="7A1EA4E7" w:rsidR="00D32B82" w:rsidRDefault="00D32B82" w:rsidP="00F2077C">
      <w:pPr>
        <w:numPr>
          <w:ilvl w:val="1"/>
          <w:numId w:val="25"/>
        </w:numPr>
        <w:tabs>
          <w:tab w:val="clear" w:pos="403"/>
        </w:tabs>
        <w:spacing w:after="15" w:line="248" w:lineRule="auto"/>
        <w:ind w:right="42"/>
        <w:jc w:val="left"/>
      </w:pPr>
      <w:r>
        <w:rPr>
          <w:rFonts w:ascii="Consolas" w:hAnsi="Consolas" w:cs="Consolas"/>
          <w:color w:val="800000"/>
          <w:highlight w:val="white"/>
        </w:rPr>
        <w:t>"pattern"</w:t>
      </w:r>
      <w:r>
        <w:t xml:space="preserve">  keyword set to the value of the pattern property, or else the default pattern. </w:t>
      </w:r>
    </w:p>
    <w:p w14:paraId="41473F4B" w14:textId="77777777" w:rsidR="0092238A" w:rsidRDefault="0092238A" w:rsidP="003A55CA">
      <w:pPr>
        <w:spacing w:after="0" w:line="259" w:lineRule="auto"/>
        <w:jc w:val="left"/>
        <w:rPr>
          <w:b/>
        </w:rPr>
      </w:pPr>
    </w:p>
    <w:p w14:paraId="47EACEBC" w14:textId="65FE3BD3" w:rsidR="008C26DA" w:rsidRPr="00511394" w:rsidRDefault="0092238A" w:rsidP="003B3C35">
      <w:r w:rsidRPr="00511394">
        <w:t xml:space="preserve">Example </w:t>
      </w:r>
      <w:r w:rsidR="006B51CF">
        <w:t xml:space="preserve">of </w:t>
      </w:r>
      <w:r w:rsidR="008C26DA" w:rsidRPr="00511394">
        <w:t xml:space="preserve">an amount </w:t>
      </w:r>
      <w:r w:rsidR="001C53A7">
        <w:t>with totalDigits = 18 and fractionDigits = 5:</w:t>
      </w:r>
    </w:p>
    <w:p w14:paraId="4BC264D1" w14:textId="654A065C" w:rsidR="00CD636C" w:rsidRDefault="00CD636C" w:rsidP="00CD636C">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800000"/>
          <w:sz w:val="20"/>
          <w:szCs w:val="20"/>
          <w:highlight w:val="white"/>
        </w:rPr>
        <w:t>"ImpliedCurrencyAndAmount"</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w:t>
      </w:r>
    </w:p>
    <w:p w14:paraId="7BA27EB6" w14:textId="4BD3B34C" w:rsidR="00CD636C" w:rsidRDefault="003D1522" w:rsidP="00CD636C">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CD636C">
        <w:rPr>
          <w:rFonts w:ascii="Consolas" w:hAnsi="Consolas" w:cs="Consolas"/>
          <w:color w:val="800000"/>
          <w:sz w:val="20"/>
          <w:szCs w:val="20"/>
          <w:highlight w:val="white"/>
        </w:rPr>
        <w:t>"type"</w:t>
      </w:r>
      <w:r w:rsidR="00CD636C">
        <w:rPr>
          <w:rFonts w:ascii="Consolas" w:hAnsi="Consolas" w:cs="Consolas"/>
          <w:color w:val="0000FF"/>
          <w:sz w:val="20"/>
          <w:szCs w:val="20"/>
          <w:highlight w:val="white"/>
        </w:rPr>
        <w:t>:</w:t>
      </w:r>
      <w:r w:rsidR="00CD636C">
        <w:rPr>
          <w:rFonts w:ascii="Consolas" w:hAnsi="Consolas" w:cs="Consolas"/>
          <w:color w:val="000000"/>
          <w:sz w:val="20"/>
          <w:szCs w:val="20"/>
          <w:highlight w:val="white"/>
        </w:rPr>
        <w:t xml:space="preserve"> "string"</w:t>
      </w:r>
      <w:r w:rsidR="00CD636C">
        <w:rPr>
          <w:rFonts w:ascii="Consolas" w:hAnsi="Consolas" w:cs="Consolas"/>
          <w:color w:val="0000FF"/>
          <w:sz w:val="20"/>
          <w:szCs w:val="20"/>
          <w:highlight w:val="white"/>
        </w:rPr>
        <w:t>,</w:t>
      </w:r>
    </w:p>
    <w:p w14:paraId="23E415B0" w14:textId="0FA8ECE5" w:rsidR="00CD636C" w:rsidRDefault="003D1522" w:rsidP="00CD636C">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CD636C">
        <w:rPr>
          <w:rFonts w:ascii="Consolas" w:hAnsi="Consolas" w:cs="Consolas"/>
          <w:color w:val="800000"/>
          <w:sz w:val="20"/>
          <w:szCs w:val="20"/>
          <w:highlight w:val="white"/>
        </w:rPr>
        <w:t>"pattern"</w:t>
      </w:r>
      <w:r w:rsidR="00CD636C">
        <w:rPr>
          <w:rFonts w:ascii="Consolas" w:hAnsi="Consolas" w:cs="Consolas"/>
          <w:color w:val="0000FF"/>
          <w:sz w:val="20"/>
          <w:szCs w:val="20"/>
          <w:highlight w:val="white"/>
        </w:rPr>
        <w:t>:</w:t>
      </w:r>
      <w:r w:rsidR="00CD636C">
        <w:rPr>
          <w:rFonts w:ascii="Consolas" w:hAnsi="Consolas" w:cs="Consolas"/>
          <w:color w:val="000000"/>
          <w:sz w:val="20"/>
          <w:szCs w:val="20"/>
          <w:highlight w:val="white"/>
        </w:rPr>
        <w:t>"^[+]?0*(((0|[1-9][0-9]{0,17})([.]0*)?)|([.][0-9]{1,5}0*)|((?=[1-9.][0-9.]{1,18}0*$)([1-9][0-9]*)?[.][0-9]{0,5}0*))$"</w:t>
      </w:r>
      <w:r w:rsidR="00CD636C">
        <w:rPr>
          <w:rFonts w:ascii="Consolas" w:hAnsi="Consolas" w:cs="Consolas"/>
          <w:color w:val="0000FF"/>
          <w:sz w:val="20"/>
          <w:szCs w:val="20"/>
          <w:highlight w:val="white"/>
        </w:rPr>
        <w:t>,</w:t>
      </w:r>
    </w:p>
    <w:p w14:paraId="0020C74D" w14:textId="0C340179" w:rsidR="00CD636C" w:rsidRDefault="003D1522" w:rsidP="00CD636C">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CD636C">
        <w:rPr>
          <w:rFonts w:ascii="Consolas" w:hAnsi="Consolas" w:cs="Consolas"/>
          <w:color w:val="800000"/>
          <w:sz w:val="20"/>
          <w:szCs w:val="20"/>
          <w:highlight w:val="white"/>
        </w:rPr>
        <w:t>"description"</w:t>
      </w:r>
      <w:r w:rsidR="00CD636C">
        <w:rPr>
          <w:rFonts w:ascii="Consolas" w:hAnsi="Consolas" w:cs="Consolas"/>
          <w:color w:val="0000FF"/>
          <w:sz w:val="20"/>
          <w:szCs w:val="20"/>
          <w:highlight w:val="white"/>
        </w:rPr>
        <w:t>:</w:t>
      </w:r>
      <w:r w:rsidR="00CD636C">
        <w:rPr>
          <w:rFonts w:ascii="Consolas" w:hAnsi="Consolas" w:cs="Consolas"/>
          <w:color w:val="000000"/>
          <w:sz w:val="20"/>
          <w:szCs w:val="20"/>
          <w:highlight w:val="white"/>
        </w:rPr>
        <w:t xml:space="preserve"> "Number of monetary units specified in a currency where the unit of currency is implied by the context and compliant with ISO 4217. The decimal separator is a dot.\nNote: a zero amount is considered a positive amount."</w:t>
      </w:r>
      <w:r w:rsidR="00CD636C">
        <w:rPr>
          <w:rFonts w:ascii="Consolas" w:hAnsi="Consolas" w:cs="Consolas"/>
          <w:color w:val="0000FF"/>
          <w:sz w:val="20"/>
          <w:szCs w:val="20"/>
          <w:highlight w:val="white"/>
        </w:rPr>
        <w:t>,</w:t>
      </w:r>
    </w:p>
    <w:p w14:paraId="048A7798" w14:textId="662A3B72" w:rsidR="00CD636C" w:rsidRDefault="003D1522" w:rsidP="00CD636C">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00CD636C">
        <w:rPr>
          <w:rFonts w:ascii="Consolas" w:hAnsi="Consolas" w:cs="Consolas"/>
          <w:color w:val="800000"/>
          <w:sz w:val="20"/>
          <w:szCs w:val="20"/>
          <w:highlight w:val="white"/>
        </w:rPr>
        <w:t>"$anchor"</w:t>
      </w:r>
      <w:r w:rsidR="00CD636C">
        <w:rPr>
          <w:rFonts w:ascii="Consolas" w:hAnsi="Consolas" w:cs="Consolas"/>
          <w:color w:val="0000FF"/>
          <w:sz w:val="20"/>
          <w:szCs w:val="20"/>
          <w:highlight w:val="white"/>
        </w:rPr>
        <w:t>:</w:t>
      </w:r>
      <w:r w:rsidR="00CD636C">
        <w:rPr>
          <w:rFonts w:ascii="Consolas" w:hAnsi="Consolas" w:cs="Consolas"/>
          <w:color w:val="000000"/>
          <w:sz w:val="20"/>
          <w:szCs w:val="20"/>
          <w:highlight w:val="white"/>
        </w:rPr>
        <w:t xml:space="preserve"> "ImpliedCurrencyAndAmount"</w:t>
      </w:r>
    </w:p>
    <w:p w14:paraId="4F1AB28C" w14:textId="77777777" w:rsidR="00CD636C" w:rsidRDefault="00CD636C" w:rsidP="00CD636C">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FF"/>
          <w:sz w:val="20"/>
          <w:szCs w:val="20"/>
          <w:highlight w:val="white"/>
        </w:rPr>
        <w:t>},</w:t>
      </w:r>
    </w:p>
    <w:p w14:paraId="3B72128C" w14:textId="466DE419" w:rsidR="00B53EDE" w:rsidRPr="00B53EDE" w:rsidRDefault="00B53EDE" w:rsidP="00CD636C">
      <w:pPr>
        <w:tabs>
          <w:tab w:val="clear" w:pos="403"/>
        </w:tabs>
        <w:autoSpaceDE w:val="0"/>
        <w:autoSpaceDN w:val="0"/>
        <w:adjustRightInd w:val="0"/>
        <w:spacing w:after="0" w:line="240" w:lineRule="auto"/>
        <w:jc w:val="left"/>
        <w:rPr>
          <w:rFonts w:ascii="Consolas" w:hAnsi="Consolas" w:cs="Consolas"/>
          <w:color w:val="800000"/>
          <w:highlight w:val="white"/>
        </w:rPr>
      </w:pPr>
    </w:p>
    <w:p w14:paraId="46C9BE60" w14:textId="77777777" w:rsidR="000467E3" w:rsidRDefault="000467E3">
      <w:pPr>
        <w:tabs>
          <w:tab w:val="clear" w:pos="403"/>
        </w:tabs>
        <w:spacing w:after="0" w:line="240" w:lineRule="auto"/>
        <w:jc w:val="left"/>
        <w:rPr>
          <w:rFonts w:eastAsia="MS Mincho"/>
          <w:b/>
          <w:sz w:val="26"/>
          <w:lang w:eastAsia="ja-JP"/>
        </w:rPr>
      </w:pPr>
      <w:r>
        <w:br w:type="page"/>
      </w:r>
    </w:p>
    <w:p w14:paraId="00D628AB" w14:textId="16BC099E" w:rsidR="00744EB4" w:rsidRDefault="00744EB4" w:rsidP="003A55CA">
      <w:pPr>
        <w:pStyle w:val="Heading1"/>
      </w:pPr>
      <w:bookmarkStart w:id="118" w:name="_Toc193447712"/>
      <w:r w:rsidRPr="00511394">
        <w:lastRenderedPageBreak/>
        <w:t>Syntax Generation of User-defined Data Types for Date &amp; Time</w:t>
      </w:r>
      <w:bookmarkEnd w:id="118"/>
    </w:p>
    <w:p w14:paraId="53604381" w14:textId="4B416EAF" w:rsidR="005E3369" w:rsidRPr="004665D4" w:rsidRDefault="005E3369" w:rsidP="003D2CBA">
      <w:r>
        <w:t>Note: Patterns have been used throughout this section instead of in-built “format” keywords for two reasons: 1) Patterns in JSON Schema 2020-12 are only optionally validated and 2) the specific date-time format that should be used for validation is RFC 3339 which is a subset of ISO 8601, and doesn’t support some of the use cases that are implemented today using ISO 20022 – specifically end of day reporting using the value “24:00:00”. This wouldn’t preclude the usage of format keywords for duration or date but for consistency pattern keywords have been used throughout.</w:t>
      </w:r>
    </w:p>
    <w:p w14:paraId="01230C5B" w14:textId="77777777" w:rsidR="00744EB4" w:rsidRPr="00B605E5" w:rsidRDefault="00744EB4" w:rsidP="003A55CA">
      <w:pPr>
        <w:pStyle w:val="Heading2"/>
      </w:pPr>
      <w:bookmarkStart w:id="119" w:name="_Toc193447713"/>
      <w:r w:rsidRPr="00B605E5">
        <w:t>Duration</w:t>
      </w:r>
      <w:bookmarkEnd w:id="119"/>
    </w:p>
    <w:p w14:paraId="7559CD03" w14:textId="05CB1589" w:rsidR="0059247E" w:rsidRDefault="003B5F26" w:rsidP="003B5F26">
      <w:pPr>
        <w:jc w:val="left"/>
      </w:pPr>
      <w:r>
        <w:t xml:space="preserve">DataType Duration is transformed </w:t>
      </w:r>
      <w:r w:rsidRPr="00511394">
        <w:t>into a JSON object with</w:t>
      </w:r>
      <w:r w:rsidR="008E025D">
        <w:t xml:space="preserve"> the</w:t>
      </w:r>
      <w:r w:rsidRPr="00511394">
        <w:t xml:space="preserve"> following </w:t>
      </w:r>
      <w:r w:rsidR="008E025D" w:rsidRPr="00511394">
        <w:t>characteristics</w:t>
      </w:r>
      <w:r w:rsidRPr="00511394">
        <w:t xml:space="preserve">: </w:t>
      </w:r>
      <w:r>
        <w:t xml:space="preserve"> </w:t>
      </w:r>
    </w:p>
    <w:p w14:paraId="10D26279" w14:textId="54B33418" w:rsidR="006C57FE" w:rsidRDefault="006C57FE" w:rsidP="00F2077C">
      <w:pPr>
        <w:numPr>
          <w:ilvl w:val="0"/>
          <w:numId w:val="26"/>
        </w:numPr>
        <w:tabs>
          <w:tab w:val="clear" w:pos="403"/>
        </w:tabs>
        <w:spacing w:after="15" w:line="248" w:lineRule="auto"/>
        <w:ind w:right="1734"/>
        <w:jc w:val="left"/>
      </w:pPr>
      <w:r w:rsidRPr="00511394">
        <w:t>Name</w:t>
      </w:r>
      <w:r w:rsidR="00D551C5">
        <w:t xml:space="preserve"> property of the Duration with an object comprising the following properties:</w:t>
      </w:r>
    </w:p>
    <w:p w14:paraId="56B739B2" w14:textId="77777777" w:rsidR="00D551C5" w:rsidRPr="00511394" w:rsidRDefault="00D551C5" w:rsidP="00F2077C">
      <w:pPr>
        <w:numPr>
          <w:ilvl w:val="1"/>
          <w:numId w:val="26"/>
        </w:numPr>
        <w:tabs>
          <w:tab w:val="clear" w:pos="403"/>
        </w:tabs>
        <w:spacing w:after="15" w:line="248" w:lineRule="auto"/>
        <w:ind w:right="42"/>
        <w:jc w:val="left"/>
      </w:pPr>
      <w:r w:rsidRPr="00511394">
        <w:rPr>
          <w:rFonts w:ascii="Consolas" w:eastAsia="Consolas" w:hAnsi="Consolas" w:cs="Consolas"/>
          <w:color w:val="800000"/>
        </w:rPr>
        <w:t>"type"</w:t>
      </w:r>
      <w:r w:rsidRPr="00511394">
        <w:t xml:space="preserve"> </w:t>
      </w:r>
      <w:r>
        <w:t>keyword set to the value</w:t>
      </w:r>
      <w:r w:rsidRPr="00511394">
        <w:t xml:space="preserve"> </w:t>
      </w:r>
      <w:r>
        <w:rPr>
          <w:rFonts w:ascii="Consolas" w:hAnsi="Consolas" w:cs="Consolas"/>
          <w:color w:val="000000"/>
          <w:highlight w:val="white"/>
        </w:rPr>
        <w:t>"string"</w:t>
      </w:r>
      <w:r w:rsidRPr="00511394">
        <w:t xml:space="preserve"> </w:t>
      </w:r>
    </w:p>
    <w:p w14:paraId="4F37342A" w14:textId="7D1FC9F2" w:rsidR="00C13ADB" w:rsidRDefault="004C7924" w:rsidP="00F2077C">
      <w:pPr>
        <w:pStyle w:val="ListParagraph"/>
        <w:numPr>
          <w:ilvl w:val="1"/>
          <w:numId w:val="26"/>
        </w:numPr>
        <w:tabs>
          <w:tab w:val="clear" w:pos="403"/>
        </w:tabs>
        <w:autoSpaceDE w:val="0"/>
        <w:autoSpaceDN w:val="0"/>
        <w:adjustRightInd w:val="0"/>
        <w:spacing w:after="0" w:line="240" w:lineRule="auto"/>
        <w:ind w:leftChars="0"/>
        <w:jc w:val="left"/>
      </w:pPr>
      <w:r w:rsidRPr="00C757F8">
        <w:rPr>
          <w:rFonts w:ascii="Consolas" w:eastAsia="Consolas" w:hAnsi="Consolas" w:cs="Consolas"/>
          <w:color w:val="800000"/>
        </w:rPr>
        <w:t>"pattern"</w:t>
      </w:r>
      <w:r w:rsidRPr="00511394">
        <w:t xml:space="preserve"> </w:t>
      </w:r>
      <w:r w:rsidR="00B02D7E">
        <w:t xml:space="preserve">keyword </w:t>
      </w:r>
      <w:r>
        <w:t xml:space="preserve">set to </w:t>
      </w:r>
      <w:r w:rsidR="00E93BD6">
        <w:t xml:space="preserve">the </w:t>
      </w:r>
      <w:r>
        <w:t>value</w:t>
      </w:r>
      <w:r w:rsidR="00E93BD6">
        <w:t xml:space="preserve"> </w:t>
      </w:r>
      <w:r w:rsidR="00084DFB" w:rsidRPr="00C757F8">
        <w:rPr>
          <w:rFonts w:ascii="Consolas" w:hAnsi="Consolas" w:cs="Consolas"/>
          <w:color w:val="000000"/>
          <w:highlight w:val="white"/>
        </w:rPr>
        <w:t>"</w:t>
      </w:r>
      <w:r w:rsidR="00FA64A0">
        <w:rPr>
          <w:rFonts w:ascii="Consolas" w:hAnsi="Consolas" w:cs="Consolas"/>
          <w:color w:val="000000"/>
          <w:highlight w:val="white"/>
        </w:rPr>
        <w:t>^</w:t>
      </w:r>
      <w:r w:rsidR="00084DFB" w:rsidRPr="00C757F8">
        <w:rPr>
          <w:rFonts w:ascii="Consolas" w:hAnsi="Consolas" w:cs="Consolas"/>
          <w:color w:val="000000"/>
          <w:highlight w:val="white"/>
        </w:rPr>
        <w:t>-?P((([0-9]+Y([0-9]+M)?([0-9]+D)?|([0-9]+M)([0-9]+D)?|([0-9]+D))(T(([0-9]+H)([0-9]+M)?([0-9]+(</w:t>
      </w:r>
      <w:r w:rsidR="004D5AA6">
        <w:rPr>
          <w:rFonts w:ascii="Courier New" w:hAnsi="Courier New" w:cs="Courier New"/>
          <w:b/>
          <w:bCs/>
          <w:color w:val="0000FF"/>
          <w:sz w:val="20"/>
          <w:szCs w:val="20"/>
          <w:highlight w:val="white"/>
        </w:rPr>
        <w:t>[.]</w:t>
      </w:r>
      <w:r w:rsidR="00084DFB" w:rsidRPr="00C757F8">
        <w:rPr>
          <w:rFonts w:ascii="Consolas" w:hAnsi="Consolas" w:cs="Consolas"/>
          <w:color w:val="000000"/>
          <w:highlight w:val="white"/>
        </w:rPr>
        <w:t>[0-9]+)?S)?|([0-9]+M)([0-9]+(</w:t>
      </w:r>
      <w:r w:rsidR="004D5AA6">
        <w:rPr>
          <w:rFonts w:ascii="Courier New" w:hAnsi="Courier New" w:cs="Courier New"/>
          <w:b/>
          <w:bCs/>
          <w:color w:val="0000FF"/>
          <w:sz w:val="20"/>
          <w:szCs w:val="20"/>
          <w:highlight w:val="white"/>
        </w:rPr>
        <w:t>[.]</w:t>
      </w:r>
      <w:r w:rsidR="00084DFB" w:rsidRPr="00C757F8">
        <w:rPr>
          <w:rFonts w:ascii="Consolas" w:hAnsi="Consolas" w:cs="Consolas"/>
          <w:color w:val="000000"/>
          <w:highlight w:val="white"/>
        </w:rPr>
        <w:t>[0-9]+)?S)?|([0-9]+(</w:t>
      </w:r>
      <w:r w:rsidR="004D5AA6">
        <w:rPr>
          <w:rFonts w:ascii="Courier New" w:hAnsi="Courier New" w:cs="Courier New"/>
          <w:b/>
          <w:bCs/>
          <w:color w:val="0000FF"/>
          <w:sz w:val="20"/>
          <w:szCs w:val="20"/>
          <w:highlight w:val="white"/>
        </w:rPr>
        <w:t>[.]</w:t>
      </w:r>
      <w:r w:rsidR="00084DFB" w:rsidRPr="00C757F8">
        <w:rPr>
          <w:rFonts w:ascii="Consolas" w:hAnsi="Consolas" w:cs="Consolas"/>
          <w:color w:val="000000"/>
          <w:highlight w:val="white"/>
        </w:rPr>
        <w:t>[0-9]+)?S)))?)|(T(([0-9]+H)([0-9]+M)?([0-9]+(</w:t>
      </w:r>
      <w:r w:rsidR="004D5AA6">
        <w:rPr>
          <w:rFonts w:ascii="Courier New" w:hAnsi="Courier New" w:cs="Courier New"/>
          <w:b/>
          <w:bCs/>
          <w:color w:val="0000FF"/>
          <w:sz w:val="20"/>
          <w:szCs w:val="20"/>
          <w:highlight w:val="white"/>
        </w:rPr>
        <w:t>[.]</w:t>
      </w:r>
      <w:r w:rsidR="00084DFB" w:rsidRPr="00C757F8">
        <w:rPr>
          <w:rFonts w:ascii="Consolas" w:hAnsi="Consolas" w:cs="Consolas"/>
          <w:color w:val="000000"/>
          <w:highlight w:val="white"/>
        </w:rPr>
        <w:t>[0-9]+)?S)?|([0-9]+M)([0-9]+(</w:t>
      </w:r>
      <w:r w:rsidR="004D5AA6">
        <w:rPr>
          <w:rFonts w:ascii="Courier New" w:hAnsi="Courier New" w:cs="Courier New"/>
          <w:b/>
          <w:bCs/>
          <w:color w:val="0000FF"/>
          <w:sz w:val="20"/>
          <w:szCs w:val="20"/>
          <w:highlight w:val="white"/>
        </w:rPr>
        <w:t>[.]</w:t>
      </w:r>
      <w:r w:rsidR="00084DFB" w:rsidRPr="00C757F8">
        <w:rPr>
          <w:rFonts w:ascii="Consolas" w:hAnsi="Consolas" w:cs="Consolas"/>
          <w:color w:val="000000"/>
          <w:highlight w:val="white"/>
        </w:rPr>
        <w:t>[0-9]+)?S)?|([0-9]+(</w:t>
      </w:r>
      <w:r w:rsidR="004D5AA6">
        <w:rPr>
          <w:rFonts w:ascii="Courier New" w:hAnsi="Courier New" w:cs="Courier New"/>
          <w:b/>
          <w:bCs/>
          <w:color w:val="0000FF"/>
          <w:sz w:val="20"/>
          <w:szCs w:val="20"/>
          <w:highlight w:val="white"/>
        </w:rPr>
        <w:t>[.]</w:t>
      </w:r>
      <w:r w:rsidR="00084DFB" w:rsidRPr="00C757F8">
        <w:rPr>
          <w:rFonts w:ascii="Consolas" w:hAnsi="Consolas" w:cs="Consolas"/>
          <w:color w:val="000000"/>
          <w:highlight w:val="white"/>
        </w:rPr>
        <w:t>[0-9]+)?S))))$"</w:t>
      </w:r>
    </w:p>
    <w:p w14:paraId="28E5AC22" w14:textId="77777777" w:rsidR="007B2C30" w:rsidRDefault="007B2C30" w:rsidP="007B2C30">
      <w:pPr>
        <w:tabs>
          <w:tab w:val="clear" w:pos="403"/>
        </w:tabs>
        <w:autoSpaceDE w:val="0"/>
        <w:autoSpaceDN w:val="0"/>
        <w:adjustRightInd w:val="0"/>
        <w:spacing w:after="0" w:line="240" w:lineRule="auto"/>
        <w:jc w:val="left"/>
      </w:pPr>
    </w:p>
    <w:p w14:paraId="5174A495" w14:textId="4B509507" w:rsidR="0059247E" w:rsidRDefault="0059247E" w:rsidP="00042979">
      <w:r>
        <w:t>Example</w:t>
      </w:r>
    </w:p>
    <w:p w14:paraId="49B0BE7D" w14:textId="77777777" w:rsidR="00084DFB" w:rsidRPr="003B3C35" w:rsidRDefault="00084DFB" w:rsidP="00084DF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"Duration"</w:t>
      </w:r>
      <w:r w:rsidRPr="003B3C35">
        <w:rPr>
          <w:rFonts w:ascii="Consolas" w:hAnsi="Consolas" w:cs="Consolas"/>
          <w:color w:val="000000"/>
          <w:sz w:val="20"/>
          <w:szCs w:val="20"/>
          <w:highlight w:val="white"/>
        </w:rPr>
        <w:t>: {</w:t>
      </w:r>
    </w:p>
    <w:p w14:paraId="3612FCAA" w14:textId="77777777" w:rsidR="00E26E10" w:rsidRPr="003B3C35" w:rsidRDefault="00E26E10" w:rsidP="00E26E10">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"type"</w:t>
      </w:r>
      <w:r w:rsidRPr="003B3C35">
        <w:rPr>
          <w:rFonts w:ascii="Consolas" w:hAnsi="Consolas" w:cs="Consolas"/>
          <w:color w:val="000000"/>
          <w:sz w:val="20"/>
          <w:szCs w:val="20"/>
          <w:highlight w:val="white"/>
        </w:rPr>
        <w:t>: "string</w:t>
      </w:r>
      <w:r w:rsidRPr="003B3C35">
        <w:rPr>
          <w:rFonts w:ascii="Consolas" w:hAnsi="Consolas" w:cs="Consolas"/>
          <w:color w:val="000000"/>
          <w:sz w:val="20"/>
          <w:szCs w:val="20"/>
        </w:rPr>
        <w:t>",</w:t>
      </w:r>
    </w:p>
    <w:p w14:paraId="2527C453" w14:textId="77E95914" w:rsidR="00E26E10" w:rsidRPr="003B3C35" w:rsidRDefault="00E26E10" w:rsidP="00E26E10">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"description"</w:t>
      </w:r>
      <w:r w:rsidRPr="003B3C35">
        <w:rPr>
          <w:rFonts w:ascii="Consolas" w:hAnsi="Consolas" w:cs="Consolas"/>
          <w:color w:val="000000"/>
          <w:sz w:val="20"/>
          <w:szCs w:val="20"/>
          <w:highlight w:val="white"/>
        </w:rPr>
        <w:t xml:space="preserve">: "W3C XML Schema Built-in datatype </w:t>
      </w:r>
      <w:r w:rsidR="00567A24" w:rsidRPr="003B3C35">
        <w:rPr>
          <w:rFonts w:ascii="Consolas" w:hAnsi="Consolas" w:cs="Consolas"/>
          <w:color w:val="000000"/>
          <w:sz w:val="20"/>
          <w:szCs w:val="20"/>
          <w:highlight w:val="white"/>
        </w:rPr>
        <w:t>\"</w:t>
      </w:r>
      <w:r w:rsidRPr="003B3C35">
        <w:rPr>
          <w:rFonts w:ascii="Consolas" w:hAnsi="Consolas" w:cs="Consolas"/>
          <w:color w:val="000000"/>
          <w:sz w:val="20"/>
          <w:szCs w:val="20"/>
          <w:highlight w:val="white"/>
        </w:rPr>
        <w:t>duration</w:t>
      </w:r>
      <w:r w:rsidR="00387A21" w:rsidRPr="003B3C35">
        <w:rPr>
          <w:rFonts w:ascii="Consolas" w:hAnsi="Consolas" w:cs="Consolas"/>
          <w:color w:val="000000"/>
          <w:sz w:val="20"/>
          <w:szCs w:val="20"/>
        </w:rPr>
        <w:t>\"</w:t>
      </w:r>
      <w:r w:rsidRPr="003B3C35">
        <w:rPr>
          <w:rFonts w:ascii="Consolas" w:hAnsi="Consolas" w:cs="Consolas"/>
          <w:color w:val="000000"/>
          <w:sz w:val="20"/>
          <w:szCs w:val="20"/>
        </w:rPr>
        <w:t>",</w:t>
      </w:r>
    </w:p>
    <w:p w14:paraId="410628EC" w14:textId="6BB5A720" w:rsidR="00084DFB" w:rsidRPr="003B3C35" w:rsidRDefault="00084DFB" w:rsidP="00084DF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"pattern"</w:t>
      </w:r>
      <w:r w:rsidRPr="003B3C35">
        <w:rPr>
          <w:rFonts w:ascii="Consolas" w:hAnsi="Consolas" w:cs="Consolas"/>
          <w:color w:val="000000"/>
          <w:sz w:val="20"/>
          <w:szCs w:val="20"/>
          <w:highlight w:val="white"/>
        </w:rPr>
        <w:t>: "</w:t>
      </w:r>
      <w:r w:rsidR="009C0638" w:rsidRPr="003B3C35">
        <w:rPr>
          <w:rFonts w:ascii="Consolas" w:hAnsi="Consolas" w:cs="Consolas"/>
          <w:color w:val="000000"/>
          <w:sz w:val="20"/>
          <w:szCs w:val="20"/>
          <w:highlight w:val="white"/>
        </w:rPr>
        <w:t>^</w:t>
      </w:r>
      <w:r w:rsidRPr="003B3C35">
        <w:rPr>
          <w:rFonts w:ascii="Consolas" w:hAnsi="Consolas" w:cs="Consolas"/>
          <w:color w:val="000000"/>
          <w:sz w:val="20"/>
          <w:szCs w:val="20"/>
          <w:highlight w:val="white"/>
        </w:rPr>
        <w:t>-?P((([0-9]+Y([0-9]+M)?([0-9]+D)?|([0-9]+M)([0-9]+D)?|([0-9]+D))(T(([0-9]+H)([0-9]+M)?([0-9]+(</w:t>
      </w:r>
      <w:r w:rsidR="004D5AA6" w:rsidRPr="00CC3B26">
        <w:rPr>
          <w:rFonts w:ascii="Courier New" w:hAnsi="Courier New" w:cs="Courier New"/>
          <w:b/>
          <w:bCs/>
          <w:color w:val="0000FF"/>
          <w:sz w:val="20"/>
          <w:szCs w:val="20"/>
          <w:highlight w:val="white"/>
        </w:rPr>
        <w:t>[.]</w:t>
      </w:r>
      <w:r w:rsidRPr="003B3C35">
        <w:rPr>
          <w:rFonts w:ascii="Consolas" w:hAnsi="Consolas" w:cs="Consolas"/>
          <w:color w:val="000000"/>
          <w:sz w:val="20"/>
          <w:szCs w:val="20"/>
          <w:highlight w:val="white"/>
        </w:rPr>
        <w:t>[0-9]+)?S)?|([0-9]+M)([0-9]+(</w:t>
      </w:r>
      <w:r w:rsidR="004D5AA6" w:rsidRPr="00CC3B26">
        <w:rPr>
          <w:rFonts w:ascii="Courier New" w:hAnsi="Courier New" w:cs="Courier New"/>
          <w:b/>
          <w:bCs/>
          <w:color w:val="0000FF"/>
          <w:sz w:val="20"/>
          <w:szCs w:val="20"/>
          <w:highlight w:val="white"/>
        </w:rPr>
        <w:t>[.]</w:t>
      </w:r>
      <w:r w:rsidRPr="003B3C35">
        <w:rPr>
          <w:rFonts w:ascii="Consolas" w:hAnsi="Consolas" w:cs="Consolas"/>
          <w:color w:val="000000"/>
          <w:sz w:val="20"/>
          <w:szCs w:val="20"/>
          <w:highlight w:val="white"/>
        </w:rPr>
        <w:t>[0-9]+)?S)?|([0-9]+(</w:t>
      </w:r>
      <w:r w:rsidR="004D5AA6" w:rsidRPr="00CC3B26">
        <w:rPr>
          <w:rFonts w:ascii="Courier New" w:hAnsi="Courier New" w:cs="Courier New"/>
          <w:b/>
          <w:bCs/>
          <w:color w:val="0000FF"/>
          <w:sz w:val="20"/>
          <w:szCs w:val="20"/>
          <w:highlight w:val="white"/>
        </w:rPr>
        <w:t>[.]</w:t>
      </w:r>
      <w:r w:rsidRPr="003B3C35">
        <w:rPr>
          <w:rFonts w:ascii="Consolas" w:hAnsi="Consolas" w:cs="Consolas"/>
          <w:color w:val="000000"/>
          <w:sz w:val="20"/>
          <w:szCs w:val="20"/>
          <w:highlight w:val="white"/>
        </w:rPr>
        <w:t>[0-9]+)?S)))?)|(T(([0-9]+H)([0-9]+M)?([0-9]+(</w:t>
      </w:r>
      <w:r w:rsidR="004D5AA6" w:rsidRPr="00CC3B26">
        <w:rPr>
          <w:rFonts w:ascii="Courier New" w:hAnsi="Courier New" w:cs="Courier New"/>
          <w:b/>
          <w:bCs/>
          <w:color w:val="0000FF"/>
          <w:sz w:val="20"/>
          <w:szCs w:val="20"/>
          <w:highlight w:val="white"/>
        </w:rPr>
        <w:t>[.]</w:t>
      </w:r>
      <w:r w:rsidRPr="003B3C35">
        <w:rPr>
          <w:rFonts w:ascii="Consolas" w:hAnsi="Consolas" w:cs="Consolas"/>
          <w:color w:val="000000"/>
          <w:sz w:val="20"/>
          <w:szCs w:val="20"/>
          <w:highlight w:val="white"/>
        </w:rPr>
        <w:t>[0-9]+)?S)?|([0-9]+M)([0-9]+(</w:t>
      </w:r>
      <w:r w:rsidR="004D5AA6" w:rsidRPr="00CC3B26">
        <w:rPr>
          <w:rFonts w:ascii="Courier New" w:hAnsi="Courier New" w:cs="Courier New"/>
          <w:b/>
          <w:bCs/>
          <w:color w:val="0000FF"/>
          <w:sz w:val="20"/>
          <w:szCs w:val="20"/>
          <w:highlight w:val="white"/>
        </w:rPr>
        <w:t>[.]</w:t>
      </w:r>
      <w:r w:rsidRPr="003B3C35">
        <w:rPr>
          <w:rFonts w:ascii="Consolas" w:hAnsi="Consolas" w:cs="Consolas"/>
          <w:color w:val="000000"/>
          <w:sz w:val="20"/>
          <w:szCs w:val="20"/>
          <w:highlight w:val="white"/>
        </w:rPr>
        <w:t>[0-9]+)?S)?|([0-9]+(</w:t>
      </w:r>
      <w:r w:rsidR="004D5AA6" w:rsidRPr="00CC3B26">
        <w:rPr>
          <w:rFonts w:ascii="Courier New" w:hAnsi="Courier New" w:cs="Courier New"/>
          <w:b/>
          <w:bCs/>
          <w:color w:val="0000FF"/>
          <w:sz w:val="20"/>
          <w:szCs w:val="20"/>
          <w:highlight w:val="white"/>
        </w:rPr>
        <w:t>[.]</w:t>
      </w:r>
      <w:r w:rsidRPr="003B3C35">
        <w:rPr>
          <w:rFonts w:ascii="Consolas" w:hAnsi="Consolas" w:cs="Consolas"/>
          <w:color w:val="000000"/>
          <w:sz w:val="20"/>
          <w:szCs w:val="20"/>
          <w:highlight w:val="white"/>
        </w:rPr>
        <w:t>[0-9]+)?S))))$"</w:t>
      </w:r>
      <w:r w:rsidR="00F50F0F" w:rsidRPr="003B3C35">
        <w:rPr>
          <w:rFonts w:ascii="Consolas" w:hAnsi="Consolas" w:cs="Consolas"/>
          <w:color w:val="000000"/>
          <w:sz w:val="20"/>
          <w:szCs w:val="20"/>
          <w:highlight w:val="white"/>
        </w:rPr>
        <w:t>,</w:t>
      </w:r>
    </w:p>
    <w:p w14:paraId="49BB297B" w14:textId="47CCF47C" w:rsidR="00F50F0F" w:rsidRPr="003B3C35" w:rsidRDefault="00F50F0F" w:rsidP="00F50F0F">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"$anchor"</w:t>
      </w:r>
      <w:r w:rsidRPr="003B3C35">
        <w:rPr>
          <w:rFonts w:ascii="Consolas" w:hAnsi="Consolas" w:cs="Consolas"/>
          <w:color w:val="000000"/>
          <w:sz w:val="20"/>
          <w:szCs w:val="20"/>
          <w:highlight w:val="white"/>
        </w:rPr>
        <w:t>: "Duration"</w:t>
      </w:r>
    </w:p>
    <w:p w14:paraId="467320AC" w14:textId="245CAD71" w:rsidR="009800B2" w:rsidRPr="003B3C35" w:rsidRDefault="00084DFB" w:rsidP="00084DFB">
      <w:pPr>
        <w:rPr>
          <w:rFonts w:ascii="Consolas" w:hAnsi="Consolas" w:cs="Consolas"/>
          <w:color w:val="000000"/>
          <w:sz w:val="20"/>
          <w:szCs w:val="20"/>
        </w:rPr>
      </w:pPr>
      <w:r w:rsidRPr="003B3C35">
        <w:rPr>
          <w:rFonts w:ascii="Consolas" w:hAnsi="Consolas" w:cs="Consolas"/>
          <w:color w:val="000000"/>
          <w:sz w:val="20"/>
          <w:szCs w:val="20"/>
          <w:highlight w:val="white"/>
        </w:rPr>
        <w:t>}</w:t>
      </w:r>
    </w:p>
    <w:p w14:paraId="3660601B" w14:textId="77777777" w:rsidR="006632EF" w:rsidRPr="0059247E" w:rsidRDefault="006632EF" w:rsidP="003B5F26">
      <w:pPr>
        <w:rPr>
          <w:lang w:eastAsia="ja-JP"/>
        </w:rPr>
      </w:pPr>
    </w:p>
    <w:p w14:paraId="47CC4A29" w14:textId="77777777" w:rsidR="00537F47" w:rsidRDefault="00537F47">
      <w:pPr>
        <w:tabs>
          <w:tab w:val="clear" w:pos="403"/>
        </w:tabs>
        <w:spacing w:after="0" w:line="240" w:lineRule="auto"/>
        <w:jc w:val="left"/>
        <w:rPr>
          <w:rFonts w:eastAsia="MS Mincho"/>
          <w:b/>
          <w:sz w:val="24"/>
          <w:lang w:eastAsia="ja-JP"/>
        </w:rPr>
      </w:pPr>
      <w:r>
        <w:br w:type="page"/>
      </w:r>
    </w:p>
    <w:p w14:paraId="17358828" w14:textId="2B64743E" w:rsidR="00744EB4" w:rsidRPr="00511394" w:rsidRDefault="76023548" w:rsidP="003A55CA">
      <w:pPr>
        <w:pStyle w:val="Heading2"/>
      </w:pPr>
      <w:bookmarkStart w:id="120" w:name="_Toc193447714"/>
      <w:r w:rsidRPr="00511394">
        <w:lastRenderedPageBreak/>
        <w:t>DateTime</w:t>
      </w:r>
      <w:bookmarkEnd w:id="120"/>
    </w:p>
    <w:p w14:paraId="493D9704" w14:textId="57EC8D50" w:rsidR="008C26DA" w:rsidRPr="00511394" w:rsidRDefault="008C26DA" w:rsidP="003A55CA">
      <w:pPr>
        <w:spacing w:after="266"/>
        <w:ind w:left="-5" w:right="42"/>
        <w:jc w:val="left"/>
      </w:pPr>
      <w:r w:rsidRPr="00511394">
        <w:t xml:space="preserve">DataType DateTime is transformed into a JSON object with following </w:t>
      </w:r>
      <w:r w:rsidR="003124E7">
        <w:t>properties</w:t>
      </w:r>
      <w:r w:rsidRPr="00511394">
        <w:t xml:space="preserve">: </w:t>
      </w:r>
    </w:p>
    <w:p w14:paraId="5A3CDCC1" w14:textId="61EB1746" w:rsidR="004D72FB" w:rsidRDefault="004D72FB" w:rsidP="00F2077C">
      <w:pPr>
        <w:numPr>
          <w:ilvl w:val="0"/>
          <w:numId w:val="27"/>
        </w:numPr>
        <w:tabs>
          <w:tab w:val="clear" w:pos="403"/>
        </w:tabs>
        <w:spacing w:after="15" w:line="248" w:lineRule="auto"/>
        <w:ind w:right="1734"/>
        <w:jc w:val="left"/>
      </w:pPr>
      <w:r w:rsidRPr="00511394">
        <w:t>Name</w:t>
      </w:r>
      <w:r>
        <w:t xml:space="preserve"> property of the DateTime with an object comprising the following properties:</w:t>
      </w:r>
    </w:p>
    <w:p w14:paraId="5DC2A988" w14:textId="5BCBA6B4" w:rsidR="00A22213" w:rsidRPr="00D06D68" w:rsidRDefault="00A22213" w:rsidP="00F2077C">
      <w:pPr>
        <w:numPr>
          <w:ilvl w:val="1"/>
          <w:numId w:val="27"/>
        </w:numPr>
        <w:tabs>
          <w:tab w:val="clear" w:pos="403"/>
        </w:tabs>
        <w:spacing w:after="15" w:line="248" w:lineRule="auto"/>
        <w:ind w:right="42"/>
        <w:jc w:val="left"/>
      </w:pPr>
      <w:r w:rsidRPr="00511394">
        <w:rPr>
          <w:rFonts w:ascii="Consolas" w:eastAsia="Consolas" w:hAnsi="Consolas" w:cs="Consolas"/>
          <w:color w:val="800000"/>
        </w:rPr>
        <w:t>"type"</w:t>
      </w:r>
      <w:r w:rsidRPr="00511394">
        <w:t xml:space="preserve"> </w:t>
      </w:r>
      <w:r>
        <w:t>keyword set to the value</w:t>
      </w:r>
      <w:r w:rsidRPr="00511394">
        <w:t xml:space="preserve"> </w:t>
      </w:r>
      <w:r>
        <w:rPr>
          <w:rFonts w:ascii="Consolas" w:hAnsi="Consolas" w:cs="Consolas"/>
          <w:color w:val="000000"/>
          <w:highlight w:val="white"/>
        </w:rPr>
        <w:t>"string"</w:t>
      </w:r>
      <w:r w:rsidRPr="00511394">
        <w:t xml:space="preserve"> </w:t>
      </w:r>
    </w:p>
    <w:p w14:paraId="5975554E" w14:textId="61637797" w:rsidR="004E044A" w:rsidRPr="006571AE" w:rsidRDefault="00D06D68" w:rsidP="003D2CBA">
      <w:pPr>
        <w:numPr>
          <w:ilvl w:val="1"/>
          <w:numId w:val="27"/>
        </w:numPr>
        <w:tabs>
          <w:tab w:val="clear" w:pos="403"/>
        </w:tabs>
        <w:autoSpaceDE w:val="0"/>
        <w:autoSpaceDN w:val="0"/>
        <w:adjustRightInd w:val="0"/>
        <w:spacing w:after="15" w:line="248" w:lineRule="auto"/>
        <w:ind w:right="1734"/>
        <w:jc w:val="left"/>
      </w:pPr>
      <w:r w:rsidRPr="00BC4B25">
        <w:rPr>
          <w:rFonts w:ascii="Consolas" w:hAnsi="Consolas" w:cs="Consolas"/>
          <w:color w:val="800000"/>
          <w:highlight w:val="white"/>
        </w:rPr>
        <w:t>"pattern"</w:t>
      </w:r>
      <w:r>
        <w:t xml:space="preserve"> </w:t>
      </w:r>
      <w:r w:rsidR="00DA7506">
        <w:t xml:space="preserve">keyword with value set to </w:t>
      </w:r>
      <w:r w:rsidR="00DA7506" w:rsidRPr="00BC4B25">
        <w:rPr>
          <w:rFonts w:ascii="Consolas" w:hAnsi="Consolas" w:cs="Consolas"/>
          <w:color w:val="800000"/>
          <w:highlight w:val="white"/>
        </w:rPr>
        <w:t>"pattern"</w:t>
      </w:r>
      <w:r w:rsidR="00DA7506" w:rsidRPr="00BC4B25">
        <w:rPr>
          <w:rFonts w:ascii="Consolas" w:hAnsi="Consolas" w:cs="Consolas"/>
          <w:color w:val="000000"/>
          <w:highlight w:val="white"/>
        </w:rPr>
        <w:t>: "</w:t>
      </w:r>
      <w:r w:rsidR="00353454" w:rsidRPr="00BC4B25">
        <w:rPr>
          <w:rFonts w:ascii="Consolas" w:hAnsi="Consolas" w:cs="Consolas"/>
          <w:color w:val="000000"/>
          <w:highlight w:val="white"/>
        </w:rPr>
        <w:t>^</w:t>
      </w:r>
      <w:r w:rsidR="008654EC" w:rsidRPr="00BC4B25">
        <w:rPr>
          <w:rFonts w:ascii="Consolas" w:hAnsi="Consolas" w:cs="Consolas"/>
          <w:color w:val="000000"/>
          <w:highlight w:val="white"/>
        </w:rPr>
        <w:t>-?</w:t>
      </w:r>
      <w:r w:rsidR="00DA7506" w:rsidRPr="00BC4B25">
        <w:rPr>
          <w:rFonts w:ascii="Consolas" w:hAnsi="Consolas" w:cs="Consolas"/>
          <w:color w:val="000000"/>
          <w:highlight w:val="white"/>
        </w:rPr>
        <w:t>([1-9][0-9]{3,}|0[0-9]{3})-(0[1-9]|1[0-2])-(0[1-9]|[12][0-9]|3[01])T(([01][0-9]|2[0-3]):[0-5][0-9]:[0-5][0-9](.[0-9]+)?|(24:00:00(</w:t>
      </w:r>
      <w:r w:rsidR="004D5AA6" w:rsidRPr="00BC4B25">
        <w:rPr>
          <w:rFonts w:ascii="Courier New" w:hAnsi="Courier New" w:cs="Courier New"/>
          <w:b/>
          <w:bCs/>
          <w:color w:val="0000FF"/>
          <w:sz w:val="20"/>
          <w:szCs w:val="20"/>
          <w:highlight w:val="white"/>
        </w:rPr>
        <w:t>[.]</w:t>
      </w:r>
      <w:r w:rsidR="00DA7506" w:rsidRPr="00BC4B25">
        <w:rPr>
          <w:rFonts w:ascii="Consolas" w:hAnsi="Consolas" w:cs="Consolas"/>
          <w:color w:val="000000"/>
          <w:highlight w:val="white"/>
        </w:rPr>
        <w:t>0+)?))(Z|(</w:t>
      </w:r>
      <w:r w:rsidR="004D5AA6" w:rsidRPr="00BC4B25">
        <w:rPr>
          <w:rFonts w:ascii="Courier New" w:hAnsi="Courier New" w:cs="Courier New"/>
          <w:b/>
          <w:bCs/>
          <w:color w:val="0000FF"/>
          <w:sz w:val="20"/>
          <w:szCs w:val="20"/>
          <w:highlight w:val="white"/>
        </w:rPr>
        <w:t>[+]</w:t>
      </w:r>
      <w:r w:rsidR="00DA7506" w:rsidRPr="00BC4B25">
        <w:rPr>
          <w:rFonts w:ascii="Consolas" w:hAnsi="Consolas" w:cs="Consolas"/>
          <w:color w:val="000000"/>
          <w:highlight w:val="white"/>
        </w:rPr>
        <w:t>|-)((0[0-9]|1[0-3]):[0-5][0-9]|14:00))?$"</w:t>
      </w:r>
    </w:p>
    <w:p w14:paraId="4BCAA4C4" w14:textId="77777777" w:rsidR="00CC506F" w:rsidRDefault="00CC506F" w:rsidP="00042979"/>
    <w:p w14:paraId="0D668FF4" w14:textId="5F6CC70B" w:rsidR="006A7FD2" w:rsidRPr="00CD6832" w:rsidRDefault="76023548" w:rsidP="003B3C35">
      <w:r w:rsidRPr="00511394">
        <w:t xml:space="preserve">Example </w:t>
      </w:r>
      <w:r w:rsidR="008C26DA" w:rsidRPr="00CD6832">
        <w:t>representation</w:t>
      </w:r>
      <w:r w:rsidR="00960778" w:rsidRPr="00CD6832">
        <w:t xml:space="preserve"> of</w:t>
      </w:r>
      <w:r w:rsidR="008C26DA" w:rsidRPr="00CD6832">
        <w:t xml:space="preserve"> </w:t>
      </w:r>
      <w:r w:rsidR="000F2956">
        <w:rPr>
          <w:lang w:eastAsia="ja-JP"/>
        </w:rPr>
        <w:t xml:space="preserve">datatype </w:t>
      </w:r>
      <w:r w:rsidR="00960778" w:rsidRPr="00CD6832">
        <w:t>ISO</w:t>
      </w:r>
      <w:r w:rsidR="008C26DA" w:rsidRPr="00CD6832">
        <w:t>DateTime.</w:t>
      </w:r>
      <w:r w:rsidR="00245FF5" w:rsidRPr="00CD6832">
        <w:t xml:space="preserve"> </w:t>
      </w:r>
    </w:p>
    <w:p w14:paraId="7C461629" w14:textId="77777777" w:rsidR="00DA7506" w:rsidRPr="003B3C35" w:rsidRDefault="00DA7506" w:rsidP="00DA7506">
      <w:pPr>
        <w:tabs>
          <w:tab w:val="clear" w:pos="403"/>
        </w:tabs>
        <w:autoSpaceDE w:val="0"/>
        <w:autoSpaceDN w:val="0"/>
        <w:adjustRightInd w:val="0"/>
        <w:spacing w:after="0" w:line="240" w:lineRule="auto"/>
        <w:jc w:val="left"/>
        <w:rPr>
          <w:rFonts w:ascii="Consolas" w:hAnsi="Consolas" w:cs="Consolas"/>
          <w:color w:val="000000"/>
          <w:sz w:val="20"/>
          <w:szCs w:val="20"/>
        </w:rPr>
      </w:pPr>
      <w:r w:rsidRPr="003B3C35">
        <w:rPr>
          <w:rFonts w:ascii="Consolas" w:hAnsi="Consolas" w:cs="Consolas"/>
          <w:color w:val="800000"/>
          <w:sz w:val="20"/>
          <w:szCs w:val="20"/>
        </w:rPr>
        <w:t>"ISODateTime"</w:t>
      </w:r>
      <w:r w:rsidRPr="003B3C35">
        <w:rPr>
          <w:rFonts w:ascii="Consolas" w:hAnsi="Consolas" w:cs="Consolas"/>
          <w:color w:val="000000"/>
          <w:sz w:val="20"/>
          <w:szCs w:val="20"/>
        </w:rPr>
        <w:t>: {</w:t>
      </w:r>
    </w:p>
    <w:p w14:paraId="05691501" w14:textId="7F5E8DEB" w:rsidR="00DA7506" w:rsidRPr="003B3C35" w:rsidRDefault="00DA7506" w:rsidP="004A68F3">
      <w:pPr>
        <w:tabs>
          <w:tab w:val="clear" w:pos="403"/>
        </w:tabs>
        <w:autoSpaceDE w:val="0"/>
        <w:autoSpaceDN w:val="0"/>
        <w:adjustRightInd w:val="0"/>
        <w:spacing w:after="0" w:line="240" w:lineRule="auto"/>
        <w:jc w:val="left"/>
        <w:rPr>
          <w:rFonts w:ascii="Consolas" w:hAnsi="Consolas" w:cs="Consolas"/>
          <w:color w:val="000000"/>
          <w:sz w:val="20"/>
          <w:szCs w:val="20"/>
        </w:rPr>
      </w:pPr>
      <w:r w:rsidRPr="003B3C35">
        <w:rPr>
          <w:rFonts w:ascii="Consolas" w:hAnsi="Consolas" w:cs="Consolas"/>
          <w:color w:val="000000"/>
          <w:sz w:val="20"/>
          <w:szCs w:val="20"/>
        </w:rPr>
        <w:t xml:space="preserve">  </w:t>
      </w:r>
      <w:r w:rsidRPr="003B3C35">
        <w:rPr>
          <w:rFonts w:ascii="Consolas" w:hAnsi="Consolas" w:cs="Consolas"/>
          <w:color w:val="800000"/>
          <w:sz w:val="20"/>
          <w:szCs w:val="20"/>
        </w:rPr>
        <w:t>"type"</w:t>
      </w:r>
      <w:r w:rsidRPr="003B3C35">
        <w:rPr>
          <w:rFonts w:ascii="Consolas" w:hAnsi="Consolas" w:cs="Consolas"/>
          <w:color w:val="000000"/>
          <w:sz w:val="20"/>
          <w:szCs w:val="20"/>
        </w:rPr>
        <w:t>: "string",</w:t>
      </w:r>
    </w:p>
    <w:p w14:paraId="2B578AA7" w14:textId="24C67225" w:rsidR="00DA7506" w:rsidRPr="003B3C35" w:rsidRDefault="00DA7506" w:rsidP="00DA7506">
      <w:pPr>
        <w:tabs>
          <w:tab w:val="clear" w:pos="403"/>
        </w:tabs>
        <w:autoSpaceDE w:val="0"/>
        <w:autoSpaceDN w:val="0"/>
        <w:adjustRightInd w:val="0"/>
        <w:spacing w:after="0" w:line="240" w:lineRule="auto"/>
        <w:jc w:val="left"/>
        <w:rPr>
          <w:rFonts w:ascii="Consolas" w:hAnsi="Consolas" w:cs="Consolas"/>
          <w:color w:val="000000"/>
          <w:sz w:val="20"/>
          <w:szCs w:val="20"/>
        </w:rPr>
      </w:pPr>
      <w:r w:rsidRPr="003B3C35">
        <w:rPr>
          <w:rFonts w:ascii="Consolas" w:hAnsi="Consolas" w:cs="Consolas"/>
          <w:color w:val="000000"/>
          <w:sz w:val="20"/>
          <w:szCs w:val="20"/>
        </w:rPr>
        <w:t xml:space="preserve">  </w:t>
      </w:r>
      <w:r w:rsidRPr="003B3C35">
        <w:rPr>
          <w:rFonts w:ascii="Consolas" w:hAnsi="Consolas" w:cs="Consolas"/>
          <w:color w:val="800000"/>
          <w:sz w:val="20"/>
          <w:szCs w:val="20"/>
        </w:rPr>
        <w:t>"pattern"</w:t>
      </w:r>
      <w:r w:rsidRPr="003B3C35">
        <w:rPr>
          <w:rFonts w:ascii="Consolas" w:hAnsi="Consolas" w:cs="Consolas"/>
          <w:color w:val="000000"/>
          <w:sz w:val="20"/>
          <w:szCs w:val="20"/>
        </w:rPr>
        <w:t>: "</w:t>
      </w:r>
      <w:r w:rsidR="00353454" w:rsidRPr="003B3C35">
        <w:rPr>
          <w:rFonts w:ascii="Consolas" w:hAnsi="Consolas" w:cs="Consolas"/>
          <w:color w:val="000000"/>
          <w:sz w:val="20"/>
          <w:szCs w:val="20"/>
        </w:rPr>
        <w:t>^</w:t>
      </w:r>
      <w:r w:rsidR="008654EC" w:rsidRPr="003B3C35">
        <w:rPr>
          <w:rFonts w:ascii="Consolas" w:hAnsi="Consolas" w:cs="Consolas"/>
          <w:color w:val="000000"/>
          <w:sz w:val="20"/>
          <w:szCs w:val="20"/>
          <w:highlight w:val="white"/>
        </w:rPr>
        <w:t>-?</w:t>
      </w:r>
      <w:r w:rsidRPr="003B3C35">
        <w:rPr>
          <w:rFonts w:ascii="Consolas" w:hAnsi="Consolas" w:cs="Consolas"/>
          <w:color w:val="000000"/>
          <w:sz w:val="20"/>
          <w:szCs w:val="20"/>
        </w:rPr>
        <w:t>([1-9][0-9]{3,}|0[0-9]{3})-(0[1-9]|1[0-2])-(0[1-9]|[12][0-9]|3[01])T(([01][0-9]|2[0-3]):[0-5][0-9]:[0-5][0-9](.[0-9]+)?|(24:00:00(</w:t>
      </w:r>
      <w:r w:rsidR="004D5AA6" w:rsidRPr="00CC506F">
        <w:rPr>
          <w:rFonts w:ascii="Courier New" w:hAnsi="Courier New" w:cs="Courier New"/>
          <w:b/>
          <w:bCs/>
          <w:color w:val="0000FF"/>
          <w:sz w:val="20"/>
          <w:szCs w:val="20"/>
        </w:rPr>
        <w:t>[.]</w:t>
      </w:r>
      <w:r w:rsidRPr="003B3C35">
        <w:rPr>
          <w:rFonts w:ascii="Consolas" w:hAnsi="Consolas" w:cs="Consolas"/>
          <w:color w:val="000000"/>
          <w:sz w:val="20"/>
          <w:szCs w:val="20"/>
        </w:rPr>
        <w:t>0+)?))(Z|(</w:t>
      </w:r>
      <w:r w:rsidR="004D5AA6" w:rsidRPr="00CC506F">
        <w:rPr>
          <w:rFonts w:ascii="Courier New" w:hAnsi="Courier New" w:cs="Courier New"/>
          <w:b/>
          <w:bCs/>
          <w:color w:val="0000FF"/>
          <w:sz w:val="20"/>
          <w:szCs w:val="20"/>
        </w:rPr>
        <w:t>[+]</w:t>
      </w:r>
      <w:r w:rsidRPr="003B3C35">
        <w:rPr>
          <w:rFonts w:ascii="Consolas" w:hAnsi="Consolas" w:cs="Consolas"/>
          <w:color w:val="000000"/>
          <w:sz w:val="20"/>
          <w:szCs w:val="20"/>
        </w:rPr>
        <w:t>|-)((0[0-9]|1[0-3]):[0-5][0-9]|14:00))?$"</w:t>
      </w:r>
    </w:p>
    <w:p w14:paraId="6458BCC6" w14:textId="3F48698B" w:rsidR="00921A70" w:rsidRPr="003B3C35" w:rsidRDefault="00921A70" w:rsidP="00921A70">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 xml:space="preserve">  "description"</w:t>
      </w:r>
      <w:r w:rsidRPr="003B3C35">
        <w:rPr>
          <w:rFonts w:ascii="Consolas" w:hAnsi="Consolas" w:cs="Consolas"/>
          <w:color w:val="0000FF"/>
          <w:sz w:val="20"/>
          <w:szCs w:val="20"/>
          <w:highlight w:val="white"/>
        </w:rPr>
        <w:t>:</w:t>
      </w:r>
      <w:r w:rsidRPr="003B3C35">
        <w:rPr>
          <w:rFonts w:ascii="Consolas" w:hAnsi="Consolas" w:cs="Consolas"/>
          <w:color w:val="000000"/>
          <w:sz w:val="20"/>
          <w:szCs w:val="20"/>
          <w:highlight w:val="white"/>
        </w:rPr>
        <w:t xml:space="preserve"> "A particular point in the progression of time defined …"</w:t>
      </w:r>
      <w:r w:rsidRPr="003B3C35">
        <w:rPr>
          <w:rFonts w:ascii="Consolas" w:hAnsi="Consolas" w:cs="Consolas"/>
          <w:color w:val="0000FF"/>
          <w:sz w:val="20"/>
          <w:szCs w:val="20"/>
          <w:highlight w:val="white"/>
        </w:rPr>
        <w:t>,</w:t>
      </w:r>
    </w:p>
    <w:p w14:paraId="3E5B854A" w14:textId="5DA380AC" w:rsidR="00921A70" w:rsidRPr="003B3C35" w:rsidRDefault="00921A70" w:rsidP="00921A70">
      <w:pPr>
        <w:tabs>
          <w:tab w:val="clear" w:pos="403"/>
        </w:tabs>
        <w:autoSpaceDE w:val="0"/>
        <w:autoSpaceDN w:val="0"/>
        <w:adjustRightInd w:val="0"/>
        <w:spacing w:after="0" w:line="240" w:lineRule="auto"/>
        <w:jc w:val="left"/>
        <w:rPr>
          <w:rFonts w:ascii="Consolas" w:hAnsi="Consolas" w:cs="Consolas"/>
          <w:color w:val="000000"/>
          <w:sz w:val="20"/>
          <w:szCs w:val="20"/>
        </w:rPr>
      </w:pPr>
      <w:r w:rsidRPr="003B3C35">
        <w:rPr>
          <w:rFonts w:ascii="Consolas" w:hAnsi="Consolas" w:cs="Consolas"/>
          <w:color w:val="800000"/>
          <w:sz w:val="20"/>
          <w:szCs w:val="20"/>
          <w:highlight w:val="white"/>
        </w:rPr>
        <w:t xml:space="preserve">  "$anchor"</w:t>
      </w:r>
      <w:r w:rsidRPr="003B3C35">
        <w:rPr>
          <w:rFonts w:ascii="Consolas" w:hAnsi="Consolas" w:cs="Consolas"/>
          <w:color w:val="0000FF"/>
          <w:sz w:val="20"/>
          <w:szCs w:val="20"/>
          <w:highlight w:val="white"/>
        </w:rPr>
        <w:t>:</w:t>
      </w:r>
      <w:r w:rsidRPr="003B3C35">
        <w:rPr>
          <w:rFonts w:ascii="Consolas" w:hAnsi="Consolas" w:cs="Consolas"/>
          <w:color w:val="000000"/>
          <w:sz w:val="20"/>
          <w:szCs w:val="20"/>
          <w:highlight w:val="white"/>
        </w:rPr>
        <w:t xml:space="preserve"> "ISODateTime"</w:t>
      </w:r>
    </w:p>
    <w:p w14:paraId="040BD78E" w14:textId="7EB9F0E5" w:rsidR="003C18B7" w:rsidRPr="003B3C35" w:rsidRDefault="00DA7506" w:rsidP="00921A70">
      <w:pPr>
        <w:tabs>
          <w:tab w:val="clear" w:pos="403"/>
        </w:tabs>
        <w:autoSpaceDE w:val="0"/>
        <w:autoSpaceDN w:val="0"/>
        <w:adjustRightInd w:val="0"/>
        <w:spacing w:after="0" w:line="240" w:lineRule="auto"/>
        <w:jc w:val="left"/>
        <w:rPr>
          <w:rFonts w:ascii="Consolas" w:hAnsi="Consolas" w:cs="Consolas"/>
          <w:color w:val="000000"/>
          <w:sz w:val="20"/>
          <w:szCs w:val="20"/>
        </w:rPr>
      </w:pPr>
      <w:r w:rsidRPr="003B3C35">
        <w:rPr>
          <w:rFonts w:ascii="Consolas" w:hAnsi="Consolas" w:cs="Consolas"/>
          <w:color w:val="000000"/>
          <w:sz w:val="20"/>
          <w:szCs w:val="20"/>
        </w:rPr>
        <w:t>}</w:t>
      </w:r>
    </w:p>
    <w:p w14:paraId="70CD56C3" w14:textId="77777777" w:rsidR="00DA7506" w:rsidRDefault="00DA7506" w:rsidP="00DA7506">
      <w:pPr>
        <w:tabs>
          <w:tab w:val="clear" w:pos="403"/>
        </w:tabs>
        <w:autoSpaceDE w:val="0"/>
        <w:autoSpaceDN w:val="0"/>
        <w:adjustRightInd w:val="0"/>
        <w:spacing w:after="0" w:line="240" w:lineRule="auto"/>
        <w:jc w:val="left"/>
        <w:rPr>
          <w:rFonts w:ascii="Consolas" w:hAnsi="Consolas" w:cs="Consolas"/>
          <w:color w:val="000000"/>
        </w:rPr>
      </w:pPr>
    </w:p>
    <w:p w14:paraId="181C5038" w14:textId="0E6E1868" w:rsidR="00DB3DA0" w:rsidRPr="0028428E" w:rsidRDefault="0018204C" w:rsidP="003A55CA">
      <w:pPr>
        <w:pStyle w:val="Heading3"/>
      </w:pPr>
      <w:bookmarkStart w:id="121" w:name="_Toc193447715"/>
      <w:r w:rsidRPr="0028428E">
        <w:t>Normali</w:t>
      </w:r>
      <w:r w:rsidR="00A638FE" w:rsidRPr="0028428E">
        <w:t>s</w:t>
      </w:r>
      <w:r w:rsidR="008D17D5" w:rsidRPr="0028428E">
        <w:t>ed</w:t>
      </w:r>
      <w:r w:rsidR="00425DC0" w:rsidRPr="0028428E">
        <w:t>DateTime</w:t>
      </w:r>
      <w:bookmarkEnd w:id="121"/>
    </w:p>
    <w:p w14:paraId="2A28064E" w14:textId="066E619E" w:rsidR="000D1495" w:rsidRDefault="003B43A0" w:rsidP="003A55CA">
      <w:pPr>
        <w:jc w:val="left"/>
        <w:rPr>
          <w:lang w:eastAsia="ja-JP"/>
        </w:rPr>
      </w:pPr>
      <w:r>
        <w:rPr>
          <w:lang w:eastAsia="ja-JP"/>
        </w:rPr>
        <w:t xml:space="preserve">NormalisedDateTimes </w:t>
      </w:r>
      <w:r w:rsidR="00875A62">
        <w:rPr>
          <w:lang w:eastAsia="ja-JP"/>
        </w:rPr>
        <w:t>are</w:t>
      </w:r>
      <w:r w:rsidR="00D34628">
        <w:rPr>
          <w:lang w:eastAsia="ja-JP"/>
        </w:rPr>
        <w:t xml:space="preserve"> </w:t>
      </w:r>
      <w:r w:rsidR="00875A62">
        <w:rPr>
          <w:lang w:eastAsia="ja-JP"/>
        </w:rPr>
        <w:t xml:space="preserve">transformed </w:t>
      </w:r>
      <w:r w:rsidR="00D34628">
        <w:rPr>
          <w:lang w:eastAsia="ja-JP"/>
        </w:rPr>
        <w:t>into JSON object</w:t>
      </w:r>
      <w:r w:rsidR="00875A62">
        <w:rPr>
          <w:lang w:eastAsia="ja-JP"/>
        </w:rPr>
        <w:t>s</w:t>
      </w:r>
      <w:r w:rsidR="00D34628">
        <w:rPr>
          <w:lang w:eastAsia="ja-JP"/>
        </w:rPr>
        <w:t xml:space="preserve"> with the following </w:t>
      </w:r>
      <w:r w:rsidR="003124E7">
        <w:rPr>
          <w:lang w:eastAsia="ja-JP"/>
        </w:rPr>
        <w:t>properties</w:t>
      </w:r>
      <w:r w:rsidR="00D34628">
        <w:rPr>
          <w:lang w:eastAsia="ja-JP"/>
        </w:rPr>
        <w:t>:</w:t>
      </w:r>
    </w:p>
    <w:p w14:paraId="5701E0D8" w14:textId="6642168F" w:rsidR="00C26161" w:rsidRDefault="0011499C" w:rsidP="00F2077C">
      <w:pPr>
        <w:numPr>
          <w:ilvl w:val="0"/>
          <w:numId w:val="28"/>
        </w:numPr>
        <w:tabs>
          <w:tab w:val="clear" w:pos="403"/>
        </w:tabs>
        <w:spacing w:after="15" w:line="248" w:lineRule="auto"/>
        <w:ind w:right="1734"/>
        <w:jc w:val="left"/>
      </w:pPr>
      <w:r>
        <w:t>Name of the NormalisedDateTime</w:t>
      </w:r>
      <w:r w:rsidR="00C26161" w:rsidRPr="00511394">
        <w:t xml:space="preserve"> </w:t>
      </w:r>
      <w:r>
        <w:t>with an object comprising the following properties:</w:t>
      </w:r>
    </w:p>
    <w:p w14:paraId="674A61DC" w14:textId="52A4B0AC" w:rsidR="00DE0398" w:rsidRDefault="0011499C" w:rsidP="00F2077C">
      <w:pPr>
        <w:numPr>
          <w:ilvl w:val="1"/>
          <w:numId w:val="28"/>
        </w:numPr>
        <w:tabs>
          <w:tab w:val="clear" w:pos="403"/>
        </w:tabs>
        <w:autoSpaceDE w:val="0"/>
        <w:autoSpaceDN w:val="0"/>
        <w:adjustRightInd w:val="0"/>
        <w:spacing w:after="0" w:line="240" w:lineRule="auto"/>
        <w:ind w:right="1734"/>
        <w:jc w:val="left"/>
      </w:pPr>
      <w:r w:rsidRPr="00511394">
        <w:rPr>
          <w:rFonts w:ascii="Consolas" w:eastAsia="Consolas" w:hAnsi="Consolas" w:cs="Consolas"/>
          <w:color w:val="800000"/>
        </w:rPr>
        <w:t>"type"</w:t>
      </w:r>
      <w:r w:rsidRPr="00511394">
        <w:t xml:space="preserve"> </w:t>
      </w:r>
      <w:r>
        <w:t>keyword set to the value</w:t>
      </w:r>
      <w:r w:rsidRPr="00511394">
        <w:t xml:space="preserve"> </w:t>
      </w:r>
      <w:r>
        <w:rPr>
          <w:rFonts w:ascii="Consolas" w:hAnsi="Consolas" w:cs="Consolas"/>
          <w:color w:val="000000"/>
          <w:highlight w:val="white"/>
        </w:rPr>
        <w:t>"string"</w:t>
      </w:r>
      <w:r w:rsidRPr="00511394">
        <w:t xml:space="preserve"> </w:t>
      </w:r>
    </w:p>
    <w:p w14:paraId="31D940E1" w14:textId="4ED2EA41" w:rsidR="000D1495" w:rsidRDefault="00C26161" w:rsidP="00F2077C">
      <w:pPr>
        <w:numPr>
          <w:ilvl w:val="1"/>
          <w:numId w:val="28"/>
        </w:numPr>
        <w:tabs>
          <w:tab w:val="clear" w:pos="403"/>
        </w:tabs>
        <w:autoSpaceDE w:val="0"/>
        <w:autoSpaceDN w:val="0"/>
        <w:adjustRightInd w:val="0"/>
        <w:spacing w:after="0" w:line="240" w:lineRule="auto"/>
        <w:ind w:right="1734"/>
        <w:jc w:val="left"/>
      </w:pPr>
      <w:r w:rsidRPr="00C26161">
        <w:rPr>
          <w:rFonts w:ascii="Consolas" w:hAnsi="Consolas" w:cs="Consolas"/>
          <w:color w:val="800000"/>
          <w:highlight w:val="white"/>
        </w:rPr>
        <w:t>"pattern"</w:t>
      </w:r>
      <w:r w:rsidR="00DE0398">
        <w:t xml:space="preserve"> </w:t>
      </w:r>
      <w:r w:rsidR="00B02D7E">
        <w:t xml:space="preserve">keyword set to the value </w:t>
      </w:r>
      <w:r w:rsidR="00F03784">
        <w:rPr>
          <w:rFonts w:ascii="Consolas" w:hAnsi="Consolas" w:cs="Consolas"/>
          <w:color w:val="000000"/>
          <w:highlight w:val="white"/>
        </w:rPr>
        <w:t>"^</w:t>
      </w:r>
      <w:r w:rsidR="00E86820" w:rsidRPr="00C757F8">
        <w:rPr>
          <w:rFonts w:ascii="Consolas" w:hAnsi="Consolas" w:cs="Consolas"/>
          <w:color w:val="000000"/>
          <w:highlight w:val="white"/>
        </w:rPr>
        <w:t>-?</w:t>
      </w:r>
      <w:r w:rsidR="00F03784">
        <w:rPr>
          <w:rFonts w:ascii="Consolas" w:hAnsi="Consolas" w:cs="Consolas"/>
          <w:color w:val="000000"/>
          <w:highlight w:val="white"/>
        </w:rPr>
        <w:t>([1-9][0-9]{3</w:t>
      </w:r>
      <w:r w:rsidR="00C3590F">
        <w:rPr>
          <w:rFonts w:ascii="Consolas" w:hAnsi="Consolas" w:cs="Consolas"/>
          <w:color w:val="000000"/>
          <w:highlight w:val="white"/>
        </w:rPr>
        <w:t>,</w:t>
      </w:r>
      <w:r w:rsidR="00F03784">
        <w:rPr>
          <w:rFonts w:ascii="Consolas" w:hAnsi="Consolas" w:cs="Consolas"/>
          <w:color w:val="000000"/>
          <w:highlight w:val="white"/>
        </w:rPr>
        <w:t>}|0[0-9]{3})-(0[1-9]|1[0-2])-(0[1-9]|[12][0-9]|3[01])T(([01][0-9]|2[0-3]):[0-5][0-9]:[0-5][0-9](</w:t>
      </w:r>
      <w:r w:rsidR="004D5AA6">
        <w:rPr>
          <w:rFonts w:ascii="Courier New" w:hAnsi="Courier New" w:cs="Courier New"/>
          <w:b/>
          <w:bCs/>
          <w:color w:val="0000FF"/>
          <w:sz w:val="20"/>
          <w:szCs w:val="20"/>
          <w:highlight w:val="white"/>
        </w:rPr>
        <w:t>[.]</w:t>
      </w:r>
      <w:r w:rsidR="00F03784">
        <w:rPr>
          <w:rFonts w:ascii="Consolas" w:hAnsi="Consolas" w:cs="Consolas"/>
          <w:color w:val="000000"/>
          <w:highlight w:val="white"/>
        </w:rPr>
        <w:t>[0-9]+)?|(24:00:00(</w:t>
      </w:r>
      <w:r w:rsidR="004D5AA6">
        <w:rPr>
          <w:rFonts w:ascii="Courier New" w:hAnsi="Courier New" w:cs="Courier New"/>
          <w:b/>
          <w:bCs/>
          <w:color w:val="0000FF"/>
          <w:sz w:val="20"/>
          <w:szCs w:val="20"/>
          <w:highlight w:val="white"/>
        </w:rPr>
        <w:t>[.]</w:t>
      </w:r>
      <w:r w:rsidR="00F03784">
        <w:rPr>
          <w:rFonts w:ascii="Consolas" w:hAnsi="Consolas" w:cs="Consolas"/>
          <w:color w:val="000000"/>
          <w:highlight w:val="white"/>
        </w:rPr>
        <w:t>0+)?))Z$"</w:t>
      </w:r>
    </w:p>
    <w:p w14:paraId="49863628" w14:textId="77777777" w:rsidR="00C26161" w:rsidRDefault="00C26161" w:rsidP="003A55CA">
      <w:pPr>
        <w:tabs>
          <w:tab w:val="clear" w:pos="403"/>
        </w:tabs>
        <w:autoSpaceDE w:val="0"/>
        <w:autoSpaceDN w:val="0"/>
        <w:adjustRightInd w:val="0"/>
        <w:spacing w:after="0" w:line="240" w:lineRule="auto"/>
        <w:jc w:val="left"/>
        <w:rPr>
          <w:rFonts w:ascii="Consolas" w:hAnsi="Consolas" w:cs="Consolas"/>
          <w:color w:val="000000"/>
          <w:highlight w:val="white"/>
        </w:rPr>
      </w:pPr>
    </w:p>
    <w:p w14:paraId="6DB7DE98" w14:textId="4F4F1768" w:rsidR="00960778" w:rsidRPr="00960778" w:rsidRDefault="00960778" w:rsidP="00042979">
      <w:pPr>
        <w:rPr>
          <w:highlight w:val="white"/>
          <w:lang w:eastAsia="ja-JP"/>
        </w:rPr>
      </w:pPr>
      <w:r>
        <w:rPr>
          <w:highlight w:val="white"/>
        </w:rPr>
        <w:t>Example</w:t>
      </w:r>
      <w:r w:rsidR="00D516DB">
        <w:rPr>
          <w:highlight w:val="white"/>
        </w:rPr>
        <w:t xml:space="preserve"> of </w:t>
      </w:r>
      <w:r w:rsidR="000F2956">
        <w:rPr>
          <w:highlight w:val="white"/>
          <w:lang w:eastAsia="ja-JP"/>
        </w:rPr>
        <w:t xml:space="preserve">representation </w:t>
      </w:r>
      <w:r>
        <w:rPr>
          <w:highlight w:val="white"/>
          <w:lang w:eastAsia="ja-JP"/>
        </w:rPr>
        <w:t>of</w:t>
      </w:r>
      <w:r w:rsidR="00DE0398">
        <w:rPr>
          <w:highlight w:val="white"/>
          <w:lang w:eastAsia="ja-JP"/>
        </w:rPr>
        <w:t xml:space="preserve"> the </w:t>
      </w:r>
      <w:r w:rsidR="000F2956">
        <w:rPr>
          <w:lang w:eastAsia="ja-JP"/>
        </w:rPr>
        <w:t xml:space="preserve">datatype </w:t>
      </w:r>
      <w:r>
        <w:rPr>
          <w:highlight w:val="white"/>
          <w:lang w:eastAsia="ja-JP"/>
        </w:rPr>
        <w:t>ISONormalisedDateTime</w:t>
      </w:r>
      <w:r w:rsidR="00EE5B67">
        <w:rPr>
          <w:highlight w:val="white"/>
          <w:lang w:eastAsia="ja-JP"/>
        </w:rPr>
        <w:t>:</w:t>
      </w:r>
    </w:p>
    <w:p w14:paraId="73C5915B" w14:textId="77777777" w:rsidR="00736270" w:rsidRPr="003B3C35" w:rsidRDefault="00736270" w:rsidP="00736270">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"ISONormalisedDateTime"</w:t>
      </w:r>
      <w:r w:rsidRPr="003B3C35">
        <w:rPr>
          <w:rFonts w:ascii="Consolas" w:hAnsi="Consolas" w:cs="Consolas"/>
          <w:color w:val="000000"/>
          <w:sz w:val="20"/>
          <w:szCs w:val="20"/>
          <w:highlight w:val="white"/>
        </w:rPr>
        <w:t>: {</w:t>
      </w:r>
    </w:p>
    <w:p w14:paraId="7D6656B4" w14:textId="77777777" w:rsidR="00736270" w:rsidRPr="003B3C35" w:rsidRDefault="00736270" w:rsidP="00736270">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"type"</w:t>
      </w:r>
      <w:r w:rsidRPr="003B3C35">
        <w:rPr>
          <w:rFonts w:ascii="Consolas" w:hAnsi="Consolas" w:cs="Consolas"/>
          <w:color w:val="000000"/>
          <w:sz w:val="20"/>
          <w:szCs w:val="20"/>
          <w:highlight w:val="white"/>
        </w:rPr>
        <w:t>: "string",</w:t>
      </w:r>
    </w:p>
    <w:p w14:paraId="5A1920F7" w14:textId="6E50AD98" w:rsidR="00736270" w:rsidRPr="003B3C35" w:rsidRDefault="00736270" w:rsidP="00736270">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"pattern"</w:t>
      </w:r>
      <w:r w:rsidRPr="003B3C35">
        <w:rPr>
          <w:rFonts w:ascii="Consolas" w:hAnsi="Consolas" w:cs="Consolas"/>
          <w:color w:val="000000"/>
          <w:sz w:val="20"/>
          <w:szCs w:val="20"/>
          <w:highlight w:val="white"/>
        </w:rPr>
        <w:t>: "^</w:t>
      </w:r>
      <w:r w:rsidR="008B4DB9" w:rsidRPr="003B3C35">
        <w:rPr>
          <w:rFonts w:ascii="Consolas" w:hAnsi="Consolas" w:cs="Consolas"/>
          <w:color w:val="000000"/>
          <w:sz w:val="20"/>
          <w:szCs w:val="20"/>
          <w:highlight w:val="white"/>
        </w:rPr>
        <w:t>-?</w:t>
      </w:r>
      <w:r w:rsidRPr="003B3C35">
        <w:rPr>
          <w:rFonts w:ascii="Consolas" w:hAnsi="Consolas" w:cs="Consolas"/>
          <w:color w:val="000000"/>
          <w:sz w:val="20"/>
          <w:szCs w:val="20"/>
          <w:highlight w:val="white"/>
        </w:rPr>
        <w:t>([1-9][0-9]{3</w:t>
      </w:r>
      <w:r w:rsidR="00C3590F" w:rsidRPr="003B3C35">
        <w:rPr>
          <w:rFonts w:ascii="Consolas" w:hAnsi="Consolas" w:cs="Consolas"/>
          <w:color w:val="000000"/>
          <w:sz w:val="20"/>
          <w:szCs w:val="20"/>
          <w:highlight w:val="white"/>
        </w:rPr>
        <w:t>,</w:t>
      </w:r>
      <w:r w:rsidRPr="003B3C35">
        <w:rPr>
          <w:rFonts w:ascii="Consolas" w:hAnsi="Consolas" w:cs="Consolas"/>
          <w:color w:val="000000"/>
          <w:sz w:val="20"/>
          <w:szCs w:val="20"/>
          <w:highlight w:val="white"/>
        </w:rPr>
        <w:t>}|0[0-9]{3})-(0[1-9]|1[0-2])-(0[1-9]|[12][0-9]|3[01])T(([01][0-9]|2[0-3]):[0-5][0-9]:[0-5][0-9](</w:t>
      </w:r>
      <w:r w:rsidR="004D5AA6" w:rsidRPr="00537F47">
        <w:rPr>
          <w:rFonts w:ascii="Courier New" w:hAnsi="Courier New" w:cs="Courier New"/>
          <w:b/>
          <w:bCs/>
          <w:color w:val="0000FF"/>
          <w:sz w:val="20"/>
          <w:szCs w:val="20"/>
          <w:highlight w:val="white"/>
        </w:rPr>
        <w:t>[.]</w:t>
      </w:r>
      <w:r w:rsidRPr="003B3C35">
        <w:rPr>
          <w:rFonts w:ascii="Consolas" w:hAnsi="Consolas" w:cs="Consolas"/>
          <w:color w:val="000000"/>
          <w:sz w:val="20"/>
          <w:szCs w:val="20"/>
          <w:highlight w:val="white"/>
        </w:rPr>
        <w:t>[0-9]+)?|(24:00:00(</w:t>
      </w:r>
      <w:r w:rsidR="004D5AA6" w:rsidRPr="00537F47">
        <w:rPr>
          <w:rFonts w:ascii="Courier New" w:hAnsi="Courier New" w:cs="Courier New"/>
          <w:b/>
          <w:bCs/>
          <w:color w:val="0000FF"/>
          <w:sz w:val="20"/>
          <w:szCs w:val="20"/>
          <w:highlight w:val="white"/>
        </w:rPr>
        <w:t>[.]</w:t>
      </w:r>
      <w:r w:rsidRPr="003B3C35">
        <w:rPr>
          <w:rFonts w:ascii="Consolas" w:hAnsi="Consolas" w:cs="Consolas"/>
          <w:color w:val="000000"/>
          <w:sz w:val="20"/>
          <w:szCs w:val="20"/>
          <w:highlight w:val="white"/>
        </w:rPr>
        <w:t>0+)?))Z$"</w:t>
      </w:r>
      <w:r w:rsidR="00971934" w:rsidRPr="003B3C35">
        <w:rPr>
          <w:rFonts w:ascii="Consolas" w:hAnsi="Consolas" w:cs="Consolas"/>
          <w:color w:val="000000"/>
          <w:sz w:val="20"/>
          <w:szCs w:val="20"/>
          <w:highlight w:val="white"/>
        </w:rPr>
        <w:t>,</w:t>
      </w:r>
    </w:p>
    <w:p w14:paraId="01F65237" w14:textId="77777777" w:rsidR="00971934" w:rsidRPr="003B3C35" w:rsidRDefault="00971934" w:rsidP="00971934">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 xml:space="preserve">  "description"</w:t>
      </w:r>
      <w:r w:rsidRPr="003B3C35">
        <w:rPr>
          <w:rFonts w:ascii="Consolas" w:hAnsi="Consolas" w:cs="Consolas"/>
          <w:color w:val="0000FF"/>
          <w:sz w:val="20"/>
          <w:szCs w:val="20"/>
          <w:highlight w:val="white"/>
        </w:rPr>
        <w:t>:</w:t>
      </w:r>
      <w:r w:rsidRPr="003B3C35">
        <w:rPr>
          <w:rFonts w:ascii="Consolas" w:hAnsi="Consolas" w:cs="Consolas"/>
          <w:color w:val="000000"/>
          <w:sz w:val="20"/>
          <w:szCs w:val="20"/>
          <w:highlight w:val="white"/>
        </w:rPr>
        <w:t xml:space="preserve"> "A particular point in the progression of time defined …"</w:t>
      </w:r>
      <w:r w:rsidRPr="003B3C35">
        <w:rPr>
          <w:rFonts w:ascii="Consolas" w:hAnsi="Consolas" w:cs="Consolas"/>
          <w:color w:val="0000FF"/>
          <w:sz w:val="20"/>
          <w:szCs w:val="20"/>
          <w:highlight w:val="white"/>
        </w:rPr>
        <w:t>,</w:t>
      </w:r>
    </w:p>
    <w:p w14:paraId="61BCAF77" w14:textId="77777777" w:rsidR="00971934" w:rsidRPr="003B3C35" w:rsidRDefault="00971934" w:rsidP="00971934">
      <w:pPr>
        <w:tabs>
          <w:tab w:val="clear" w:pos="403"/>
        </w:tabs>
        <w:autoSpaceDE w:val="0"/>
        <w:autoSpaceDN w:val="0"/>
        <w:adjustRightInd w:val="0"/>
        <w:spacing w:after="0" w:line="240" w:lineRule="auto"/>
        <w:jc w:val="left"/>
        <w:rPr>
          <w:rFonts w:ascii="Consolas" w:hAnsi="Consolas" w:cs="Consolas"/>
          <w:color w:val="000000"/>
          <w:sz w:val="20"/>
          <w:szCs w:val="20"/>
        </w:rPr>
      </w:pPr>
      <w:r w:rsidRPr="003B3C35">
        <w:rPr>
          <w:rFonts w:ascii="Consolas" w:hAnsi="Consolas" w:cs="Consolas"/>
          <w:color w:val="800000"/>
          <w:sz w:val="20"/>
          <w:szCs w:val="20"/>
          <w:highlight w:val="white"/>
        </w:rPr>
        <w:t xml:space="preserve">  "$anchor"</w:t>
      </w:r>
      <w:r w:rsidRPr="003B3C35">
        <w:rPr>
          <w:rFonts w:ascii="Consolas" w:hAnsi="Consolas" w:cs="Consolas"/>
          <w:color w:val="0000FF"/>
          <w:sz w:val="20"/>
          <w:szCs w:val="20"/>
          <w:highlight w:val="white"/>
        </w:rPr>
        <w:t>:</w:t>
      </w:r>
      <w:r w:rsidRPr="003B3C35">
        <w:rPr>
          <w:rFonts w:ascii="Consolas" w:hAnsi="Consolas" w:cs="Consolas"/>
          <w:color w:val="000000"/>
          <w:sz w:val="20"/>
          <w:szCs w:val="20"/>
          <w:highlight w:val="white"/>
        </w:rPr>
        <w:t xml:space="preserve"> "ISODateTime"</w:t>
      </w:r>
    </w:p>
    <w:p w14:paraId="2295DDCA" w14:textId="11127B06" w:rsidR="00755ED3" w:rsidRPr="003B3C35" w:rsidRDefault="00736270" w:rsidP="00736270">
      <w:pPr>
        <w:tabs>
          <w:tab w:val="clear" w:pos="403"/>
        </w:tabs>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w:t>
      </w:r>
    </w:p>
    <w:p w14:paraId="78EB4916" w14:textId="77777777" w:rsidR="00736270" w:rsidRDefault="00736270" w:rsidP="00736270">
      <w:pPr>
        <w:tabs>
          <w:tab w:val="clear" w:pos="403"/>
        </w:tabs>
        <w:spacing w:after="0" w:line="240" w:lineRule="auto"/>
        <w:jc w:val="left"/>
        <w:rPr>
          <w:rFonts w:eastAsia="MS Mincho"/>
          <w:b/>
          <w:sz w:val="24"/>
          <w:highlight w:val="lightGray"/>
          <w:lang w:eastAsia="ja-JP"/>
        </w:rPr>
      </w:pPr>
    </w:p>
    <w:p w14:paraId="4D445390" w14:textId="77777777" w:rsidR="00537F47" w:rsidRDefault="00537F47">
      <w:pPr>
        <w:tabs>
          <w:tab w:val="clear" w:pos="403"/>
        </w:tabs>
        <w:spacing w:after="0" w:line="240" w:lineRule="auto"/>
        <w:jc w:val="left"/>
        <w:rPr>
          <w:rFonts w:eastAsia="MS Mincho"/>
          <w:b/>
          <w:sz w:val="24"/>
          <w:lang w:eastAsia="ja-JP"/>
        </w:rPr>
      </w:pPr>
      <w:r>
        <w:br w:type="page"/>
      </w:r>
    </w:p>
    <w:p w14:paraId="7145A745" w14:textId="505E5088" w:rsidR="00744EB4" w:rsidRPr="00511394" w:rsidRDefault="00744EB4" w:rsidP="003A55CA">
      <w:pPr>
        <w:pStyle w:val="Heading2"/>
      </w:pPr>
      <w:bookmarkStart w:id="122" w:name="_Toc193447716"/>
      <w:r w:rsidRPr="00511394">
        <w:lastRenderedPageBreak/>
        <w:t>Date</w:t>
      </w:r>
      <w:bookmarkEnd w:id="122"/>
    </w:p>
    <w:p w14:paraId="0DD920E8" w14:textId="16B7E1AC" w:rsidR="00C96AEC" w:rsidRDefault="00F00E40" w:rsidP="003A55CA">
      <w:pPr>
        <w:jc w:val="left"/>
      </w:pPr>
      <w:r>
        <w:t>DataType Date is transformed into a JSON object with the following properties:</w:t>
      </w:r>
    </w:p>
    <w:p w14:paraId="23C795D8" w14:textId="41D0BFC7" w:rsidR="005708F7" w:rsidRDefault="005708F7" w:rsidP="00F2077C">
      <w:pPr>
        <w:numPr>
          <w:ilvl w:val="0"/>
          <w:numId w:val="30"/>
        </w:numPr>
        <w:tabs>
          <w:tab w:val="clear" w:pos="403"/>
        </w:tabs>
        <w:spacing w:after="15" w:line="248" w:lineRule="auto"/>
        <w:ind w:right="1734"/>
        <w:jc w:val="left"/>
      </w:pPr>
      <w:r w:rsidRPr="00511394">
        <w:t>Name</w:t>
      </w:r>
      <w:r>
        <w:t xml:space="preserve"> property of the Date with an object comprising the following properties:</w:t>
      </w:r>
    </w:p>
    <w:p w14:paraId="48AE29DC" w14:textId="0186588D" w:rsidR="005708F7" w:rsidRPr="00755ED3" w:rsidRDefault="005708F7" w:rsidP="00F2077C">
      <w:pPr>
        <w:numPr>
          <w:ilvl w:val="1"/>
          <w:numId w:val="30"/>
        </w:numPr>
        <w:tabs>
          <w:tab w:val="clear" w:pos="403"/>
        </w:tabs>
        <w:spacing w:after="15" w:line="248" w:lineRule="auto"/>
        <w:ind w:right="42"/>
        <w:jc w:val="left"/>
      </w:pPr>
      <w:r w:rsidRPr="00511394">
        <w:rPr>
          <w:rFonts w:ascii="Consolas" w:eastAsia="Consolas" w:hAnsi="Consolas" w:cs="Consolas"/>
          <w:color w:val="800000"/>
        </w:rPr>
        <w:t>"type"</w:t>
      </w:r>
      <w:r w:rsidRPr="00511394">
        <w:t xml:space="preserve"> </w:t>
      </w:r>
      <w:r>
        <w:t>keyword set to the value</w:t>
      </w:r>
      <w:r w:rsidRPr="00511394">
        <w:t xml:space="preserve"> </w:t>
      </w:r>
      <w:r>
        <w:rPr>
          <w:rFonts w:ascii="Consolas" w:hAnsi="Consolas" w:cs="Consolas"/>
          <w:color w:val="000000"/>
          <w:highlight w:val="white"/>
        </w:rPr>
        <w:t>"string"</w:t>
      </w:r>
      <w:r w:rsidRPr="00511394">
        <w:t xml:space="preserve"> </w:t>
      </w:r>
    </w:p>
    <w:p w14:paraId="5F89D99D" w14:textId="0836FB0C" w:rsidR="00755ED3" w:rsidRDefault="00755ED3" w:rsidP="00F2077C">
      <w:pPr>
        <w:numPr>
          <w:ilvl w:val="1"/>
          <w:numId w:val="30"/>
        </w:numPr>
        <w:tabs>
          <w:tab w:val="clear" w:pos="403"/>
        </w:tabs>
        <w:spacing w:after="15" w:line="248" w:lineRule="auto"/>
        <w:ind w:right="42"/>
        <w:jc w:val="left"/>
      </w:pPr>
      <w:r w:rsidRPr="00C26161">
        <w:rPr>
          <w:rFonts w:ascii="Consolas" w:hAnsi="Consolas" w:cs="Consolas"/>
          <w:color w:val="800000"/>
          <w:highlight w:val="white"/>
        </w:rPr>
        <w:t>"pattern"</w:t>
      </w:r>
      <w:r>
        <w:t xml:space="preserve"> keyword set to the value </w:t>
      </w:r>
      <w:r w:rsidR="00803FA5">
        <w:rPr>
          <w:rFonts w:ascii="Consolas" w:hAnsi="Consolas" w:cs="Consolas"/>
          <w:color w:val="000000"/>
          <w:highlight w:val="white"/>
        </w:rPr>
        <w:t>"^</w:t>
      </w:r>
      <w:r w:rsidR="00092F66" w:rsidRPr="00C757F8">
        <w:rPr>
          <w:rFonts w:ascii="Consolas" w:hAnsi="Consolas" w:cs="Consolas"/>
          <w:color w:val="000000"/>
          <w:highlight w:val="white"/>
        </w:rPr>
        <w:t>-?</w:t>
      </w:r>
      <w:r w:rsidR="00803FA5">
        <w:rPr>
          <w:rFonts w:ascii="Consolas" w:hAnsi="Consolas" w:cs="Consolas"/>
          <w:color w:val="000000"/>
          <w:highlight w:val="white"/>
        </w:rPr>
        <w:t>([1-9][0-9]{3</w:t>
      </w:r>
      <w:r w:rsidR="00B665E1">
        <w:rPr>
          <w:rFonts w:ascii="Consolas" w:hAnsi="Consolas" w:cs="Consolas"/>
          <w:color w:val="000000"/>
          <w:highlight w:val="white"/>
        </w:rPr>
        <w:t>,</w:t>
      </w:r>
      <w:r w:rsidR="00803FA5">
        <w:rPr>
          <w:rFonts w:ascii="Consolas" w:hAnsi="Consolas" w:cs="Consolas"/>
          <w:color w:val="000000"/>
          <w:highlight w:val="white"/>
        </w:rPr>
        <w:t>}|0[0-9]{3})-(0[1-9]|1[0-2])-(0[1-9]|[12][0-9]|3[01])</w:t>
      </w:r>
      <w:r w:rsidR="00531F80" w:rsidRPr="0027275F">
        <w:rPr>
          <w:rFonts w:ascii="Consolas" w:hAnsi="Consolas" w:cs="Consolas"/>
          <w:color w:val="000000"/>
          <w:highlight w:val="white"/>
        </w:rPr>
        <w:t>(Z|([+-](0[0-9]|1[0-3]):[0-5][0-9]|14:00))?</w:t>
      </w:r>
      <w:r w:rsidR="00803FA5">
        <w:rPr>
          <w:rFonts w:ascii="Consolas" w:hAnsi="Consolas" w:cs="Consolas"/>
          <w:color w:val="000000"/>
          <w:highlight w:val="white"/>
        </w:rPr>
        <w:t>$"</w:t>
      </w:r>
    </w:p>
    <w:p w14:paraId="5E46F4E7" w14:textId="77777777" w:rsidR="00E85DBD" w:rsidRDefault="00E85DBD" w:rsidP="003A55CA">
      <w:pPr>
        <w:tabs>
          <w:tab w:val="clear" w:pos="403"/>
        </w:tabs>
        <w:autoSpaceDE w:val="0"/>
        <w:autoSpaceDN w:val="0"/>
        <w:adjustRightInd w:val="0"/>
        <w:spacing w:after="0" w:line="240" w:lineRule="auto"/>
        <w:ind w:right="1734"/>
        <w:jc w:val="left"/>
      </w:pPr>
    </w:p>
    <w:p w14:paraId="50A93AD6" w14:textId="21788FA3" w:rsidR="00E85DBD" w:rsidRDefault="00E85DBD" w:rsidP="003B3C35">
      <w:pPr>
        <w:rPr>
          <w:lang w:eastAsia="ja-JP"/>
        </w:rPr>
      </w:pPr>
      <w:r>
        <w:t>Example</w:t>
      </w:r>
      <w:r w:rsidR="000F2956">
        <w:rPr>
          <w:lang w:eastAsia="ja-JP"/>
        </w:rPr>
        <w:t xml:space="preserve"> </w:t>
      </w:r>
      <w:r w:rsidR="00DE41C7">
        <w:rPr>
          <w:lang w:eastAsia="ja-JP"/>
        </w:rPr>
        <w:t xml:space="preserve">representation </w:t>
      </w:r>
      <w:r w:rsidR="00EE5B67">
        <w:rPr>
          <w:lang w:eastAsia="ja-JP"/>
        </w:rPr>
        <w:t>of</w:t>
      </w:r>
      <w:r w:rsidR="006E5D7E">
        <w:rPr>
          <w:lang w:eastAsia="ja-JP"/>
        </w:rPr>
        <w:t xml:space="preserve"> the </w:t>
      </w:r>
      <w:r w:rsidR="000F2956">
        <w:rPr>
          <w:lang w:eastAsia="ja-JP"/>
        </w:rPr>
        <w:t xml:space="preserve">datatype </w:t>
      </w:r>
      <w:r w:rsidR="00EE5B67">
        <w:rPr>
          <w:lang w:eastAsia="ja-JP"/>
        </w:rPr>
        <w:t>ISODate:</w:t>
      </w:r>
    </w:p>
    <w:p w14:paraId="1684BEEC" w14:textId="77777777" w:rsidR="00D33DC7" w:rsidRPr="003B3C35" w:rsidRDefault="00D33DC7" w:rsidP="00D33DC7">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"ISODate"</w:t>
      </w:r>
      <w:r w:rsidRPr="003B3C35">
        <w:rPr>
          <w:rFonts w:ascii="Consolas" w:hAnsi="Consolas" w:cs="Consolas"/>
          <w:color w:val="000000"/>
          <w:sz w:val="20"/>
          <w:szCs w:val="20"/>
          <w:highlight w:val="white"/>
        </w:rPr>
        <w:t>: {</w:t>
      </w:r>
    </w:p>
    <w:p w14:paraId="10732E91" w14:textId="2C102CF0" w:rsidR="00D33DC7" w:rsidRPr="003B3C35" w:rsidRDefault="00D33DC7" w:rsidP="00803FA5">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"type"</w:t>
      </w:r>
      <w:r w:rsidRPr="003B3C35">
        <w:rPr>
          <w:rFonts w:ascii="Consolas" w:hAnsi="Consolas" w:cs="Consolas"/>
          <w:color w:val="000000"/>
          <w:sz w:val="20"/>
          <w:szCs w:val="20"/>
          <w:highlight w:val="white"/>
        </w:rPr>
        <w:t>: "string",</w:t>
      </w:r>
    </w:p>
    <w:p w14:paraId="4EF58DA1" w14:textId="591CB46D" w:rsidR="00971934" w:rsidRPr="003B3C35" w:rsidRDefault="00D33DC7" w:rsidP="00D33DC7">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"pattern"</w:t>
      </w:r>
      <w:r w:rsidRPr="003B3C35">
        <w:rPr>
          <w:rFonts w:ascii="Consolas" w:hAnsi="Consolas" w:cs="Consolas"/>
          <w:color w:val="000000"/>
          <w:sz w:val="20"/>
          <w:szCs w:val="20"/>
          <w:highlight w:val="white"/>
        </w:rPr>
        <w:t>: "^</w:t>
      </w:r>
      <w:r w:rsidR="00AF3B7D" w:rsidRPr="003B3C35">
        <w:rPr>
          <w:rFonts w:ascii="Consolas" w:hAnsi="Consolas" w:cs="Consolas"/>
          <w:color w:val="000000"/>
          <w:sz w:val="20"/>
          <w:szCs w:val="20"/>
          <w:highlight w:val="white"/>
        </w:rPr>
        <w:t>-?</w:t>
      </w:r>
      <w:r w:rsidRPr="003B3C35">
        <w:rPr>
          <w:rFonts w:ascii="Consolas" w:hAnsi="Consolas" w:cs="Consolas"/>
          <w:color w:val="000000"/>
          <w:sz w:val="20"/>
          <w:szCs w:val="20"/>
          <w:highlight w:val="white"/>
        </w:rPr>
        <w:t>([1-9][0-9]{3</w:t>
      </w:r>
      <w:r w:rsidR="00525457" w:rsidRPr="003B3C35">
        <w:rPr>
          <w:rFonts w:ascii="Consolas" w:hAnsi="Consolas" w:cs="Consolas"/>
          <w:color w:val="000000"/>
          <w:sz w:val="20"/>
          <w:szCs w:val="20"/>
          <w:highlight w:val="white"/>
        </w:rPr>
        <w:t>,</w:t>
      </w:r>
      <w:r w:rsidRPr="003B3C35">
        <w:rPr>
          <w:rFonts w:ascii="Consolas" w:hAnsi="Consolas" w:cs="Consolas"/>
          <w:color w:val="000000"/>
          <w:sz w:val="20"/>
          <w:szCs w:val="20"/>
          <w:highlight w:val="white"/>
        </w:rPr>
        <w:t>}|0[0-9]{3})-(0[1-9]|1[0-2])-(0[1-9]|[12][0-9]|3[01])</w:t>
      </w:r>
      <w:r w:rsidR="0027275F" w:rsidRPr="003B3C35">
        <w:rPr>
          <w:rFonts w:ascii="Consolas" w:hAnsi="Consolas" w:cs="Consolas"/>
          <w:color w:val="000000"/>
          <w:sz w:val="20"/>
          <w:szCs w:val="20"/>
          <w:highlight w:val="white"/>
        </w:rPr>
        <w:t>(Z|([+-](0[0-9]|1[0-3]):[0-5][0-9]|14:00))?</w:t>
      </w:r>
      <w:r w:rsidRPr="003B3C35">
        <w:rPr>
          <w:rFonts w:ascii="Consolas" w:hAnsi="Consolas" w:cs="Consolas"/>
          <w:color w:val="000000"/>
          <w:sz w:val="20"/>
          <w:szCs w:val="20"/>
          <w:highlight w:val="white"/>
        </w:rPr>
        <w:t>$"</w:t>
      </w:r>
      <w:r w:rsidR="00971934" w:rsidRPr="003B3C35">
        <w:rPr>
          <w:rFonts w:ascii="Consolas" w:hAnsi="Consolas" w:cs="Consolas"/>
          <w:color w:val="000000"/>
          <w:sz w:val="20"/>
          <w:szCs w:val="20"/>
          <w:highlight w:val="white"/>
        </w:rPr>
        <w:t>,</w:t>
      </w:r>
    </w:p>
    <w:p w14:paraId="1793AC28" w14:textId="77777777" w:rsidR="00F33593" w:rsidRPr="003B3C35" w:rsidRDefault="00971934" w:rsidP="00F33593">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 xml:space="preserve">  "description"</w:t>
      </w:r>
      <w:r w:rsidRPr="003B3C35">
        <w:rPr>
          <w:rFonts w:ascii="Consolas" w:hAnsi="Consolas" w:cs="Consolas"/>
          <w:color w:val="0000FF"/>
          <w:sz w:val="20"/>
          <w:szCs w:val="20"/>
          <w:highlight w:val="white"/>
        </w:rPr>
        <w:t>:</w:t>
      </w:r>
      <w:r w:rsidRPr="003B3C35">
        <w:rPr>
          <w:rFonts w:ascii="Consolas" w:hAnsi="Consolas" w:cs="Consolas"/>
          <w:color w:val="000000"/>
          <w:sz w:val="20"/>
          <w:szCs w:val="20"/>
          <w:highlight w:val="white"/>
        </w:rPr>
        <w:t xml:space="preserve"> "</w:t>
      </w:r>
      <w:r w:rsidR="00F33593" w:rsidRPr="003B3C35">
        <w:rPr>
          <w:rFonts w:ascii="Consolas" w:hAnsi="Consolas" w:cs="Consolas"/>
          <w:color w:val="000000"/>
          <w:sz w:val="20"/>
          <w:szCs w:val="20"/>
          <w:highlight w:val="white"/>
        </w:rPr>
        <w:t>A particular point in the progression of time defined …"</w:t>
      </w:r>
      <w:r w:rsidR="00F33593" w:rsidRPr="003B3C35">
        <w:rPr>
          <w:rFonts w:ascii="Consolas" w:hAnsi="Consolas" w:cs="Consolas"/>
          <w:color w:val="0000FF"/>
          <w:sz w:val="20"/>
          <w:szCs w:val="20"/>
          <w:highlight w:val="white"/>
        </w:rPr>
        <w:t>,</w:t>
      </w:r>
    </w:p>
    <w:p w14:paraId="0EF57146" w14:textId="4D031883" w:rsidR="00971934" w:rsidRPr="003B3C35" w:rsidRDefault="00971934" w:rsidP="00D33DC7">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 xml:space="preserve">  "$anchor"</w:t>
      </w:r>
      <w:r w:rsidRPr="003B3C35">
        <w:rPr>
          <w:rFonts w:ascii="Consolas" w:hAnsi="Consolas" w:cs="Consolas"/>
          <w:color w:val="0000FF"/>
          <w:sz w:val="20"/>
          <w:szCs w:val="20"/>
          <w:highlight w:val="white"/>
        </w:rPr>
        <w:t>:</w:t>
      </w:r>
      <w:r w:rsidRPr="003B3C35">
        <w:rPr>
          <w:rFonts w:ascii="Consolas" w:hAnsi="Consolas" w:cs="Consolas"/>
          <w:color w:val="000000"/>
          <w:sz w:val="20"/>
          <w:szCs w:val="20"/>
          <w:highlight w:val="white"/>
        </w:rPr>
        <w:t xml:space="preserve"> "</w:t>
      </w:r>
      <w:r w:rsidR="00034332" w:rsidRPr="003B3C35">
        <w:rPr>
          <w:rFonts w:ascii="Consolas" w:hAnsi="Consolas" w:cs="Consolas"/>
          <w:color w:val="000000"/>
          <w:sz w:val="20"/>
          <w:szCs w:val="20"/>
        </w:rPr>
        <w:t>ISODate</w:t>
      </w:r>
      <w:r w:rsidRPr="003B3C35">
        <w:rPr>
          <w:rFonts w:ascii="Consolas" w:hAnsi="Consolas" w:cs="Consolas"/>
          <w:color w:val="000000"/>
          <w:sz w:val="20"/>
          <w:szCs w:val="20"/>
          <w:highlight w:val="white"/>
        </w:rPr>
        <w:t>"</w:t>
      </w:r>
    </w:p>
    <w:p w14:paraId="2F791896" w14:textId="499A1DD1" w:rsidR="009600D3" w:rsidRPr="003B3C35" w:rsidRDefault="00D33DC7" w:rsidP="00D33DC7">
      <w:pPr>
        <w:tabs>
          <w:tab w:val="clear" w:pos="403"/>
        </w:tabs>
        <w:autoSpaceDE w:val="0"/>
        <w:autoSpaceDN w:val="0"/>
        <w:adjustRightInd w:val="0"/>
        <w:spacing w:after="0" w:line="240" w:lineRule="auto"/>
        <w:jc w:val="left"/>
        <w:rPr>
          <w:rFonts w:ascii="Consolas" w:hAnsi="Consolas" w:cs="Consolas"/>
          <w:color w:val="000000"/>
          <w:sz w:val="20"/>
          <w:szCs w:val="20"/>
        </w:rPr>
      </w:pPr>
      <w:r w:rsidRPr="003B3C35">
        <w:rPr>
          <w:rFonts w:ascii="Consolas" w:hAnsi="Consolas" w:cs="Consolas"/>
          <w:color w:val="000000"/>
          <w:sz w:val="20"/>
          <w:szCs w:val="20"/>
          <w:highlight w:val="white"/>
        </w:rPr>
        <w:t>}</w:t>
      </w:r>
    </w:p>
    <w:p w14:paraId="0F7732B1" w14:textId="77777777" w:rsidR="00D33DC7" w:rsidRPr="0028428E" w:rsidRDefault="00D33DC7" w:rsidP="00D33DC7">
      <w:pPr>
        <w:tabs>
          <w:tab w:val="clear" w:pos="403"/>
        </w:tabs>
        <w:autoSpaceDE w:val="0"/>
        <w:autoSpaceDN w:val="0"/>
        <w:adjustRightInd w:val="0"/>
        <w:spacing w:after="0" w:line="240" w:lineRule="auto"/>
        <w:jc w:val="left"/>
        <w:rPr>
          <w:rFonts w:ascii="Consolas" w:hAnsi="Consolas" w:cs="Consolas"/>
          <w:color w:val="000000"/>
        </w:rPr>
      </w:pPr>
    </w:p>
    <w:p w14:paraId="5D79EE31" w14:textId="0F7D8096" w:rsidR="00744EB4" w:rsidRPr="0028428E" w:rsidRDefault="00744EB4" w:rsidP="003A55CA">
      <w:pPr>
        <w:pStyle w:val="Heading2"/>
      </w:pPr>
      <w:bookmarkStart w:id="123" w:name="_Toc193447717"/>
      <w:r w:rsidRPr="0028428E">
        <w:t>Time</w:t>
      </w:r>
      <w:bookmarkEnd w:id="123"/>
    </w:p>
    <w:p w14:paraId="64AC55AB" w14:textId="39721A28" w:rsidR="00657963" w:rsidRDefault="00657963" w:rsidP="00657963">
      <w:pPr>
        <w:jc w:val="left"/>
      </w:pPr>
      <w:r>
        <w:t>DataType Time is transformed into a JSON object with the following properties:</w:t>
      </w:r>
    </w:p>
    <w:p w14:paraId="425F6334" w14:textId="4D65C423" w:rsidR="00657963" w:rsidRDefault="00657963" w:rsidP="00F2077C">
      <w:pPr>
        <w:numPr>
          <w:ilvl w:val="0"/>
          <w:numId w:val="31"/>
        </w:numPr>
        <w:tabs>
          <w:tab w:val="clear" w:pos="403"/>
        </w:tabs>
        <w:spacing w:after="15" w:line="248" w:lineRule="auto"/>
        <w:ind w:right="1734"/>
        <w:jc w:val="left"/>
      </w:pPr>
      <w:r w:rsidRPr="00511394">
        <w:t>Name</w:t>
      </w:r>
      <w:r>
        <w:t xml:space="preserve"> property of the Time with an object comprising the following properties:</w:t>
      </w:r>
    </w:p>
    <w:p w14:paraId="66A615FE" w14:textId="4ADAD782" w:rsidR="00657963" w:rsidRPr="008527B7" w:rsidRDefault="00657963" w:rsidP="00F2077C">
      <w:pPr>
        <w:numPr>
          <w:ilvl w:val="1"/>
          <w:numId w:val="31"/>
        </w:numPr>
        <w:tabs>
          <w:tab w:val="clear" w:pos="403"/>
        </w:tabs>
        <w:spacing w:after="15" w:line="248" w:lineRule="auto"/>
        <w:ind w:right="42"/>
        <w:jc w:val="left"/>
      </w:pPr>
      <w:r w:rsidRPr="00511394">
        <w:rPr>
          <w:rFonts w:ascii="Consolas" w:eastAsia="Consolas" w:hAnsi="Consolas" w:cs="Consolas"/>
          <w:color w:val="800000"/>
        </w:rPr>
        <w:t>"type"</w:t>
      </w:r>
      <w:r w:rsidRPr="00511394">
        <w:t xml:space="preserve"> </w:t>
      </w:r>
      <w:r>
        <w:t>keyword set to the value</w:t>
      </w:r>
      <w:r w:rsidRPr="00511394">
        <w:t xml:space="preserve"> </w:t>
      </w:r>
      <w:r>
        <w:rPr>
          <w:rFonts w:ascii="Consolas" w:hAnsi="Consolas" w:cs="Consolas"/>
          <w:color w:val="000000"/>
          <w:highlight w:val="white"/>
        </w:rPr>
        <w:t>"string"</w:t>
      </w:r>
    </w:p>
    <w:p w14:paraId="5DC7D2A8" w14:textId="3BDF8C38" w:rsidR="008527B7" w:rsidRDefault="008527B7" w:rsidP="00F2077C">
      <w:pPr>
        <w:numPr>
          <w:ilvl w:val="1"/>
          <w:numId w:val="31"/>
        </w:numPr>
        <w:tabs>
          <w:tab w:val="clear" w:pos="403"/>
        </w:tabs>
        <w:spacing w:after="15" w:line="248" w:lineRule="auto"/>
        <w:ind w:right="42"/>
        <w:jc w:val="left"/>
      </w:pPr>
      <w:r w:rsidRPr="00BA1563">
        <w:rPr>
          <w:rFonts w:ascii="Consolas" w:hAnsi="Consolas" w:cs="Consolas"/>
          <w:color w:val="800000"/>
          <w:highlight w:val="white"/>
        </w:rPr>
        <w:t>"pattern"</w:t>
      </w:r>
      <w:r>
        <w:t xml:space="preserve"> keyword set to the value </w:t>
      </w:r>
      <w:r w:rsidR="00F34ABF">
        <w:rPr>
          <w:rFonts w:ascii="Consolas" w:hAnsi="Consolas" w:cs="Consolas"/>
          <w:color w:val="000000"/>
          <w:highlight w:val="white"/>
        </w:rPr>
        <w:t>"^(([01][0-9]|2[0-3]):[0-5][0-9]:[0-5][0-9](</w:t>
      </w:r>
      <w:r w:rsidR="004D5AA6">
        <w:rPr>
          <w:rFonts w:ascii="Courier New" w:hAnsi="Courier New" w:cs="Courier New"/>
          <w:b/>
          <w:bCs/>
          <w:color w:val="0000FF"/>
          <w:sz w:val="20"/>
          <w:szCs w:val="20"/>
          <w:highlight w:val="white"/>
        </w:rPr>
        <w:t>[.]</w:t>
      </w:r>
      <w:r w:rsidR="00F34ABF">
        <w:rPr>
          <w:rFonts w:ascii="Consolas" w:hAnsi="Consolas" w:cs="Consolas"/>
          <w:color w:val="000000"/>
          <w:highlight w:val="white"/>
        </w:rPr>
        <w:t>[0-9]+)?|(24:00:00(</w:t>
      </w:r>
      <w:r w:rsidR="004D5AA6">
        <w:rPr>
          <w:rFonts w:ascii="Courier New" w:hAnsi="Courier New" w:cs="Courier New"/>
          <w:b/>
          <w:bCs/>
          <w:color w:val="0000FF"/>
          <w:sz w:val="20"/>
          <w:szCs w:val="20"/>
          <w:highlight w:val="white"/>
        </w:rPr>
        <w:t>[.]</w:t>
      </w:r>
      <w:r w:rsidR="00F34ABF">
        <w:rPr>
          <w:rFonts w:ascii="Consolas" w:hAnsi="Consolas" w:cs="Consolas"/>
          <w:color w:val="000000"/>
          <w:highlight w:val="white"/>
        </w:rPr>
        <w:t>0+)?))(Z|([+-](0[0-9]|1[0-3]):[0-5][0-9]|14:00))?$"</w:t>
      </w:r>
    </w:p>
    <w:p w14:paraId="2CD34970" w14:textId="77777777" w:rsidR="00BA1563" w:rsidRDefault="00BA1563" w:rsidP="00BA1563">
      <w:pPr>
        <w:tabs>
          <w:tab w:val="clear" w:pos="403"/>
        </w:tabs>
        <w:autoSpaceDE w:val="0"/>
        <w:autoSpaceDN w:val="0"/>
        <w:adjustRightInd w:val="0"/>
        <w:spacing w:after="0" w:line="240" w:lineRule="auto"/>
        <w:ind w:left="360" w:right="1734"/>
        <w:jc w:val="left"/>
      </w:pPr>
    </w:p>
    <w:p w14:paraId="054AD902" w14:textId="0AFEFFF2" w:rsidR="00AB3B6C" w:rsidRDefault="00AB3B6C" w:rsidP="00AB3B6C">
      <w:pPr>
        <w:rPr>
          <w:lang w:eastAsia="ja-JP"/>
        </w:rPr>
      </w:pPr>
      <w:r>
        <w:t>Example</w:t>
      </w:r>
      <w:r w:rsidR="00DE41C7">
        <w:rPr>
          <w:lang w:eastAsia="ja-JP"/>
        </w:rPr>
        <w:t xml:space="preserve"> representation </w:t>
      </w:r>
      <w:r>
        <w:rPr>
          <w:lang w:eastAsia="ja-JP"/>
        </w:rPr>
        <w:t>of</w:t>
      </w:r>
      <w:r w:rsidR="00657963">
        <w:rPr>
          <w:lang w:eastAsia="ja-JP"/>
        </w:rPr>
        <w:t xml:space="preserve"> the </w:t>
      </w:r>
      <w:r w:rsidR="000F2956">
        <w:rPr>
          <w:lang w:eastAsia="ja-JP"/>
        </w:rPr>
        <w:t xml:space="preserve">datatype </w:t>
      </w:r>
      <w:r>
        <w:rPr>
          <w:lang w:eastAsia="ja-JP"/>
        </w:rPr>
        <w:t>ISOTime:</w:t>
      </w:r>
    </w:p>
    <w:p w14:paraId="319816D3" w14:textId="77777777" w:rsidR="00E17721" w:rsidRPr="003B3C35" w:rsidRDefault="00E17721" w:rsidP="00E17721">
      <w:pPr>
        <w:tabs>
          <w:tab w:val="clear" w:pos="403"/>
        </w:tabs>
        <w:autoSpaceDE w:val="0"/>
        <w:autoSpaceDN w:val="0"/>
        <w:adjustRightInd w:val="0"/>
        <w:spacing w:after="0" w:line="240" w:lineRule="auto"/>
        <w:jc w:val="left"/>
        <w:rPr>
          <w:rFonts w:ascii="Consolas" w:hAnsi="Consolas" w:cs="Consolas"/>
          <w:color w:val="000000"/>
          <w:sz w:val="20"/>
          <w:highlight w:val="white"/>
        </w:rPr>
      </w:pPr>
      <w:r w:rsidRPr="003B3C35">
        <w:rPr>
          <w:rFonts w:ascii="Consolas" w:hAnsi="Consolas" w:cs="Consolas"/>
          <w:color w:val="800000"/>
          <w:sz w:val="20"/>
          <w:highlight w:val="white"/>
        </w:rPr>
        <w:t>"ISOTime"</w:t>
      </w:r>
      <w:r w:rsidRPr="003B3C35">
        <w:rPr>
          <w:rFonts w:ascii="Consolas" w:hAnsi="Consolas" w:cs="Consolas"/>
          <w:color w:val="000000"/>
          <w:sz w:val="20"/>
          <w:highlight w:val="white"/>
        </w:rPr>
        <w:t>: {</w:t>
      </w:r>
    </w:p>
    <w:p w14:paraId="32B05A6F" w14:textId="77777777" w:rsidR="00E17721" w:rsidRPr="003B3C35" w:rsidRDefault="00E17721" w:rsidP="00E17721">
      <w:pPr>
        <w:tabs>
          <w:tab w:val="clear" w:pos="403"/>
        </w:tabs>
        <w:autoSpaceDE w:val="0"/>
        <w:autoSpaceDN w:val="0"/>
        <w:adjustRightInd w:val="0"/>
        <w:spacing w:after="0" w:line="240" w:lineRule="auto"/>
        <w:jc w:val="left"/>
        <w:rPr>
          <w:rFonts w:ascii="Consolas" w:hAnsi="Consolas" w:cs="Consolas"/>
          <w:color w:val="000000"/>
          <w:sz w:val="20"/>
          <w:highlight w:val="white"/>
        </w:rPr>
      </w:pPr>
      <w:r w:rsidRPr="003B3C35">
        <w:rPr>
          <w:rFonts w:ascii="Consolas" w:hAnsi="Consolas" w:cs="Consolas"/>
          <w:color w:val="000000"/>
          <w:sz w:val="20"/>
          <w:highlight w:val="white"/>
        </w:rPr>
        <w:t xml:space="preserve">  </w:t>
      </w:r>
      <w:r w:rsidRPr="003B3C35">
        <w:rPr>
          <w:rFonts w:ascii="Consolas" w:hAnsi="Consolas" w:cs="Consolas"/>
          <w:color w:val="800000"/>
          <w:sz w:val="20"/>
          <w:highlight w:val="white"/>
        </w:rPr>
        <w:t>"type"</w:t>
      </w:r>
      <w:r w:rsidRPr="003B3C35">
        <w:rPr>
          <w:rFonts w:ascii="Consolas" w:hAnsi="Consolas" w:cs="Consolas"/>
          <w:color w:val="000000"/>
          <w:sz w:val="20"/>
          <w:highlight w:val="white"/>
        </w:rPr>
        <w:t>: "string",</w:t>
      </w:r>
    </w:p>
    <w:p w14:paraId="328A11E1" w14:textId="77DBAA59" w:rsidR="00E17721" w:rsidRPr="003B3C35" w:rsidRDefault="00E17721" w:rsidP="00E17721">
      <w:pPr>
        <w:tabs>
          <w:tab w:val="clear" w:pos="403"/>
        </w:tabs>
        <w:autoSpaceDE w:val="0"/>
        <w:autoSpaceDN w:val="0"/>
        <w:adjustRightInd w:val="0"/>
        <w:spacing w:after="0" w:line="240" w:lineRule="auto"/>
        <w:jc w:val="left"/>
        <w:rPr>
          <w:rFonts w:ascii="Consolas" w:hAnsi="Consolas" w:cs="Consolas"/>
          <w:color w:val="000000"/>
          <w:sz w:val="20"/>
          <w:highlight w:val="white"/>
        </w:rPr>
      </w:pPr>
      <w:r w:rsidRPr="003B3C35">
        <w:rPr>
          <w:rFonts w:ascii="Consolas" w:hAnsi="Consolas" w:cs="Consolas"/>
          <w:color w:val="000000"/>
          <w:sz w:val="20"/>
          <w:highlight w:val="white"/>
        </w:rPr>
        <w:t xml:space="preserve">  </w:t>
      </w:r>
      <w:r w:rsidRPr="003B3C35">
        <w:rPr>
          <w:rFonts w:ascii="Consolas" w:hAnsi="Consolas" w:cs="Consolas"/>
          <w:color w:val="800000"/>
          <w:sz w:val="20"/>
          <w:highlight w:val="white"/>
        </w:rPr>
        <w:t>"pattern"</w:t>
      </w:r>
      <w:r w:rsidRPr="003B3C35">
        <w:rPr>
          <w:rFonts w:ascii="Consolas" w:hAnsi="Consolas" w:cs="Consolas"/>
          <w:color w:val="000000"/>
          <w:sz w:val="20"/>
          <w:highlight w:val="white"/>
        </w:rPr>
        <w:t>: "^(([01][0-9]|2[0-3]):[0-5][0-9]:[0-5][0-9](</w:t>
      </w:r>
      <w:r w:rsidR="004D5AA6" w:rsidRPr="00537F47">
        <w:rPr>
          <w:rFonts w:ascii="Courier New" w:hAnsi="Courier New" w:cs="Courier New"/>
          <w:b/>
          <w:bCs/>
          <w:color w:val="0000FF"/>
          <w:sz w:val="20"/>
          <w:szCs w:val="20"/>
          <w:highlight w:val="white"/>
        </w:rPr>
        <w:t>[.]</w:t>
      </w:r>
      <w:r w:rsidRPr="003B3C35">
        <w:rPr>
          <w:rFonts w:ascii="Consolas" w:hAnsi="Consolas" w:cs="Consolas"/>
          <w:color w:val="000000"/>
          <w:sz w:val="20"/>
          <w:highlight w:val="white"/>
        </w:rPr>
        <w:t>[0-9]+)?|(24:00:00(</w:t>
      </w:r>
      <w:r w:rsidR="004D5AA6" w:rsidRPr="00537F47">
        <w:rPr>
          <w:rFonts w:ascii="Courier New" w:hAnsi="Courier New" w:cs="Courier New"/>
          <w:b/>
          <w:bCs/>
          <w:color w:val="0000FF"/>
          <w:sz w:val="20"/>
          <w:szCs w:val="20"/>
          <w:highlight w:val="white"/>
        </w:rPr>
        <w:t>[.]</w:t>
      </w:r>
      <w:r w:rsidRPr="003B3C35">
        <w:rPr>
          <w:rFonts w:ascii="Consolas" w:hAnsi="Consolas" w:cs="Consolas"/>
          <w:color w:val="000000"/>
          <w:sz w:val="20"/>
          <w:highlight w:val="white"/>
        </w:rPr>
        <w:t>0+)?))(Z|([+-](0[0-9]|1[0-3]):[0-5][0-9]|14:00))?$"</w:t>
      </w:r>
      <w:r w:rsidR="00971934" w:rsidRPr="003B3C35">
        <w:rPr>
          <w:rFonts w:ascii="Consolas" w:hAnsi="Consolas" w:cs="Consolas"/>
          <w:color w:val="000000"/>
          <w:sz w:val="20"/>
          <w:highlight w:val="white"/>
        </w:rPr>
        <w:t>,</w:t>
      </w:r>
    </w:p>
    <w:p w14:paraId="35D1E91C" w14:textId="77777777" w:rsidR="00D31B07" w:rsidRPr="003B3C35" w:rsidRDefault="00971934" w:rsidP="00D31B07">
      <w:pPr>
        <w:tabs>
          <w:tab w:val="clear" w:pos="403"/>
        </w:tabs>
        <w:autoSpaceDE w:val="0"/>
        <w:autoSpaceDN w:val="0"/>
        <w:adjustRightInd w:val="0"/>
        <w:spacing w:after="0" w:line="240" w:lineRule="auto"/>
        <w:jc w:val="left"/>
        <w:rPr>
          <w:rFonts w:ascii="Consolas" w:hAnsi="Consolas" w:cs="Consolas"/>
          <w:color w:val="000000"/>
          <w:sz w:val="20"/>
          <w:highlight w:val="white"/>
        </w:rPr>
      </w:pPr>
      <w:r w:rsidRPr="003B3C35">
        <w:rPr>
          <w:rFonts w:ascii="Consolas" w:hAnsi="Consolas" w:cs="Consolas"/>
          <w:color w:val="800000"/>
          <w:sz w:val="20"/>
          <w:highlight w:val="white"/>
        </w:rPr>
        <w:t xml:space="preserve">  "description"</w:t>
      </w:r>
      <w:r w:rsidRPr="003B3C35">
        <w:rPr>
          <w:rFonts w:ascii="Consolas" w:hAnsi="Consolas" w:cs="Consolas"/>
          <w:color w:val="0000FF"/>
          <w:sz w:val="20"/>
          <w:highlight w:val="white"/>
        </w:rPr>
        <w:t>:</w:t>
      </w:r>
      <w:r w:rsidRPr="003B3C35">
        <w:rPr>
          <w:rFonts w:ascii="Consolas" w:hAnsi="Consolas" w:cs="Consolas"/>
          <w:color w:val="000000"/>
          <w:sz w:val="20"/>
          <w:highlight w:val="white"/>
        </w:rPr>
        <w:t xml:space="preserve"> </w:t>
      </w:r>
      <w:r w:rsidR="00D31B07" w:rsidRPr="003B3C35">
        <w:rPr>
          <w:rFonts w:ascii="Consolas" w:hAnsi="Consolas" w:cs="Consolas"/>
          <w:color w:val="000000"/>
          <w:sz w:val="20"/>
          <w:highlight w:val="white"/>
        </w:rPr>
        <w:t>"A particular point in the progression of time defined …"</w:t>
      </w:r>
      <w:r w:rsidR="00D31B07" w:rsidRPr="003B3C35">
        <w:rPr>
          <w:rFonts w:ascii="Consolas" w:hAnsi="Consolas" w:cs="Consolas"/>
          <w:color w:val="0000FF"/>
          <w:sz w:val="20"/>
          <w:highlight w:val="white"/>
        </w:rPr>
        <w:t>,</w:t>
      </w:r>
    </w:p>
    <w:p w14:paraId="6B53B53B" w14:textId="75CCEC05" w:rsidR="00971934" w:rsidRPr="003B3C35" w:rsidRDefault="00971934" w:rsidP="00971934">
      <w:pPr>
        <w:tabs>
          <w:tab w:val="clear" w:pos="403"/>
        </w:tabs>
        <w:autoSpaceDE w:val="0"/>
        <w:autoSpaceDN w:val="0"/>
        <w:adjustRightInd w:val="0"/>
        <w:spacing w:after="0" w:line="240" w:lineRule="auto"/>
        <w:jc w:val="left"/>
        <w:rPr>
          <w:rFonts w:ascii="Consolas" w:hAnsi="Consolas" w:cs="Consolas"/>
          <w:color w:val="000000"/>
          <w:sz w:val="20"/>
        </w:rPr>
      </w:pPr>
      <w:r w:rsidRPr="003B3C35">
        <w:rPr>
          <w:rFonts w:ascii="Consolas" w:hAnsi="Consolas" w:cs="Consolas"/>
          <w:color w:val="800000"/>
          <w:sz w:val="20"/>
          <w:highlight w:val="white"/>
        </w:rPr>
        <w:t xml:space="preserve">  "$anchor"</w:t>
      </w:r>
      <w:r w:rsidRPr="003B3C35">
        <w:rPr>
          <w:rFonts w:ascii="Consolas" w:hAnsi="Consolas" w:cs="Consolas"/>
          <w:color w:val="0000FF"/>
          <w:sz w:val="20"/>
          <w:highlight w:val="white"/>
        </w:rPr>
        <w:t>:</w:t>
      </w:r>
      <w:r w:rsidRPr="003B3C35">
        <w:rPr>
          <w:rFonts w:ascii="Consolas" w:hAnsi="Consolas" w:cs="Consolas"/>
          <w:color w:val="000000"/>
          <w:sz w:val="20"/>
          <w:highlight w:val="white"/>
        </w:rPr>
        <w:t xml:space="preserve"> "ISOTime"</w:t>
      </w:r>
    </w:p>
    <w:p w14:paraId="6BD3FC54" w14:textId="75DCB3BF" w:rsidR="009600D3" w:rsidRPr="003B3C35" w:rsidRDefault="00E17721" w:rsidP="00E17721">
      <w:pPr>
        <w:tabs>
          <w:tab w:val="clear" w:pos="403"/>
        </w:tabs>
        <w:autoSpaceDE w:val="0"/>
        <w:autoSpaceDN w:val="0"/>
        <w:adjustRightInd w:val="0"/>
        <w:spacing w:after="0" w:line="240" w:lineRule="auto"/>
        <w:jc w:val="left"/>
        <w:rPr>
          <w:rFonts w:ascii="Consolas" w:hAnsi="Consolas" w:cs="Consolas"/>
          <w:color w:val="000000"/>
          <w:sz w:val="20"/>
          <w:highlight w:val="white"/>
        </w:rPr>
      </w:pPr>
      <w:r w:rsidRPr="003B3C35">
        <w:rPr>
          <w:rFonts w:ascii="Consolas" w:hAnsi="Consolas" w:cs="Consolas"/>
          <w:color w:val="000000"/>
          <w:sz w:val="20"/>
          <w:highlight w:val="white"/>
        </w:rPr>
        <w:t>}</w:t>
      </w:r>
    </w:p>
    <w:p w14:paraId="761B9B0A" w14:textId="77777777" w:rsidR="00E17721" w:rsidRPr="00AB3B6C" w:rsidRDefault="00E17721" w:rsidP="00E17721">
      <w:pPr>
        <w:tabs>
          <w:tab w:val="clear" w:pos="403"/>
        </w:tabs>
        <w:autoSpaceDE w:val="0"/>
        <w:autoSpaceDN w:val="0"/>
        <w:adjustRightInd w:val="0"/>
        <w:spacing w:after="0" w:line="240" w:lineRule="auto"/>
        <w:jc w:val="left"/>
        <w:rPr>
          <w:rFonts w:ascii="Consolas" w:hAnsi="Consolas" w:cs="Consolas"/>
          <w:color w:val="000000"/>
          <w:highlight w:val="white"/>
        </w:rPr>
      </w:pPr>
    </w:p>
    <w:p w14:paraId="5970B2C4" w14:textId="77777777" w:rsidR="00537F47" w:rsidRDefault="00537F47">
      <w:pPr>
        <w:tabs>
          <w:tab w:val="clear" w:pos="403"/>
        </w:tabs>
        <w:spacing w:after="0" w:line="240" w:lineRule="auto"/>
        <w:jc w:val="left"/>
        <w:rPr>
          <w:rFonts w:eastAsia="MS Mincho"/>
          <w:b/>
          <w:sz w:val="24"/>
          <w:lang w:eastAsia="ja-JP"/>
        </w:rPr>
      </w:pPr>
      <w:r>
        <w:br w:type="page"/>
      </w:r>
    </w:p>
    <w:p w14:paraId="6FC806FE" w14:textId="699021E1" w:rsidR="00744EB4" w:rsidRDefault="00744EB4" w:rsidP="003A55CA">
      <w:pPr>
        <w:pStyle w:val="Heading2"/>
      </w:pPr>
      <w:bookmarkStart w:id="124" w:name="_Toc193447718"/>
      <w:r w:rsidRPr="00511394">
        <w:lastRenderedPageBreak/>
        <w:t>YearMonth</w:t>
      </w:r>
      <w:bookmarkEnd w:id="124"/>
    </w:p>
    <w:p w14:paraId="635222C5" w14:textId="27A75C3C" w:rsidR="00377C8B" w:rsidRDefault="00377C8B" w:rsidP="00377C8B">
      <w:pPr>
        <w:jc w:val="left"/>
      </w:pPr>
      <w:r>
        <w:t xml:space="preserve">DataType </w:t>
      </w:r>
      <w:r w:rsidR="00B13960">
        <w:t>YearMonth</w:t>
      </w:r>
      <w:r>
        <w:t xml:space="preserve"> is transformed into a JSON object with the following properties:</w:t>
      </w:r>
    </w:p>
    <w:p w14:paraId="610CD6A0" w14:textId="71A758E9" w:rsidR="00377C8B" w:rsidRDefault="00D97007" w:rsidP="00F2077C">
      <w:pPr>
        <w:numPr>
          <w:ilvl w:val="0"/>
          <w:numId w:val="29"/>
        </w:numPr>
        <w:tabs>
          <w:tab w:val="clear" w:pos="403"/>
        </w:tabs>
        <w:spacing w:after="15" w:line="248" w:lineRule="auto"/>
        <w:ind w:right="1734"/>
        <w:jc w:val="left"/>
      </w:pPr>
      <w:r>
        <w:t>Name propert</w:t>
      </w:r>
      <w:r w:rsidR="0069671C">
        <w:t>y of the Y</w:t>
      </w:r>
      <w:r w:rsidR="00377C8B">
        <w:t>earMonth</w:t>
      </w:r>
      <w:r w:rsidR="00377C8B" w:rsidRPr="00511394">
        <w:t xml:space="preserve"> </w:t>
      </w:r>
      <w:r w:rsidR="0069671C">
        <w:t>with an object comprising the following properties:</w:t>
      </w:r>
      <w:r w:rsidR="00377C8B" w:rsidRPr="00511394">
        <w:t xml:space="preserve"> </w:t>
      </w:r>
    </w:p>
    <w:p w14:paraId="3C835465" w14:textId="77777777" w:rsidR="00E719DF" w:rsidRDefault="00E719DF" w:rsidP="00F2077C">
      <w:pPr>
        <w:numPr>
          <w:ilvl w:val="1"/>
          <w:numId w:val="29"/>
        </w:numPr>
        <w:tabs>
          <w:tab w:val="clear" w:pos="403"/>
        </w:tabs>
        <w:spacing w:after="15" w:line="248" w:lineRule="auto"/>
        <w:ind w:right="42"/>
        <w:jc w:val="left"/>
      </w:pPr>
      <w:r w:rsidRPr="00511394">
        <w:rPr>
          <w:rFonts w:ascii="Consolas" w:eastAsia="Consolas" w:hAnsi="Consolas" w:cs="Consolas"/>
          <w:color w:val="800000"/>
        </w:rPr>
        <w:t>"type"</w:t>
      </w:r>
      <w:r w:rsidRPr="00511394">
        <w:t xml:space="preserve"> </w:t>
      </w:r>
      <w:r>
        <w:t>keyword set to the value</w:t>
      </w:r>
      <w:r w:rsidRPr="00511394">
        <w:t xml:space="preserve"> </w:t>
      </w:r>
      <w:r>
        <w:rPr>
          <w:rFonts w:ascii="Consolas" w:hAnsi="Consolas" w:cs="Consolas"/>
          <w:color w:val="000000"/>
          <w:highlight w:val="white"/>
        </w:rPr>
        <w:t>"string"</w:t>
      </w:r>
      <w:r w:rsidRPr="00511394">
        <w:t xml:space="preserve"> </w:t>
      </w:r>
    </w:p>
    <w:p w14:paraId="499138E3" w14:textId="7277469C" w:rsidR="00377C8B" w:rsidRPr="00BA1563" w:rsidRDefault="00377C8B" w:rsidP="00F2077C">
      <w:pPr>
        <w:numPr>
          <w:ilvl w:val="1"/>
          <w:numId w:val="29"/>
        </w:numPr>
        <w:tabs>
          <w:tab w:val="clear" w:pos="403"/>
        </w:tabs>
        <w:autoSpaceDE w:val="0"/>
        <w:autoSpaceDN w:val="0"/>
        <w:adjustRightInd w:val="0"/>
        <w:spacing w:after="0" w:line="240" w:lineRule="auto"/>
        <w:ind w:right="1734"/>
        <w:jc w:val="left"/>
      </w:pPr>
      <w:r w:rsidRPr="00BA1563">
        <w:rPr>
          <w:rFonts w:ascii="Consolas" w:hAnsi="Consolas" w:cs="Consolas"/>
          <w:color w:val="800000"/>
          <w:highlight w:val="white"/>
        </w:rPr>
        <w:t>"pattern"</w:t>
      </w:r>
      <w:r w:rsidR="00E719DF">
        <w:t xml:space="preserve"> </w:t>
      </w:r>
      <w:r w:rsidR="00B02D7E">
        <w:t xml:space="preserve">keyword set to the value </w:t>
      </w:r>
      <w:r w:rsidR="00FB2107">
        <w:rPr>
          <w:rFonts w:ascii="Consolas" w:hAnsi="Consolas" w:cs="Consolas"/>
          <w:color w:val="000000"/>
          <w:highlight w:val="white"/>
        </w:rPr>
        <w:t>"^</w:t>
      </w:r>
      <w:r w:rsidR="009B08C9" w:rsidRPr="00C757F8">
        <w:rPr>
          <w:rFonts w:ascii="Consolas" w:hAnsi="Consolas" w:cs="Consolas"/>
          <w:color w:val="000000"/>
          <w:highlight w:val="white"/>
        </w:rPr>
        <w:t>-?</w:t>
      </w:r>
      <w:r w:rsidR="00FB2107">
        <w:rPr>
          <w:rFonts w:ascii="Consolas" w:hAnsi="Consolas" w:cs="Consolas"/>
          <w:color w:val="000000"/>
          <w:highlight w:val="white"/>
        </w:rPr>
        <w:t>([1-9][0-9]{3,})-(0[1-9]|1[0-2])</w:t>
      </w:r>
      <w:r w:rsidR="0027275F" w:rsidRPr="0027275F">
        <w:rPr>
          <w:rFonts w:ascii="Consolas" w:hAnsi="Consolas" w:cs="Consolas"/>
          <w:color w:val="000000"/>
          <w:highlight w:val="white"/>
        </w:rPr>
        <w:t>(Z|([+-](0[0-9]|1[0-3]):[0-5][0-9]|14:00))?</w:t>
      </w:r>
      <w:r w:rsidR="00FB2107">
        <w:rPr>
          <w:rFonts w:ascii="Consolas" w:hAnsi="Consolas" w:cs="Consolas"/>
          <w:color w:val="000000"/>
          <w:highlight w:val="white"/>
        </w:rPr>
        <w:t>$"</w:t>
      </w:r>
    </w:p>
    <w:p w14:paraId="4832E398" w14:textId="77777777" w:rsidR="00377C8B" w:rsidRPr="00377C8B" w:rsidRDefault="00377C8B" w:rsidP="00377C8B">
      <w:pPr>
        <w:rPr>
          <w:lang w:eastAsia="ja-JP"/>
        </w:rPr>
      </w:pPr>
    </w:p>
    <w:p w14:paraId="73550879" w14:textId="3C2A90B2" w:rsidR="005C795E" w:rsidRDefault="005C795E" w:rsidP="005C795E">
      <w:pPr>
        <w:rPr>
          <w:lang w:eastAsia="ja-JP"/>
        </w:rPr>
      </w:pPr>
      <w:r>
        <w:t>Example</w:t>
      </w:r>
      <w:r w:rsidR="00DE41C7">
        <w:rPr>
          <w:lang w:eastAsia="ja-JP"/>
        </w:rPr>
        <w:t xml:space="preserve"> representation </w:t>
      </w:r>
      <w:r w:rsidR="00E55FB5">
        <w:rPr>
          <w:lang w:eastAsia="ja-JP"/>
        </w:rPr>
        <w:t xml:space="preserve">of the </w:t>
      </w:r>
      <w:r w:rsidR="000F2956">
        <w:rPr>
          <w:lang w:eastAsia="ja-JP"/>
        </w:rPr>
        <w:t xml:space="preserve">datatype </w:t>
      </w:r>
      <w:r>
        <w:rPr>
          <w:lang w:eastAsia="ja-JP"/>
        </w:rPr>
        <w:t>ISOYearMonth</w:t>
      </w:r>
      <w:r w:rsidR="00377C8B">
        <w:rPr>
          <w:lang w:eastAsia="ja-JP"/>
        </w:rPr>
        <w:t>:</w:t>
      </w:r>
    </w:p>
    <w:p w14:paraId="60EFB1BF" w14:textId="77777777" w:rsidR="00140F2A" w:rsidRPr="003B3C35" w:rsidRDefault="00140F2A" w:rsidP="00140F2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"ISOYearMonth"</w:t>
      </w:r>
      <w:r w:rsidRPr="003B3C35">
        <w:rPr>
          <w:rFonts w:ascii="Consolas" w:hAnsi="Consolas" w:cs="Consolas"/>
          <w:color w:val="000000"/>
          <w:sz w:val="20"/>
          <w:szCs w:val="20"/>
          <w:highlight w:val="white"/>
        </w:rPr>
        <w:t>: {</w:t>
      </w:r>
    </w:p>
    <w:p w14:paraId="6682D463" w14:textId="77777777" w:rsidR="00140F2A" w:rsidRPr="003B3C35" w:rsidRDefault="00140F2A" w:rsidP="00140F2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"type"</w:t>
      </w:r>
      <w:r w:rsidRPr="003B3C35">
        <w:rPr>
          <w:rFonts w:ascii="Consolas" w:hAnsi="Consolas" w:cs="Consolas"/>
          <w:color w:val="000000"/>
          <w:sz w:val="20"/>
          <w:szCs w:val="20"/>
          <w:highlight w:val="white"/>
        </w:rPr>
        <w:t>: "string",</w:t>
      </w:r>
    </w:p>
    <w:p w14:paraId="441AB84D" w14:textId="2444CF7E" w:rsidR="00140F2A" w:rsidRPr="003B3C35" w:rsidRDefault="00140F2A" w:rsidP="00140F2A">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"pattern"</w:t>
      </w:r>
      <w:r w:rsidRPr="003B3C35">
        <w:rPr>
          <w:rFonts w:ascii="Consolas" w:hAnsi="Consolas" w:cs="Consolas"/>
          <w:color w:val="000000"/>
          <w:sz w:val="20"/>
          <w:szCs w:val="20"/>
          <w:highlight w:val="white"/>
        </w:rPr>
        <w:t>: "^</w:t>
      </w:r>
      <w:r w:rsidR="009B08C9" w:rsidRPr="003B3C35">
        <w:rPr>
          <w:rFonts w:ascii="Consolas" w:hAnsi="Consolas" w:cs="Consolas"/>
          <w:color w:val="000000"/>
          <w:sz w:val="20"/>
          <w:szCs w:val="20"/>
          <w:highlight w:val="white"/>
        </w:rPr>
        <w:t>-?</w:t>
      </w:r>
      <w:r w:rsidRPr="003B3C35">
        <w:rPr>
          <w:rFonts w:ascii="Consolas" w:hAnsi="Consolas" w:cs="Consolas"/>
          <w:color w:val="000000"/>
          <w:sz w:val="20"/>
          <w:szCs w:val="20"/>
          <w:highlight w:val="white"/>
        </w:rPr>
        <w:t>([1-9][0-9]{3,})-(0[1-9]|1[0-2])</w:t>
      </w:r>
      <w:r w:rsidR="0027275F" w:rsidRPr="003B3C35">
        <w:rPr>
          <w:rFonts w:ascii="Consolas" w:hAnsi="Consolas" w:cs="Consolas"/>
          <w:color w:val="000000"/>
          <w:sz w:val="20"/>
          <w:szCs w:val="20"/>
          <w:highlight w:val="white"/>
        </w:rPr>
        <w:t>(Z|([+-](0[0-9]|1[0-3]):[0-5][0-9]|14:00))?</w:t>
      </w:r>
      <w:r w:rsidRPr="003B3C35">
        <w:rPr>
          <w:rFonts w:ascii="Consolas" w:hAnsi="Consolas" w:cs="Consolas"/>
          <w:color w:val="000000"/>
          <w:sz w:val="20"/>
          <w:szCs w:val="20"/>
          <w:highlight w:val="white"/>
        </w:rPr>
        <w:t>$"</w:t>
      </w:r>
      <w:r w:rsidR="00971934" w:rsidRPr="003B3C35">
        <w:rPr>
          <w:rFonts w:ascii="Consolas" w:hAnsi="Consolas" w:cs="Consolas"/>
          <w:color w:val="000000"/>
          <w:sz w:val="20"/>
          <w:szCs w:val="20"/>
          <w:highlight w:val="white"/>
        </w:rPr>
        <w:t>,</w:t>
      </w:r>
    </w:p>
    <w:p w14:paraId="38A3CA5E" w14:textId="7F6DF076" w:rsidR="00971934" w:rsidRPr="003B3C35" w:rsidRDefault="00971934" w:rsidP="00971934">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 xml:space="preserve">  "description"</w:t>
      </w:r>
      <w:r w:rsidRPr="003B3C35">
        <w:rPr>
          <w:rFonts w:ascii="Consolas" w:hAnsi="Consolas" w:cs="Consolas"/>
          <w:color w:val="0000FF"/>
          <w:sz w:val="20"/>
          <w:szCs w:val="20"/>
          <w:highlight w:val="white"/>
        </w:rPr>
        <w:t>:</w:t>
      </w:r>
      <w:r w:rsidRPr="003B3C35">
        <w:rPr>
          <w:rFonts w:ascii="Consolas" w:hAnsi="Consolas" w:cs="Consolas"/>
          <w:color w:val="000000"/>
          <w:sz w:val="20"/>
          <w:szCs w:val="20"/>
          <w:highlight w:val="white"/>
        </w:rPr>
        <w:t xml:space="preserve"> "</w:t>
      </w:r>
      <w:r w:rsidR="009A6CDC" w:rsidRPr="003B3C35">
        <w:rPr>
          <w:rFonts w:ascii="Consolas" w:hAnsi="Consolas" w:cs="Consolas"/>
          <w:color w:val="000000"/>
          <w:sz w:val="20"/>
          <w:szCs w:val="20"/>
          <w:highlight w:val="white"/>
        </w:rPr>
        <w:t>Month within a particular calendar year…</w:t>
      </w:r>
      <w:r w:rsidRPr="003B3C35">
        <w:rPr>
          <w:rFonts w:ascii="Consolas" w:hAnsi="Consolas" w:cs="Consolas"/>
          <w:color w:val="000000"/>
          <w:sz w:val="20"/>
          <w:szCs w:val="20"/>
          <w:highlight w:val="white"/>
        </w:rPr>
        <w:t>"</w:t>
      </w:r>
      <w:r w:rsidRPr="003B3C35">
        <w:rPr>
          <w:rFonts w:ascii="Consolas" w:hAnsi="Consolas" w:cs="Consolas"/>
          <w:color w:val="0000FF"/>
          <w:sz w:val="20"/>
          <w:szCs w:val="20"/>
          <w:highlight w:val="white"/>
        </w:rPr>
        <w:t>,</w:t>
      </w:r>
    </w:p>
    <w:p w14:paraId="7E975714" w14:textId="7D032823" w:rsidR="00971934" w:rsidRPr="003B3C35" w:rsidRDefault="00971934" w:rsidP="00971934">
      <w:pPr>
        <w:tabs>
          <w:tab w:val="clear" w:pos="403"/>
        </w:tabs>
        <w:autoSpaceDE w:val="0"/>
        <w:autoSpaceDN w:val="0"/>
        <w:adjustRightInd w:val="0"/>
        <w:spacing w:after="0" w:line="240" w:lineRule="auto"/>
        <w:jc w:val="left"/>
        <w:rPr>
          <w:rFonts w:ascii="Consolas" w:hAnsi="Consolas" w:cs="Consolas"/>
          <w:color w:val="000000"/>
          <w:sz w:val="20"/>
          <w:szCs w:val="20"/>
        </w:rPr>
      </w:pPr>
      <w:r w:rsidRPr="003B3C35">
        <w:rPr>
          <w:rFonts w:ascii="Consolas" w:hAnsi="Consolas" w:cs="Consolas"/>
          <w:color w:val="800000"/>
          <w:sz w:val="20"/>
          <w:szCs w:val="20"/>
          <w:highlight w:val="white"/>
        </w:rPr>
        <w:t xml:space="preserve">  "$anchor"</w:t>
      </w:r>
      <w:r w:rsidRPr="003B3C35">
        <w:rPr>
          <w:rFonts w:ascii="Consolas" w:hAnsi="Consolas" w:cs="Consolas"/>
          <w:color w:val="0000FF"/>
          <w:sz w:val="20"/>
          <w:szCs w:val="20"/>
          <w:highlight w:val="white"/>
        </w:rPr>
        <w:t>:</w:t>
      </w:r>
      <w:r w:rsidRPr="003B3C35">
        <w:rPr>
          <w:rFonts w:ascii="Consolas" w:hAnsi="Consolas" w:cs="Consolas"/>
          <w:color w:val="000000"/>
          <w:sz w:val="20"/>
          <w:szCs w:val="20"/>
          <w:highlight w:val="white"/>
        </w:rPr>
        <w:t xml:space="preserve"> "</w:t>
      </w:r>
      <w:r w:rsidR="009A6CDC" w:rsidRPr="003B3C35">
        <w:rPr>
          <w:rFonts w:ascii="Consolas" w:hAnsi="Consolas" w:cs="Consolas"/>
          <w:color w:val="000000"/>
          <w:sz w:val="20"/>
          <w:szCs w:val="20"/>
        </w:rPr>
        <w:t>ISOYearMonth</w:t>
      </w:r>
      <w:r w:rsidRPr="003B3C35">
        <w:rPr>
          <w:rFonts w:ascii="Consolas" w:hAnsi="Consolas" w:cs="Consolas"/>
          <w:color w:val="000000"/>
          <w:sz w:val="20"/>
          <w:szCs w:val="20"/>
          <w:highlight w:val="white"/>
        </w:rPr>
        <w:t>"</w:t>
      </w:r>
    </w:p>
    <w:p w14:paraId="182498D7" w14:textId="501D2FBF" w:rsidR="00140F2A" w:rsidRPr="003B3C35" w:rsidRDefault="00140F2A" w:rsidP="00140F2A">
      <w:pPr>
        <w:rPr>
          <w:sz w:val="20"/>
          <w:szCs w:val="20"/>
          <w:lang w:eastAsia="ja-JP"/>
        </w:rPr>
      </w:pPr>
      <w:r w:rsidRPr="003B3C35">
        <w:rPr>
          <w:rFonts w:ascii="Consolas" w:hAnsi="Consolas" w:cs="Consolas"/>
          <w:color w:val="000000"/>
          <w:sz w:val="20"/>
          <w:szCs w:val="20"/>
          <w:highlight w:val="white"/>
        </w:rPr>
        <w:t>}</w:t>
      </w:r>
    </w:p>
    <w:p w14:paraId="4C8CE1AC" w14:textId="47FDD7B4" w:rsidR="00A07180" w:rsidRDefault="00A07180">
      <w:pPr>
        <w:tabs>
          <w:tab w:val="clear" w:pos="403"/>
        </w:tabs>
        <w:spacing w:after="0" w:line="240" w:lineRule="auto"/>
        <w:jc w:val="left"/>
        <w:rPr>
          <w:rFonts w:eastAsia="MS Mincho"/>
          <w:b/>
          <w:sz w:val="24"/>
          <w:lang w:eastAsia="ja-JP"/>
        </w:rPr>
      </w:pPr>
    </w:p>
    <w:p w14:paraId="79EB927C" w14:textId="6DD2D6F2" w:rsidR="00744EB4" w:rsidRDefault="00744EB4" w:rsidP="003A55CA">
      <w:pPr>
        <w:pStyle w:val="Heading2"/>
      </w:pPr>
      <w:bookmarkStart w:id="125" w:name="_Toc193447719"/>
      <w:r w:rsidRPr="00511394">
        <w:t>MonthDay</w:t>
      </w:r>
      <w:bookmarkEnd w:id="125"/>
    </w:p>
    <w:p w14:paraId="60E203DE" w14:textId="4AEA6C60" w:rsidR="00760677" w:rsidRDefault="00760677" w:rsidP="00760677">
      <w:pPr>
        <w:rPr>
          <w:lang w:eastAsia="ja-JP"/>
        </w:rPr>
      </w:pPr>
      <w:r>
        <w:rPr>
          <w:lang w:eastAsia="ja-JP"/>
        </w:rPr>
        <w:t>DataType MonthDay is transformed into a JSON object with the following properties:</w:t>
      </w:r>
    </w:p>
    <w:p w14:paraId="2B840C89" w14:textId="3B981607" w:rsidR="00760677" w:rsidRDefault="00BF4F5F" w:rsidP="00F2077C">
      <w:pPr>
        <w:numPr>
          <w:ilvl w:val="0"/>
          <w:numId w:val="32"/>
        </w:numPr>
        <w:tabs>
          <w:tab w:val="clear" w:pos="403"/>
        </w:tabs>
        <w:spacing w:after="15" w:line="248" w:lineRule="auto"/>
        <w:ind w:right="1734"/>
        <w:jc w:val="left"/>
      </w:pPr>
      <w:r>
        <w:t xml:space="preserve">Name property of the </w:t>
      </w:r>
      <w:r w:rsidR="00760677">
        <w:t>MonthDay</w:t>
      </w:r>
      <w:r w:rsidR="00760677" w:rsidRPr="00511394">
        <w:t xml:space="preserve"> </w:t>
      </w:r>
      <w:r>
        <w:t>with an object comprising the following properties:</w:t>
      </w:r>
    </w:p>
    <w:p w14:paraId="4F711D05" w14:textId="77777777" w:rsidR="00DB144B" w:rsidRDefault="00DB144B" w:rsidP="00F2077C">
      <w:pPr>
        <w:numPr>
          <w:ilvl w:val="1"/>
          <w:numId w:val="32"/>
        </w:numPr>
        <w:tabs>
          <w:tab w:val="clear" w:pos="403"/>
        </w:tabs>
        <w:spacing w:after="15" w:line="248" w:lineRule="auto"/>
        <w:ind w:right="42"/>
        <w:jc w:val="left"/>
      </w:pPr>
      <w:r w:rsidRPr="00511394">
        <w:rPr>
          <w:rFonts w:ascii="Consolas" w:eastAsia="Consolas" w:hAnsi="Consolas" w:cs="Consolas"/>
          <w:color w:val="800000"/>
        </w:rPr>
        <w:t>"type"</w:t>
      </w:r>
      <w:r w:rsidRPr="00511394">
        <w:t xml:space="preserve"> </w:t>
      </w:r>
      <w:r>
        <w:t>keyword set to the value</w:t>
      </w:r>
      <w:r w:rsidRPr="00511394">
        <w:t xml:space="preserve"> </w:t>
      </w:r>
      <w:r>
        <w:rPr>
          <w:rFonts w:ascii="Consolas" w:hAnsi="Consolas" w:cs="Consolas"/>
          <w:color w:val="000000"/>
          <w:highlight w:val="white"/>
        </w:rPr>
        <w:t>"string"</w:t>
      </w:r>
      <w:r w:rsidRPr="00511394">
        <w:t xml:space="preserve"> </w:t>
      </w:r>
    </w:p>
    <w:p w14:paraId="0370BB29" w14:textId="19C293A6" w:rsidR="00760677" w:rsidRPr="00BA1563" w:rsidRDefault="00DB144B" w:rsidP="00F2077C">
      <w:pPr>
        <w:numPr>
          <w:ilvl w:val="1"/>
          <w:numId w:val="32"/>
        </w:numPr>
        <w:tabs>
          <w:tab w:val="clear" w:pos="403"/>
        </w:tabs>
        <w:autoSpaceDE w:val="0"/>
        <w:autoSpaceDN w:val="0"/>
        <w:adjustRightInd w:val="0"/>
        <w:spacing w:after="0" w:line="240" w:lineRule="auto"/>
        <w:ind w:right="1734"/>
        <w:jc w:val="left"/>
      </w:pPr>
      <w:r w:rsidRPr="00BA1563">
        <w:rPr>
          <w:rFonts w:ascii="Consolas" w:hAnsi="Consolas" w:cs="Consolas"/>
          <w:color w:val="800000"/>
          <w:highlight w:val="white"/>
        </w:rPr>
        <w:t>"pattern"</w:t>
      </w:r>
      <w:r>
        <w:t xml:space="preserve"> </w:t>
      </w:r>
      <w:r w:rsidR="00B02D7E">
        <w:t xml:space="preserve">keyword set to the value </w:t>
      </w:r>
      <w:r w:rsidR="00826517" w:rsidRPr="00826517">
        <w:rPr>
          <w:rFonts w:ascii="Consolas" w:hAnsi="Consolas" w:cs="Consolas"/>
          <w:color w:val="000000"/>
          <w:highlight w:val="white"/>
        </w:rPr>
        <w:t>"^--(0[1-9]|1[0-2])-(0[1-9]|[12][0-9]|3[01])</w:t>
      </w:r>
      <w:r w:rsidR="0027275F" w:rsidRPr="0027275F">
        <w:rPr>
          <w:rFonts w:ascii="Consolas" w:hAnsi="Consolas" w:cs="Consolas"/>
          <w:color w:val="000000"/>
          <w:highlight w:val="white"/>
        </w:rPr>
        <w:t>(Z|([+-](0[0-9]|1[0-3]):[0-5][0-9]|14:00))?</w:t>
      </w:r>
      <w:r w:rsidR="00826517" w:rsidRPr="00826517">
        <w:rPr>
          <w:rFonts w:ascii="Consolas" w:hAnsi="Consolas" w:cs="Consolas"/>
          <w:color w:val="000000"/>
          <w:highlight w:val="white"/>
        </w:rPr>
        <w:t>$"</w:t>
      </w:r>
    </w:p>
    <w:p w14:paraId="0796A522" w14:textId="77777777" w:rsidR="00760677" w:rsidRDefault="00760677" w:rsidP="00760677">
      <w:pPr>
        <w:rPr>
          <w:lang w:eastAsia="ja-JP"/>
        </w:rPr>
      </w:pPr>
    </w:p>
    <w:p w14:paraId="0D3F5970" w14:textId="1A8EAACB" w:rsidR="00DB144B" w:rsidRDefault="00760677" w:rsidP="00DB144B">
      <w:pPr>
        <w:rPr>
          <w:lang w:eastAsia="ja-JP"/>
        </w:rPr>
      </w:pPr>
      <w:r>
        <w:t>Example</w:t>
      </w:r>
      <w:r w:rsidR="00DE41C7">
        <w:rPr>
          <w:lang w:eastAsia="ja-JP"/>
        </w:rPr>
        <w:t xml:space="preserve"> representation </w:t>
      </w:r>
      <w:r w:rsidR="00DB144B">
        <w:rPr>
          <w:lang w:eastAsia="ja-JP"/>
        </w:rPr>
        <w:t xml:space="preserve">of the </w:t>
      </w:r>
      <w:r w:rsidR="000F2956">
        <w:rPr>
          <w:lang w:eastAsia="ja-JP"/>
        </w:rPr>
        <w:t xml:space="preserve">datatype </w:t>
      </w:r>
      <w:r w:rsidR="00DB144B">
        <w:rPr>
          <w:lang w:eastAsia="ja-JP"/>
        </w:rPr>
        <w:t>ISOMonth</w:t>
      </w:r>
      <w:r w:rsidR="00083281">
        <w:rPr>
          <w:lang w:eastAsia="ja-JP"/>
        </w:rPr>
        <w:t>Day</w:t>
      </w:r>
      <w:r w:rsidR="00DB144B">
        <w:rPr>
          <w:lang w:eastAsia="ja-JP"/>
        </w:rPr>
        <w:t>:</w:t>
      </w:r>
    </w:p>
    <w:p w14:paraId="1C874490" w14:textId="77777777" w:rsidR="00E43922" w:rsidRPr="003B3C35" w:rsidRDefault="00E43922" w:rsidP="00E43922">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"ISOMonthDay"</w:t>
      </w:r>
      <w:r w:rsidRPr="003B3C35">
        <w:rPr>
          <w:rFonts w:ascii="Consolas" w:hAnsi="Consolas" w:cs="Consolas"/>
          <w:color w:val="000000"/>
          <w:sz w:val="20"/>
          <w:szCs w:val="20"/>
          <w:highlight w:val="white"/>
        </w:rPr>
        <w:t>: {</w:t>
      </w:r>
    </w:p>
    <w:p w14:paraId="0C5E041C" w14:textId="77777777" w:rsidR="00E43922" w:rsidRPr="003B3C35" w:rsidRDefault="00E43922" w:rsidP="00E43922">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"type"</w:t>
      </w:r>
      <w:r w:rsidRPr="003B3C35">
        <w:rPr>
          <w:rFonts w:ascii="Consolas" w:hAnsi="Consolas" w:cs="Consolas"/>
          <w:color w:val="000000"/>
          <w:sz w:val="20"/>
          <w:szCs w:val="20"/>
          <w:highlight w:val="white"/>
        </w:rPr>
        <w:t>: "string",</w:t>
      </w:r>
    </w:p>
    <w:p w14:paraId="0DD057B4" w14:textId="05801A71" w:rsidR="00E43922" w:rsidRPr="003B3C35" w:rsidRDefault="00E43922" w:rsidP="00E43922">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"pattern"</w:t>
      </w:r>
      <w:r w:rsidRPr="003B3C35">
        <w:rPr>
          <w:rFonts w:ascii="Consolas" w:hAnsi="Consolas" w:cs="Consolas"/>
          <w:color w:val="000000"/>
          <w:sz w:val="20"/>
          <w:szCs w:val="20"/>
          <w:highlight w:val="white"/>
        </w:rPr>
        <w:t>: "^--(0[1-9]|1[0-2])-(0[1-9]|[12][0-9]|3[01])</w:t>
      </w:r>
      <w:r w:rsidR="0027275F" w:rsidRPr="003B3C35">
        <w:rPr>
          <w:rFonts w:ascii="Consolas" w:hAnsi="Consolas" w:cs="Consolas"/>
          <w:color w:val="000000"/>
          <w:sz w:val="20"/>
          <w:szCs w:val="20"/>
          <w:highlight w:val="white"/>
        </w:rPr>
        <w:t>(Z|([+-](0[0-9]|1[0-3]):[0-5][0-9]|14:00))?</w:t>
      </w:r>
      <w:r w:rsidRPr="003B3C35">
        <w:rPr>
          <w:rFonts w:ascii="Consolas" w:hAnsi="Consolas" w:cs="Consolas"/>
          <w:color w:val="000000"/>
          <w:sz w:val="20"/>
          <w:szCs w:val="20"/>
          <w:highlight w:val="white"/>
        </w:rPr>
        <w:t>$"</w:t>
      </w:r>
      <w:r w:rsidR="00971934" w:rsidRPr="003B3C35">
        <w:rPr>
          <w:rFonts w:ascii="Consolas" w:hAnsi="Consolas" w:cs="Consolas"/>
          <w:color w:val="000000"/>
          <w:sz w:val="20"/>
          <w:szCs w:val="20"/>
          <w:highlight w:val="white"/>
        </w:rPr>
        <w:t>,</w:t>
      </w:r>
    </w:p>
    <w:p w14:paraId="5AE75666" w14:textId="55909B51" w:rsidR="00971934" w:rsidRPr="003B3C35" w:rsidRDefault="00971934" w:rsidP="00971934">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 xml:space="preserve">  "description"</w:t>
      </w:r>
      <w:r w:rsidRPr="003B3C35">
        <w:rPr>
          <w:rFonts w:ascii="Consolas" w:hAnsi="Consolas" w:cs="Consolas"/>
          <w:color w:val="0000FF"/>
          <w:sz w:val="20"/>
          <w:szCs w:val="20"/>
          <w:highlight w:val="white"/>
        </w:rPr>
        <w:t>:</w:t>
      </w:r>
      <w:r w:rsidRPr="003B3C35">
        <w:rPr>
          <w:rFonts w:ascii="Consolas" w:hAnsi="Consolas" w:cs="Consolas"/>
          <w:color w:val="000000"/>
          <w:sz w:val="20"/>
          <w:szCs w:val="20"/>
          <w:highlight w:val="white"/>
        </w:rPr>
        <w:t xml:space="preserve"> "</w:t>
      </w:r>
      <w:r w:rsidR="00F7228C" w:rsidRPr="003B3C35">
        <w:rPr>
          <w:rFonts w:ascii="Consolas" w:hAnsi="Consolas" w:cs="Consolas"/>
          <w:color w:val="000000"/>
          <w:sz w:val="20"/>
          <w:szCs w:val="20"/>
          <w:highlight w:val="white"/>
        </w:rPr>
        <w:t>W3C XML Schema Built-in datatype \"gMonthDay\".</w:t>
      </w:r>
      <w:r w:rsidRPr="003B3C35">
        <w:rPr>
          <w:rFonts w:ascii="Consolas" w:hAnsi="Consolas" w:cs="Consolas"/>
          <w:color w:val="000000"/>
          <w:sz w:val="20"/>
          <w:szCs w:val="20"/>
          <w:highlight w:val="white"/>
        </w:rPr>
        <w:t>"</w:t>
      </w:r>
      <w:r w:rsidRPr="003B3C35">
        <w:rPr>
          <w:rFonts w:ascii="Consolas" w:hAnsi="Consolas" w:cs="Consolas"/>
          <w:color w:val="0000FF"/>
          <w:sz w:val="20"/>
          <w:szCs w:val="20"/>
          <w:highlight w:val="white"/>
        </w:rPr>
        <w:t>,</w:t>
      </w:r>
    </w:p>
    <w:p w14:paraId="77EA7904" w14:textId="77777777" w:rsidR="00971934" w:rsidRPr="003B3C35" w:rsidRDefault="00971934" w:rsidP="00971934">
      <w:pPr>
        <w:tabs>
          <w:tab w:val="clear" w:pos="403"/>
        </w:tabs>
        <w:autoSpaceDE w:val="0"/>
        <w:autoSpaceDN w:val="0"/>
        <w:adjustRightInd w:val="0"/>
        <w:spacing w:after="0" w:line="240" w:lineRule="auto"/>
        <w:jc w:val="left"/>
        <w:rPr>
          <w:rFonts w:ascii="Consolas" w:hAnsi="Consolas" w:cs="Consolas"/>
          <w:color w:val="000000"/>
          <w:sz w:val="20"/>
          <w:szCs w:val="20"/>
        </w:rPr>
      </w:pPr>
      <w:r w:rsidRPr="003B3C35">
        <w:rPr>
          <w:rFonts w:ascii="Consolas" w:hAnsi="Consolas" w:cs="Consolas"/>
          <w:color w:val="800000"/>
          <w:sz w:val="20"/>
          <w:szCs w:val="20"/>
          <w:highlight w:val="white"/>
        </w:rPr>
        <w:t xml:space="preserve">  "$anchor"</w:t>
      </w:r>
      <w:r w:rsidRPr="003B3C35">
        <w:rPr>
          <w:rFonts w:ascii="Consolas" w:hAnsi="Consolas" w:cs="Consolas"/>
          <w:color w:val="0000FF"/>
          <w:sz w:val="20"/>
          <w:szCs w:val="20"/>
          <w:highlight w:val="white"/>
        </w:rPr>
        <w:t>:</w:t>
      </w:r>
      <w:r w:rsidRPr="003B3C35">
        <w:rPr>
          <w:rFonts w:ascii="Consolas" w:hAnsi="Consolas" w:cs="Consolas"/>
          <w:color w:val="000000"/>
          <w:sz w:val="20"/>
          <w:szCs w:val="20"/>
          <w:highlight w:val="white"/>
        </w:rPr>
        <w:t xml:space="preserve"> "ISODateTime"</w:t>
      </w:r>
    </w:p>
    <w:p w14:paraId="202F27F7" w14:textId="0CC14A58" w:rsidR="00E43922" w:rsidRPr="003B3C35" w:rsidRDefault="00E43922" w:rsidP="00E43922">
      <w:pPr>
        <w:rPr>
          <w:rFonts w:ascii="Consolas" w:hAnsi="Consolas" w:cs="Consolas"/>
          <w:color w:val="000000"/>
          <w:sz w:val="20"/>
          <w:szCs w:val="20"/>
        </w:rPr>
      </w:pPr>
      <w:r w:rsidRPr="003B3C35">
        <w:rPr>
          <w:rFonts w:ascii="Consolas" w:hAnsi="Consolas" w:cs="Consolas"/>
          <w:color w:val="000000"/>
          <w:sz w:val="20"/>
          <w:szCs w:val="20"/>
          <w:highlight w:val="white"/>
        </w:rPr>
        <w:t>}</w:t>
      </w:r>
    </w:p>
    <w:p w14:paraId="2856DC85" w14:textId="77777777" w:rsidR="00801329" w:rsidRDefault="00801329">
      <w:pPr>
        <w:tabs>
          <w:tab w:val="clear" w:pos="403"/>
        </w:tabs>
        <w:spacing w:after="0" w:line="240" w:lineRule="auto"/>
        <w:jc w:val="left"/>
        <w:rPr>
          <w:rFonts w:eastAsia="MS Mincho"/>
          <w:b/>
          <w:sz w:val="24"/>
          <w:lang w:eastAsia="ja-JP"/>
        </w:rPr>
      </w:pPr>
      <w:r>
        <w:br w:type="page"/>
      </w:r>
    </w:p>
    <w:p w14:paraId="34AFF723" w14:textId="32B36C84" w:rsidR="00744EB4" w:rsidRDefault="00744EB4" w:rsidP="003A55CA">
      <w:pPr>
        <w:pStyle w:val="Heading2"/>
      </w:pPr>
      <w:bookmarkStart w:id="126" w:name="_Toc193447720"/>
      <w:r w:rsidRPr="00511394">
        <w:lastRenderedPageBreak/>
        <w:t>Year</w:t>
      </w:r>
      <w:bookmarkEnd w:id="126"/>
    </w:p>
    <w:p w14:paraId="2F42035E" w14:textId="019B3B16" w:rsidR="003B5186" w:rsidRDefault="003B5186" w:rsidP="003B5186">
      <w:pPr>
        <w:rPr>
          <w:lang w:eastAsia="ja-JP"/>
        </w:rPr>
      </w:pPr>
      <w:r>
        <w:rPr>
          <w:lang w:eastAsia="ja-JP"/>
        </w:rPr>
        <w:t xml:space="preserve">DataType </w:t>
      </w:r>
      <w:r w:rsidR="00C422E6">
        <w:rPr>
          <w:lang w:eastAsia="ja-JP"/>
        </w:rPr>
        <w:t>Year</w:t>
      </w:r>
      <w:r>
        <w:rPr>
          <w:lang w:eastAsia="ja-JP"/>
        </w:rPr>
        <w:t xml:space="preserve"> is transformed into a JSON object with the following properties:</w:t>
      </w:r>
    </w:p>
    <w:p w14:paraId="1288093D" w14:textId="747CB3ED" w:rsidR="003B5186" w:rsidRDefault="003B5186" w:rsidP="00F2077C">
      <w:pPr>
        <w:numPr>
          <w:ilvl w:val="0"/>
          <w:numId w:val="33"/>
        </w:numPr>
        <w:tabs>
          <w:tab w:val="clear" w:pos="403"/>
        </w:tabs>
        <w:spacing w:after="15" w:line="248" w:lineRule="auto"/>
        <w:ind w:right="1734"/>
        <w:jc w:val="left"/>
      </w:pPr>
      <w:r>
        <w:t xml:space="preserve">Name property of the </w:t>
      </w:r>
      <w:r w:rsidR="00C422E6">
        <w:t>Year</w:t>
      </w:r>
      <w:r w:rsidRPr="00511394">
        <w:t xml:space="preserve"> </w:t>
      </w:r>
      <w:r>
        <w:t>with an object comprising the following properties:</w:t>
      </w:r>
    </w:p>
    <w:p w14:paraId="07D725B5" w14:textId="77777777" w:rsidR="003B5186" w:rsidRDefault="003B5186" w:rsidP="00F2077C">
      <w:pPr>
        <w:numPr>
          <w:ilvl w:val="1"/>
          <w:numId w:val="33"/>
        </w:numPr>
        <w:tabs>
          <w:tab w:val="clear" w:pos="403"/>
        </w:tabs>
        <w:spacing w:after="15" w:line="248" w:lineRule="auto"/>
        <w:ind w:right="42"/>
        <w:jc w:val="left"/>
      </w:pPr>
      <w:r w:rsidRPr="00511394">
        <w:rPr>
          <w:rFonts w:ascii="Consolas" w:eastAsia="Consolas" w:hAnsi="Consolas" w:cs="Consolas"/>
          <w:color w:val="800000"/>
        </w:rPr>
        <w:t>"type"</w:t>
      </w:r>
      <w:r w:rsidRPr="00511394">
        <w:t xml:space="preserve"> </w:t>
      </w:r>
      <w:r>
        <w:t>keyword set to the value</w:t>
      </w:r>
      <w:r w:rsidRPr="00511394">
        <w:t xml:space="preserve"> </w:t>
      </w:r>
      <w:r>
        <w:rPr>
          <w:rFonts w:ascii="Consolas" w:hAnsi="Consolas" w:cs="Consolas"/>
          <w:color w:val="000000"/>
          <w:highlight w:val="white"/>
        </w:rPr>
        <w:t>"string"</w:t>
      </w:r>
      <w:r w:rsidRPr="00511394">
        <w:t xml:space="preserve"> </w:t>
      </w:r>
    </w:p>
    <w:p w14:paraId="3F8F2384" w14:textId="567D262A" w:rsidR="00896707" w:rsidRDefault="003B5186" w:rsidP="00F2077C">
      <w:pPr>
        <w:numPr>
          <w:ilvl w:val="1"/>
          <w:numId w:val="33"/>
        </w:numPr>
        <w:tabs>
          <w:tab w:val="clear" w:pos="403"/>
        </w:tabs>
        <w:autoSpaceDE w:val="0"/>
        <w:autoSpaceDN w:val="0"/>
        <w:adjustRightInd w:val="0"/>
        <w:spacing w:after="0" w:line="240" w:lineRule="auto"/>
        <w:ind w:right="1734"/>
        <w:jc w:val="left"/>
      </w:pPr>
      <w:r w:rsidRPr="00BA1563">
        <w:rPr>
          <w:rFonts w:ascii="Consolas" w:hAnsi="Consolas" w:cs="Consolas"/>
          <w:color w:val="800000"/>
          <w:highlight w:val="white"/>
        </w:rPr>
        <w:t>"pattern"</w:t>
      </w:r>
      <w:r>
        <w:t xml:space="preserve"> </w:t>
      </w:r>
      <w:r w:rsidR="00B02D7E">
        <w:t xml:space="preserve">keyword set to the value </w:t>
      </w:r>
      <w:r w:rsidR="00FB57C9" w:rsidRPr="00FB57C9">
        <w:rPr>
          <w:rFonts w:ascii="Consolas" w:hAnsi="Consolas" w:cs="Consolas"/>
          <w:color w:val="000000"/>
          <w:highlight w:val="white"/>
        </w:rPr>
        <w:t>"^</w:t>
      </w:r>
      <w:r w:rsidR="009B08C9" w:rsidRPr="00C757F8">
        <w:rPr>
          <w:rFonts w:ascii="Consolas" w:hAnsi="Consolas" w:cs="Consolas"/>
          <w:color w:val="000000"/>
          <w:highlight w:val="white"/>
        </w:rPr>
        <w:t>-?</w:t>
      </w:r>
      <w:r w:rsidR="00FB57C9" w:rsidRPr="00FB57C9">
        <w:rPr>
          <w:rFonts w:ascii="Consolas" w:hAnsi="Consolas" w:cs="Consolas"/>
          <w:color w:val="000000"/>
          <w:highlight w:val="white"/>
        </w:rPr>
        <w:t>([1-9][0-9]{3,}|0[0-9]{3})</w:t>
      </w:r>
      <w:r w:rsidR="0027275F" w:rsidRPr="0027275F">
        <w:rPr>
          <w:rFonts w:ascii="Consolas" w:hAnsi="Consolas" w:cs="Consolas"/>
          <w:color w:val="000000"/>
          <w:highlight w:val="white"/>
        </w:rPr>
        <w:t>(Z|([+-](0[0-9]|1[0-3]):[0-5][0-9]|14:00))?</w:t>
      </w:r>
      <w:r w:rsidR="00FB57C9" w:rsidRPr="00FB57C9">
        <w:rPr>
          <w:rFonts w:ascii="Consolas" w:hAnsi="Consolas" w:cs="Consolas"/>
          <w:color w:val="000000"/>
          <w:highlight w:val="white"/>
        </w:rPr>
        <w:t>$"</w:t>
      </w:r>
    </w:p>
    <w:p w14:paraId="7D87A157" w14:textId="77777777" w:rsidR="00FB57C9" w:rsidRDefault="00FB57C9" w:rsidP="00FB57C9">
      <w:pPr>
        <w:tabs>
          <w:tab w:val="clear" w:pos="403"/>
        </w:tabs>
        <w:autoSpaceDE w:val="0"/>
        <w:autoSpaceDN w:val="0"/>
        <w:adjustRightInd w:val="0"/>
        <w:spacing w:after="0" w:line="240" w:lineRule="auto"/>
        <w:ind w:right="1734"/>
        <w:jc w:val="left"/>
      </w:pPr>
    </w:p>
    <w:p w14:paraId="635E107E" w14:textId="61BEE2F7" w:rsidR="003B5186" w:rsidRDefault="003B5186" w:rsidP="003B5186">
      <w:pPr>
        <w:rPr>
          <w:lang w:eastAsia="ja-JP"/>
        </w:rPr>
      </w:pPr>
      <w:r>
        <w:t>Example</w:t>
      </w:r>
      <w:r w:rsidR="003243FE">
        <w:rPr>
          <w:lang w:eastAsia="ja-JP"/>
        </w:rPr>
        <w:t xml:space="preserve"> </w:t>
      </w:r>
      <w:r w:rsidR="00DE41C7">
        <w:rPr>
          <w:lang w:eastAsia="ja-JP"/>
        </w:rPr>
        <w:t xml:space="preserve">representation </w:t>
      </w:r>
      <w:r>
        <w:rPr>
          <w:lang w:eastAsia="ja-JP"/>
        </w:rPr>
        <w:t xml:space="preserve">of the </w:t>
      </w:r>
      <w:r w:rsidR="003243FE">
        <w:rPr>
          <w:lang w:eastAsia="ja-JP"/>
        </w:rPr>
        <w:t xml:space="preserve">datatype </w:t>
      </w:r>
      <w:r w:rsidR="00602332" w:rsidRPr="00602332">
        <w:rPr>
          <w:lang w:eastAsia="ja-JP"/>
        </w:rPr>
        <w:t>ISOYear</w:t>
      </w:r>
      <w:r>
        <w:rPr>
          <w:lang w:eastAsia="ja-JP"/>
        </w:rPr>
        <w:t>:</w:t>
      </w:r>
    </w:p>
    <w:p w14:paraId="73D66C42" w14:textId="77777777" w:rsidR="00FB57C9" w:rsidRPr="003B3C35" w:rsidRDefault="00FB57C9" w:rsidP="00FB57C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"ISOYear"</w:t>
      </w:r>
      <w:r w:rsidRPr="003B3C35">
        <w:rPr>
          <w:rFonts w:ascii="Consolas" w:hAnsi="Consolas" w:cs="Consolas"/>
          <w:color w:val="000000"/>
          <w:sz w:val="20"/>
          <w:szCs w:val="20"/>
          <w:highlight w:val="white"/>
        </w:rPr>
        <w:t>: {</w:t>
      </w:r>
    </w:p>
    <w:p w14:paraId="04042487" w14:textId="77777777" w:rsidR="00FB57C9" w:rsidRPr="003B3C35" w:rsidRDefault="00FB57C9" w:rsidP="00FB57C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"type"</w:t>
      </w:r>
      <w:r w:rsidRPr="003B3C35">
        <w:rPr>
          <w:rFonts w:ascii="Consolas" w:hAnsi="Consolas" w:cs="Consolas"/>
          <w:color w:val="000000"/>
          <w:sz w:val="20"/>
          <w:szCs w:val="20"/>
          <w:highlight w:val="white"/>
        </w:rPr>
        <w:t>: "string",</w:t>
      </w:r>
    </w:p>
    <w:p w14:paraId="2DFA0EF5" w14:textId="0399A91F" w:rsidR="00FB57C9" w:rsidRPr="003B3C35" w:rsidRDefault="00FB57C9" w:rsidP="00FB57C9">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"pattern"</w:t>
      </w:r>
      <w:r w:rsidRPr="003B3C35">
        <w:rPr>
          <w:rFonts w:ascii="Consolas" w:hAnsi="Consolas" w:cs="Consolas"/>
          <w:color w:val="000000"/>
          <w:sz w:val="20"/>
          <w:szCs w:val="20"/>
          <w:highlight w:val="white"/>
        </w:rPr>
        <w:t>: "^</w:t>
      </w:r>
      <w:r w:rsidR="00D51A48" w:rsidRPr="003B3C35">
        <w:rPr>
          <w:rFonts w:ascii="Consolas" w:hAnsi="Consolas" w:cs="Consolas"/>
          <w:color w:val="000000"/>
          <w:sz w:val="20"/>
          <w:szCs w:val="20"/>
          <w:highlight w:val="white"/>
        </w:rPr>
        <w:t>-?</w:t>
      </w:r>
      <w:r w:rsidRPr="003B3C35">
        <w:rPr>
          <w:rFonts w:ascii="Consolas" w:hAnsi="Consolas" w:cs="Consolas"/>
          <w:color w:val="000000"/>
          <w:sz w:val="20"/>
          <w:szCs w:val="20"/>
          <w:highlight w:val="white"/>
        </w:rPr>
        <w:t>([1-9][0-9]{3,}|0[0-9]{3})</w:t>
      </w:r>
      <w:r w:rsidR="00EF246E" w:rsidRPr="003B3C35">
        <w:rPr>
          <w:rFonts w:ascii="Consolas" w:hAnsi="Consolas" w:cs="Consolas"/>
          <w:color w:val="000000"/>
          <w:sz w:val="20"/>
          <w:szCs w:val="20"/>
          <w:highlight w:val="white"/>
        </w:rPr>
        <w:t>(Z|([+-](0[0-9]|1[0-3]):[0-5][0-9]|14:00))?</w:t>
      </w:r>
      <w:r w:rsidRPr="003B3C35">
        <w:rPr>
          <w:rFonts w:ascii="Consolas" w:hAnsi="Consolas" w:cs="Consolas"/>
          <w:color w:val="000000"/>
          <w:sz w:val="20"/>
          <w:szCs w:val="20"/>
          <w:highlight w:val="white"/>
        </w:rPr>
        <w:t>$"</w:t>
      </w:r>
      <w:r w:rsidR="00971934" w:rsidRPr="003B3C35">
        <w:rPr>
          <w:rFonts w:ascii="Consolas" w:hAnsi="Consolas" w:cs="Consolas"/>
          <w:color w:val="000000"/>
          <w:sz w:val="20"/>
          <w:szCs w:val="20"/>
          <w:highlight w:val="white"/>
        </w:rPr>
        <w:t>,</w:t>
      </w:r>
    </w:p>
    <w:p w14:paraId="012FA70B" w14:textId="7B874AAF" w:rsidR="00971934" w:rsidRPr="003B3C35" w:rsidRDefault="00971934" w:rsidP="00971934">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 xml:space="preserve">  "description"</w:t>
      </w:r>
      <w:r w:rsidRPr="003B3C35">
        <w:rPr>
          <w:rFonts w:ascii="Consolas" w:hAnsi="Consolas" w:cs="Consolas"/>
          <w:color w:val="0000FF"/>
          <w:sz w:val="20"/>
          <w:szCs w:val="20"/>
          <w:highlight w:val="white"/>
        </w:rPr>
        <w:t>:</w:t>
      </w:r>
      <w:r w:rsidRPr="003B3C35">
        <w:rPr>
          <w:rFonts w:ascii="Consolas" w:hAnsi="Consolas" w:cs="Consolas"/>
          <w:color w:val="000000"/>
          <w:sz w:val="20"/>
          <w:szCs w:val="20"/>
          <w:highlight w:val="white"/>
        </w:rPr>
        <w:t xml:space="preserve"> "</w:t>
      </w:r>
      <w:r w:rsidR="006964DE" w:rsidRPr="003B3C35">
        <w:rPr>
          <w:rFonts w:ascii="Consolas" w:hAnsi="Consolas" w:cs="Consolas"/>
          <w:color w:val="000000"/>
          <w:sz w:val="20"/>
          <w:szCs w:val="20"/>
          <w:highlight w:val="white"/>
        </w:rPr>
        <w:t>Year represented by YYYY (ISO 8601).</w:t>
      </w:r>
      <w:r w:rsidRPr="003B3C35">
        <w:rPr>
          <w:rFonts w:ascii="Consolas" w:hAnsi="Consolas" w:cs="Consolas"/>
          <w:color w:val="000000"/>
          <w:sz w:val="20"/>
          <w:szCs w:val="20"/>
          <w:highlight w:val="white"/>
        </w:rPr>
        <w:t>"</w:t>
      </w:r>
      <w:r w:rsidRPr="003B3C35">
        <w:rPr>
          <w:rFonts w:ascii="Consolas" w:hAnsi="Consolas" w:cs="Consolas"/>
          <w:color w:val="0000FF"/>
          <w:sz w:val="20"/>
          <w:szCs w:val="20"/>
          <w:highlight w:val="white"/>
        </w:rPr>
        <w:t>,</w:t>
      </w:r>
    </w:p>
    <w:p w14:paraId="1C281110" w14:textId="77777777" w:rsidR="00971934" w:rsidRPr="003B3C35" w:rsidRDefault="00971934" w:rsidP="00971934">
      <w:pPr>
        <w:tabs>
          <w:tab w:val="clear" w:pos="403"/>
        </w:tabs>
        <w:autoSpaceDE w:val="0"/>
        <w:autoSpaceDN w:val="0"/>
        <w:adjustRightInd w:val="0"/>
        <w:spacing w:after="0" w:line="240" w:lineRule="auto"/>
        <w:jc w:val="left"/>
        <w:rPr>
          <w:rFonts w:ascii="Consolas" w:hAnsi="Consolas" w:cs="Consolas"/>
          <w:color w:val="000000"/>
          <w:sz w:val="20"/>
          <w:szCs w:val="20"/>
        </w:rPr>
      </w:pPr>
      <w:r w:rsidRPr="003B3C35">
        <w:rPr>
          <w:rFonts w:ascii="Consolas" w:hAnsi="Consolas" w:cs="Consolas"/>
          <w:color w:val="800000"/>
          <w:sz w:val="20"/>
          <w:szCs w:val="20"/>
          <w:highlight w:val="white"/>
        </w:rPr>
        <w:t xml:space="preserve">  "$anchor"</w:t>
      </w:r>
      <w:r w:rsidRPr="003B3C35">
        <w:rPr>
          <w:rFonts w:ascii="Consolas" w:hAnsi="Consolas" w:cs="Consolas"/>
          <w:color w:val="0000FF"/>
          <w:sz w:val="20"/>
          <w:szCs w:val="20"/>
          <w:highlight w:val="white"/>
        </w:rPr>
        <w:t>:</w:t>
      </w:r>
      <w:r w:rsidRPr="003B3C35">
        <w:rPr>
          <w:rFonts w:ascii="Consolas" w:hAnsi="Consolas" w:cs="Consolas"/>
          <w:color w:val="000000"/>
          <w:sz w:val="20"/>
          <w:szCs w:val="20"/>
          <w:highlight w:val="white"/>
        </w:rPr>
        <w:t xml:space="preserve"> "ISODateTime"</w:t>
      </w:r>
    </w:p>
    <w:p w14:paraId="7257AD45" w14:textId="7C9C265A" w:rsidR="00A07180" w:rsidRDefault="00FB57C9" w:rsidP="003B3C35">
      <w:pPr>
        <w:rPr>
          <w:rFonts w:eastAsia="MS Mincho"/>
          <w:b/>
          <w:sz w:val="24"/>
          <w:lang w:eastAsia="ja-JP"/>
        </w:rPr>
      </w:pPr>
      <w:r w:rsidRPr="003B3C35">
        <w:rPr>
          <w:rFonts w:ascii="Consolas" w:hAnsi="Consolas" w:cs="Consolas"/>
          <w:color w:val="000000"/>
          <w:sz w:val="20"/>
          <w:szCs w:val="20"/>
          <w:highlight w:val="white"/>
        </w:rPr>
        <w:t>}</w:t>
      </w:r>
    </w:p>
    <w:p w14:paraId="5DA8D846" w14:textId="2CD494A8" w:rsidR="00744EB4" w:rsidRDefault="00744EB4" w:rsidP="003A55CA">
      <w:pPr>
        <w:pStyle w:val="Heading2"/>
      </w:pPr>
      <w:bookmarkStart w:id="127" w:name="_Toc193447721"/>
      <w:r w:rsidRPr="00511394">
        <w:t>Month</w:t>
      </w:r>
      <w:bookmarkEnd w:id="127"/>
    </w:p>
    <w:p w14:paraId="165C508D" w14:textId="5E54C0FE" w:rsidR="00AA79B6" w:rsidRDefault="00AA79B6" w:rsidP="00AA79B6">
      <w:pPr>
        <w:rPr>
          <w:lang w:eastAsia="ja-JP"/>
        </w:rPr>
      </w:pPr>
      <w:r>
        <w:rPr>
          <w:lang w:eastAsia="ja-JP"/>
        </w:rPr>
        <w:t>DataType Month is transformed into a JSON object with the following properties:</w:t>
      </w:r>
    </w:p>
    <w:p w14:paraId="6E8AFF12" w14:textId="58D3B0E2" w:rsidR="00AA79B6" w:rsidRDefault="00AA79B6" w:rsidP="00F2077C">
      <w:pPr>
        <w:numPr>
          <w:ilvl w:val="0"/>
          <w:numId w:val="34"/>
        </w:numPr>
        <w:tabs>
          <w:tab w:val="clear" w:pos="403"/>
        </w:tabs>
        <w:spacing w:after="15" w:line="248" w:lineRule="auto"/>
        <w:ind w:right="1734"/>
        <w:jc w:val="left"/>
      </w:pPr>
      <w:r>
        <w:t>Name property of the Month</w:t>
      </w:r>
      <w:r w:rsidRPr="00511394">
        <w:t xml:space="preserve"> </w:t>
      </w:r>
      <w:r>
        <w:t>with an object comprising the following properties:</w:t>
      </w:r>
    </w:p>
    <w:p w14:paraId="65684B2D" w14:textId="77777777" w:rsidR="00AA79B6" w:rsidRDefault="00AA79B6" w:rsidP="00F2077C">
      <w:pPr>
        <w:numPr>
          <w:ilvl w:val="1"/>
          <w:numId w:val="34"/>
        </w:numPr>
        <w:tabs>
          <w:tab w:val="clear" w:pos="403"/>
        </w:tabs>
        <w:spacing w:after="15" w:line="248" w:lineRule="auto"/>
        <w:ind w:right="42"/>
        <w:jc w:val="left"/>
      </w:pPr>
      <w:r w:rsidRPr="00511394">
        <w:rPr>
          <w:rFonts w:ascii="Consolas" w:eastAsia="Consolas" w:hAnsi="Consolas" w:cs="Consolas"/>
          <w:color w:val="800000"/>
        </w:rPr>
        <w:t>"type"</w:t>
      </w:r>
      <w:r w:rsidRPr="00511394">
        <w:t xml:space="preserve"> </w:t>
      </w:r>
      <w:r>
        <w:t>keyword set to the value</w:t>
      </w:r>
      <w:r w:rsidRPr="00511394">
        <w:t xml:space="preserve"> </w:t>
      </w:r>
      <w:r>
        <w:rPr>
          <w:rFonts w:ascii="Consolas" w:hAnsi="Consolas" w:cs="Consolas"/>
          <w:color w:val="000000"/>
          <w:highlight w:val="white"/>
        </w:rPr>
        <w:t>"string"</w:t>
      </w:r>
      <w:r w:rsidRPr="00511394">
        <w:t xml:space="preserve"> </w:t>
      </w:r>
    </w:p>
    <w:p w14:paraId="6D18DE14" w14:textId="5F8ABF35" w:rsidR="00AA79B6" w:rsidRPr="00BA1563" w:rsidRDefault="00AA79B6" w:rsidP="00F2077C">
      <w:pPr>
        <w:numPr>
          <w:ilvl w:val="1"/>
          <w:numId w:val="34"/>
        </w:numPr>
        <w:tabs>
          <w:tab w:val="clear" w:pos="403"/>
        </w:tabs>
        <w:autoSpaceDE w:val="0"/>
        <w:autoSpaceDN w:val="0"/>
        <w:adjustRightInd w:val="0"/>
        <w:spacing w:after="0" w:line="240" w:lineRule="auto"/>
        <w:ind w:right="1734"/>
        <w:jc w:val="left"/>
      </w:pPr>
      <w:r w:rsidRPr="00BA1563">
        <w:rPr>
          <w:rFonts w:ascii="Consolas" w:hAnsi="Consolas" w:cs="Consolas"/>
          <w:color w:val="800000"/>
          <w:highlight w:val="white"/>
        </w:rPr>
        <w:t>"pattern"</w:t>
      </w:r>
      <w:r>
        <w:t xml:space="preserve"> </w:t>
      </w:r>
      <w:r w:rsidR="008821B2">
        <w:t xml:space="preserve">keyword set to the value </w:t>
      </w:r>
      <w:r w:rsidR="001F3ACE">
        <w:rPr>
          <w:rFonts w:ascii="Consolas" w:hAnsi="Consolas" w:cs="Consolas"/>
          <w:color w:val="000000"/>
          <w:highlight w:val="white"/>
        </w:rPr>
        <w:t>"^--(0[1-9]|1[0-2])</w:t>
      </w:r>
      <w:r w:rsidR="0027275F" w:rsidRPr="0027275F">
        <w:rPr>
          <w:rFonts w:ascii="Consolas" w:hAnsi="Consolas" w:cs="Consolas"/>
          <w:color w:val="000000"/>
          <w:highlight w:val="white"/>
        </w:rPr>
        <w:t>(Z|([+-](0[0-9]|1[0-3]):[0-5][0-9]|14:00))?</w:t>
      </w:r>
      <w:r w:rsidR="001F3ACE">
        <w:rPr>
          <w:rFonts w:ascii="Consolas" w:hAnsi="Consolas" w:cs="Consolas"/>
          <w:color w:val="000000"/>
          <w:highlight w:val="white"/>
        </w:rPr>
        <w:t>$"</w:t>
      </w:r>
    </w:p>
    <w:p w14:paraId="2BC98203" w14:textId="42811CDC" w:rsidR="00AA79B6" w:rsidRDefault="000F2956" w:rsidP="00AA79B6">
      <w:pPr>
        <w:rPr>
          <w:lang w:eastAsia="ja-JP"/>
        </w:rPr>
      </w:pPr>
      <w:r>
        <w:br/>
      </w:r>
      <w:r w:rsidR="00AA79B6">
        <w:t>Example</w:t>
      </w:r>
      <w:r w:rsidR="003243FE">
        <w:rPr>
          <w:lang w:eastAsia="ja-JP"/>
        </w:rPr>
        <w:t xml:space="preserve"> </w:t>
      </w:r>
      <w:r w:rsidR="00DE41C7">
        <w:rPr>
          <w:lang w:eastAsia="ja-JP"/>
        </w:rPr>
        <w:t xml:space="preserve">representation </w:t>
      </w:r>
      <w:r w:rsidR="00AA79B6">
        <w:rPr>
          <w:lang w:eastAsia="ja-JP"/>
        </w:rPr>
        <w:t xml:space="preserve">of the </w:t>
      </w:r>
      <w:r w:rsidR="003243FE">
        <w:rPr>
          <w:lang w:eastAsia="ja-JP"/>
        </w:rPr>
        <w:t xml:space="preserve">datatype </w:t>
      </w:r>
      <w:r w:rsidR="00AA79B6" w:rsidRPr="00602332">
        <w:rPr>
          <w:lang w:eastAsia="ja-JP"/>
        </w:rPr>
        <w:t>ISO</w:t>
      </w:r>
      <w:r w:rsidR="005108C4">
        <w:rPr>
          <w:lang w:eastAsia="ja-JP"/>
        </w:rPr>
        <w:t>Month</w:t>
      </w:r>
      <w:r w:rsidR="00AA79B6">
        <w:rPr>
          <w:lang w:eastAsia="ja-JP"/>
        </w:rPr>
        <w:t>:</w:t>
      </w:r>
    </w:p>
    <w:p w14:paraId="2B14AD65" w14:textId="77777777" w:rsidR="00076D3D" w:rsidRPr="003B3C35" w:rsidRDefault="00076D3D" w:rsidP="00076D3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"ISOMonth"</w:t>
      </w:r>
      <w:r w:rsidRPr="003B3C35">
        <w:rPr>
          <w:rFonts w:ascii="Consolas" w:hAnsi="Consolas" w:cs="Consolas"/>
          <w:color w:val="000000"/>
          <w:sz w:val="20"/>
          <w:szCs w:val="20"/>
          <w:highlight w:val="white"/>
        </w:rPr>
        <w:t>: {</w:t>
      </w:r>
    </w:p>
    <w:p w14:paraId="534CCB31" w14:textId="77777777" w:rsidR="00076D3D" w:rsidRPr="003B3C35" w:rsidRDefault="00076D3D" w:rsidP="00076D3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"type"</w:t>
      </w:r>
      <w:r w:rsidRPr="003B3C35">
        <w:rPr>
          <w:rFonts w:ascii="Consolas" w:hAnsi="Consolas" w:cs="Consolas"/>
          <w:color w:val="000000"/>
          <w:sz w:val="20"/>
          <w:szCs w:val="20"/>
          <w:highlight w:val="white"/>
        </w:rPr>
        <w:t>: "string",</w:t>
      </w:r>
    </w:p>
    <w:p w14:paraId="441BE5ED" w14:textId="694F836B" w:rsidR="00076D3D" w:rsidRPr="003B3C35" w:rsidRDefault="00076D3D" w:rsidP="00076D3D">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"pattern"</w:t>
      </w:r>
      <w:r w:rsidRPr="003B3C35">
        <w:rPr>
          <w:rFonts w:ascii="Consolas" w:hAnsi="Consolas" w:cs="Consolas"/>
          <w:color w:val="000000"/>
          <w:sz w:val="20"/>
          <w:szCs w:val="20"/>
          <w:highlight w:val="white"/>
        </w:rPr>
        <w:t>: "^--(0[1-9]|1[0-2])</w:t>
      </w:r>
      <w:r w:rsidR="000D7EFD" w:rsidRPr="003B3C35">
        <w:rPr>
          <w:rFonts w:ascii="Consolas" w:hAnsi="Consolas" w:cs="Consolas"/>
          <w:color w:val="000000"/>
          <w:sz w:val="20"/>
          <w:szCs w:val="20"/>
          <w:highlight w:val="white"/>
        </w:rPr>
        <w:t>(Z|([+-](0[0-9]|1[0-3]):[0-5][0-9]|14:00))?</w:t>
      </w:r>
      <w:r w:rsidRPr="003B3C35">
        <w:rPr>
          <w:rFonts w:ascii="Consolas" w:hAnsi="Consolas" w:cs="Consolas"/>
          <w:color w:val="000000"/>
          <w:sz w:val="20"/>
          <w:szCs w:val="20"/>
          <w:highlight w:val="white"/>
        </w:rPr>
        <w:t>$"</w:t>
      </w:r>
      <w:r w:rsidR="00971934" w:rsidRPr="003B3C35">
        <w:rPr>
          <w:rFonts w:ascii="Consolas" w:hAnsi="Consolas" w:cs="Consolas"/>
          <w:color w:val="000000"/>
          <w:sz w:val="20"/>
          <w:szCs w:val="20"/>
          <w:highlight w:val="white"/>
        </w:rPr>
        <w:t>,</w:t>
      </w:r>
    </w:p>
    <w:p w14:paraId="1496C912" w14:textId="6B6E9CCC" w:rsidR="00971934" w:rsidRPr="003B3C35" w:rsidRDefault="00971934" w:rsidP="00971934">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 xml:space="preserve">  "description"</w:t>
      </w:r>
      <w:r w:rsidRPr="003B3C35">
        <w:rPr>
          <w:rFonts w:ascii="Consolas" w:hAnsi="Consolas" w:cs="Consolas"/>
          <w:color w:val="0000FF"/>
          <w:sz w:val="20"/>
          <w:szCs w:val="20"/>
          <w:highlight w:val="white"/>
        </w:rPr>
        <w:t>:</w:t>
      </w:r>
      <w:r w:rsidRPr="003B3C35">
        <w:rPr>
          <w:rFonts w:ascii="Consolas" w:hAnsi="Consolas" w:cs="Consolas"/>
          <w:color w:val="000000"/>
          <w:sz w:val="20"/>
          <w:szCs w:val="20"/>
          <w:highlight w:val="white"/>
        </w:rPr>
        <w:t xml:space="preserve"> "</w:t>
      </w:r>
      <w:r w:rsidR="00E23BDC" w:rsidRPr="003B3C35">
        <w:rPr>
          <w:rFonts w:ascii="Consolas" w:hAnsi="Consolas" w:cs="Consolas"/>
          <w:color w:val="000000"/>
          <w:sz w:val="20"/>
          <w:szCs w:val="20"/>
          <w:highlight w:val="white"/>
        </w:rPr>
        <w:t>Month represented by MM (ISO 8601).</w:t>
      </w:r>
      <w:r w:rsidRPr="003B3C35">
        <w:rPr>
          <w:rFonts w:ascii="Consolas" w:hAnsi="Consolas" w:cs="Consolas"/>
          <w:color w:val="000000"/>
          <w:sz w:val="20"/>
          <w:szCs w:val="20"/>
          <w:highlight w:val="white"/>
        </w:rPr>
        <w:t>"</w:t>
      </w:r>
      <w:r w:rsidRPr="003B3C35">
        <w:rPr>
          <w:rFonts w:ascii="Consolas" w:hAnsi="Consolas" w:cs="Consolas"/>
          <w:color w:val="0000FF"/>
          <w:sz w:val="20"/>
          <w:szCs w:val="20"/>
          <w:highlight w:val="white"/>
        </w:rPr>
        <w:t>,</w:t>
      </w:r>
    </w:p>
    <w:p w14:paraId="77AC8576" w14:textId="1A9647D3" w:rsidR="00971934" w:rsidRPr="003B3C35" w:rsidRDefault="00971934" w:rsidP="00971934">
      <w:pPr>
        <w:tabs>
          <w:tab w:val="clear" w:pos="403"/>
        </w:tabs>
        <w:autoSpaceDE w:val="0"/>
        <w:autoSpaceDN w:val="0"/>
        <w:adjustRightInd w:val="0"/>
        <w:spacing w:after="0" w:line="240" w:lineRule="auto"/>
        <w:jc w:val="left"/>
        <w:rPr>
          <w:rFonts w:ascii="Consolas" w:hAnsi="Consolas" w:cs="Consolas"/>
          <w:color w:val="000000"/>
          <w:sz w:val="20"/>
          <w:szCs w:val="20"/>
        </w:rPr>
      </w:pPr>
      <w:r w:rsidRPr="003B3C35">
        <w:rPr>
          <w:rFonts w:ascii="Consolas" w:hAnsi="Consolas" w:cs="Consolas"/>
          <w:color w:val="800000"/>
          <w:sz w:val="20"/>
          <w:szCs w:val="20"/>
          <w:highlight w:val="white"/>
        </w:rPr>
        <w:t xml:space="preserve">  "$anchor"</w:t>
      </w:r>
      <w:r w:rsidRPr="003B3C35">
        <w:rPr>
          <w:rFonts w:ascii="Consolas" w:hAnsi="Consolas" w:cs="Consolas"/>
          <w:color w:val="0000FF"/>
          <w:sz w:val="20"/>
          <w:szCs w:val="20"/>
          <w:highlight w:val="white"/>
        </w:rPr>
        <w:t>:</w:t>
      </w:r>
      <w:r w:rsidRPr="003B3C35">
        <w:rPr>
          <w:rFonts w:ascii="Consolas" w:hAnsi="Consolas" w:cs="Consolas"/>
          <w:color w:val="000000"/>
          <w:sz w:val="20"/>
          <w:szCs w:val="20"/>
          <w:highlight w:val="white"/>
        </w:rPr>
        <w:t xml:space="preserve"> "</w:t>
      </w:r>
      <w:r w:rsidR="00A07180" w:rsidRPr="003B3C35">
        <w:rPr>
          <w:rFonts w:ascii="Consolas" w:hAnsi="Consolas" w:cs="Consolas"/>
          <w:color w:val="000000"/>
          <w:sz w:val="20"/>
          <w:szCs w:val="20"/>
        </w:rPr>
        <w:t>ISOMonth</w:t>
      </w:r>
      <w:r w:rsidRPr="003B3C35">
        <w:rPr>
          <w:rFonts w:ascii="Consolas" w:hAnsi="Consolas" w:cs="Consolas"/>
          <w:color w:val="000000"/>
          <w:sz w:val="20"/>
          <w:szCs w:val="20"/>
          <w:highlight w:val="white"/>
        </w:rPr>
        <w:t>"</w:t>
      </w:r>
    </w:p>
    <w:p w14:paraId="23D256A7" w14:textId="7D5087BD" w:rsidR="005108C4" w:rsidRPr="003B3C35" w:rsidRDefault="00076D3D" w:rsidP="00076D3D">
      <w:pPr>
        <w:rPr>
          <w:sz w:val="20"/>
          <w:szCs w:val="20"/>
          <w:lang w:eastAsia="ja-JP"/>
        </w:rPr>
      </w:pPr>
      <w:r w:rsidRPr="003B3C35">
        <w:rPr>
          <w:rFonts w:ascii="Consolas" w:hAnsi="Consolas" w:cs="Consolas"/>
          <w:color w:val="000000"/>
          <w:sz w:val="20"/>
          <w:szCs w:val="20"/>
          <w:highlight w:val="white"/>
        </w:rPr>
        <w:t>}</w:t>
      </w:r>
    </w:p>
    <w:p w14:paraId="43D88C7A" w14:textId="77777777" w:rsidR="00744EB4" w:rsidRDefault="00744EB4" w:rsidP="003A55CA">
      <w:pPr>
        <w:pStyle w:val="Heading2"/>
      </w:pPr>
      <w:bookmarkStart w:id="128" w:name="_Toc193447722"/>
      <w:r w:rsidRPr="00511394">
        <w:t>Day</w:t>
      </w:r>
      <w:bookmarkEnd w:id="128"/>
    </w:p>
    <w:p w14:paraId="379341EB" w14:textId="1E392B66" w:rsidR="000B6016" w:rsidRDefault="000B6016" w:rsidP="000B6016">
      <w:pPr>
        <w:rPr>
          <w:lang w:eastAsia="ja-JP"/>
        </w:rPr>
      </w:pPr>
      <w:r>
        <w:rPr>
          <w:lang w:eastAsia="ja-JP"/>
        </w:rPr>
        <w:t>DataType Day is transformed into a JSON object with the following properties:</w:t>
      </w:r>
    </w:p>
    <w:p w14:paraId="275493C3" w14:textId="5D4D34FF" w:rsidR="000B6016" w:rsidRDefault="000B6016" w:rsidP="00F2077C">
      <w:pPr>
        <w:numPr>
          <w:ilvl w:val="0"/>
          <w:numId w:val="34"/>
        </w:numPr>
        <w:tabs>
          <w:tab w:val="clear" w:pos="403"/>
        </w:tabs>
        <w:spacing w:after="15" w:line="248" w:lineRule="auto"/>
        <w:ind w:right="1734"/>
        <w:jc w:val="left"/>
      </w:pPr>
      <w:r>
        <w:t xml:space="preserve">Name property of the </w:t>
      </w:r>
      <w:r w:rsidR="001335DA">
        <w:t>Day</w:t>
      </w:r>
      <w:r w:rsidRPr="00511394">
        <w:t xml:space="preserve"> </w:t>
      </w:r>
      <w:r>
        <w:t>with an object comprising the following properties:</w:t>
      </w:r>
    </w:p>
    <w:p w14:paraId="72B56CF0" w14:textId="77777777" w:rsidR="000B6016" w:rsidRDefault="000B6016" w:rsidP="00F2077C">
      <w:pPr>
        <w:numPr>
          <w:ilvl w:val="1"/>
          <w:numId w:val="34"/>
        </w:numPr>
        <w:tabs>
          <w:tab w:val="clear" w:pos="403"/>
        </w:tabs>
        <w:spacing w:after="15" w:line="248" w:lineRule="auto"/>
        <w:ind w:right="42"/>
        <w:jc w:val="left"/>
      </w:pPr>
      <w:r w:rsidRPr="00511394">
        <w:rPr>
          <w:rFonts w:ascii="Consolas" w:eastAsia="Consolas" w:hAnsi="Consolas" w:cs="Consolas"/>
          <w:color w:val="800000"/>
        </w:rPr>
        <w:t>"type"</w:t>
      </w:r>
      <w:r w:rsidRPr="00511394">
        <w:t xml:space="preserve"> </w:t>
      </w:r>
      <w:r>
        <w:t>keyword set to the value</w:t>
      </w:r>
      <w:r w:rsidRPr="00511394">
        <w:t xml:space="preserve"> </w:t>
      </w:r>
      <w:r>
        <w:rPr>
          <w:rFonts w:ascii="Consolas" w:hAnsi="Consolas" w:cs="Consolas"/>
          <w:color w:val="000000"/>
          <w:highlight w:val="white"/>
        </w:rPr>
        <w:t>"string"</w:t>
      </w:r>
      <w:r w:rsidRPr="00511394">
        <w:t xml:space="preserve"> </w:t>
      </w:r>
    </w:p>
    <w:p w14:paraId="35212FDF" w14:textId="2ABEB092" w:rsidR="000B6016" w:rsidRPr="00BA1563" w:rsidRDefault="000B6016" w:rsidP="00F2077C">
      <w:pPr>
        <w:numPr>
          <w:ilvl w:val="1"/>
          <w:numId w:val="34"/>
        </w:numPr>
        <w:tabs>
          <w:tab w:val="clear" w:pos="403"/>
        </w:tabs>
        <w:autoSpaceDE w:val="0"/>
        <w:autoSpaceDN w:val="0"/>
        <w:adjustRightInd w:val="0"/>
        <w:spacing w:after="0" w:line="240" w:lineRule="auto"/>
        <w:ind w:right="1734"/>
        <w:jc w:val="left"/>
      </w:pPr>
      <w:r w:rsidRPr="00BA1563">
        <w:rPr>
          <w:rFonts w:ascii="Consolas" w:hAnsi="Consolas" w:cs="Consolas"/>
          <w:color w:val="800000"/>
          <w:highlight w:val="white"/>
        </w:rPr>
        <w:t>"pattern"</w:t>
      </w:r>
      <w:r>
        <w:t xml:space="preserve"> </w:t>
      </w:r>
      <w:r w:rsidR="008821B2">
        <w:t xml:space="preserve">keyword set to the value </w:t>
      </w:r>
      <w:r w:rsidR="008130B3">
        <w:rPr>
          <w:rFonts w:ascii="Consolas" w:hAnsi="Consolas" w:cs="Consolas"/>
          <w:color w:val="000000"/>
          <w:highlight w:val="white"/>
        </w:rPr>
        <w:t>"^---(0[1-9]|[12][0-9]|3[01])</w:t>
      </w:r>
      <w:r w:rsidR="0027275F" w:rsidRPr="0027275F">
        <w:rPr>
          <w:rFonts w:ascii="Consolas" w:hAnsi="Consolas" w:cs="Consolas"/>
          <w:color w:val="000000"/>
          <w:highlight w:val="white"/>
        </w:rPr>
        <w:t>(Z|([+-](0[0-9]|1[0-3]):[0-5][0-9]|14:00))?</w:t>
      </w:r>
      <w:r w:rsidR="008130B3">
        <w:rPr>
          <w:rFonts w:ascii="Consolas" w:hAnsi="Consolas" w:cs="Consolas"/>
          <w:color w:val="000000"/>
          <w:highlight w:val="white"/>
        </w:rPr>
        <w:t>$"</w:t>
      </w:r>
    </w:p>
    <w:p w14:paraId="4062A306" w14:textId="39606273" w:rsidR="000B6016" w:rsidRDefault="000F2956" w:rsidP="000B6016">
      <w:pPr>
        <w:rPr>
          <w:lang w:eastAsia="ja-JP"/>
        </w:rPr>
      </w:pPr>
      <w:r>
        <w:br/>
      </w:r>
      <w:r w:rsidR="000B6016">
        <w:t>Example</w:t>
      </w:r>
      <w:r w:rsidR="003243FE">
        <w:rPr>
          <w:lang w:eastAsia="ja-JP"/>
        </w:rPr>
        <w:t xml:space="preserve"> </w:t>
      </w:r>
      <w:r w:rsidR="00DE41C7">
        <w:rPr>
          <w:lang w:eastAsia="ja-JP"/>
        </w:rPr>
        <w:t xml:space="preserve">representation </w:t>
      </w:r>
      <w:r w:rsidR="000B6016">
        <w:rPr>
          <w:lang w:eastAsia="ja-JP"/>
        </w:rPr>
        <w:t xml:space="preserve">of the </w:t>
      </w:r>
      <w:r w:rsidR="003243FE">
        <w:rPr>
          <w:lang w:eastAsia="ja-JP"/>
        </w:rPr>
        <w:t xml:space="preserve">datatype </w:t>
      </w:r>
      <w:r w:rsidR="000B6016" w:rsidRPr="00602332">
        <w:rPr>
          <w:lang w:eastAsia="ja-JP"/>
        </w:rPr>
        <w:t>ISO</w:t>
      </w:r>
      <w:r w:rsidR="00D10771">
        <w:rPr>
          <w:lang w:eastAsia="ja-JP"/>
        </w:rPr>
        <w:t>Day</w:t>
      </w:r>
      <w:r w:rsidR="000B6016">
        <w:rPr>
          <w:lang w:eastAsia="ja-JP"/>
        </w:rPr>
        <w:t>:</w:t>
      </w:r>
    </w:p>
    <w:p w14:paraId="6D2F7829" w14:textId="77777777" w:rsidR="008130B3" w:rsidRPr="003B3C35" w:rsidRDefault="008130B3" w:rsidP="008130B3">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"ISODay"</w:t>
      </w:r>
      <w:r w:rsidRPr="003B3C35">
        <w:rPr>
          <w:rFonts w:ascii="Consolas" w:hAnsi="Consolas" w:cs="Consolas"/>
          <w:color w:val="000000"/>
          <w:sz w:val="20"/>
          <w:szCs w:val="20"/>
          <w:highlight w:val="white"/>
        </w:rPr>
        <w:t>: {</w:t>
      </w:r>
    </w:p>
    <w:p w14:paraId="5121C078" w14:textId="77777777" w:rsidR="008130B3" w:rsidRPr="003B3C35" w:rsidRDefault="008130B3" w:rsidP="008130B3">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"type"</w:t>
      </w:r>
      <w:r w:rsidRPr="003B3C35">
        <w:rPr>
          <w:rFonts w:ascii="Consolas" w:hAnsi="Consolas" w:cs="Consolas"/>
          <w:color w:val="000000"/>
          <w:sz w:val="20"/>
          <w:szCs w:val="20"/>
          <w:highlight w:val="white"/>
        </w:rPr>
        <w:t>: "string",</w:t>
      </w:r>
    </w:p>
    <w:p w14:paraId="16E193F0" w14:textId="040EBBAF" w:rsidR="008130B3" w:rsidRPr="003B3C35" w:rsidRDefault="008130B3" w:rsidP="008130B3">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000000"/>
          <w:sz w:val="20"/>
          <w:szCs w:val="20"/>
          <w:highlight w:val="white"/>
        </w:rPr>
        <w:t xml:space="preserve">  </w:t>
      </w:r>
      <w:r w:rsidRPr="003B3C35">
        <w:rPr>
          <w:rFonts w:ascii="Consolas" w:hAnsi="Consolas" w:cs="Consolas"/>
          <w:color w:val="800000"/>
          <w:sz w:val="20"/>
          <w:szCs w:val="20"/>
          <w:highlight w:val="white"/>
        </w:rPr>
        <w:t>"pattern"</w:t>
      </w:r>
      <w:r w:rsidRPr="003B3C35">
        <w:rPr>
          <w:rFonts w:ascii="Consolas" w:hAnsi="Consolas" w:cs="Consolas"/>
          <w:color w:val="000000"/>
          <w:sz w:val="20"/>
          <w:szCs w:val="20"/>
          <w:highlight w:val="white"/>
        </w:rPr>
        <w:t>: "^---(0[1-9]|[12][0-9]|3[01])</w:t>
      </w:r>
      <w:r w:rsidR="000D7EFD" w:rsidRPr="003B3C35">
        <w:rPr>
          <w:rFonts w:ascii="Consolas" w:hAnsi="Consolas" w:cs="Consolas"/>
          <w:color w:val="000000"/>
          <w:sz w:val="20"/>
          <w:szCs w:val="20"/>
          <w:highlight w:val="white"/>
        </w:rPr>
        <w:t>(Z|([+-](0[0-9]|1[0-3]):[0-5][0-9]|14:00))?</w:t>
      </w:r>
      <w:r w:rsidRPr="003B3C35">
        <w:rPr>
          <w:rFonts w:ascii="Consolas" w:hAnsi="Consolas" w:cs="Consolas"/>
          <w:color w:val="000000"/>
          <w:sz w:val="20"/>
          <w:szCs w:val="20"/>
          <w:highlight w:val="white"/>
        </w:rPr>
        <w:t>$"</w:t>
      </w:r>
      <w:r w:rsidR="00971934" w:rsidRPr="003B3C35">
        <w:rPr>
          <w:rFonts w:ascii="Consolas" w:hAnsi="Consolas" w:cs="Consolas"/>
          <w:color w:val="000000"/>
          <w:sz w:val="20"/>
          <w:szCs w:val="20"/>
          <w:highlight w:val="white"/>
        </w:rPr>
        <w:t>,</w:t>
      </w:r>
    </w:p>
    <w:p w14:paraId="063D47BE" w14:textId="016E8A28" w:rsidR="00971934" w:rsidRPr="003B3C35" w:rsidRDefault="00971934" w:rsidP="00971934">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3B3C35">
        <w:rPr>
          <w:rFonts w:ascii="Consolas" w:hAnsi="Consolas" w:cs="Consolas"/>
          <w:color w:val="800000"/>
          <w:sz w:val="20"/>
          <w:szCs w:val="20"/>
          <w:highlight w:val="white"/>
        </w:rPr>
        <w:t xml:space="preserve">  "description"</w:t>
      </w:r>
      <w:r w:rsidRPr="003B3C35">
        <w:rPr>
          <w:rFonts w:ascii="Consolas" w:hAnsi="Consolas" w:cs="Consolas"/>
          <w:color w:val="0000FF"/>
          <w:sz w:val="20"/>
          <w:szCs w:val="20"/>
          <w:highlight w:val="white"/>
        </w:rPr>
        <w:t>:</w:t>
      </w:r>
      <w:r w:rsidRPr="003B3C35">
        <w:rPr>
          <w:rFonts w:ascii="Consolas" w:hAnsi="Consolas" w:cs="Consolas"/>
          <w:color w:val="000000"/>
          <w:sz w:val="20"/>
          <w:szCs w:val="20"/>
          <w:highlight w:val="white"/>
        </w:rPr>
        <w:t xml:space="preserve"> "</w:t>
      </w:r>
      <w:r w:rsidR="004F5908" w:rsidRPr="003B3C35">
        <w:rPr>
          <w:rFonts w:ascii="Consolas" w:hAnsi="Consolas" w:cs="Consolas"/>
          <w:color w:val="000000"/>
          <w:sz w:val="20"/>
          <w:szCs w:val="20"/>
          <w:highlight w:val="white"/>
        </w:rPr>
        <w:t>W3C XML Schema Built-in datatype \"gDay\".</w:t>
      </w:r>
      <w:r w:rsidRPr="003B3C35">
        <w:rPr>
          <w:rFonts w:ascii="Consolas" w:hAnsi="Consolas" w:cs="Consolas"/>
          <w:color w:val="000000"/>
          <w:sz w:val="20"/>
          <w:szCs w:val="20"/>
          <w:highlight w:val="white"/>
        </w:rPr>
        <w:t>"</w:t>
      </w:r>
      <w:r w:rsidRPr="003B3C35">
        <w:rPr>
          <w:rFonts w:ascii="Consolas" w:hAnsi="Consolas" w:cs="Consolas"/>
          <w:color w:val="0000FF"/>
          <w:sz w:val="20"/>
          <w:szCs w:val="20"/>
          <w:highlight w:val="white"/>
        </w:rPr>
        <w:t>,</w:t>
      </w:r>
    </w:p>
    <w:p w14:paraId="77F5EF54" w14:textId="624A1B6F" w:rsidR="00971934" w:rsidRPr="003B3C35" w:rsidRDefault="00971934" w:rsidP="00971934">
      <w:pPr>
        <w:tabs>
          <w:tab w:val="clear" w:pos="403"/>
        </w:tabs>
        <w:autoSpaceDE w:val="0"/>
        <w:autoSpaceDN w:val="0"/>
        <w:adjustRightInd w:val="0"/>
        <w:spacing w:after="0" w:line="240" w:lineRule="auto"/>
        <w:jc w:val="left"/>
        <w:rPr>
          <w:rFonts w:ascii="Consolas" w:hAnsi="Consolas" w:cs="Consolas"/>
          <w:color w:val="000000"/>
          <w:sz w:val="20"/>
          <w:szCs w:val="20"/>
        </w:rPr>
      </w:pPr>
      <w:r w:rsidRPr="003B3C35">
        <w:rPr>
          <w:rFonts w:ascii="Consolas" w:hAnsi="Consolas" w:cs="Consolas"/>
          <w:color w:val="800000"/>
          <w:sz w:val="20"/>
          <w:szCs w:val="20"/>
          <w:highlight w:val="white"/>
        </w:rPr>
        <w:t xml:space="preserve">  "$anchor"</w:t>
      </w:r>
      <w:r w:rsidRPr="003B3C35">
        <w:rPr>
          <w:rFonts w:ascii="Consolas" w:hAnsi="Consolas" w:cs="Consolas"/>
          <w:color w:val="0000FF"/>
          <w:sz w:val="20"/>
          <w:szCs w:val="20"/>
          <w:highlight w:val="white"/>
        </w:rPr>
        <w:t>:</w:t>
      </w:r>
      <w:r w:rsidRPr="003B3C35">
        <w:rPr>
          <w:rFonts w:ascii="Consolas" w:hAnsi="Consolas" w:cs="Consolas"/>
          <w:color w:val="000000"/>
          <w:sz w:val="20"/>
          <w:szCs w:val="20"/>
          <w:highlight w:val="white"/>
        </w:rPr>
        <w:t xml:space="preserve"> "</w:t>
      </w:r>
      <w:r w:rsidRPr="003B3C35">
        <w:rPr>
          <w:rFonts w:ascii="Consolas" w:hAnsi="Consolas" w:cs="Consolas"/>
          <w:color w:val="000000"/>
          <w:sz w:val="20"/>
          <w:szCs w:val="20"/>
        </w:rPr>
        <w:t>ISODay</w:t>
      </w:r>
      <w:r w:rsidRPr="003B3C35">
        <w:rPr>
          <w:rFonts w:ascii="Consolas" w:hAnsi="Consolas" w:cs="Consolas"/>
          <w:color w:val="000000"/>
          <w:sz w:val="20"/>
          <w:szCs w:val="20"/>
          <w:highlight w:val="white"/>
        </w:rPr>
        <w:t>"</w:t>
      </w:r>
    </w:p>
    <w:p w14:paraId="749E9EF5" w14:textId="66F51795" w:rsidR="008130B3" w:rsidRPr="003B3C35" w:rsidRDefault="008130B3" w:rsidP="008130B3">
      <w:pPr>
        <w:rPr>
          <w:sz w:val="20"/>
          <w:szCs w:val="20"/>
          <w:lang w:eastAsia="ja-JP"/>
        </w:rPr>
      </w:pPr>
      <w:r w:rsidRPr="003B3C35">
        <w:rPr>
          <w:rFonts w:ascii="Consolas" w:hAnsi="Consolas" w:cs="Consolas"/>
          <w:color w:val="000000"/>
          <w:sz w:val="20"/>
          <w:szCs w:val="20"/>
          <w:highlight w:val="white"/>
        </w:rPr>
        <w:t>}</w:t>
      </w:r>
    </w:p>
    <w:p w14:paraId="24B15323" w14:textId="2A97F577" w:rsidR="00703988" w:rsidRDefault="00703988" w:rsidP="003A55CA">
      <w:pPr>
        <w:tabs>
          <w:tab w:val="clear" w:pos="403"/>
        </w:tabs>
        <w:spacing w:after="0" w:line="240" w:lineRule="auto"/>
        <w:jc w:val="left"/>
        <w:rPr>
          <w:b/>
          <w:sz w:val="28"/>
        </w:rPr>
      </w:pPr>
      <w:r>
        <w:rPr>
          <w:b/>
          <w:sz w:val="28"/>
        </w:rPr>
        <w:br w:type="page"/>
      </w:r>
    </w:p>
    <w:p w14:paraId="79E79018" w14:textId="2BD1DC7E" w:rsidR="00F361B7" w:rsidRPr="00511394" w:rsidRDefault="00F361B7" w:rsidP="00042979">
      <w:pPr>
        <w:pStyle w:val="ANNEX"/>
        <w:numPr>
          <w:ilvl w:val="0"/>
          <w:numId w:val="0"/>
        </w:numPr>
        <w:ind w:left="360"/>
        <w:jc w:val="left"/>
      </w:pPr>
      <w:bookmarkStart w:id="129" w:name="_Toc193447723"/>
      <w:r w:rsidRPr="00511394">
        <w:lastRenderedPageBreak/>
        <w:t xml:space="preserve">Annex A </w:t>
      </w:r>
      <w:bookmarkStart w:id="130" w:name="_Toc127895999"/>
      <w:bookmarkStart w:id="131" w:name="_Toc127896269"/>
      <w:r w:rsidRPr="00511394">
        <w:br/>
        <w:t>Converting ISO 20022 XML into JSON</w:t>
      </w:r>
      <w:bookmarkEnd w:id="130"/>
      <w:bookmarkEnd w:id="131"/>
      <w:r w:rsidRPr="00511394">
        <w:t xml:space="preserve"> </w:t>
      </w:r>
      <w:r w:rsidRPr="00511394">
        <w:br/>
        <w:t>(</w:t>
      </w:r>
      <w:r w:rsidR="00E37EA1">
        <w:t>I</w:t>
      </w:r>
      <w:r w:rsidRPr="00511394">
        <w:t>nformative)</w:t>
      </w:r>
      <w:bookmarkEnd w:id="129"/>
    </w:p>
    <w:p w14:paraId="438FDDD5" w14:textId="5576AD16" w:rsidR="00F361B7" w:rsidRPr="00511394" w:rsidRDefault="00F361B7" w:rsidP="003A55CA">
      <w:pPr>
        <w:pStyle w:val="a2"/>
      </w:pPr>
      <w:bookmarkStart w:id="132" w:name="_Toc127896000"/>
      <w:bookmarkStart w:id="133" w:name="_Toc127896270"/>
      <w:bookmarkStart w:id="134" w:name="_Toc193447724"/>
      <w:r w:rsidRPr="00511394">
        <w:t>Introduction</w:t>
      </w:r>
      <w:bookmarkEnd w:id="132"/>
      <w:bookmarkEnd w:id="133"/>
      <w:bookmarkEnd w:id="134"/>
      <w:r w:rsidRPr="00511394">
        <w:t xml:space="preserve"> </w:t>
      </w:r>
    </w:p>
    <w:p w14:paraId="013E0AA0" w14:textId="77777777" w:rsidR="00F361B7" w:rsidRPr="00511394" w:rsidRDefault="00F361B7" w:rsidP="003A55CA">
      <w:pPr>
        <w:spacing w:after="229"/>
        <w:ind w:left="-5" w:right="42"/>
        <w:jc w:val="left"/>
      </w:pPr>
      <w:r w:rsidRPr="00511394">
        <w:t xml:space="preserve">To check that the generated ISO 20022 JSON schemas are valid, we need to test them.  The best way to test them is to convert ISO 20022 XML messages into JSON, and that validate that JSON against the JSON schemas. </w:t>
      </w:r>
    </w:p>
    <w:p w14:paraId="442A5239" w14:textId="753AF55A" w:rsidR="00F361B7" w:rsidRDefault="00F361B7" w:rsidP="003A55CA">
      <w:pPr>
        <w:spacing w:after="269"/>
        <w:ind w:left="-5" w:right="42"/>
        <w:jc w:val="left"/>
      </w:pPr>
      <w:r w:rsidRPr="00511394">
        <w:t xml:space="preserve">While XML and JSON are structurally similar, there are some </w:t>
      </w:r>
      <w:r w:rsidR="00AB754C">
        <w:t xml:space="preserve">bespoke features of </w:t>
      </w:r>
      <w:r w:rsidRPr="00511394">
        <w:t xml:space="preserve">ISO 20022 XML </w:t>
      </w:r>
      <w:r w:rsidR="00A9588F">
        <w:t xml:space="preserve">to be converted </w:t>
      </w:r>
      <w:r w:rsidRPr="00511394">
        <w:t>into JSON</w:t>
      </w:r>
      <w:r w:rsidR="00A9588F">
        <w:t>.</w:t>
      </w:r>
    </w:p>
    <w:p w14:paraId="42D35C79" w14:textId="21EE2475" w:rsidR="00281960" w:rsidRDefault="00281960" w:rsidP="00F2077C">
      <w:pPr>
        <w:pStyle w:val="ListParagraph"/>
        <w:numPr>
          <w:ilvl w:val="0"/>
          <w:numId w:val="41"/>
        </w:numPr>
        <w:spacing w:after="269"/>
        <w:ind w:leftChars="0" w:right="42"/>
        <w:jc w:val="left"/>
      </w:pPr>
      <w:r>
        <w:t>As JSON Schema doesn't support namespaces nor prefixes, so prefixes are stripped.</w:t>
      </w:r>
    </w:p>
    <w:p w14:paraId="3BAEFE00" w14:textId="6202400C" w:rsidR="00A9588F" w:rsidRPr="00A9588F" w:rsidRDefault="00A9588F" w:rsidP="00F2077C">
      <w:pPr>
        <w:numPr>
          <w:ilvl w:val="0"/>
          <w:numId w:val="41"/>
        </w:numPr>
        <w:spacing w:after="269"/>
        <w:ind w:right="42"/>
        <w:jc w:val="left"/>
      </w:pPr>
      <w:r>
        <w:t>I</w:t>
      </w:r>
      <w:r w:rsidRPr="00A9588F">
        <w:t>f an element has a Ccy attribute, convert into an object with “amt” and “</w:t>
      </w:r>
      <w:r w:rsidR="00FB1FFC">
        <w:t>C</w:t>
      </w:r>
      <w:r w:rsidRPr="00A9588F">
        <w:t>cy” properties.</w:t>
      </w:r>
    </w:p>
    <w:p w14:paraId="435316EC" w14:textId="77777777" w:rsidR="00A9588F" w:rsidRPr="00A9588F" w:rsidRDefault="00A9588F" w:rsidP="00F2077C">
      <w:pPr>
        <w:numPr>
          <w:ilvl w:val="0"/>
          <w:numId w:val="41"/>
        </w:numPr>
        <w:spacing w:after="269"/>
        <w:ind w:right="42"/>
        <w:jc w:val="left"/>
      </w:pPr>
      <w:r w:rsidRPr="00A9588F">
        <w:t>If an element contains text, copy its value.</w:t>
      </w:r>
    </w:p>
    <w:p w14:paraId="65A33C2A" w14:textId="77777777" w:rsidR="00A9588F" w:rsidRPr="00A9588F" w:rsidRDefault="00A9588F" w:rsidP="00F2077C">
      <w:pPr>
        <w:numPr>
          <w:ilvl w:val="0"/>
          <w:numId w:val="41"/>
        </w:numPr>
        <w:spacing w:after="269"/>
        <w:ind w:right="42"/>
        <w:jc w:val="left"/>
      </w:pPr>
      <w:r w:rsidRPr="00A9588F">
        <w:t xml:space="preserve">If an element contains other elements, convert into an object </w:t>
      </w:r>
      <w:r w:rsidRPr="00A9588F">
        <w:br/>
        <w:t>with a property for each group of elements with the same name</w:t>
      </w:r>
    </w:p>
    <w:p w14:paraId="42480EB2" w14:textId="77777777" w:rsidR="00A9588F" w:rsidRPr="00A9588F" w:rsidRDefault="00A9588F" w:rsidP="00F2077C">
      <w:pPr>
        <w:numPr>
          <w:ilvl w:val="1"/>
          <w:numId w:val="41"/>
        </w:numPr>
        <w:spacing w:after="269"/>
        <w:ind w:right="42"/>
        <w:jc w:val="left"/>
      </w:pPr>
      <w:r w:rsidRPr="00A9588F">
        <w:t>If the group contains just one value, convert  the value,</w:t>
      </w:r>
      <w:r w:rsidRPr="00A9588F">
        <w:br/>
        <w:t>if the group contains several values, convert into an array of converted values.</w:t>
      </w:r>
    </w:p>
    <w:p w14:paraId="2028BD8B" w14:textId="5426A940" w:rsidR="00F361B7" w:rsidRPr="00511394" w:rsidRDefault="00F361B7" w:rsidP="003A55CA">
      <w:pPr>
        <w:spacing w:after="0" w:line="259" w:lineRule="auto"/>
        <w:jc w:val="left"/>
      </w:pPr>
    </w:p>
    <w:p w14:paraId="5A87ACCF" w14:textId="77777777" w:rsidR="00EB283C" w:rsidRDefault="00EB283C">
      <w:pPr>
        <w:tabs>
          <w:tab w:val="clear" w:pos="403"/>
        </w:tabs>
        <w:spacing w:after="0" w:line="240" w:lineRule="auto"/>
        <w:jc w:val="left"/>
        <w:rPr>
          <w:rFonts w:eastAsia="MS Mincho"/>
          <w:b/>
          <w:sz w:val="26"/>
          <w:lang w:eastAsia="ja-JP"/>
        </w:rPr>
      </w:pPr>
      <w:bookmarkStart w:id="135" w:name="_Toc127896001"/>
      <w:bookmarkStart w:id="136" w:name="_Toc127896271"/>
      <w:r>
        <w:br w:type="page"/>
      </w:r>
    </w:p>
    <w:p w14:paraId="55FC2F53" w14:textId="16ABDE9B" w:rsidR="00F361B7" w:rsidRPr="00511394" w:rsidRDefault="00F361B7" w:rsidP="003A55CA">
      <w:pPr>
        <w:pStyle w:val="a2"/>
      </w:pPr>
      <w:bookmarkStart w:id="137" w:name="_Toc193447725"/>
      <w:r w:rsidRPr="00511394">
        <w:lastRenderedPageBreak/>
        <w:t>Example</w:t>
      </w:r>
      <w:bookmarkEnd w:id="135"/>
      <w:bookmarkEnd w:id="136"/>
      <w:bookmarkEnd w:id="137"/>
      <w:r w:rsidRPr="00511394">
        <w:t xml:space="preserve"> </w:t>
      </w:r>
    </w:p>
    <w:p w14:paraId="5C64EEAF" w14:textId="71DB12FC" w:rsidR="00F069A5" w:rsidRDefault="00F361B7" w:rsidP="003A55CA">
      <w:pPr>
        <w:pStyle w:val="a3"/>
      </w:pPr>
      <w:bookmarkStart w:id="138" w:name="_Toc193447726"/>
      <w:r w:rsidRPr="00511394">
        <w:t>ISO 20022 XML message</w:t>
      </w:r>
      <w:bookmarkEnd w:id="138"/>
      <w:r w:rsidRPr="00511394">
        <w:t xml:space="preserve"> </w:t>
      </w:r>
    </w:p>
    <w:p w14:paraId="09390096" w14:textId="77777777" w:rsidR="00411D0B" w:rsidRPr="00FB1FFC" w:rsidRDefault="00411D0B" w:rsidP="000E07B2"/>
    <w:p w14:paraId="4C9717D6"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8080"/>
          <w:sz w:val="20"/>
          <w:szCs w:val="20"/>
          <w:highlight w:val="white"/>
        </w:rPr>
        <w:t>&lt;?xml version="1.0" encoding="UTF-8"?&gt;</w:t>
      </w:r>
    </w:p>
    <w:p w14:paraId="5B7A3FB0"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FF"/>
          <w:sz w:val="20"/>
          <w:szCs w:val="20"/>
          <w:highlight w:val="white"/>
        </w:rPr>
        <w:t>&lt;</w:t>
      </w:r>
      <w:r>
        <w:rPr>
          <w:rFonts w:ascii="Consolas" w:hAnsi="Consolas" w:cs="Consolas"/>
          <w:color w:val="800000"/>
          <w:sz w:val="20"/>
          <w:szCs w:val="20"/>
          <w:highlight w:val="white"/>
        </w:rPr>
        <w:t>Document</w:t>
      </w:r>
      <w:r>
        <w:rPr>
          <w:rFonts w:ascii="Consolas" w:hAnsi="Consolas" w:cs="Consolas"/>
          <w:color w:val="FF0000"/>
          <w:sz w:val="20"/>
          <w:szCs w:val="20"/>
          <w:highlight w:val="white"/>
        </w:rPr>
        <w:t xml:space="preserve"> xmlns</w:t>
      </w:r>
      <w:r>
        <w:rPr>
          <w:rFonts w:ascii="Consolas" w:hAnsi="Consolas" w:cs="Consolas"/>
          <w:color w:val="0000FF"/>
          <w:sz w:val="20"/>
          <w:szCs w:val="20"/>
          <w:highlight w:val="white"/>
        </w:rPr>
        <w:t>="</w:t>
      </w:r>
      <w:r>
        <w:rPr>
          <w:rFonts w:ascii="Consolas" w:hAnsi="Consolas" w:cs="Consolas"/>
          <w:color w:val="000000"/>
          <w:sz w:val="20"/>
          <w:szCs w:val="20"/>
          <w:highlight w:val="white"/>
        </w:rPr>
        <w:t>urn:iso:std:iso:20022:tech:xsd:tsmt.002.001.04</w:t>
      </w:r>
      <w:r>
        <w:rPr>
          <w:rFonts w:ascii="Consolas" w:hAnsi="Consolas" w:cs="Consolas"/>
          <w:color w:val="0000FF"/>
          <w:sz w:val="20"/>
          <w:szCs w:val="20"/>
          <w:highlight w:val="white"/>
        </w:rPr>
        <w:t>"</w:t>
      </w:r>
      <w:r>
        <w:rPr>
          <w:rFonts w:ascii="Consolas" w:hAnsi="Consolas" w:cs="Consolas"/>
          <w:color w:val="FF0000"/>
          <w:sz w:val="20"/>
          <w:szCs w:val="20"/>
          <w:highlight w:val="white"/>
        </w:rPr>
        <w:t xml:space="preserve"> xmlns:xsi</w:t>
      </w:r>
      <w:r>
        <w:rPr>
          <w:rFonts w:ascii="Consolas" w:hAnsi="Consolas" w:cs="Consolas"/>
          <w:color w:val="0000FF"/>
          <w:sz w:val="20"/>
          <w:szCs w:val="20"/>
          <w:highlight w:val="white"/>
        </w:rPr>
        <w:t>="</w:t>
      </w:r>
      <w:r>
        <w:rPr>
          <w:rFonts w:ascii="Consolas" w:hAnsi="Consolas" w:cs="Consolas"/>
          <w:color w:val="000000"/>
          <w:sz w:val="20"/>
          <w:szCs w:val="20"/>
          <w:highlight w:val="white"/>
        </w:rPr>
        <w:t>http://www.w3.org/2001/XMLSchema-instance</w:t>
      </w:r>
      <w:r>
        <w:rPr>
          <w:rFonts w:ascii="Consolas" w:hAnsi="Consolas" w:cs="Consolas"/>
          <w:color w:val="0000FF"/>
          <w:sz w:val="20"/>
          <w:szCs w:val="20"/>
          <w:highlight w:val="white"/>
        </w:rPr>
        <w:t>"&gt;</w:t>
      </w:r>
    </w:p>
    <w:p w14:paraId="7BEA1FB2"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ActvtyRpt</w:t>
      </w:r>
      <w:r>
        <w:rPr>
          <w:rFonts w:ascii="Consolas" w:hAnsi="Consolas" w:cs="Consolas"/>
          <w:color w:val="0000FF"/>
          <w:sz w:val="20"/>
          <w:szCs w:val="20"/>
          <w:highlight w:val="white"/>
        </w:rPr>
        <w:t>&gt;</w:t>
      </w:r>
    </w:p>
    <w:p w14:paraId="5FCEEAEB"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RptId</w:t>
      </w:r>
      <w:r>
        <w:rPr>
          <w:rFonts w:ascii="Consolas" w:hAnsi="Consolas" w:cs="Consolas"/>
          <w:color w:val="0000FF"/>
          <w:sz w:val="20"/>
          <w:szCs w:val="20"/>
          <w:highlight w:val="white"/>
        </w:rPr>
        <w:t>&gt;</w:t>
      </w:r>
    </w:p>
    <w:p w14:paraId="201731EF"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Id</w:t>
      </w:r>
      <w:r>
        <w:rPr>
          <w:rFonts w:ascii="Consolas" w:hAnsi="Consolas" w:cs="Consolas"/>
          <w:color w:val="0000FF"/>
          <w:sz w:val="20"/>
          <w:szCs w:val="20"/>
          <w:highlight w:val="white"/>
        </w:rPr>
        <w:t>&gt;</w:t>
      </w:r>
      <w:r>
        <w:rPr>
          <w:rFonts w:ascii="Consolas" w:hAnsi="Consolas" w:cs="Consolas"/>
          <w:color w:val="000000"/>
          <w:sz w:val="20"/>
          <w:szCs w:val="20"/>
          <w:highlight w:val="white"/>
        </w:rPr>
        <w:t>ARPMessage25</w:t>
      </w:r>
      <w:r>
        <w:rPr>
          <w:rFonts w:ascii="Consolas" w:hAnsi="Consolas" w:cs="Consolas"/>
          <w:color w:val="0000FF"/>
          <w:sz w:val="20"/>
          <w:szCs w:val="20"/>
          <w:highlight w:val="white"/>
        </w:rPr>
        <w:t>&lt;/</w:t>
      </w:r>
      <w:r>
        <w:rPr>
          <w:rFonts w:ascii="Consolas" w:hAnsi="Consolas" w:cs="Consolas"/>
          <w:color w:val="800000"/>
          <w:sz w:val="20"/>
          <w:szCs w:val="20"/>
          <w:highlight w:val="white"/>
        </w:rPr>
        <w:t>Id</w:t>
      </w:r>
      <w:r>
        <w:rPr>
          <w:rFonts w:ascii="Consolas" w:hAnsi="Consolas" w:cs="Consolas"/>
          <w:color w:val="0000FF"/>
          <w:sz w:val="20"/>
          <w:szCs w:val="20"/>
          <w:highlight w:val="white"/>
        </w:rPr>
        <w:t>&gt;</w:t>
      </w:r>
    </w:p>
    <w:p w14:paraId="34E35B44"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CreDtTm</w:t>
      </w:r>
      <w:r>
        <w:rPr>
          <w:rFonts w:ascii="Consolas" w:hAnsi="Consolas" w:cs="Consolas"/>
          <w:color w:val="0000FF"/>
          <w:sz w:val="20"/>
          <w:szCs w:val="20"/>
          <w:highlight w:val="white"/>
        </w:rPr>
        <w:t>&gt;</w:t>
      </w:r>
      <w:r>
        <w:rPr>
          <w:rFonts w:ascii="Consolas" w:hAnsi="Consolas" w:cs="Consolas"/>
          <w:color w:val="000000"/>
          <w:sz w:val="20"/>
          <w:szCs w:val="20"/>
          <w:highlight w:val="white"/>
        </w:rPr>
        <w:t>2009-09-09T11:38:00</w:t>
      </w:r>
      <w:r>
        <w:rPr>
          <w:rFonts w:ascii="Consolas" w:hAnsi="Consolas" w:cs="Consolas"/>
          <w:color w:val="0000FF"/>
          <w:sz w:val="20"/>
          <w:szCs w:val="20"/>
          <w:highlight w:val="white"/>
        </w:rPr>
        <w:t>&lt;/</w:t>
      </w:r>
      <w:r>
        <w:rPr>
          <w:rFonts w:ascii="Consolas" w:hAnsi="Consolas" w:cs="Consolas"/>
          <w:color w:val="800000"/>
          <w:sz w:val="20"/>
          <w:szCs w:val="20"/>
          <w:highlight w:val="white"/>
        </w:rPr>
        <w:t>CreDtTm</w:t>
      </w:r>
      <w:r>
        <w:rPr>
          <w:rFonts w:ascii="Consolas" w:hAnsi="Consolas" w:cs="Consolas"/>
          <w:color w:val="0000FF"/>
          <w:sz w:val="20"/>
          <w:szCs w:val="20"/>
          <w:highlight w:val="white"/>
        </w:rPr>
        <w:t>&gt;</w:t>
      </w:r>
    </w:p>
    <w:p w14:paraId="11311773" w14:textId="77777777" w:rsidR="00411D0B" w:rsidRPr="008A7CC1"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da-DK"/>
        </w:rPr>
      </w:pPr>
      <w:r>
        <w:rPr>
          <w:rFonts w:ascii="Consolas" w:hAnsi="Consolas" w:cs="Consolas"/>
          <w:color w:val="000000"/>
          <w:sz w:val="20"/>
          <w:szCs w:val="20"/>
          <w:highlight w:val="white"/>
        </w:rPr>
        <w:t xml:space="preserve">    </w:t>
      </w:r>
      <w:r w:rsidRPr="008A7CC1">
        <w:rPr>
          <w:rFonts w:ascii="Consolas" w:hAnsi="Consolas" w:cs="Consolas"/>
          <w:color w:val="0000FF"/>
          <w:sz w:val="20"/>
          <w:szCs w:val="20"/>
          <w:highlight w:val="white"/>
          <w:lang w:val="da-DK"/>
        </w:rPr>
        <w:t>&lt;/</w:t>
      </w:r>
      <w:r w:rsidRPr="008A7CC1">
        <w:rPr>
          <w:rFonts w:ascii="Consolas" w:hAnsi="Consolas" w:cs="Consolas"/>
          <w:color w:val="800000"/>
          <w:sz w:val="20"/>
          <w:szCs w:val="20"/>
          <w:highlight w:val="white"/>
          <w:lang w:val="da-DK"/>
        </w:rPr>
        <w:t>RptId</w:t>
      </w:r>
      <w:r w:rsidRPr="008A7CC1">
        <w:rPr>
          <w:rFonts w:ascii="Consolas" w:hAnsi="Consolas" w:cs="Consolas"/>
          <w:color w:val="0000FF"/>
          <w:sz w:val="20"/>
          <w:szCs w:val="20"/>
          <w:highlight w:val="white"/>
          <w:lang w:val="da-DK"/>
        </w:rPr>
        <w:t>&gt;</w:t>
      </w:r>
    </w:p>
    <w:p w14:paraId="235D3ECB" w14:textId="77777777" w:rsidR="00411D0B" w:rsidRPr="008A7CC1"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da-DK"/>
        </w:rPr>
      </w:pPr>
      <w:r w:rsidRPr="008A7CC1">
        <w:rPr>
          <w:rFonts w:ascii="Consolas" w:hAnsi="Consolas" w:cs="Consolas"/>
          <w:color w:val="000000"/>
          <w:sz w:val="20"/>
          <w:szCs w:val="20"/>
          <w:highlight w:val="white"/>
          <w:lang w:val="da-DK"/>
        </w:rPr>
        <w:t xml:space="preserve">    </w:t>
      </w:r>
      <w:r w:rsidRPr="008A7CC1">
        <w:rPr>
          <w:rFonts w:ascii="Consolas" w:hAnsi="Consolas" w:cs="Consolas"/>
          <w:color w:val="0000FF"/>
          <w:sz w:val="20"/>
          <w:szCs w:val="20"/>
          <w:highlight w:val="white"/>
          <w:lang w:val="da-DK"/>
        </w:rPr>
        <w:t>&lt;</w:t>
      </w:r>
      <w:r w:rsidRPr="008A7CC1">
        <w:rPr>
          <w:rFonts w:ascii="Consolas" w:hAnsi="Consolas" w:cs="Consolas"/>
          <w:color w:val="800000"/>
          <w:sz w:val="20"/>
          <w:szCs w:val="20"/>
          <w:highlight w:val="white"/>
          <w:lang w:val="da-DK"/>
        </w:rPr>
        <w:t>RltdMsgRef</w:t>
      </w:r>
      <w:r w:rsidRPr="008A7CC1">
        <w:rPr>
          <w:rFonts w:ascii="Consolas" w:hAnsi="Consolas" w:cs="Consolas"/>
          <w:color w:val="0000FF"/>
          <w:sz w:val="20"/>
          <w:szCs w:val="20"/>
          <w:highlight w:val="white"/>
          <w:lang w:val="da-DK"/>
        </w:rPr>
        <w:t>&gt;</w:t>
      </w:r>
    </w:p>
    <w:p w14:paraId="4B3EA512" w14:textId="77777777" w:rsidR="00411D0B" w:rsidRPr="008A7CC1"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da-DK"/>
        </w:rPr>
      </w:pPr>
      <w:r w:rsidRPr="008A7CC1">
        <w:rPr>
          <w:rFonts w:ascii="Consolas" w:hAnsi="Consolas" w:cs="Consolas"/>
          <w:color w:val="000000"/>
          <w:sz w:val="20"/>
          <w:szCs w:val="20"/>
          <w:highlight w:val="white"/>
          <w:lang w:val="da-DK"/>
        </w:rPr>
        <w:t xml:space="preserve">      </w:t>
      </w:r>
      <w:r w:rsidRPr="008A7CC1">
        <w:rPr>
          <w:rFonts w:ascii="Consolas" w:hAnsi="Consolas" w:cs="Consolas"/>
          <w:color w:val="0000FF"/>
          <w:sz w:val="20"/>
          <w:szCs w:val="20"/>
          <w:highlight w:val="white"/>
          <w:lang w:val="da-DK"/>
        </w:rPr>
        <w:t>&lt;</w:t>
      </w:r>
      <w:r w:rsidRPr="008A7CC1">
        <w:rPr>
          <w:rFonts w:ascii="Consolas" w:hAnsi="Consolas" w:cs="Consolas"/>
          <w:color w:val="800000"/>
          <w:sz w:val="20"/>
          <w:szCs w:val="20"/>
          <w:highlight w:val="white"/>
          <w:lang w:val="da-DK"/>
        </w:rPr>
        <w:t>Id</w:t>
      </w:r>
      <w:r w:rsidRPr="008A7CC1">
        <w:rPr>
          <w:rFonts w:ascii="Consolas" w:hAnsi="Consolas" w:cs="Consolas"/>
          <w:color w:val="0000FF"/>
          <w:sz w:val="20"/>
          <w:szCs w:val="20"/>
          <w:highlight w:val="white"/>
          <w:lang w:val="da-DK"/>
        </w:rPr>
        <w:t>&gt;</w:t>
      </w:r>
      <w:r w:rsidRPr="008A7CC1">
        <w:rPr>
          <w:rFonts w:ascii="Consolas" w:hAnsi="Consolas" w:cs="Consolas"/>
          <w:color w:val="000000"/>
          <w:sz w:val="20"/>
          <w:szCs w:val="20"/>
          <w:highlight w:val="white"/>
          <w:lang w:val="da-DK"/>
        </w:rPr>
        <w:t>ARRMessage24</w:t>
      </w:r>
      <w:r w:rsidRPr="008A7CC1">
        <w:rPr>
          <w:rFonts w:ascii="Consolas" w:hAnsi="Consolas" w:cs="Consolas"/>
          <w:color w:val="0000FF"/>
          <w:sz w:val="20"/>
          <w:szCs w:val="20"/>
          <w:highlight w:val="white"/>
          <w:lang w:val="da-DK"/>
        </w:rPr>
        <w:t>&lt;/</w:t>
      </w:r>
      <w:r w:rsidRPr="008A7CC1">
        <w:rPr>
          <w:rFonts w:ascii="Consolas" w:hAnsi="Consolas" w:cs="Consolas"/>
          <w:color w:val="800000"/>
          <w:sz w:val="20"/>
          <w:szCs w:val="20"/>
          <w:highlight w:val="white"/>
          <w:lang w:val="da-DK"/>
        </w:rPr>
        <w:t>Id</w:t>
      </w:r>
      <w:r w:rsidRPr="008A7CC1">
        <w:rPr>
          <w:rFonts w:ascii="Consolas" w:hAnsi="Consolas" w:cs="Consolas"/>
          <w:color w:val="0000FF"/>
          <w:sz w:val="20"/>
          <w:szCs w:val="20"/>
          <w:highlight w:val="white"/>
          <w:lang w:val="da-DK"/>
        </w:rPr>
        <w:t>&gt;</w:t>
      </w:r>
    </w:p>
    <w:p w14:paraId="3D4F8DA3" w14:textId="77777777" w:rsidR="00411D0B" w:rsidRPr="008A7CC1"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da-DK"/>
        </w:rPr>
      </w:pPr>
      <w:r w:rsidRPr="008A7CC1">
        <w:rPr>
          <w:rFonts w:ascii="Consolas" w:hAnsi="Consolas" w:cs="Consolas"/>
          <w:color w:val="000000"/>
          <w:sz w:val="20"/>
          <w:szCs w:val="20"/>
          <w:highlight w:val="white"/>
          <w:lang w:val="da-DK"/>
        </w:rPr>
        <w:t xml:space="preserve">      </w:t>
      </w:r>
      <w:r w:rsidRPr="008A7CC1">
        <w:rPr>
          <w:rFonts w:ascii="Consolas" w:hAnsi="Consolas" w:cs="Consolas"/>
          <w:color w:val="0000FF"/>
          <w:sz w:val="20"/>
          <w:szCs w:val="20"/>
          <w:highlight w:val="white"/>
          <w:lang w:val="da-DK"/>
        </w:rPr>
        <w:t>&lt;</w:t>
      </w:r>
      <w:r w:rsidRPr="008A7CC1">
        <w:rPr>
          <w:rFonts w:ascii="Consolas" w:hAnsi="Consolas" w:cs="Consolas"/>
          <w:color w:val="800000"/>
          <w:sz w:val="20"/>
          <w:szCs w:val="20"/>
          <w:highlight w:val="white"/>
          <w:lang w:val="da-DK"/>
        </w:rPr>
        <w:t>CreDtTm</w:t>
      </w:r>
      <w:r w:rsidRPr="008A7CC1">
        <w:rPr>
          <w:rFonts w:ascii="Consolas" w:hAnsi="Consolas" w:cs="Consolas"/>
          <w:color w:val="0000FF"/>
          <w:sz w:val="20"/>
          <w:szCs w:val="20"/>
          <w:highlight w:val="white"/>
          <w:lang w:val="da-DK"/>
        </w:rPr>
        <w:t>&gt;</w:t>
      </w:r>
      <w:r w:rsidRPr="008A7CC1">
        <w:rPr>
          <w:rFonts w:ascii="Consolas" w:hAnsi="Consolas" w:cs="Consolas"/>
          <w:color w:val="000000"/>
          <w:sz w:val="20"/>
          <w:szCs w:val="20"/>
          <w:highlight w:val="white"/>
          <w:lang w:val="da-DK"/>
        </w:rPr>
        <w:t>2009-09-09T11:37:00</w:t>
      </w:r>
      <w:r w:rsidRPr="008A7CC1">
        <w:rPr>
          <w:rFonts w:ascii="Consolas" w:hAnsi="Consolas" w:cs="Consolas"/>
          <w:color w:val="0000FF"/>
          <w:sz w:val="20"/>
          <w:szCs w:val="20"/>
          <w:highlight w:val="white"/>
          <w:lang w:val="da-DK"/>
        </w:rPr>
        <w:t>&lt;/</w:t>
      </w:r>
      <w:r w:rsidRPr="008A7CC1">
        <w:rPr>
          <w:rFonts w:ascii="Consolas" w:hAnsi="Consolas" w:cs="Consolas"/>
          <w:color w:val="800000"/>
          <w:sz w:val="20"/>
          <w:szCs w:val="20"/>
          <w:highlight w:val="white"/>
          <w:lang w:val="da-DK"/>
        </w:rPr>
        <w:t>CreDtTm</w:t>
      </w:r>
      <w:r w:rsidRPr="008A7CC1">
        <w:rPr>
          <w:rFonts w:ascii="Consolas" w:hAnsi="Consolas" w:cs="Consolas"/>
          <w:color w:val="0000FF"/>
          <w:sz w:val="20"/>
          <w:szCs w:val="20"/>
          <w:highlight w:val="white"/>
          <w:lang w:val="da-DK"/>
        </w:rPr>
        <w:t>&gt;</w:t>
      </w:r>
    </w:p>
    <w:p w14:paraId="2FF987D9" w14:textId="77777777" w:rsidR="00411D0B" w:rsidRPr="008A7CC1"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da-DK"/>
        </w:rPr>
      </w:pPr>
      <w:r w:rsidRPr="008A7CC1">
        <w:rPr>
          <w:rFonts w:ascii="Consolas" w:hAnsi="Consolas" w:cs="Consolas"/>
          <w:color w:val="000000"/>
          <w:sz w:val="20"/>
          <w:szCs w:val="20"/>
          <w:highlight w:val="white"/>
          <w:lang w:val="da-DK"/>
        </w:rPr>
        <w:t xml:space="preserve">    </w:t>
      </w:r>
      <w:r w:rsidRPr="008A7CC1">
        <w:rPr>
          <w:rFonts w:ascii="Consolas" w:hAnsi="Consolas" w:cs="Consolas"/>
          <w:color w:val="0000FF"/>
          <w:sz w:val="20"/>
          <w:szCs w:val="20"/>
          <w:highlight w:val="white"/>
          <w:lang w:val="da-DK"/>
        </w:rPr>
        <w:t>&lt;/</w:t>
      </w:r>
      <w:r w:rsidRPr="008A7CC1">
        <w:rPr>
          <w:rFonts w:ascii="Consolas" w:hAnsi="Consolas" w:cs="Consolas"/>
          <w:color w:val="800000"/>
          <w:sz w:val="20"/>
          <w:szCs w:val="20"/>
          <w:highlight w:val="white"/>
          <w:lang w:val="da-DK"/>
        </w:rPr>
        <w:t>RltdMsgRef</w:t>
      </w:r>
      <w:r w:rsidRPr="008A7CC1">
        <w:rPr>
          <w:rFonts w:ascii="Consolas" w:hAnsi="Consolas" w:cs="Consolas"/>
          <w:color w:val="0000FF"/>
          <w:sz w:val="20"/>
          <w:szCs w:val="20"/>
          <w:highlight w:val="white"/>
          <w:lang w:val="da-DK"/>
        </w:rPr>
        <w:t>&gt;</w:t>
      </w:r>
    </w:p>
    <w:p w14:paraId="12DD5D50" w14:textId="77777777" w:rsidR="00411D0B" w:rsidRPr="008A7CC1"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da-DK"/>
        </w:rPr>
      </w:pPr>
      <w:r w:rsidRPr="008A7CC1">
        <w:rPr>
          <w:rFonts w:ascii="Consolas" w:hAnsi="Consolas" w:cs="Consolas"/>
          <w:color w:val="000000"/>
          <w:sz w:val="20"/>
          <w:szCs w:val="20"/>
          <w:highlight w:val="white"/>
          <w:lang w:val="da-DK"/>
        </w:rPr>
        <w:t xml:space="preserve">    </w:t>
      </w:r>
      <w:r w:rsidRPr="008A7CC1">
        <w:rPr>
          <w:rFonts w:ascii="Consolas" w:hAnsi="Consolas" w:cs="Consolas"/>
          <w:color w:val="0000FF"/>
          <w:sz w:val="20"/>
          <w:szCs w:val="20"/>
          <w:highlight w:val="white"/>
          <w:lang w:val="da-DK"/>
        </w:rPr>
        <w:t>&lt;</w:t>
      </w:r>
      <w:r w:rsidRPr="008A7CC1">
        <w:rPr>
          <w:rFonts w:ascii="Consolas" w:hAnsi="Consolas" w:cs="Consolas"/>
          <w:color w:val="800000"/>
          <w:sz w:val="20"/>
          <w:szCs w:val="20"/>
          <w:highlight w:val="white"/>
          <w:lang w:val="da-DK"/>
        </w:rPr>
        <w:t>Rpt</w:t>
      </w:r>
      <w:r w:rsidRPr="008A7CC1">
        <w:rPr>
          <w:rFonts w:ascii="Consolas" w:hAnsi="Consolas" w:cs="Consolas"/>
          <w:color w:val="0000FF"/>
          <w:sz w:val="20"/>
          <w:szCs w:val="20"/>
          <w:highlight w:val="white"/>
          <w:lang w:val="da-DK"/>
        </w:rPr>
        <w:t>&gt;</w:t>
      </w:r>
    </w:p>
    <w:p w14:paraId="5151727F"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sidRPr="008A7CC1">
        <w:rPr>
          <w:rFonts w:ascii="Consolas" w:hAnsi="Consolas" w:cs="Consolas"/>
          <w:color w:val="000000"/>
          <w:sz w:val="20"/>
          <w:szCs w:val="20"/>
          <w:highlight w:val="white"/>
          <w:lang w:val="da-DK"/>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TxId</w:t>
      </w:r>
      <w:r>
        <w:rPr>
          <w:rFonts w:ascii="Consolas" w:hAnsi="Consolas" w:cs="Consolas"/>
          <w:color w:val="0000FF"/>
          <w:sz w:val="20"/>
          <w:szCs w:val="20"/>
          <w:highlight w:val="white"/>
        </w:rPr>
        <w:t>&gt;</w:t>
      </w:r>
      <w:r>
        <w:rPr>
          <w:rFonts w:ascii="Consolas" w:hAnsi="Consolas" w:cs="Consolas"/>
          <w:color w:val="000000"/>
          <w:sz w:val="20"/>
          <w:szCs w:val="20"/>
          <w:highlight w:val="white"/>
        </w:rPr>
        <w:t>01190799181-6940-48</w:t>
      </w:r>
      <w:r>
        <w:rPr>
          <w:rFonts w:ascii="Consolas" w:hAnsi="Consolas" w:cs="Consolas"/>
          <w:color w:val="0000FF"/>
          <w:sz w:val="20"/>
          <w:szCs w:val="20"/>
          <w:highlight w:val="white"/>
        </w:rPr>
        <w:t>&lt;/</w:t>
      </w:r>
      <w:r>
        <w:rPr>
          <w:rFonts w:ascii="Consolas" w:hAnsi="Consolas" w:cs="Consolas"/>
          <w:color w:val="800000"/>
          <w:sz w:val="20"/>
          <w:szCs w:val="20"/>
          <w:highlight w:val="white"/>
        </w:rPr>
        <w:t>TxId</w:t>
      </w:r>
      <w:r>
        <w:rPr>
          <w:rFonts w:ascii="Consolas" w:hAnsi="Consolas" w:cs="Consolas"/>
          <w:color w:val="0000FF"/>
          <w:sz w:val="20"/>
          <w:szCs w:val="20"/>
          <w:highlight w:val="white"/>
        </w:rPr>
        <w:t>&gt;</w:t>
      </w:r>
    </w:p>
    <w:p w14:paraId="3CA240F6"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RptdNtty</w:t>
      </w:r>
      <w:r>
        <w:rPr>
          <w:rFonts w:ascii="Consolas" w:hAnsi="Consolas" w:cs="Consolas"/>
          <w:color w:val="0000FF"/>
          <w:sz w:val="20"/>
          <w:szCs w:val="20"/>
          <w:highlight w:val="white"/>
        </w:rPr>
        <w:t>&gt;</w:t>
      </w:r>
    </w:p>
    <w:p w14:paraId="37A2FA81"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BIC</w:t>
      </w:r>
      <w:r>
        <w:rPr>
          <w:rFonts w:ascii="Consolas" w:hAnsi="Consolas" w:cs="Consolas"/>
          <w:color w:val="0000FF"/>
          <w:sz w:val="20"/>
          <w:szCs w:val="20"/>
          <w:highlight w:val="white"/>
        </w:rPr>
        <w:t>&gt;</w:t>
      </w:r>
      <w:r>
        <w:rPr>
          <w:rFonts w:ascii="Consolas" w:hAnsi="Consolas" w:cs="Consolas"/>
          <w:color w:val="000000"/>
          <w:sz w:val="20"/>
          <w:szCs w:val="20"/>
          <w:highlight w:val="white"/>
        </w:rPr>
        <w:t>ADIABE22</w:t>
      </w:r>
      <w:r>
        <w:rPr>
          <w:rFonts w:ascii="Consolas" w:hAnsi="Consolas" w:cs="Consolas"/>
          <w:color w:val="0000FF"/>
          <w:sz w:val="20"/>
          <w:szCs w:val="20"/>
          <w:highlight w:val="white"/>
        </w:rPr>
        <w:t>&lt;/</w:t>
      </w:r>
      <w:r>
        <w:rPr>
          <w:rFonts w:ascii="Consolas" w:hAnsi="Consolas" w:cs="Consolas"/>
          <w:color w:val="800000"/>
          <w:sz w:val="20"/>
          <w:szCs w:val="20"/>
          <w:highlight w:val="white"/>
        </w:rPr>
        <w:t>BIC</w:t>
      </w:r>
      <w:r>
        <w:rPr>
          <w:rFonts w:ascii="Consolas" w:hAnsi="Consolas" w:cs="Consolas"/>
          <w:color w:val="0000FF"/>
          <w:sz w:val="20"/>
          <w:szCs w:val="20"/>
          <w:highlight w:val="white"/>
        </w:rPr>
        <w:t>&gt;</w:t>
      </w:r>
    </w:p>
    <w:p w14:paraId="0270F83D"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RptdNtty</w:t>
      </w:r>
      <w:r>
        <w:rPr>
          <w:rFonts w:ascii="Consolas" w:hAnsi="Consolas" w:cs="Consolas"/>
          <w:color w:val="0000FF"/>
          <w:sz w:val="20"/>
          <w:szCs w:val="20"/>
          <w:highlight w:val="white"/>
        </w:rPr>
        <w:t>&gt;</w:t>
      </w:r>
    </w:p>
    <w:p w14:paraId="42EFF9AD"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RptdItm</w:t>
      </w:r>
      <w:r>
        <w:rPr>
          <w:rFonts w:ascii="Consolas" w:hAnsi="Consolas" w:cs="Consolas"/>
          <w:color w:val="0000FF"/>
          <w:sz w:val="20"/>
          <w:szCs w:val="20"/>
          <w:highlight w:val="white"/>
        </w:rPr>
        <w:t>&gt;</w:t>
      </w:r>
    </w:p>
    <w:p w14:paraId="0B4A4090"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DtTm</w:t>
      </w:r>
      <w:r>
        <w:rPr>
          <w:rFonts w:ascii="Consolas" w:hAnsi="Consolas" w:cs="Consolas"/>
          <w:color w:val="0000FF"/>
          <w:sz w:val="20"/>
          <w:szCs w:val="20"/>
          <w:highlight w:val="white"/>
        </w:rPr>
        <w:t>&gt;</w:t>
      </w:r>
      <w:r>
        <w:rPr>
          <w:rFonts w:ascii="Consolas" w:hAnsi="Consolas" w:cs="Consolas"/>
          <w:color w:val="000000"/>
          <w:sz w:val="20"/>
          <w:szCs w:val="20"/>
          <w:highlight w:val="white"/>
        </w:rPr>
        <w:t>2009-09-06T08:52:00</w:t>
      </w:r>
      <w:r>
        <w:rPr>
          <w:rFonts w:ascii="Consolas" w:hAnsi="Consolas" w:cs="Consolas"/>
          <w:color w:val="0000FF"/>
          <w:sz w:val="20"/>
          <w:szCs w:val="20"/>
          <w:highlight w:val="white"/>
        </w:rPr>
        <w:t>&lt;/</w:t>
      </w:r>
      <w:r>
        <w:rPr>
          <w:rFonts w:ascii="Consolas" w:hAnsi="Consolas" w:cs="Consolas"/>
          <w:color w:val="800000"/>
          <w:sz w:val="20"/>
          <w:szCs w:val="20"/>
          <w:highlight w:val="white"/>
        </w:rPr>
        <w:t>DtTm</w:t>
      </w:r>
      <w:r>
        <w:rPr>
          <w:rFonts w:ascii="Consolas" w:hAnsi="Consolas" w:cs="Consolas"/>
          <w:color w:val="0000FF"/>
          <w:sz w:val="20"/>
          <w:szCs w:val="20"/>
          <w:highlight w:val="white"/>
        </w:rPr>
        <w:t>&gt;</w:t>
      </w:r>
    </w:p>
    <w:p w14:paraId="3A9B8F35"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Actvty</w:t>
      </w:r>
      <w:r>
        <w:rPr>
          <w:rFonts w:ascii="Consolas" w:hAnsi="Consolas" w:cs="Consolas"/>
          <w:color w:val="0000FF"/>
          <w:sz w:val="20"/>
          <w:szCs w:val="20"/>
          <w:highlight w:val="white"/>
        </w:rPr>
        <w:t>&gt;</w:t>
      </w:r>
    </w:p>
    <w:p w14:paraId="7CD1B53F"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MsgNm</w:t>
      </w:r>
      <w:r>
        <w:rPr>
          <w:rFonts w:ascii="Consolas" w:hAnsi="Consolas" w:cs="Consolas"/>
          <w:color w:val="0000FF"/>
          <w:sz w:val="20"/>
          <w:szCs w:val="20"/>
          <w:highlight w:val="white"/>
        </w:rPr>
        <w:t>&gt;</w:t>
      </w:r>
      <w:r>
        <w:rPr>
          <w:rFonts w:ascii="Consolas" w:hAnsi="Consolas" w:cs="Consolas"/>
          <w:color w:val="000000"/>
          <w:sz w:val="20"/>
          <w:szCs w:val="20"/>
          <w:highlight w:val="white"/>
        </w:rPr>
        <w:t>tsmt.020.001.02</w:t>
      </w:r>
      <w:r>
        <w:rPr>
          <w:rFonts w:ascii="Consolas" w:hAnsi="Consolas" w:cs="Consolas"/>
          <w:color w:val="0000FF"/>
          <w:sz w:val="20"/>
          <w:szCs w:val="20"/>
          <w:highlight w:val="white"/>
        </w:rPr>
        <w:t>&lt;/</w:t>
      </w:r>
      <w:r>
        <w:rPr>
          <w:rFonts w:ascii="Consolas" w:hAnsi="Consolas" w:cs="Consolas"/>
          <w:color w:val="800000"/>
          <w:sz w:val="20"/>
          <w:szCs w:val="20"/>
          <w:highlight w:val="white"/>
        </w:rPr>
        <w:t>MsgNm</w:t>
      </w:r>
      <w:r>
        <w:rPr>
          <w:rFonts w:ascii="Consolas" w:hAnsi="Consolas" w:cs="Consolas"/>
          <w:color w:val="0000FF"/>
          <w:sz w:val="20"/>
          <w:szCs w:val="20"/>
          <w:highlight w:val="white"/>
        </w:rPr>
        <w:t>&gt;</w:t>
      </w:r>
    </w:p>
    <w:p w14:paraId="14233FA7"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Actvty</w:t>
      </w:r>
      <w:r>
        <w:rPr>
          <w:rFonts w:ascii="Consolas" w:hAnsi="Consolas" w:cs="Consolas"/>
          <w:color w:val="0000FF"/>
          <w:sz w:val="20"/>
          <w:szCs w:val="20"/>
          <w:highlight w:val="white"/>
        </w:rPr>
        <w:t>&gt;</w:t>
      </w:r>
    </w:p>
    <w:p w14:paraId="274DB69F"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Initr</w:t>
      </w:r>
      <w:r>
        <w:rPr>
          <w:rFonts w:ascii="Consolas" w:hAnsi="Consolas" w:cs="Consolas"/>
          <w:color w:val="0000FF"/>
          <w:sz w:val="20"/>
          <w:szCs w:val="20"/>
          <w:highlight w:val="white"/>
        </w:rPr>
        <w:t>&gt;</w:t>
      </w:r>
    </w:p>
    <w:p w14:paraId="6B63BA24"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BIC</w:t>
      </w:r>
      <w:r>
        <w:rPr>
          <w:rFonts w:ascii="Consolas" w:hAnsi="Consolas" w:cs="Consolas"/>
          <w:color w:val="0000FF"/>
          <w:sz w:val="20"/>
          <w:szCs w:val="20"/>
          <w:highlight w:val="white"/>
        </w:rPr>
        <w:t>&gt;</w:t>
      </w:r>
      <w:r>
        <w:rPr>
          <w:rFonts w:ascii="Consolas" w:hAnsi="Consolas" w:cs="Consolas"/>
          <w:color w:val="000000"/>
          <w:sz w:val="20"/>
          <w:szCs w:val="20"/>
          <w:highlight w:val="white"/>
        </w:rPr>
        <w:t>ADIABE22</w:t>
      </w:r>
      <w:r>
        <w:rPr>
          <w:rFonts w:ascii="Consolas" w:hAnsi="Consolas" w:cs="Consolas"/>
          <w:color w:val="0000FF"/>
          <w:sz w:val="20"/>
          <w:szCs w:val="20"/>
          <w:highlight w:val="white"/>
        </w:rPr>
        <w:t>&lt;/</w:t>
      </w:r>
      <w:r>
        <w:rPr>
          <w:rFonts w:ascii="Consolas" w:hAnsi="Consolas" w:cs="Consolas"/>
          <w:color w:val="800000"/>
          <w:sz w:val="20"/>
          <w:szCs w:val="20"/>
          <w:highlight w:val="white"/>
        </w:rPr>
        <w:t>BIC</w:t>
      </w:r>
      <w:r>
        <w:rPr>
          <w:rFonts w:ascii="Consolas" w:hAnsi="Consolas" w:cs="Consolas"/>
          <w:color w:val="0000FF"/>
          <w:sz w:val="20"/>
          <w:szCs w:val="20"/>
          <w:highlight w:val="white"/>
        </w:rPr>
        <w:t>&gt;</w:t>
      </w:r>
    </w:p>
    <w:p w14:paraId="6BE8E2BF"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Initr</w:t>
      </w:r>
      <w:r>
        <w:rPr>
          <w:rFonts w:ascii="Consolas" w:hAnsi="Consolas" w:cs="Consolas"/>
          <w:color w:val="0000FF"/>
          <w:sz w:val="20"/>
          <w:szCs w:val="20"/>
          <w:highlight w:val="white"/>
        </w:rPr>
        <w:t>&gt;</w:t>
      </w:r>
    </w:p>
    <w:p w14:paraId="604FBA56"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RptdItm</w:t>
      </w:r>
      <w:r>
        <w:rPr>
          <w:rFonts w:ascii="Consolas" w:hAnsi="Consolas" w:cs="Consolas"/>
          <w:color w:val="0000FF"/>
          <w:sz w:val="20"/>
          <w:szCs w:val="20"/>
          <w:highlight w:val="white"/>
        </w:rPr>
        <w:t>&gt;</w:t>
      </w:r>
    </w:p>
    <w:p w14:paraId="6DAC664E"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RptdItm</w:t>
      </w:r>
      <w:r>
        <w:rPr>
          <w:rFonts w:ascii="Consolas" w:hAnsi="Consolas" w:cs="Consolas"/>
          <w:color w:val="0000FF"/>
          <w:sz w:val="20"/>
          <w:szCs w:val="20"/>
          <w:highlight w:val="white"/>
        </w:rPr>
        <w:t>&gt;</w:t>
      </w:r>
    </w:p>
    <w:p w14:paraId="09DDC237"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DtTm</w:t>
      </w:r>
      <w:r>
        <w:rPr>
          <w:rFonts w:ascii="Consolas" w:hAnsi="Consolas" w:cs="Consolas"/>
          <w:color w:val="0000FF"/>
          <w:sz w:val="20"/>
          <w:szCs w:val="20"/>
          <w:highlight w:val="white"/>
        </w:rPr>
        <w:t>&gt;</w:t>
      </w:r>
      <w:r>
        <w:rPr>
          <w:rFonts w:ascii="Consolas" w:hAnsi="Consolas" w:cs="Consolas"/>
          <w:color w:val="000000"/>
          <w:sz w:val="20"/>
          <w:szCs w:val="20"/>
          <w:highlight w:val="white"/>
        </w:rPr>
        <w:t>2009-09-06T08:54:00</w:t>
      </w:r>
      <w:r>
        <w:rPr>
          <w:rFonts w:ascii="Consolas" w:hAnsi="Consolas" w:cs="Consolas"/>
          <w:color w:val="0000FF"/>
          <w:sz w:val="20"/>
          <w:szCs w:val="20"/>
          <w:highlight w:val="white"/>
        </w:rPr>
        <w:t>&lt;/</w:t>
      </w:r>
      <w:r>
        <w:rPr>
          <w:rFonts w:ascii="Consolas" w:hAnsi="Consolas" w:cs="Consolas"/>
          <w:color w:val="800000"/>
          <w:sz w:val="20"/>
          <w:szCs w:val="20"/>
          <w:highlight w:val="white"/>
        </w:rPr>
        <w:t>DtTm</w:t>
      </w:r>
      <w:r>
        <w:rPr>
          <w:rFonts w:ascii="Consolas" w:hAnsi="Consolas" w:cs="Consolas"/>
          <w:color w:val="0000FF"/>
          <w:sz w:val="20"/>
          <w:szCs w:val="20"/>
          <w:highlight w:val="white"/>
        </w:rPr>
        <w:t>&gt;</w:t>
      </w:r>
    </w:p>
    <w:p w14:paraId="1B705F78"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Actvty</w:t>
      </w:r>
      <w:r>
        <w:rPr>
          <w:rFonts w:ascii="Consolas" w:hAnsi="Consolas" w:cs="Consolas"/>
          <w:color w:val="0000FF"/>
          <w:sz w:val="20"/>
          <w:szCs w:val="20"/>
          <w:highlight w:val="white"/>
        </w:rPr>
        <w:t>&gt;</w:t>
      </w:r>
    </w:p>
    <w:p w14:paraId="410B4DDE"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MsgNm</w:t>
      </w:r>
      <w:r>
        <w:rPr>
          <w:rFonts w:ascii="Consolas" w:hAnsi="Consolas" w:cs="Consolas"/>
          <w:color w:val="0000FF"/>
          <w:sz w:val="20"/>
          <w:szCs w:val="20"/>
          <w:highlight w:val="white"/>
        </w:rPr>
        <w:t>&gt;</w:t>
      </w:r>
      <w:r>
        <w:rPr>
          <w:rFonts w:ascii="Consolas" w:hAnsi="Consolas" w:cs="Consolas"/>
          <w:color w:val="000000"/>
          <w:sz w:val="20"/>
          <w:szCs w:val="20"/>
          <w:highlight w:val="white"/>
        </w:rPr>
        <w:t>tsmt.011.001.02</w:t>
      </w:r>
      <w:r>
        <w:rPr>
          <w:rFonts w:ascii="Consolas" w:hAnsi="Consolas" w:cs="Consolas"/>
          <w:color w:val="0000FF"/>
          <w:sz w:val="20"/>
          <w:szCs w:val="20"/>
          <w:highlight w:val="white"/>
        </w:rPr>
        <w:t>&lt;/</w:t>
      </w:r>
      <w:r>
        <w:rPr>
          <w:rFonts w:ascii="Consolas" w:hAnsi="Consolas" w:cs="Consolas"/>
          <w:color w:val="800000"/>
          <w:sz w:val="20"/>
          <w:szCs w:val="20"/>
          <w:highlight w:val="white"/>
        </w:rPr>
        <w:t>MsgNm</w:t>
      </w:r>
      <w:r>
        <w:rPr>
          <w:rFonts w:ascii="Consolas" w:hAnsi="Consolas" w:cs="Consolas"/>
          <w:color w:val="0000FF"/>
          <w:sz w:val="20"/>
          <w:szCs w:val="20"/>
          <w:highlight w:val="white"/>
        </w:rPr>
        <w:t>&gt;</w:t>
      </w:r>
    </w:p>
    <w:p w14:paraId="69B71E3B"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Actvty</w:t>
      </w:r>
      <w:r>
        <w:rPr>
          <w:rFonts w:ascii="Consolas" w:hAnsi="Consolas" w:cs="Consolas"/>
          <w:color w:val="0000FF"/>
          <w:sz w:val="20"/>
          <w:szCs w:val="20"/>
          <w:highlight w:val="white"/>
        </w:rPr>
        <w:t>&gt;</w:t>
      </w:r>
    </w:p>
    <w:p w14:paraId="310F9C72"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Initr</w:t>
      </w:r>
      <w:r>
        <w:rPr>
          <w:rFonts w:ascii="Consolas" w:hAnsi="Consolas" w:cs="Consolas"/>
          <w:color w:val="0000FF"/>
          <w:sz w:val="20"/>
          <w:szCs w:val="20"/>
          <w:highlight w:val="white"/>
        </w:rPr>
        <w:t>&gt;</w:t>
      </w:r>
    </w:p>
    <w:p w14:paraId="3EF1812E"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BIC</w:t>
      </w:r>
      <w:r>
        <w:rPr>
          <w:rFonts w:ascii="Consolas" w:hAnsi="Consolas" w:cs="Consolas"/>
          <w:color w:val="0000FF"/>
          <w:sz w:val="20"/>
          <w:szCs w:val="20"/>
          <w:highlight w:val="white"/>
        </w:rPr>
        <w:t>&gt;</w:t>
      </w:r>
      <w:r>
        <w:rPr>
          <w:rFonts w:ascii="Consolas" w:hAnsi="Consolas" w:cs="Consolas"/>
          <w:color w:val="000000"/>
          <w:sz w:val="20"/>
          <w:szCs w:val="20"/>
          <w:highlight w:val="white"/>
        </w:rPr>
        <w:t>SWHQBEBB</w:t>
      </w:r>
      <w:r>
        <w:rPr>
          <w:rFonts w:ascii="Consolas" w:hAnsi="Consolas" w:cs="Consolas"/>
          <w:color w:val="0000FF"/>
          <w:sz w:val="20"/>
          <w:szCs w:val="20"/>
          <w:highlight w:val="white"/>
        </w:rPr>
        <w:t>&lt;/</w:t>
      </w:r>
      <w:r>
        <w:rPr>
          <w:rFonts w:ascii="Consolas" w:hAnsi="Consolas" w:cs="Consolas"/>
          <w:color w:val="800000"/>
          <w:sz w:val="20"/>
          <w:szCs w:val="20"/>
          <w:highlight w:val="white"/>
        </w:rPr>
        <w:t>BIC</w:t>
      </w:r>
      <w:r>
        <w:rPr>
          <w:rFonts w:ascii="Consolas" w:hAnsi="Consolas" w:cs="Consolas"/>
          <w:color w:val="0000FF"/>
          <w:sz w:val="20"/>
          <w:szCs w:val="20"/>
          <w:highlight w:val="white"/>
        </w:rPr>
        <w:t>&gt;</w:t>
      </w:r>
    </w:p>
    <w:p w14:paraId="51F58B4A"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Initr</w:t>
      </w:r>
      <w:r>
        <w:rPr>
          <w:rFonts w:ascii="Consolas" w:hAnsi="Consolas" w:cs="Consolas"/>
          <w:color w:val="0000FF"/>
          <w:sz w:val="20"/>
          <w:szCs w:val="20"/>
          <w:highlight w:val="white"/>
        </w:rPr>
        <w:t>&gt;</w:t>
      </w:r>
    </w:p>
    <w:p w14:paraId="53ED7DF5" w14:textId="77777777" w:rsidR="00411D0B"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0000FF"/>
          <w:sz w:val="20"/>
          <w:szCs w:val="20"/>
          <w:highlight w:val="white"/>
        </w:rPr>
        <w:t>&lt;/</w:t>
      </w:r>
      <w:r>
        <w:rPr>
          <w:rFonts w:ascii="Consolas" w:hAnsi="Consolas" w:cs="Consolas"/>
          <w:color w:val="800000"/>
          <w:sz w:val="20"/>
          <w:szCs w:val="20"/>
          <w:highlight w:val="white"/>
        </w:rPr>
        <w:t>RptdItm</w:t>
      </w:r>
      <w:r>
        <w:rPr>
          <w:rFonts w:ascii="Consolas" w:hAnsi="Consolas" w:cs="Consolas"/>
          <w:color w:val="0000FF"/>
          <w:sz w:val="20"/>
          <w:szCs w:val="20"/>
          <w:highlight w:val="white"/>
        </w:rPr>
        <w:t>&gt;</w:t>
      </w:r>
    </w:p>
    <w:p w14:paraId="5906054E" w14:textId="77777777" w:rsidR="00411D0B" w:rsidRPr="00C81D23"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FR"/>
        </w:rPr>
      </w:pPr>
      <w:r>
        <w:rPr>
          <w:rFonts w:ascii="Consolas" w:hAnsi="Consolas" w:cs="Consolas"/>
          <w:color w:val="000000"/>
          <w:sz w:val="20"/>
          <w:szCs w:val="20"/>
          <w:highlight w:val="white"/>
        </w:rPr>
        <w:t xml:space="preserve">    </w:t>
      </w:r>
      <w:r w:rsidRPr="00C81D23">
        <w:rPr>
          <w:rFonts w:ascii="Consolas" w:hAnsi="Consolas" w:cs="Consolas"/>
          <w:color w:val="0000FF"/>
          <w:sz w:val="20"/>
          <w:szCs w:val="20"/>
          <w:highlight w:val="white"/>
          <w:lang w:val="fr-FR"/>
        </w:rPr>
        <w:t>&lt;/</w:t>
      </w:r>
      <w:r w:rsidRPr="00C81D23">
        <w:rPr>
          <w:rFonts w:ascii="Consolas" w:hAnsi="Consolas" w:cs="Consolas"/>
          <w:color w:val="800000"/>
          <w:sz w:val="20"/>
          <w:szCs w:val="20"/>
          <w:highlight w:val="white"/>
          <w:lang w:val="fr-FR"/>
        </w:rPr>
        <w:t>Rpt</w:t>
      </w:r>
      <w:r w:rsidRPr="00C81D23">
        <w:rPr>
          <w:rFonts w:ascii="Consolas" w:hAnsi="Consolas" w:cs="Consolas"/>
          <w:color w:val="0000FF"/>
          <w:sz w:val="20"/>
          <w:szCs w:val="20"/>
          <w:highlight w:val="white"/>
          <w:lang w:val="fr-FR"/>
        </w:rPr>
        <w:t>&gt;</w:t>
      </w:r>
    </w:p>
    <w:p w14:paraId="5706715A" w14:textId="77777777" w:rsidR="00411D0B" w:rsidRPr="00C81D23" w:rsidRDefault="00411D0B" w:rsidP="00411D0B">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FR"/>
        </w:rPr>
      </w:pPr>
      <w:r w:rsidRPr="00C81D23">
        <w:rPr>
          <w:rFonts w:ascii="Consolas" w:hAnsi="Consolas" w:cs="Consolas"/>
          <w:color w:val="000000"/>
          <w:sz w:val="20"/>
          <w:szCs w:val="20"/>
          <w:highlight w:val="white"/>
          <w:lang w:val="fr-FR"/>
        </w:rPr>
        <w:t xml:space="preserve">  </w:t>
      </w:r>
      <w:r w:rsidRPr="00C81D23">
        <w:rPr>
          <w:rFonts w:ascii="Consolas" w:hAnsi="Consolas" w:cs="Consolas"/>
          <w:color w:val="0000FF"/>
          <w:sz w:val="20"/>
          <w:szCs w:val="20"/>
          <w:highlight w:val="white"/>
          <w:lang w:val="fr-FR"/>
        </w:rPr>
        <w:t>&lt;/</w:t>
      </w:r>
      <w:r w:rsidRPr="00C81D23">
        <w:rPr>
          <w:rFonts w:ascii="Consolas" w:hAnsi="Consolas" w:cs="Consolas"/>
          <w:color w:val="800000"/>
          <w:sz w:val="20"/>
          <w:szCs w:val="20"/>
          <w:highlight w:val="white"/>
          <w:lang w:val="fr-FR"/>
        </w:rPr>
        <w:t>ActvtyRpt</w:t>
      </w:r>
      <w:r w:rsidRPr="00C81D23">
        <w:rPr>
          <w:rFonts w:ascii="Consolas" w:hAnsi="Consolas" w:cs="Consolas"/>
          <w:color w:val="0000FF"/>
          <w:sz w:val="20"/>
          <w:szCs w:val="20"/>
          <w:highlight w:val="white"/>
          <w:lang w:val="fr-FR"/>
        </w:rPr>
        <w:t>&gt;</w:t>
      </w:r>
    </w:p>
    <w:p w14:paraId="746667F5" w14:textId="2D3778BE" w:rsidR="00411D0B" w:rsidRPr="00C81D23" w:rsidRDefault="00411D0B" w:rsidP="00411D0B">
      <w:pPr>
        <w:tabs>
          <w:tab w:val="clear" w:pos="403"/>
        </w:tabs>
        <w:autoSpaceDE w:val="0"/>
        <w:autoSpaceDN w:val="0"/>
        <w:adjustRightInd w:val="0"/>
        <w:spacing w:after="0" w:line="240" w:lineRule="auto"/>
        <w:jc w:val="left"/>
        <w:rPr>
          <w:lang w:val="fr-FR" w:eastAsia="ja-JP"/>
        </w:rPr>
      </w:pPr>
      <w:r w:rsidRPr="00C81D23">
        <w:rPr>
          <w:rFonts w:ascii="Consolas" w:hAnsi="Consolas" w:cs="Consolas"/>
          <w:color w:val="0000FF"/>
          <w:sz w:val="20"/>
          <w:szCs w:val="20"/>
          <w:highlight w:val="white"/>
          <w:lang w:val="fr-FR"/>
        </w:rPr>
        <w:t>&lt;/</w:t>
      </w:r>
      <w:r w:rsidRPr="00C81D23">
        <w:rPr>
          <w:rFonts w:ascii="Consolas" w:hAnsi="Consolas" w:cs="Consolas"/>
          <w:color w:val="800000"/>
          <w:sz w:val="20"/>
          <w:szCs w:val="20"/>
          <w:highlight w:val="white"/>
          <w:lang w:val="fr-FR"/>
        </w:rPr>
        <w:t>Document</w:t>
      </w:r>
      <w:r w:rsidRPr="00C81D23">
        <w:rPr>
          <w:rFonts w:ascii="Consolas" w:hAnsi="Consolas" w:cs="Consolas"/>
          <w:color w:val="0000FF"/>
          <w:sz w:val="20"/>
          <w:szCs w:val="20"/>
          <w:highlight w:val="white"/>
          <w:lang w:val="fr-FR"/>
        </w:rPr>
        <w:t>&gt;</w:t>
      </w:r>
    </w:p>
    <w:p w14:paraId="4459E9CE" w14:textId="4621A350" w:rsidR="00411D0B" w:rsidRPr="00C81D23" w:rsidRDefault="00411D0B" w:rsidP="00814614">
      <w:pPr>
        <w:pStyle w:val="Code-"/>
        <w:rPr>
          <w:lang w:val="fr-FR"/>
        </w:rPr>
      </w:pPr>
    </w:p>
    <w:p w14:paraId="02FB1B0C" w14:textId="77777777" w:rsidR="00EB283C" w:rsidRPr="00C81D23" w:rsidRDefault="00EB283C">
      <w:pPr>
        <w:tabs>
          <w:tab w:val="clear" w:pos="403"/>
        </w:tabs>
        <w:spacing w:after="0" w:line="240" w:lineRule="auto"/>
        <w:jc w:val="left"/>
        <w:rPr>
          <w:lang w:val="fr-FR"/>
        </w:rPr>
      </w:pPr>
      <w:r w:rsidRPr="00C81D23">
        <w:rPr>
          <w:lang w:val="fr-FR"/>
        </w:rPr>
        <w:br w:type="page"/>
      </w:r>
    </w:p>
    <w:p w14:paraId="6CBFDC8C" w14:textId="2F4FDD6B" w:rsidR="00F361B7" w:rsidRPr="00C81D23" w:rsidRDefault="00212244" w:rsidP="00042979">
      <w:pPr>
        <w:rPr>
          <w:lang w:val="fr-FR"/>
        </w:rPr>
      </w:pPr>
      <w:r w:rsidRPr="00C81D23">
        <w:rPr>
          <w:lang w:val="fr-FR"/>
        </w:rPr>
        <w:lastRenderedPageBreak/>
        <w:t xml:space="preserve">Example </w:t>
      </w:r>
      <w:r w:rsidR="00EB283C" w:rsidRPr="00C81D23">
        <w:rPr>
          <w:lang w:val="fr-FR"/>
        </w:rPr>
        <w:t xml:space="preserve">conversion to </w:t>
      </w:r>
      <w:r w:rsidR="00F361B7" w:rsidRPr="00C81D23">
        <w:rPr>
          <w:lang w:val="fr-FR"/>
        </w:rPr>
        <w:t xml:space="preserve">ISO 20022 JSON message </w:t>
      </w:r>
    </w:p>
    <w:bookmarkEnd w:id="14"/>
    <w:bookmarkEnd w:id="15"/>
    <w:bookmarkEnd w:id="16"/>
    <w:bookmarkEnd w:id="17"/>
    <w:p w14:paraId="269EA396" w14:textId="77777777" w:rsidR="008A6778" w:rsidRPr="00C81D23"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FR"/>
        </w:rPr>
      </w:pPr>
      <w:r w:rsidRPr="00C81D23">
        <w:rPr>
          <w:rFonts w:ascii="Consolas" w:hAnsi="Consolas" w:cs="Consolas"/>
          <w:color w:val="0000FF"/>
          <w:sz w:val="20"/>
          <w:szCs w:val="20"/>
          <w:highlight w:val="white"/>
          <w:lang w:val="fr-FR"/>
        </w:rPr>
        <w:t>{</w:t>
      </w:r>
    </w:p>
    <w:p w14:paraId="2EF673E1" w14:textId="77777777" w:rsidR="008A6778" w:rsidRPr="00C81D23"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FR"/>
        </w:rPr>
      </w:pPr>
      <w:r w:rsidRPr="00C81D23">
        <w:rPr>
          <w:rFonts w:ascii="Consolas" w:hAnsi="Consolas" w:cs="Consolas"/>
          <w:color w:val="000000"/>
          <w:sz w:val="20"/>
          <w:szCs w:val="20"/>
          <w:highlight w:val="white"/>
          <w:lang w:val="fr-FR"/>
        </w:rPr>
        <w:t xml:space="preserve">  </w:t>
      </w:r>
      <w:r w:rsidRPr="00C81D23">
        <w:rPr>
          <w:rFonts w:ascii="Consolas" w:hAnsi="Consolas" w:cs="Consolas"/>
          <w:color w:val="800000"/>
          <w:sz w:val="20"/>
          <w:szCs w:val="20"/>
          <w:highlight w:val="white"/>
          <w:lang w:val="fr-FR"/>
        </w:rPr>
        <w:t>"Document"</w:t>
      </w:r>
      <w:r w:rsidRPr="00C81D23">
        <w:rPr>
          <w:rFonts w:ascii="Consolas" w:hAnsi="Consolas" w:cs="Consolas"/>
          <w:color w:val="0000FF"/>
          <w:sz w:val="20"/>
          <w:szCs w:val="20"/>
          <w:highlight w:val="white"/>
          <w:lang w:val="fr-FR"/>
        </w:rPr>
        <w:t>:</w:t>
      </w:r>
      <w:r w:rsidRPr="00C81D23">
        <w:rPr>
          <w:rFonts w:ascii="Consolas" w:hAnsi="Consolas" w:cs="Consolas"/>
          <w:color w:val="000000"/>
          <w:sz w:val="20"/>
          <w:szCs w:val="20"/>
          <w:highlight w:val="white"/>
          <w:lang w:val="fr-FR"/>
        </w:rPr>
        <w:t xml:space="preserve"> </w:t>
      </w:r>
      <w:r w:rsidRPr="00C81D23">
        <w:rPr>
          <w:rFonts w:ascii="Consolas" w:hAnsi="Consolas" w:cs="Consolas"/>
          <w:color w:val="0000FF"/>
          <w:sz w:val="20"/>
          <w:szCs w:val="20"/>
          <w:highlight w:val="white"/>
          <w:lang w:val="fr-FR"/>
        </w:rPr>
        <w:t>{</w:t>
      </w:r>
    </w:p>
    <w:p w14:paraId="3FC85608" w14:textId="77777777" w:rsidR="008A6778" w:rsidRPr="00C81D23"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FR"/>
        </w:rPr>
      </w:pPr>
      <w:r w:rsidRPr="00C81D23">
        <w:rPr>
          <w:rFonts w:ascii="Consolas" w:hAnsi="Consolas" w:cs="Consolas"/>
          <w:color w:val="000000"/>
          <w:sz w:val="20"/>
          <w:szCs w:val="20"/>
          <w:highlight w:val="white"/>
          <w:lang w:val="fr-FR"/>
        </w:rPr>
        <w:t xml:space="preserve">    </w:t>
      </w:r>
      <w:r w:rsidRPr="00C81D23">
        <w:rPr>
          <w:rFonts w:ascii="Consolas" w:hAnsi="Consolas" w:cs="Consolas"/>
          <w:color w:val="800000"/>
          <w:sz w:val="20"/>
          <w:szCs w:val="20"/>
          <w:highlight w:val="white"/>
          <w:lang w:val="fr-FR"/>
        </w:rPr>
        <w:t>"ActvtyRpt"</w:t>
      </w:r>
      <w:r w:rsidRPr="00C81D23">
        <w:rPr>
          <w:rFonts w:ascii="Consolas" w:hAnsi="Consolas" w:cs="Consolas"/>
          <w:color w:val="0000FF"/>
          <w:sz w:val="20"/>
          <w:szCs w:val="20"/>
          <w:highlight w:val="white"/>
          <w:lang w:val="fr-FR"/>
        </w:rPr>
        <w:t>:</w:t>
      </w:r>
      <w:r w:rsidRPr="00C81D23">
        <w:rPr>
          <w:rFonts w:ascii="Consolas" w:hAnsi="Consolas" w:cs="Consolas"/>
          <w:color w:val="000000"/>
          <w:sz w:val="20"/>
          <w:szCs w:val="20"/>
          <w:highlight w:val="white"/>
          <w:lang w:val="fr-FR"/>
        </w:rPr>
        <w:t xml:space="preserve"> </w:t>
      </w:r>
      <w:r w:rsidRPr="00C81D23">
        <w:rPr>
          <w:rFonts w:ascii="Consolas" w:hAnsi="Consolas" w:cs="Consolas"/>
          <w:color w:val="0000FF"/>
          <w:sz w:val="20"/>
          <w:szCs w:val="20"/>
          <w:highlight w:val="white"/>
          <w:lang w:val="fr-FR"/>
        </w:rPr>
        <w:t>{</w:t>
      </w:r>
    </w:p>
    <w:p w14:paraId="03993BD7" w14:textId="77777777" w:rsidR="008A6778" w:rsidRPr="00C81D23"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FR"/>
        </w:rPr>
      </w:pPr>
      <w:r w:rsidRPr="00C81D23">
        <w:rPr>
          <w:rFonts w:ascii="Consolas" w:hAnsi="Consolas" w:cs="Consolas"/>
          <w:color w:val="000000"/>
          <w:sz w:val="20"/>
          <w:szCs w:val="20"/>
          <w:highlight w:val="white"/>
          <w:lang w:val="fr-FR"/>
        </w:rPr>
        <w:t xml:space="preserve">      </w:t>
      </w:r>
      <w:r w:rsidRPr="00C81D23">
        <w:rPr>
          <w:rFonts w:ascii="Consolas" w:hAnsi="Consolas" w:cs="Consolas"/>
          <w:color w:val="800000"/>
          <w:sz w:val="20"/>
          <w:szCs w:val="20"/>
          <w:highlight w:val="white"/>
          <w:lang w:val="fr-FR"/>
        </w:rPr>
        <w:t>"RptId"</w:t>
      </w:r>
      <w:r w:rsidRPr="00C81D23">
        <w:rPr>
          <w:rFonts w:ascii="Consolas" w:hAnsi="Consolas" w:cs="Consolas"/>
          <w:color w:val="0000FF"/>
          <w:sz w:val="20"/>
          <w:szCs w:val="20"/>
          <w:highlight w:val="white"/>
          <w:lang w:val="fr-FR"/>
        </w:rPr>
        <w:t>:</w:t>
      </w:r>
      <w:r w:rsidRPr="00C81D23">
        <w:rPr>
          <w:rFonts w:ascii="Consolas" w:hAnsi="Consolas" w:cs="Consolas"/>
          <w:color w:val="000000"/>
          <w:sz w:val="20"/>
          <w:szCs w:val="20"/>
          <w:highlight w:val="white"/>
          <w:lang w:val="fr-FR"/>
        </w:rPr>
        <w:t xml:space="preserve"> </w:t>
      </w:r>
      <w:r w:rsidRPr="00C81D23">
        <w:rPr>
          <w:rFonts w:ascii="Consolas" w:hAnsi="Consolas" w:cs="Consolas"/>
          <w:color w:val="0000FF"/>
          <w:sz w:val="20"/>
          <w:szCs w:val="20"/>
          <w:highlight w:val="white"/>
          <w:lang w:val="fr-FR"/>
        </w:rPr>
        <w:t>{</w:t>
      </w:r>
    </w:p>
    <w:p w14:paraId="28994CCC" w14:textId="77777777" w:rsidR="008A6778" w:rsidRPr="00C81D23"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FR"/>
        </w:rPr>
      </w:pPr>
      <w:r w:rsidRPr="00C81D23">
        <w:rPr>
          <w:rFonts w:ascii="Consolas" w:hAnsi="Consolas" w:cs="Consolas"/>
          <w:color w:val="000000"/>
          <w:sz w:val="20"/>
          <w:szCs w:val="20"/>
          <w:highlight w:val="white"/>
          <w:lang w:val="fr-FR"/>
        </w:rPr>
        <w:t xml:space="preserve">        </w:t>
      </w:r>
      <w:r w:rsidRPr="00C81D23">
        <w:rPr>
          <w:rFonts w:ascii="Consolas" w:hAnsi="Consolas" w:cs="Consolas"/>
          <w:color w:val="800000"/>
          <w:sz w:val="20"/>
          <w:szCs w:val="20"/>
          <w:highlight w:val="white"/>
          <w:lang w:val="fr-FR"/>
        </w:rPr>
        <w:t>"Id"</w:t>
      </w:r>
      <w:r w:rsidRPr="00C81D23">
        <w:rPr>
          <w:rFonts w:ascii="Consolas" w:hAnsi="Consolas" w:cs="Consolas"/>
          <w:color w:val="0000FF"/>
          <w:sz w:val="20"/>
          <w:szCs w:val="20"/>
          <w:highlight w:val="white"/>
          <w:lang w:val="fr-FR"/>
        </w:rPr>
        <w:t>:</w:t>
      </w:r>
      <w:r w:rsidRPr="00C81D23">
        <w:rPr>
          <w:rFonts w:ascii="Consolas" w:hAnsi="Consolas" w:cs="Consolas"/>
          <w:color w:val="000000"/>
          <w:sz w:val="20"/>
          <w:szCs w:val="20"/>
          <w:highlight w:val="white"/>
          <w:lang w:val="fr-FR"/>
        </w:rPr>
        <w:t xml:space="preserve"> "ARPMessage25"</w:t>
      </w:r>
      <w:r w:rsidRPr="00C81D23">
        <w:rPr>
          <w:rFonts w:ascii="Consolas" w:hAnsi="Consolas" w:cs="Consolas"/>
          <w:color w:val="0000FF"/>
          <w:sz w:val="20"/>
          <w:szCs w:val="20"/>
          <w:highlight w:val="white"/>
          <w:lang w:val="fr-FR"/>
        </w:rPr>
        <w:t>,</w:t>
      </w:r>
    </w:p>
    <w:p w14:paraId="1C23EF99" w14:textId="77777777" w:rsidR="008A6778" w:rsidRPr="00C81D23"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FR"/>
        </w:rPr>
      </w:pPr>
      <w:r w:rsidRPr="00C81D23">
        <w:rPr>
          <w:rFonts w:ascii="Consolas" w:hAnsi="Consolas" w:cs="Consolas"/>
          <w:color w:val="000000"/>
          <w:sz w:val="20"/>
          <w:szCs w:val="20"/>
          <w:highlight w:val="white"/>
          <w:lang w:val="fr-FR"/>
        </w:rPr>
        <w:t xml:space="preserve">        </w:t>
      </w:r>
      <w:r w:rsidRPr="00C81D23">
        <w:rPr>
          <w:rFonts w:ascii="Consolas" w:hAnsi="Consolas" w:cs="Consolas"/>
          <w:color w:val="800000"/>
          <w:sz w:val="20"/>
          <w:szCs w:val="20"/>
          <w:highlight w:val="white"/>
          <w:lang w:val="fr-FR"/>
        </w:rPr>
        <w:t>"CreDtTm"</w:t>
      </w:r>
      <w:r w:rsidRPr="00C81D23">
        <w:rPr>
          <w:rFonts w:ascii="Consolas" w:hAnsi="Consolas" w:cs="Consolas"/>
          <w:color w:val="0000FF"/>
          <w:sz w:val="20"/>
          <w:szCs w:val="20"/>
          <w:highlight w:val="white"/>
          <w:lang w:val="fr-FR"/>
        </w:rPr>
        <w:t>:</w:t>
      </w:r>
      <w:r w:rsidRPr="00C81D23">
        <w:rPr>
          <w:rFonts w:ascii="Consolas" w:hAnsi="Consolas" w:cs="Consolas"/>
          <w:color w:val="000000"/>
          <w:sz w:val="20"/>
          <w:szCs w:val="20"/>
          <w:highlight w:val="white"/>
          <w:lang w:val="fr-FR"/>
        </w:rPr>
        <w:t xml:space="preserve"> "2009-09-09T11:38:00"</w:t>
      </w:r>
    </w:p>
    <w:p w14:paraId="29AB90FB" w14:textId="77777777" w:rsidR="008A6778" w:rsidRPr="00C81D23"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FR"/>
        </w:rPr>
      </w:pPr>
      <w:r w:rsidRPr="00C81D23">
        <w:rPr>
          <w:rFonts w:ascii="Consolas" w:hAnsi="Consolas" w:cs="Consolas"/>
          <w:color w:val="000000"/>
          <w:sz w:val="20"/>
          <w:szCs w:val="20"/>
          <w:highlight w:val="white"/>
          <w:lang w:val="fr-FR"/>
        </w:rPr>
        <w:t xml:space="preserve">      </w:t>
      </w:r>
      <w:r w:rsidRPr="00C81D23">
        <w:rPr>
          <w:rFonts w:ascii="Consolas" w:hAnsi="Consolas" w:cs="Consolas"/>
          <w:color w:val="0000FF"/>
          <w:sz w:val="20"/>
          <w:szCs w:val="20"/>
          <w:highlight w:val="white"/>
          <w:lang w:val="fr-FR"/>
        </w:rPr>
        <w:t>},</w:t>
      </w:r>
    </w:p>
    <w:p w14:paraId="35E5C334" w14:textId="77777777" w:rsidR="008A6778" w:rsidRPr="00C81D23"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FR"/>
        </w:rPr>
      </w:pPr>
      <w:r w:rsidRPr="00C81D23">
        <w:rPr>
          <w:rFonts w:ascii="Consolas" w:hAnsi="Consolas" w:cs="Consolas"/>
          <w:color w:val="000000"/>
          <w:sz w:val="20"/>
          <w:szCs w:val="20"/>
          <w:highlight w:val="white"/>
          <w:lang w:val="fr-FR"/>
        </w:rPr>
        <w:t xml:space="preserve">      </w:t>
      </w:r>
      <w:r w:rsidRPr="00C81D23">
        <w:rPr>
          <w:rFonts w:ascii="Consolas" w:hAnsi="Consolas" w:cs="Consolas"/>
          <w:color w:val="800000"/>
          <w:sz w:val="20"/>
          <w:szCs w:val="20"/>
          <w:highlight w:val="white"/>
          <w:lang w:val="fr-FR"/>
        </w:rPr>
        <w:t>"RltdMsgRef"</w:t>
      </w:r>
      <w:r w:rsidRPr="00C81D23">
        <w:rPr>
          <w:rFonts w:ascii="Consolas" w:hAnsi="Consolas" w:cs="Consolas"/>
          <w:color w:val="0000FF"/>
          <w:sz w:val="20"/>
          <w:szCs w:val="20"/>
          <w:highlight w:val="white"/>
          <w:lang w:val="fr-FR"/>
        </w:rPr>
        <w:t>:</w:t>
      </w:r>
      <w:r w:rsidRPr="00C81D23">
        <w:rPr>
          <w:rFonts w:ascii="Consolas" w:hAnsi="Consolas" w:cs="Consolas"/>
          <w:color w:val="000000"/>
          <w:sz w:val="20"/>
          <w:szCs w:val="20"/>
          <w:highlight w:val="white"/>
          <w:lang w:val="fr-FR"/>
        </w:rPr>
        <w:t xml:space="preserve"> </w:t>
      </w:r>
      <w:r w:rsidRPr="00C81D23">
        <w:rPr>
          <w:rFonts w:ascii="Consolas" w:hAnsi="Consolas" w:cs="Consolas"/>
          <w:color w:val="0000FF"/>
          <w:sz w:val="20"/>
          <w:szCs w:val="20"/>
          <w:highlight w:val="white"/>
          <w:lang w:val="fr-FR"/>
        </w:rPr>
        <w:t>{</w:t>
      </w:r>
    </w:p>
    <w:p w14:paraId="4A7E6972"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C81D23">
        <w:rPr>
          <w:rFonts w:ascii="Consolas" w:hAnsi="Consolas" w:cs="Consolas"/>
          <w:color w:val="000000"/>
          <w:sz w:val="20"/>
          <w:szCs w:val="20"/>
          <w:highlight w:val="white"/>
          <w:lang w:val="fr-FR"/>
        </w:rPr>
        <w:t xml:space="preserve">        </w:t>
      </w:r>
      <w:r w:rsidRPr="008A7CC1">
        <w:rPr>
          <w:rFonts w:ascii="Consolas" w:hAnsi="Consolas" w:cs="Consolas"/>
          <w:color w:val="800000"/>
          <w:sz w:val="20"/>
          <w:szCs w:val="20"/>
          <w:highlight w:val="white"/>
          <w:lang w:val="fr-CH"/>
        </w:rPr>
        <w:t>"Id"</w:t>
      </w:r>
      <w:r w:rsidRPr="008A7CC1">
        <w:rPr>
          <w:rFonts w:ascii="Consolas" w:hAnsi="Consolas" w:cs="Consolas"/>
          <w:color w:val="0000FF"/>
          <w:sz w:val="20"/>
          <w:szCs w:val="20"/>
          <w:highlight w:val="white"/>
          <w:lang w:val="fr-CH"/>
        </w:rPr>
        <w:t>:</w:t>
      </w:r>
      <w:r w:rsidRPr="008A7CC1">
        <w:rPr>
          <w:rFonts w:ascii="Consolas" w:hAnsi="Consolas" w:cs="Consolas"/>
          <w:color w:val="000000"/>
          <w:sz w:val="20"/>
          <w:szCs w:val="20"/>
          <w:highlight w:val="white"/>
          <w:lang w:val="fr-CH"/>
        </w:rPr>
        <w:t xml:space="preserve"> "ARRMessage24"</w:t>
      </w:r>
      <w:r w:rsidRPr="008A7CC1">
        <w:rPr>
          <w:rFonts w:ascii="Consolas" w:hAnsi="Consolas" w:cs="Consolas"/>
          <w:color w:val="0000FF"/>
          <w:sz w:val="20"/>
          <w:szCs w:val="20"/>
          <w:highlight w:val="white"/>
          <w:lang w:val="fr-CH"/>
        </w:rPr>
        <w:t>,</w:t>
      </w:r>
    </w:p>
    <w:p w14:paraId="6EA02629"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800000"/>
          <w:sz w:val="20"/>
          <w:szCs w:val="20"/>
          <w:highlight w:val="white"/>
          <w:lang w:val="fr-CH"/>
        </w:rPr>
        <w:t>"CreDtTm"</w:t>
      </w:r>
      <w:r w:rsidRPr="008A7CC1">
        <w:rPr>
          <w:rFonts w:ascii="Consolas" w:hAnsi="Consolas" w:cs="Consolas"/>
          <w:color w:val="0000FF"/>
          <w:sz w:val="20"/>
          <w:szCs w:val="20"/>
          <w:highlight w:val="white"/>
          <w:lang w:val="fr-CH"/>
        </w:rPr>
        <w:t>:</w:t>
      </w:r>
      <w:r w:rsidRPr="008A7CC1">
        <w:rPr>
          <w:rFonts w:ascii="Consolas" w:hAnsi="Consolas" w:cs="Consolas"/>
          <w:color w:val="000000"/>
          <w:sz w:val="20"/>
          <w:szCs w:val="20"/>
          <w:highlight w:val="white"/>
          <w:lang w:val="fr-CH"/>
        </w:rPr>
        <w:t xml:space="preserve"> "2009-09-09T11:37:00"</w:t>
      </w:r>
    </w:p>
    <w:p w14:paraId="10E4D461"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0000FF"/>
          <w:sz w:val="20"/>
          <w:szCs w:val="20"/>
          <w:highlight w:val="white"/>
          <w:lang w:val="fr-CH"/>
        </w:rPr>
        <w:t>},</w:t>
      </w:r>
    </w:p>
    <w:p w14:paraId="35B44CDA"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800000"/>
          <w:sz w:val="20"/>
          <w:szCs w:val="20"/>
          <w:highlight w:val="white"/>
          <w:lang w:val="fr-CH"/>
        </w:rPr>
        <w:t>"Rpt"</w:t>
      </w:r>
      <w:r w:rsidRPr="008A7CC1">
        <w:rPr>
          <w:rFonts w:ascii="Consolas" w:hAnsi="Consolas" w:cs="Consolas"/>
          <w:color w:val="0000FF"/>
          <w:sz w:val="20"/>
          <w:szCs w:val="20"/>
          <w:highlight w:val="white"/>
          <w:lang w:val="fr-CH"/>
        </w:rPr>
        <w:t>:</w:t>
      </w:r>
      <w:r w:rsidRPr="008A7CC1">
        <w:rPr>
          <w:rFonts w:ascii="Consolas" w:hAnsi="Consolas" w:cs="Consolas"/>
          <w:color w:val="000000"/>
          <w:sz w:val="20"/>
          <w:szCs w:val="20"/>
          <w:highlight w:val="white"/>
          <w:lang w:val="fr-CH"/>
        </w:rPr>
        <w:t xml:space="preserve"> </w:t>
      </w:r>
      <w:r w:rsidRPr="008A7CC1">
        <w:rPr>
          <w:rFonts w:ascii="Consolas" w:hAnsi="Consolas" w:cs="Consolas"/>
          <w:color w:val="0000FF"/>
          <w:sz w:val="20"/>
          <w:szCs w:val="20"/>
          <w:highlight w:val="white"/>
          <w:lang w:val="fr-CH"/>
        </w:rPr>
        <w:t>{</w:t>
      </w:r>
    </w:p>
    <w:p w14:paraId="60F52933"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800000"/>
          <w:sz w:val="20"/>
          <w:szCs w:val="20"/>
          <w:highlight w:val="white"/>
          <w:lang w:val="fr-CH"/>
        </w:rPr>
        <w:t>"TxId"</w:t>
      </w:r>
      <w:r w:rsidRPr="008A7CC1">
        <w:rPr>
          <w:rFonts w:ascii="Consolas" w:hAnsi="Consolas" w:cs="Consolas"/>
          <w:color w:val="0000FF"/>
          <w:sz w:val="20"/>
          <w:szCs w:val="20"/>
          <w:highlight w:val="white"/>
          <w:lang w:val="fr-CH"/>
        </w:rPr>
        <w:t>:</w:t>
      </w:r>
      <w:r w:rsidRPr="008A7CC1">
        <w:rPr>
          <w:rFonts w:ascii="Consolas" w:hAnsi="Consolas" w:cs="Consolas"/>
          <w:color w:val="000000"/>
          <w:sz w:val="20"/>
          <w:szCs w:val="20"/>
          <w:highlight w:val="white"/>
          <w:lang w:val="fr-CH"/>
        </w:rPr>
        <w:t xml:space="preserve"> "01190799181-6940-48"</w:t>
      </w:r>
      <w:r w:rsidRPr="008A7CC1">
        <w:rPr>
          <w:rFonts w:ascii="Consolas" w:hAnsi="Consolas" w:cs="Consolas"/>
          <w:color w:val="0000FF"/>
          <w:sz w:val="20"/>
          <w:szCs w:val="20"/>
          <w:highlight w:val="white"/>
          <w:lang w:val="fr-CH"/>
        </w:rPr>
        <w:t>,</w:t>
      </w:r>
    </w:p>
    <w:p w14:paraId="383A79D8"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800000"/>
          <w:sz w:val="20"/>
          <w:szCs w:val="20"/>
          <w:highlight w:val="white"/>
          <w:lang w:val="fr-CH"/>
        </w:rPr>
        <w:t>"RptdNtty"</w:t>
      </w:r>
      <w:r w:rsidRPr="008A7CC1">
        <w:rPr>
          <w:rFonts w:ascii="Consolas" w:hAnsi="Consolas" w:cs="Consolas"/>
          <w:color w:val="0000FF"/>
          <w:sz w:val="20"/>
          <w:szCs w:val="20"/>
          <w:highlight w:val="white"/>
          <w:lang w:val="fr-CH"/>
        </w:rPr>
        <w:t>:</w:t>
      </w:r>
      <w:r w:rsidRPr="008A7CC1">
        <w:rPr>
          <w:rFonts w:ascii="Consolas" w:hAnsi="Consolas" w:cs="Consolas"/>
          <w:color w:val="000000"/>
          <w:sz w:val="20"/>
          <w:szCs w:val="20"/>
          <w:highlight w:val="white"/>
          <w:lang w:val="fr-CH"/>
        </w:rPr>
        <w:t xml:space="preserve"> </w:t>
      </w:r>
      <w:r w:rsidRPr="008A7CC1">
        <w:rPr>
          <w:rFonts w:ascii="Consolas" w:hAnsi="Consolas" w:cs="Consolas"/>
          <w:color w:val="0000FF"/>
          <w:sz w:val="20"/>
          <w:szCs w:val="20"/>
          <w:highlight w:val="white"/>
          <w:lang w:val="fr-CH"/>
        </w:rPr>
        <w:t>{</w:t>
      </w:r>
    </w:p>
    <w:p w14:paraId="36613806"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800000"/>
          <w:sz w:val="20"/>
          <w:szCs w:val="20"/>
          <w:highlight w:val="white"/>
          <w:lang w:val="fr-CH"/>
        </w:rPr>
        <w:t>"BIC"</w:t>
      </w:r>
      <w:r w:rsidRPr="008A7CC1">
        <w:rPr>
          <w:rFonts w:ascii="Consolas" w:hAnsi="Consolas" w:cs="Consolas"/>
          <w:color w:val="0000FF"/>
          <w:sz w:val="20"/>
          <w:szCs w:val="20"/>
          <w:highlight w:val="white"/>
          <w:lang w:val="fr-CH"/>
        </w:rPr>
        <w:t>:</w:t>
      </w:r>
      <w:r w:rsidRPr="008A7CC1">
        <w:rPr>
          <w:rFonts w:ascii="Consolas" w:hAnsi="Consolas" w:cs="Consolas"/>
          <w:color w:val="000000"/>
          <w:sz w:val="20"/>
          <w:szCs w:val="20"/>
          <w:highlight w:val="white"/>
          <w:lang w:val="fr-CH"/>
        </w:rPr>
        <w:t xml:space="preserve"> "ADIABE22"</w:t>
      </w:r>
    </w:p>
    <w:p w14:paraId="4AAF0EE1"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0000FF"/>
          <w:sz w:val="20"/>
          <w:szCs w:val="20"/>
          <w:highlight w:val="white"/>
          <w:lang w:val="fr-CH"/>
        </w:rPr>
        <w:t>},</w:t>
      </w:r>
    </w:p>
    <w:p w14:paraId="38DA9944"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800000"/>
          <w:sz w:val="20"/>
          <w:szCs w:val="20"/>
          <w:highlight w:val="white"/>
          <w:lang w:val="fr-CH"/>
        </w:rPr>
        <w:t>"RptdItm"</w:t>
      </w:r>
      <w:r w:rsidRPr="008A7CC1">
        <w:rPr>
          <w:rFonts w:ascii="Consolas" w:hAnsi="Consolas" w:cs="Consolas"/>
          <w:color w:val="0000FF"/>
          <w:sz w:val="20"/>
          <w:szCs w:val="20"/>
          <w:highlight w:val="white"/>
          <w:lang w:val="fr-CH"/>
        </w:rPr>
        <w:t>:</w:t>
      </w:r>
      <w:r w:rsidRPr="008A7CC1">
        <w:rPr>
          <w:rFonts w:ascii="Consolas" w:hAnsi="Consolas" w:cs="Consolas"/>
          <w:color w:val="000000"/>
          <w:sz w:val="20"/>
          <w:szCs w:val="20"/>
          <w:highlight w:val="white"/>
          <w:lang w:val="fr-CH"/>
        </w:rPr>
        <w:t xml:space="preserve"> </w:t>
      </w:r>
      <w:r w:rsidRPr="008A7CC1">
        <w:rPr>
          <w:rFonts w:ascii="Consolas" w:hAnsi="Consolas" w:cs="Consolas"/>
          <w:color w:val="0000FF"/>
          <w:sz w:val="20"/>
          <w:szCs w:val="20"/>
          <w:highlight w:val="white"/>
          <w:lang w:val="fr-CH"/>
        </w:rPr>
        <w:t>[</w:t>
      </w:r>
    </w:p>
    <w:p w14:paraId="3536A324"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0000FF"/>
          <w:sz w:val="20"/>
          <w:szCs w:val="20"/>
          <w:highlight w:val="white"/>
          <w:lang w:val="fr-CH"/>
        </w:rPr>
        <w:t>{</w:t>
      </w:r>
    </w:p>
    <w:p w14:paraId="0C1D62F7"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800000"/>
          <w:sz w:val="20"/>
          <w:szCs w:val="20"/>
          <w:highlight w:val="white"/>
          <w:lang w:val="fr-CH"/>
        </w:rPr>
        <w:t>"DtTm"</w:t>
      </w:r>
      <w:r w:rsidRPr="008A7CC1">
        <w:rPr>
          <w:rFonts w:ascii="Consolas" w:hAnsi="Consolas" w:cs="Consolas"/>
          <w:color w:val="0000FF"/>
          <w:sz w:val="20"/>
          <w:szCs w:val="20"/>
          <w:highlight w:val="white"/>
          <w:lang w:val="fr-CH"/>
        </w:rPr>
        <w:t>:</w:t>
      </w:r>
      <w:r w:rsidRPr="008A7CC1">
        <w:rPr>
          <w:rFonts w:ascii="Consolas" w:hAnsi="Consolas" w:cs="Consolas"/>
          <w:color w:val="000000"/>
          <w:sz w:val="20"/>
          <w:szCs w:val="20"/>
          <w:highlight w:val="white"/>
          <w:lang w:val="fr-CH"/>
        </w:rPr>
        <w:t xml:space="preserve"> "2009-09-06T08:52:00"</w:t>
      </w:r>
      <w:r w:rsidRPr="008A7CC1">
        <w:rPr>
          <w:rFonts w:ascii="Consolas" w:hAnsi="Consolas" w:cs="Consolas"/>
          <w:color w:val="0000FF"/>
          <w:sz w:val="20"/>
          <w:szCs w:val="20"/>
          <w:highlight w:val="white"/>
          <w:lang w:val="fr-CH"/>
        </w:rPr>
        <w:t>,</w:t>
      </w:r>
    </w:p>
    <w:p w14:paraId="5E6A4AC3"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800000"/>
          <w:sz w:val="20"/>
          <w:szCs w:val="20"/>
          <w:highlight w:val="white"/>
          <w:lang w:val="fr-CH"/>
        </w:rPr>
        <w:t>"Actvty"</w:t>
      </w:r>
      <w:r w:rsidRPr="008A7CC1">
        <w:rPr>
          <w:rFonts w:ascii="Consolas" w:hAnsi="Consolas" w:cs="Consolas"/>
          <w:color w:val="0000FF"/>
          <w:sz w:val="20"/>
          <w:szCs w:val="20"/>
          <w:highlight w:val="white"/>
          <w:lang w:val="fr-CH"/>
        </w:rPr>
        <w:t>:</w:t>
      </w:r>
      <w:r w:rsidRPr="008A7CC1">
        <w:rPr>
          <w:rFonts w:ascii="Consolas" w:hAnsi="Consolas" w:cs="Consolas"/>
          <w:color w:val="000000"/>
          <w:sz w:val="20"/>
          <w:szCs w:val="20"/>
          <w:highlight w:val="white"/>
          <w:lang w:val="fr-CH"/>
        </w:rPr>
        <w:t xml:space="preserve"> </w:t>
      </w:r>
      <w:r w:rsidRPr="008A7CC1">
        <w:rPr>
          <w:rFonts w:ascii="Consolas" w:hAnsi="Consolas" w:cs="Consolas"/>
          <w:color w:val="0000FF"/>
          <w:sz w:val="20"/>
          <w:szCs w:val="20"/>
          <w:highlight w:val="white"/>
          <w:lang w:val="fr-CH"/>
        </w:rPr>
        <w:t>{</w:t>
      </w:r>
    </w:p>
    <w:p w14:paraId="2EC2FB0D"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800000"/>
          <w:sz w:val="20"/>
          <w:szCs w:val="20"/>
          <w:highlight w:val="white"/>
          <w:lang w:val="fr-CH"/>
        </w:rPr>
        <w:t>"MsgNm"</w:t>
      </w:r>
      <w:r w:rsidRPr="008A7CC1">
        <w:rPr>
          <w:rFonts w:ascii="Consolas" w:hAnsi="Consolas" w:cs="Consolas"/>
          <w:color w:val="0000FF"/>
          <w:sz w:val="20"/>
          <w:szCs w:val="20"/>
          <w:highlight w:val="white"/>
          <w:lang w:val="fr-CH"/>
        </w:rPr>
        <w:t>:</w:t>
      </w:r>
      <w:r w:rsidRPr="008A7CC1">
        <w:rPr>
          <w:rFonts w:ascii="Consolas" w:hAnsi="Consolas" w:cs="Consolas"/>
          <w:color w:val="000000"/>
          <w:sz w:val="20"/>
          <w:szCs w:val="20"/>
          <w:highlight w:val="white"/>
          <w:lang w:val="fr-CH"/>
        </w:rPr>
        <w:t xml:space="preserve"> "tsmt.020.001.02"</w:t>
      </w:r>
    </w:p>
    <w:p w14:paraId="0925DDE5"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0000FF"/>
          <w:sz w:val="20"/>
          <w:szCs w:val="20"/>
          <w:highlight w:val="white"/>
          <w:lang w:val="fr-CH"/>
        </w:rPr>
        <w:t>},</w:t>
      </w:r>
    </w:p>
    <w:p w14:paraId="0CBE4833"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800000"/>
          <w:sz w:val="20"/>
          <w:szCs w:val="20"/>
          <w:highlight w:val="white"/>
          <w:lang w:val="fr-CH"/>
        </w:rPr>
        <w:t>"Initr"</w:t>
      </w:r>
      <w:r w:rsidRPr="008A7CC1">
        <w:rPr>
          <w:rFonts w:ascii="Consolas" w:hAnsi="Consolas" w:cs="Consolas"/>
          <w:color w:val="0000FF"/>
          <w:sz w:val="20"/>
          <w:szCs w:val="20"/>
          <w:highlight w:val="white"/>
          <w:lang w:val="fr-CH"/>
        </w:rPr>
        <w:t>:</w:t>
      </w:r>
      <w:r w:rsidRPr="008A7CC1">
        <w:rPr>
          <w:rFonts w:ascii="Consolas" w:hAnsi="Consolas" w:cs="Consolas"/>
          <w:color w:val="000000"/>
          <w:sz w:val="20"/>
          <w:szCs w:val="20"/>
          <w:highlight w:val="white"/>
          <w:lang w:val="fr-CH"/>
        </w:rPr>
        <w:t xml:space="preserve"> </w:t>
      </w:r>
      <w:r w:rsidRPr="008A7CC1">
        <w:rPr>
          <w:rFonts w:ascii="Consolas" w:hAnsi="Consolas" w:cs="Consolas"/>
          <w:color w:val="0000FF"/>
          <w:sz w:val="20"/>
          <w:szCs w:val="20"/>
          <w:highlight w:val="white"/>
          <w:lang w:val="fr-CH"/>
        </w:rPr>
        <w:t>{</w:t>
      </w:r>
    </w:p>
    <w:p w14:paraId="7AE4943B"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800000"/>
          <w:sz w:val="20"/>
          <w:szCs w:val="20"/>
          <w:highlight w:val="white"/>
          <w:lang w:val="fr-CH"/>
        </w:rPr>
        <w:t>"BIC"</w:t>
      </w:r>
      <w:r w:rsidRPr="008A7CC1">
        <w:rPr>
          <w:rFonts w:ascii="Consolas" w:hAnsi="Consolas" w:cs="Consolas"/>
          <w:color w:val="0000FF"/>
          <w:sz w:val="20"/>
          <w:szCs w:val="20"/>
          <w:highlight w:val="white"/>
          <w:lang w:val="fr-CH"/>
        </w:rPr>
        <w:t>:</w:t>
      </w:r>
      <w:r w:rsidRPr="008A7CC1">
        <w:rPr>
          <w:rFonts w:ascii="Consolas" w:hAnsi="Consolas" w:cs="Consolas"/>
          <w:color w:val="000000"/>
          <w:sz w:val="20"/>
          <w:szCs w:val="20"/>
          <w:highlight w:val="white"/>
          <w:lang w:val="fr-CH"/>
        </w:rPr>
        <w:t xml:space="preserve"> "ADIABE22"</w:t>
      </w:r>
    </w:p>
    <w:p w14:paraId="2E17951E"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0000FF"/>
          <w:sz w:val="20"/>
          <w:szCs w:val="20"/>
          <w:highlight w:val="white"/>
          <w:lang w:val="fr-CH"/>
        </w:rPr>
        <w:t>}</w:t>
      </w:r>
    </w:p>
    <w:p w14:paraId="59C07923"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0000FF"/>
          <w:sz w:val="20"/>
          <w:szCs w:val="20"/>
          <w:highlight w:val="white"/>
          <w:lang w:val="fr-CH"/>
        </w:rPr>
        <w:t>},</w:t>
      </w:r>
    </w:p>
    <w:p w14:paraId="47F41A5E"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0000FF"/>
          <w:sz w:val="20"/>
          <w:szCs w:val="20"/>
          <w:highlight w:val="white"/>
          <w:lang w:val="fr-CH"/>
        </w:rPr>
        <w:t>{</w:t>
      </w:r>
    </w:p>
    <w:p w14:paraId="7AA45C24"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800000"/>
          <w:sz w:val="20"/>
          <w:szCs w:val="20"/>
          <w:highlight w:val="white"/>
          <w:lang w:val="fr-CH"/>
        </w:rPr>
        <w:t>"DtTm"</w:t>
      </w:r>
      <w:r w:rsidRPr="008A7CC1">
        <w:rPr>
          <w:rFonts w:ascii="Consolas" w:hAnsi="Consolas" w:cs="Consolas"/>
          <w:color w:val="0000FF"/>
          <w:sz w:val="20"/>
          <w:szCs w:val="20"/>
          <w:highlight w:val="white"/>
          <w:lang w:val="fr-CH"/>
        </w:rPr>
        <w:t>:</w:t>
      </w:r>
      <w:r w:rsidRPr="008A7CC1">
        <w:rPr>
          <w:rFonts w:ascii="Consolas" w:hAnsi="Consolas" w:cs="Consolas"/>
          <w:color w:val="000000"/>
          <w:sz w:val="20"/>
          <w:szCs w:val="20"/>
          <w:highlight w:val="white"/>
          <w:lang w:val="fr-CH"/>
        </w:rPr>
        <w:t xml:space="preserve"> "2009-09-06T08:54:00"</w:t>
      </w:r>
      <w:r w:rsidRPr="008A7CC1">
        <w:rPr>
          <w:rFonts w:ascii="Consolas" w:hAnsi="Consolas" w:cs="Consolas"/>
          <w:color w:val="0000FF"/>
          <w:sz w:val="20"/>
          <w:szCs w:val="20"/>
          <w:highlight w:val="white"/>
          <w:lang w:val="fr-CH"/>
        </w:rPr>
        <w:t>,</w:t>
      </w:r>
    </w:p>
    <w:p w14:paraId="0E6FC2AC"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800000"/>
          <w:sz w:val="20"/>
          <w:szCs w:val="20"/>
          <w:highlight w:val="white"/>
          <w:lang w:val="fr-CH"/>
        </w:rPr>
        <w:t>"Actvty"</w:t>
      </w:r>
      <w:r w:rsidRPr="008A7CC1">
        <w:rPr>
          <w:rFonts w:ascii="Consolas" w:hAnsi="Consolas" w:cs="Consolas"/>
          <w:color w:val="0000FF"/>
          <w:sz w:val="20"/>
          <w:szCs w:val="20"/>
          <w:highlight w:val="white"/>
          <w:lang w:val="fr-CH"/>
        </w:rPr>
        <w:t>:</w:t>
      </w:r>
      <w:r w:rsidRPr="008A7CC1">
        <w:rPr>
          <w:rFonts w:ascii="Consolas" w:hAnsi="Consolas" w:cs="Consolas"/>
          <w:color w:val="000000"/>
          <w:sz w:val="20"/>
          <w:szCs w:val="20"/>
          <w:highlight w:val="white"/>
          <w:lang w:val="fr-CH"/>
        </w:rPr>
        <w:t xml:space="preserve"> </w:t>
      </w:r>
      <w:r w:rsidRPr="008A7CC1">
        <w:rPr>
          <w:rFonts w:ascii="Consolas" w:hAnsi="Consolas" w:cs="Consolas"/>
          <w:color w:val="0000FF"/>
          <w:sz w:val="20"/>
          <w:szCs w:val="20"/>
          <w:highlight w:val="white"/>
          <w:lang w:val="fr-CH"/>
        </w:rPr>
        <w:t>{</w:t>
      </w:r>
    </w:p>
    <w:p w14:paraId="708C020B" w14:textId="77777777" w:rsidR="008A6778" w:rsidRPr="008A7CC1"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8A7CC1">
        <w:rPr>
          <w:rFonts w:ascii="Consolas" w:hAnsi="Consolas" w:cs="Consolas"/>
          <w:color w:val="800000"/>
          <w:sz w:val="20"/>
          <w:szCs w:val="20"/>
          <w:highlight w:val="white"/>
          <w:lang w:val="fr-CH"/>
        </w:rPr>
        <w:t>"MsgNm"</w:t>
      </w:r>
      <w:r w:rsidRPr="008A7CC1">
        <w:rPr>
          <w:rFonts w:ascii="Consolas" w:hAnsi="Consolas" w:cs="Consolas"/>
          <w:color w:val="0000FF"/>
          <w:sz w:val="20"/>
          <w:szCs w:val="20"/>
          <w:highlight w:val="white"/>
          <w:lang w:val="fr-CH"/>
        </w:rPr>
        <w:t>:</w:t>
      </w:r>
      <w:r w:rsidRPr="008A7CC1">
        <w:rPr>
          <w:rFonts w:ascii="Consolas" w:hAnsi="Consolas" w:cs="Consolas"/>
          <w:color w:val="000000"/>
          <w:sz w:val="20"/>
          <w:szCs w:val="20"/>
          <w:highlight w:val="white"/>
          <w:lang w:val="fr-CH"/>
        </w:rPr>
        <w:t xml:space="preserve"> "tsmt.011.001.02"</w:t>
      </w:r>
    </w:p>
    <w:p w14:paraId="46375DBA" w14:textId="77777777" w:rsidR="008A6778" w:rsidRPr="00B0380F"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8A7CC1">
        <w:rPr>
          <w:rFonts w:ascii="Consolas" w:hAnsi="Consolas" w:cs="Consolas"/>
          <w:color w:val="000000"/>
          <w:sz w:val="20"/>
          <w:szCs w:val="20"/>
          <w:highlight w:val="white"/>
          <w:lang w:val="fr-CH"/>
        </w:rPr>
        <w:t xml:space="preserve">            </w:t>
      </w:r>
      <w:r w:rsidRPr="00B0380F">
        <w:rPr>
          <w:rFonts w:ascii="Consolas" w:hAnsi="Consolas" w:cs="Consolas"/>
          <w:color w:val="0000FF"/>
          <w:sz w:val="20"/>
          <w:szCs w:val="20"/>
          <w:highlight w:val="white"/>
          <w:lang w:val="fr-CH"/>
        </w:rPr>
        <w:t>},</w:t>
      </w:r>
    </w:p>
    <w:p w14:paraId="55137A9E" w14:textId="77777777" w:rsidR="008A6778" w:rsidRPr="00B0380F"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B0380F">
        <w:rPr>
          <w:rFonts w:ascii="Consolas" w:hAnsi="Consolas" w:cs="Consolas"/>
          <w:color w:val="000000"/>
          <w:sz w:val="20"/>
          <w:szCs w:val="20"/>
          <w:highlight w:val="white"/>
          <w:lang w:val="fr-CH"/>
        </w:rPr>
        <w:t xml:space="preserve">            </w:t>
      </w:r>
      <w:r w:rsidRPr="00B0380F">
        <w:rPr>
          <w:rFonts w:ascii="Consolas" w:hAnsi="Consolas" w:cs="Consolas"/>
          <w:color w:val="800000"/>
          <w:sz w:val="20"/>
          <w:szCs w:val="20"/>
          <w:highlight w:val="white"/>
          <w:lang w:val="fr-CH"/>
        </w:rPr>
        <w:t>"Initr"</w:t>
      </w:r>
      <w:r w:rsidRPr="00B0380F">
        <w:rPr>
          <w:rFonts w:ascii="Consolas" w:hAnsi="Consolas" w:cs="Consolas"/>
          <w:color w:val="0000FF"/>
          <w:sz w:val="20"/>
          <w:szCs w:val="20"/>
          <w:highlight w:val="white"/>
          <w:lang w:val="fr-CH"/>
        </w:rPr>
        <w:t>:</w:t>
      </w:r>
      <w:r w:rsidRPr="00B0380F">
        <w:rPr>
          <w:rFonts w:ascii="Consolas" w:hAnsi="Consolas" w:cs="Consolas"/>
          <w:color w:val="000000"/>
          <w:sz w:val="20"/>
          <w:szCs w:val="20"/>
          <w:highlight w:val="white"/>
          <w:lang w:val="fr-CH"/>
        </w:rPr>
        <w:t xml:space="preserve"> </w:t>
      </w:r>
      <w:r w:rsidRPr="00B0380F">
        <w:rPr>
          <w:rFonts w:ascii="Consolas" w:hAnsi="Consolas" w:cs="Consolas"/>
          <w:color w:val="0000FF"/>
          <w:sz w:val="20"/>
          <w:szCs w:val="20"/>
          <w:highlight w:val="white"/>
          <w:lang w:val="fr-CH"/>
        </w:rPr>
        <w:t>{</w:t>
      </w:r>
    </w:p>
    <w:p w14:paraId="6753D544" w14:textId="77777777" w:rsidR="008A6778" w:rsidRPr="00B0380F"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fr-CH"/>
        </w:rPr>
      </w:pPr>
      <w:r w:rsidRPr="00B0380F">
        <w:rPr>
          <w:rFonts w:ascii="Consolas" w:hAnsi="Consolas" w:cs="Consolas"/>
          <w:color w:val="000000"/>
          <w:sz w:val="20"/>
          <w:szCs w:val="20"/>
          <w:highlight w:val="white"/>
          <w:lang w:val="fr-CH"/>
        </w:rPr>
        <w:t xml:space="preserve">              </w:t>
      </w:r>
      <w:r w:rsidRPr="00B0380F">
        <w:rPr>
          <w:rFonts w:ascii="Consolas" w:hAnsi="Consolas" w:cs="Consolas"/>
          <w:color w:val="800000"/>
          <w:sz w:val="20"/>
          <w:szCs w:val="20"/>
          <w:highlight w:val="white"/>
          <w:lang w:val="fr-CH"/>
        </w:rPr>
        <w:t>"BIC"</w:t>
      </w:r>
      <w:r w:rsidRPr="00B0380F">
        <w:rPr>
          <w:rFonts w:ascii="Consolas" w:hAnsi="Consolas" w:cs="Consolas"/>
          <w:color w:val="0000FF"/>
          <w:sz w:val="20"/>
          <w:szCs w:val="20"/>
          <w:highlight w:val="white"/>
          <w:lang w:val="fr-CH"/>
        </w:rPr>
        <w:t>:</w:t>
      </w:r>
      <w:r w:rsidRPr="00B0380F">
        <w:rPr>
          <w:rFonts w:ascii="Consolas" w:hAnsi="Consolas" w:cs="Consolas"/>
          <w:color w:val="000000"/>
          <w:sz w:val="20"/>
          <w:szCs w:val="20"/>
          <w:highlight w:val="white"/>
          <w:lang w:val="fr-CH"/>
        </w:rPr>
        <w:t xml:space="preserve"> "SWHQBEBB"</w:t>
      </w:r>
    </w:p>
    <w:p w14:paraId="162971B0" w14:textId="77777777" w:rsidR="008A6778" w:rsidRPr="00C81D23"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en-US"/>
        </w:rPr>
      </w:pPr>
      <w:r w:rsidRPr="00B0380F">
        <w:rPr>
          <w:rFonts w:ascii="Consolas" w:hAnsi="Consolas" w:cs="Consolas"/>
          <w:color w:val="000000"/>
          <w:sz w:val="20"/>
          <w:szCs w:val="20"/>
          <w:highlight w:val="white"/>
          <w:lang w:val="fr-CH"/>
        </w:rPr>
        <w:t xml:space="preserve">            </w:t>
      </w:r>
      <w:r w:rsidRPr="00C81D23">
        <w:rPr>
          <w:rFonts w:ascii="Consolas" w:hAnsi="Consolas" w:cs="Consolas"/>
          <w:color w:val="0000FF"/>
          <w:sz w:val="20"/>
          <w:szCs w:val="20"/>
          <w:highlight w:val="white"/>
          <w:lang w:val="en-US"/>
        </w:rPr>
        <w:t>}</w:t>
      </w:r>
    </w:p>
    <w:p w14:paraId="4EFB3A90" w14:textId="77777777" w:rsidR="008A6778" w:rsidRPr="00C81D23"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en-US"/>
        </w:rPr>
      </w:pPr>
      <w:r w:rsidRPr="00C81D23">
        <w:rPr>
          <w:rFonts w:ascii="Consolas" w:hAnsi="Consolas" w:cs="Consolas"/>
          <w:color w:val="000000"/>
          <w:sz w:val="20"/>
          <w:szCs w:val="20"/>
          <w:highlight w:val="white"/>
          <w:lang w:val="en-US"/>
        </w:rPr>
        <w:t xml:space="preserve">          </w:t>
      </w:r>
      <w:r w:rsidRPr="00C81D23">
        <w:rPr>
          <w:rFonts w:ascii="Consolas" w:hAnsi="Consolas" w:cs="Consolas"/>
          <w:color w:val="0000FF"/>
          <w:sz w:val="20"/>
          <w:szCs w:val="20"/>
          <w:highlight w:val="white"/>
          <w:lang w:val="en-US"/>
        </w:rPr>
        <w:t>}</w:t>
      </w:r>
    </w:p>
    <w:p w14:paraId="1702870C" w14:textId="77777777" w:rsidR="008A6778" w:rsidRPr="00C81D23"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en-US"/>
        </w:rPr>
      </w:pPr>
      <w:r w:rsidRPr="00C81D23">
        <w:rPr>
          <w:rFonts w:ascii="Consolas" w:hAnsi="Consolas" w:cs="Consolas"/>
          <w:color w:val="000000"/>
          <w:sz w:val="20"/>
          <w:szCs w:val="20"/>
          <w:highlight w:val="white"/>
          <w:lang w:val="en-US"/>
        </w:rPr>
        <w:t xml:space="preserve">        </w:t>
      </w:r>
      <w:r w:rsidRPr="00C81D23">
        <w:rPr>
          <w:rFonts w:ascii="Consolas" w:hAnsi="Consolas" w:cs="Consolas"/>
          <w:color w:val="0000FF"/>
          <w:sz w:val="20"/>
          <w:szCs w:val="20"/>
          <w:highlight w:val="white"/>
          <w:lang w:val="en-US"/>
        </w:rPr>
        <w:t>]</w:t>
      </w:r>
    </w:p>
    <w:p w14:paraId="57039DF1" w14:textId="77777777" w:rsidR="008A6778" w:rsidRPr="00C81D23"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en-US"/>
        </w:rPr>
      </w:pPr>
      <w:r w:rsidRPr="00C81D23">
        <w:rPr>
          <w:rFonts w:ascii="Consolas" w:hAnsi="Consolas" w:cs="Consolas"/>
          <w:color w:val="000000"/>
          <w:sz w:val="20"/>
          <w:szCs w:val="20"/>
          <w:highlight w:val="white"/>
          <w:lang w:val="en-US"/>
        </w:rPr>
        <w:t xml:space="preserve">      </w:t>
      </w:r>
      <w:r w:rsidRPr="00C81D23">
        <w:rPr>
          <w:rFonts w:ascii="Consolas" w:hAnsi="Consolas" w:cs="Consolas"/>
          <w:color w:val="0000FF"/>
          <w:sz w:val="20"/>
          <w:szCs w:val="20"/>
          <w:highlight w:val="white"/>
          <w:lang w:val="en-US"/>
        </w:rPr>
        <w:t>}</w:t>
      </w:r>
    </w:p>
    <w:p w14:paraId="40CF0470" w14:textId="77777777" w:rsidR="008A6778" w:rsidRPr="00C81D23"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en-US"/>
        </w:rPr>
      </w:pPr>
      <w:r w:rsidRPr="00C81D23">
        <w:rPr>
          <w:rFonts w:ascii="Consolas" w:hAnsi="Consolas" w:cs="Consolas"/>
          <w:color w:val="000000"/>
          <w:sz w:val="20"/>
          <w:szCs w:val="20"/>
          <w:highlight w:val="white"/>
          <w:lang w:val="en-US"/>
        </w:rPr>
        <w:t xml:space="preserve">    </w:t>
      </w:r>
      <w:r w:rsidRPr="00C81D23">
        <w:rPr>
          <w:rFonts w:ascii="Consolas" w:hAnsi="Consolas" w:cs="Consolas"/>
          <w:color w:val="0000FF"/>
          <w:sz w:val="20"/>
          <w:szCs w:val="20"/>
          <w:highlight w:val="white"/>
          <w:lang w:val="en-US"/>
        </w:rPr>
        <w:t>}</w:t>
      </w:r>
    </w:p>
    <w:p w14:paraId="60EA0704" w14:textId="77777777" w:rsidR="008A6778" w:rsidRPr="00C81D23" w:rsidRDefault="008A6778" w:rsidP="008A6778">
      <w:pPr>
        <w:tabs>
          <w:tab w:val="clear" w:pos="403"/>
        </w:tabs>
        <w:autoSpaceDE w:val="0"/>
        <w:autoSpaceDN w:val="0"/>
        <w:adjustRightInd w:val="0"/>
        <w:spacing w:after="0" w:line="240" w:lineRule="auto"/>
        <w:jc w:val="left"/>
        <w:rPr>
          <w:rFonts w:ascii="Consolas" w:hAnsi="Consolas" w:cs="Consolas"/>
          <w:color w:val="000000"/>
          <w:sz w:val="20"/>
          <w:szCs w:val="20"/>
          <w:highlight w:val="white"/>
          <w:lang w:val="en-US"/>
        </w:rPr>
      </w:pPr>
      <w:r w:rsidRPr="00C81D23">
        <w:rPr>
          <w:rFonts w:ascii="Consolas" w:hAnsi="Consolas" w:cs="Consolas"/>
          <w:color w:val="000000"/>
          <w:sz w:val="20"/>
          <w:szCs w:val="20"/>
          <w:highlight w:val="white"/>
          <w:lang w:val="en-US"/>
        </w:rPr>
        <w:t xml:space="preserve">  </w:t>
      </w:r>
      <w:r w:rsidRPr="00C81D23">
        <w:rPr>
          <w:rFonts w:ascii="Consolas" w:hAnsi="Consolas" w:cs="Consolas"/>
          <w:color w:val="0000FF"/>
          <w:sz w:val="20"/>
          <w:szCs w:val="20"/>
          <w:highlight w:val="white"/>
          <w:lang w:val="en-US"/>
        </w:rPr>
        <w:t>}</w:t>
      </w:r>
    </w:p>
    <w:p w14:paraId="082B79CE" w14:textId="0D1C057D" w:rsidR="004859B9" w:rsidRPr="00C81D23" w:rsidRDefault="008A6778" w:rsidP="008A6778">
      <w:pPr>
        <w:tabs>
          <w:tab w:val="clear" w:pos="403"/>
        </w:tabs>
        <w:spacing w:after="0" w:line="240" w:lineRule="auto"/>
        <w:jc w:val="left"/>
        <w:rPr>
          <w:rFonts w:ascii="Consolas" w:hAnsi="Consolas" w:cs="Consolas"/>
          <w:color w:val="000000"/>
          <w:lang w:val="en-US"/>
        </w:rPr>
      </w:pPr>
      <w:r w:rsidRPr="00C81D23">
        <w:rPr>
          <w:rFonts w:ascii="Consolas" w:hAnsi="Consolas" w:cs="Consolas"/>
          <w:color w:val="0000FF"/>
          <w:sz w:val="20"/>
          <w:szCs w:val="20"/>
          <w:highlight w:val="white"/>
          <w:lang w:val="en-US"/>
        </w:rPr>
        <w:t>}</w:t>
      </w:r>
    </w:p>
    <w:p w14:paraId="2064B8B4" w14:textId="04487666" w:rsidR="007717DD" w:rsidRPr="00511394" w:rsidRDefault="007717DD" w:rsidP="003A55CA">
      <w:pPr>
        <w:pStyle w:val="ANNEX"/>
        <w:numPr>
          <w:ilvl w:val="0"/>
          <w:numId w:val="0"/>
        </w:numPr>
        <w:ind w:left="360"/>
        <w:jc w:val="left"/>
      </w:pPr>
      <w:bookmarkStart w:id="139" w:name="_Toc148622824"/>
      <w:bookmarkStart w:id="140" w:name="_Toc193447727"/>
      <w:r w:rsidRPr="00511394">
        <w:lastRenderedPageBreak/>
        <w:t xml:space="preserve">Annex </w:t>
      </w:r>
      <w:r w:rsidR="00DC0152">
        <w:t>B</w:t>
      </w:r>
      <w:r w:rsidRPr="00511394">
        <w:t xml:space="preserve"> Tabular Summary </w:t>
      </w:r>
      <w:r w:rsidR="009D3B48">
        <w:t>of JSON Schema generation</w:t>
      </w:r>
      <w:r w:rsidRPr="00511394">
        <w:br/>
        <w:t>(Informative)</w:t>
      </w:r>
      <w:bookmarkEnd w:id="139"/>
      <w:bookmarkEnd w:id="140"/>
    </w:p>
    <w:p w14:paraId="710BB34C" w14:textId="204F28BF" w:rsidR="007717DD" w:rsidRPr="00511394" w:rsidRDefault="00E816C5" w:rsidP="003A55CA">
      <w:pPr>
        <w:jc w:val="left"/>
      </w:pPr>
      <w:r w:rsidRPr="00511394">
        <w:t>Emp</w:t>
      </w:r>
      <w:r w:rsidR="001312E1">
        <w:t>h</w:t>
      </w:r>
      <w:r w:rsidRPr="00511394">
        <w:t>asis</w:t>
      </w:r>
      <w:r w:rsidR="007717DD" w:rsidRPr="00511394">
        <w:t xml:space="preserve"> in the </w:t>
      </w:r>
      <w:r w:rsidR="00544241" w:rsidRPr="00511394">
        <w:t>JSON Schema g</w:t>
      </w:r>
      <w:r w:rsidR="007717DD" w:rsidRPr="00511394">
        <w:t>eneration indicate</w:t>
      </w:r>
      <w:r w:rsidRPr="00511394">
        <w:t>s</w:t>
      </w:r>
      <w:r w:rsidR="007717DD" w:rsidRPr="00511394">
        <w:t xml:space="preserve"> replacement by the named property or described item.</w:t>
      </w:r>
    </w:p>
    <w:tbl>
      <w:tblPr>
        <w:tblStyle w:val="TableGrid"/>
        <w:tblW w:w="10083" w:type="dxa"/>
        <w:tblLook w:val="04A0" w:firstRow="1" w:lastRow="0" w:firstColumn="1" w:lastColumn="0" w:noHBand="0" w:noVBand="1"/>
      </w:tblPr>
      <w:tblGrid>
        <w:gridCol w:w="2840"/>
        <w:gridCol w:w="7243"/>
      </w:tblGrid>
      <w:tr w:rsidR="007717DD" w:rsidRPr="00511394" w14:paraId="3D3CB97E" w14:textId="77777777" w:rsidTr="00DC4EF1">
        <w:trPr>
          <w:cantSplit/>
          <w:tblHeader/>
        </w:trPr>
        <w:tc>
          <w:tcPr>
            <w:tcW w:w="2840" w:type="dxa"/>
            <w:shd w:val="clear" w:color="auto" w:fill="E7E6E6" w:themeFill="background2"/>
          </w:tcPr>
          <w:p w14:paraId="68EA65B7" w14:textId="77777777" w:rsidR="007717DD" w:rsidRPr="00511394" w:rsidRDefault="007717DD" w:rsidP="003A55CA">
            <w:pPr>
              <w:jc w:val="left"/>
              <w:rPr>
                <w:u w:val="single"/>
              </w:rPr>
            </w:pPr>
            <w:r w:rsidRPr="00511394">
              <w:rPr>
                <w:u w:val="single"/>
              </w:rPr>
              <w:t xml:space="preserve">ISO 20022 </w:t>
            </w:r>
            <w:r w:rsidRPr="00511394">
              <w:rPr>
                <w:u w:val="single"/>
              </w:rPr>
              <w:br/>
              <w:t>Repository Concept</w:t>
            </w:r>
          </w:p>
        </w:tc>
        <w:tc>
          <w:tcPr>
            <w:tcW w:w="7243" w:type="dxa"/>
            <w:shd w:val="clear" w:color="auto" w:fill="E7E6E6" w:themeFill="background2"/>
          </w:tcPr>
          <w:p w14:paraId="034D081C" w14:textId="3428EBF4" w:rsidR="007717DD" w:rsidRPr="00511394" w:rsidRDefault="00994C3A" w:rsidP="003A55CA">
            <w:pPr>
              <w:jc w:val="left"/>
            </w:pPr>
            <w:r w:rsidRPr="00511394">
              <w:t xml:space="preserve">JSON Schema </w:t>
            </w:r>
            <w:r w:rsidR="007717DD" w:rsidRPr="00511394">
              <w:t>Generation</w:t>
            </w:r>
          </w:p>
        </w:tc>
      </w:tr>
      <w:tr w:rsidR="00A57ACD" w:rsidRPr="00511394" w14:paraId="63E620A8" w14:textId="77777777" w:rsidTr="00DC4EF1">
        <w:trPr>
          <w:cantSplit/>
        </w:trPr>
        <w:tc>
          <w:tcPr>
            <w:tcW w:w="2840" w:type="dxa"/>
          </w:tcPr>
          <w:p w14:paraId="6DAF5BE1" w14:textId="77777777" w:rsidR="00A57ACD" w:rsidRPr="00511394" w:rsidRDefault="00A57ACD" w:rsidP="003A55CA">
            <w:pPr>
              <w:jc w:val="left"/>
              <w:rPr>
                <w:u w:val="single"/>
              </w:rPr>
            </w:pPr>
            <w:r w:rsidRPr="00511394">
              <w:rPr>
                <w:u w:val="single"/>
              </w:rPr>
              <w:t>MessageDefinitionIdentifier</w:t>
            </w:r>
          </w:p>
        </w:tc>
        <w:tc>
          <w:tcPr>
            <w:tcW w:w="7243" w:type="dxa"/>
          </w:tcPr>
          <w:p w14:paraId="7B64C4FD" w14:textId="77777777" w:rsidR="00A57ACD" w:rsidRPr="00511394" w:rsidRDefault="00A57ACD" w:rsidP="003A55CA">
            <w:pPr>
              <w:pStyle w:val="Code-"/>
            </w:pPr>
            <w:r w:rsidRPr="00511394">
              <w:t>{businessArea}.{messageFunctionality}.{flavour}.{version}</w:t>
            </w:r>
          </w:p>
        </w:tc>
      </w:tr>
      <w:tr w:rsidR="007717DD" w:rsidRPr="00511394" w14:paraId="033DF35B" w14:textId="77777777" w:rsidTr="00DC4EF1">
        <w:trPr>
          <w:cantSplit/>
          <w:trHeight w:val="4149"/>
        </w:trPr>
        <w:tc>
          <w:tcPr>
            <w:tcW w:w="2840" w:type="dxa"/>
          </w:tcPr>
          <w:p w14:paraId="5DA4EDC4" w14:textId="77777777" w:rsidR="007717DD" w:rsidRPr="00511394" w:rsidRDefault="007717DD" w:rsidP="003A55CA">
            <w:pPr>
              <w:jc w:val="left"/>
              <w:rPr>
                <w:u w:val="single"/>
              </w:rPr>
            </w:pPr>
            <w:r w:rsidRPr="00511394">
              <w:rPr>
                <w:u w:val="single"/>
              </w:rPr>
              <w:t>MessageDefinition</w:t>
            </w:r>
          </w:p>
        </w:tc>
        <w:tc>
          <w:tcPr>
            <w:tcW w:w="7243" w:type="dxa"/>
          </w:tcPr>
          <w:p w14:paraId="4D30212E" w14:textId="77777777" w:rsidR="00A57ACD" w:rsidRPr="00042979" w:rsidRDefault="00A57ACD" w:rsidP="003A55CA">
            <w:pPr>
              <w:pStyle w:val="Code-"/>
              <w:rPr>
                <w:lang w:val="de-DE"/>
              </w:rPr>
            </w:pPr>
            <w:r w:rsidRPr="00042979">
              <w:rPr>
                <w:lang w:val="de-DE"/>
              </w:rPr>
              <w:t xml:space="preserve">{ </w:t>
            </w:r>
          </w:p>
          <w:p w14:paraId="4A75AD9D" w14:textId="0B4DA493" w:rsidR="00A57ACD" w:rsidRPr="00042979" w:rsidRDefault="00A57ACD" w:rsidP="003A55CA">
            <w:pPr>
              <w:pStyle w:val="Code-"/>
              <w:rPr>
                <w:lang w:val="de-DE"/>
              </w:rPr>
            </w:pPr>
            <w:r w:rsidRPr="00042979">
              <w:rPr>
                <w:lang w:val="de-DE"/>
              </w:rPr>
              <w:t xml:space="preserve">  "$schema": "</w:t>
            </w:r>
            <w:r w:rsidR="00D97E86" w:rsidRPr="008A7CC1">
              <w:rPr>
                <w:lang w:val="de-CH"/>
              </w:rPr>
              <w:t>https://json-schema.org/draft/2020-12/schema</w:t>
            </w:r>
            <w:r w:rsidRPr="00042979">
              <w:rPr>
                <w:lang w:val="de-DE"/>
              </w:rPr>
              <w:t xml:space="preserve">", </w:t>
            </w:r>
          </w:p>
          <w:p w14:paraId="1F9239F4" w14:textId="17DADDF0" w:rsidR="00A57ACD" w:rsidRPr="008A7CC1" w:rsidRDefault="00A57ACD" w:rsidP="003A55CA">
            <w:pPr>
              <w:pStyle w:val="Code-"/>
              <w:rPr>
                <w:lang w:val="de-DE"/>
              </w:rPr>
            </w:pPr>
            <w:r w:rsidRPr="00042979">
              <w:rPr>
                <w:lang w:val="de-DE"/>
              </w:rPr>
              <w:t xml:space="preserve">  </w:t>
            </w:r>
            <w:r w:rsidR="000B0DD3" w:rsidRPr="008A7CC1">
              <w:rPr>
                <w:lang w:val="de-DE"/>
              </w:rPr>
              <w:t>"$id"</w:t>
            </w:r>
            <w:r w:rsidRPr="008A7CC1">
              <w:rPr>
                <w:lang w:val="de-DE"/>
              </w:rPr>
              <w:t>:</w:t>
            </w:r>
            <w:r w:rsidR="00751F53" w:rsidRPr="008A7CC1">
              <w:rPr>
                <w:lang w:val="de-DE"/>
              </w:rPr>
              <w:br/>
            </w:r>
            <w:r w:rsidR="00B16FAF" w:rsidRPr="008A7CC1">
              <w:rPr>
                <w:lang w:val="de-DE"/>
              </w:rPr>
              <w:t xml:space="preserve">  </w:t>
            </w:r>
            <w:r w:rsidRPr="008A7CC1">
              <w:rPr>
                <w:lang w:val="de-DE"/>
              </w:rPr>
              <w:t xml:space="preserve"> </w:t>
            </w:r>
            <w:r w:rsidR="00B37B62" w:rsidRPr="008A7CC1">
              <w:rPr>
                <w:lang w:val="de-DE"/>
              </w:rPr>
              <w:t>"</w:t>
            </w:r>
            <w:r w:rsidRPr="008A7CC1">
              <w:rPr>
                <w:lang w:val="de-DE"/>
              </w:rPr>
              <w:t>urn:iso:std:iso:20022:tech:json:</w:t>
            </w:r>
            <w:r w:rsidRPr="008A7CC1">
              <w:rPr>
                <w:b/>
                <w:bCs/>
                <w:i/>
                <w:iCs/>
                <w:u w:val="single"/>
                <w:lang w:val="de-DE"/>
              </w:rPr>
              <w:t>MessageDefinitionIdentifier</w:t>
            </w:r>
            <w:r w:rsidR="00771A05" w:rsidRPr="008A7CC1">
              <w:rPr>
                <w:lang w:val="de-DE"/>
              </w:rPr>
              <w:t>#</w:t>
            </w:r>
            <w:r w:rsidRPr="008A7CC1">
              <w:rPr>
                <w:lang w:val="de-DE"/>
              </w:rPr>
              <w:t>"</w:t>
            </w:r>
          </w:p>
          <w:p w14:paraId="47C5F7EB" w14:textId="6E6A2821" w:rsidR="00A57ACD" w:rsidRPr="00511394" w:rsidRDefault="00A57ACD" w:rsidP="003A55CA">
            <w:pPr>
              <w:pStyle w:val="Code-"/>
            </w:pPr>
            <w:r w:rsidRPr="008A7CC1">
              <w:rPr>
                <w:lang w:val="de-DE"/>
              </w:rPr>
              <w:t xml:space="preserve">  </w:t>
            </w:r>
            <w:r w:rsidRPr="00511394">
              <w:t>"description": "</w:t>
            </w:r>
            <w:r w:rsidR="00D75C2F" w:rsidRPr="00511394">
              <w:rPr>
                <w:b/>
                <w:bCs/>
                <w:i/>
                <w:iCs/>
                <w:u w:val="single"/>
              </w:rPr>
              <w:t>A description of this schema.</w:t>
            </w:r>
            <w:r w:rsidRPr="00511394">
              <w:t xml:space="preserve">", </w:t>
            </w:r>
          </w:p>
          <w:p w14:paraId="10C4C7A5" w14:textId="77777777" w:rsidR="00A57ACD" w:rsidRPr="00511394" w:rsidRDefault="00A57ACD" w:rsidP="003A55CA">
            <w:pPr>
              <w:pStyle w:val="Code-"/>
            </w:pPr>
            <w:r w:rsidRPr="00511394">
              <w:t xml:space="preserve">  "type": "object", </w:t>
            </w:r>
          </w:p>
          <w:p w14:paraId="682BAD2D" w14:textId="77777777" w:rsidR="00A57ACD" w:rsidRDefault="00A57ACD" w:rsidP="003A55CA">
            <w:pPr>
              <w:pStyle w:val="Code-"/>
            </w:pPr>
            <w:r w:rsidRPr="00511394">
              <w:t xml:space="preserve">  "additionalProperties": false, </w:t>
            </w:r>
          </w:p>
          <w:p w14:paraId="71038D4D" w14:textId="3B022643" w:rsidR="0024237C" w:rsidRPr="00511394" w:rsidRDefault="0024237C" w:rsidP="003A55CA">
            <w:pPr>
              <w:pStyle w:val="Code-"/>
            </w:pPr>
            <w:r>
              <w:t xml:space="preserve">  "</w:t>
            </w:r>
            <w:r w:rsidRPr="0024237C">
              <w:t>required": ["</w:t>
            </w:r>
            <w:r w:rsidR="00C9246B">
              <w:rPr>
                <w:b/>
                <w:bCs/>
                <w:i/>
                <w:iCs/>
                <w:u w:val="single"/>
              </w:rPr>
              <w:t>rootElement</w:t>
            </w:r>
            <w:r w:rsidRPr="0024237C">
              <w:t>"],</w:t>
            </w:r>
          </w:p>
          <w:p w14:paraId="6E9F85F0" w14:textId="77777777" w:rsidR="00A57ACD" w:rsidRPr="00511394" w:rsidRDefault="00A57ACD" w:rsidP="003A55CA">
            <w:pPr>
              <w:pStyle w:val="Code-"/>
            </w:pPr>
            <w:r w:rsidRPr="00511394">
              <w:t xml:space="preserve">  "properties": { </w:t>
            </w:r>
          </w:p>
          <w:p w14:paraId="78E24C48" w14:textId="3CAF4164" w:rsidR="00A57ACD" w:rsidRPr="00511394" w:rsidRDefault="00A57ACD" w:rsidP="003A55CA">
            <w:pPr>
              <w:pStyle w:val="Code-"/>
            </w:pPr>
            <w:r w:rsidRPr="00511394">
              <w:t xml:space="preserve">    "</w:t>
            </w:r>
            <w:r w:rsidR="00300163">
              <w:rPr>
                <w:b/>
                <w:bCs/>
                <w:i/>
                <w:iCs/>
                <w:u w:val="single"/>
              </w:rPr>
              <w:t>rootElement</w:t>
            </w:r>
            <w:r w:rsidRPr="00511394">
              <w:t xml:space="preserve">": { </w:t>
            </w:r>
          </w:p>
          <w:p w14:paraId="1C956F5A" w14:textId="4280FCA8" w:rsidR="00A57ACD" w:rsidRPr="00511394" w:rsidRDefault="00A57ACD" w:rsidP="003A55CA">
            <w:pPr>
              <w:pStyle w:val="Code-"/>
            </w:pPr>
            <w:r w:rsidRPr="00511394">
              <w:t xml:space="preserve">      "$ref": "#</w:t>
            </w:r>
            <w:r w:rsidR="00C9246B">
              <w:t>_</w:t>
            </w:r>
            <w:r w:rsidR="00C9246B">
              <w:rPr>
                <w:b/>
                <w:bCs/>
                <w:i/>
                <w:iCs/>
                <w:u w:val="single"/>
              </w:rPr>
              <w:t>rootElement</w:t>
            </w:r>
            <w:r w:rsidRPr="00511394">
              <w:t xml:space="preserve">" </w:t>
            </w:r>
          </w:p>
          <w:p w14:paraId="2BDD99A7" w14:textId="77777777" w:rsidR="00A57ACD" w:rsidRPr="00511394" w:rsidRDefault="00A57ACD" w:rsidP="003A55CA">
            <w:pPr>
              <w:pStyle w:val="Code-"/>
            </w:pPr>
            <w:r w:rsidRPr="00511394">
              <w:t xml:space="preserve">    } </w:t>
            </w:r>
          </w:p>
          <w:p w14:paraId="6F5C59DB" w14:textId="77777777" w:rsidR="00A57ACD" w:rsidRPr="00511394" w:rsidRDefault="00A57ACD" w:rsidP="003A55CA">
            <w:pPr>
              <w:pStyle w:val="Code-"/>
            </w:pPr>
            <w:r w:rsidRPr="00511394">
              <w:t xml:space="preserve">  }, </w:t>
            </w:r>
          </w:p>
          <w:p w14:paraId="44F01D9F" w14:textId="696982E9" w:rsidR="00A57ACD" w:rsidRPr="00511394" w:rsidRDefault="00A57ACD" w:rsidP="003A55CA">
            <w:pPr>
              <w:pStyle w:val="Code-"/>
            </w:pPr>
            <w:r w:rsidRPr="00511394">
              <w:t xml:space="preserve">  "</w:t>
            </w:r>
            <w:r w:rsidR="00F1774D">
              <w:t>$defs</w:t>
            </w:r>
            <w:r w:rsidRPr="00511394">
              <w:t xml:space="preserve">": { </w:t>
            </w:r>
          </w:p>
          <w:p w14:paraId="37FF6CA7" w14:textId="35717EDF" w:rsidR="00F1774D" w:rsidRPr="00511394" w:rsidRDefault="00F1774D" w:rsidP="00F1774D">
            <w:pPr>
              <w:pStyle w:val="Code-"/>
            </w:pPr>
            <w:r w:rsidRPr="00511394">
              <w:t xml:space="preserve">    "</w:t>
            </w:r>
            <w:r>
              <w:t>_</w:t>
            </w:r>
            <w:r>
              <w:rPr>
                <w:b/>
                <w:bCs/>
                <w:i/>
                <w:iCs/>
                <w:u w:val="single"/>
              </w:rPr>
              <w:t>rootElement</w:t>
            </w:r>
            <w:r w:rsidRPr="00511394">
              <w:t xml:space="preserve">": { </w:t>
            </w:r>
          </w:p>
          <w:p w14:paraId="03ECD187" w14:textId="77777777" w:rsidR="001A013A" w:rsidRDefault="001A013A" w:rsidP="001A013A">
            <w:pPr>
              <w:pStyle w:val="Code-"/>
            </w:pPr>
            <w:r>
              <w:t xml:space="preserve">      "type": "object",</w:t>
            </w:r>
          </w:p>
          <w:p w14:paraId="476E711F" w14:textId="77777777" w:rsidR="001A013A" w:rsidRDefault="001A013A" w:rsidP="001A013A">
            <w:pPr>
              <w:pStyle w:val="Code-"/>
            </w:pPr>
            <w:r>
              <w:t xml:space="preserve">      "additionalProperties": false,</w:t>
            </w:r>
          </w:p>
          <w:p w14:paraId="248FE8E9" w14:textId="5D7A8544" w:rsidR="007034DB" w:rsidRDefault="007034DB" w:rsidP="007034DB">
            <w:pPr>
              <w:pStyle w:val="Code-"/>
            </w:pPr>
            <w:r>
              <w:t xml:space="preserve">      "minProperties": 1,</w:t>
            </w:r>
          </w:p>
          <w:p w14:paraId="54F72580" w14:textId="6FC249E0" w:rsidR="00F1774D" w:rsidRPr="00511394" w:rsidRDefault="00F1774D" w:rsidP="001A013A">
            <w:pPr>
              <w:pStyle w:val="Code-"/>
            </w:pPr>
            <w:r w:rsidRPr="00511394">
              <w:t xml:space="preserve">      "required": [</w:t>
            </w:r>
            <w:r w:rsidR="00BE3A16" w:rsidRPr="00042979">
              <w:rPr>
                <w:b/>
                <w:bCs/>
              </w:rPr>
              <w:t>"</w:t>
            </w:r>
            <w:r w:rsidR="00E877E4">
              <w:rPr>
                <w:b/>
                <w:bCs/>
                <w:i/>
                <w:iCs/>
                <w:u w:val="single"/>
              </w:rPr>
              <w:t>unversioned abbreviated name</w:t>
            </w:r>
            <w:r w:rsidR="00BE3A16" w:rsidRPr="00042979">
              <w:t>"</w:t>
            </w:r>
            <w:r w:rsidRPr="00511394">
              <w:t>],</w:t>
            </w:r>
          </w:p>
          <w:p w14:paraId="28667405" w14:textId="77777777" w:rsidR="00F1774D" w:rsidRPr="00511394" w:rsidRDefault="00F1774D" w:rsidP="00F1774D">
            <w:pPr>
              <w:pStyle w:val="Code-"/>
            </w:pPr>
            <w:r w:rsidRPr="00511394">
              <w:t xml:space="preserve">      "properties": {</w:t>
            </w:r>
          </w:p>
          <w:p w14:paraId="746C9C5A" w14:textId="40C2F5FE" w:rsidR="00A43ABC" w:rsidRDefault="00A43ABC" w:rsidP="00A43ABC">
            <w:pPr>
              <w:pStyle w:val="Code-"/>
            </w:pPr>
            <w:r>
              <w:t xml:space="preserve">        "</w:t>
            </w:r>
            <w:r w:rsidR="00BE3A16">
              <w:rPr>
                <w:b/>
                <w:bCs/>
                <w:i/>
                <w:iCs/>
                <w:u w:val="single"/>
              </w:rPr>
              <w:t>unversioned abbreviated name</w:t>
            </w:r>
            <w:r>
              <w:t>": {</w:t>
            </w:r>
          </w:p>
          <w:p w14:paraId="05B716D8" w14:textId="5F5EC310" w:rsidR="00A43ABC" w:rsidRDefault="00A43ABC" w:rsidP="00A43ABC">
            <w:pPr>
              <w:pStyle w:val="Code-"/>
            </w:pPr>
            <w:r>
              <w:t xml:space="preserve">          "$ref": "#</w:t>
            </w:r>
            <w:r w:rsidR="00BE3A16">
              <w:rPr>
                <w:b/>
                <w:bCs/>
                <w:i/>
                <w:iCs/>
                <w:u w:val="single"/>
              </w:rPr>
              <w:t>name</w:t>
            </w:r>
            <w:r>
              <w:t>"</w:t>
            </w:r>
          </w:p>
          <w:p w14:paraId="74907450" w14:textId="77777777" w:rsidR="00023D93" w:rsidRDefault="00A43ABC" w:rsidP="00A43ABC">
            <w:pPr>
              <w:pStyle w:val="Code-"/>
            </w:pPr>
            <w:r>
              <w:t xml:space="preserve">        }</w:t>
            </w:r>
          </w:p>
          <w:p w14:paraId="5B40AEF2" w14:textId="7D3EFD83" w:rsidR="00F1774D" w:rsidRDefault="00F1774D" w:rsidP="00A43ABC">
            <w:pPr>
              <w:pStyle w:val="Code-"/>
            </w:pPr>
            <w:r w:rsidRPr="00511394">
              <w:t xml:space="preserve">      }</w:t>
            </w:r>
            <w:r w:rsidR="00023D93">
              <w:t>,</w:t>
            </w:r>
          </w:p>
          <w:p w14:paraId="7EE9E0DD" w14:textId="7A336C23" w:rsidR="00E62D15" w:rsidRPr="00511394" w:rsidRDefault="00E62D15" w:rsidP="00A43ABC">
            <w:pPr>
              <w:pStyle w:val="Code-"/>
            </w:pPr>
            <w:r>
              <w:t xml:space="preserve">      "</w:t>
            </w:r>
            <w:r w:rsidR="000227FB">
              <w:t>$</w:t>
            </w:r>
            <w:r>
              <w:t>anchor": "_</w:t>
            </w:r>
            <w:r>
              <w:rPr>
                <w:b/>
                <w:bCs/>
                <w:i/>
                <w:iCs/>
                <w:u w:val="single"/>
              </w:rPr>
              <w:t>rootElement</w:t>
            </w:r>
            <w:r>
              <w:t>"</w:t>
            </w:r>
          </w:p>
          <w:p w14:paraId="5B84540D" w14:textId="77777777" w:rsidR="00F1774D" w:rsidRPr="00511394" w:rsidRDefault="00F1774D" w:rsidP="00F1774D">
            <w:pPr>
              <w:pStyle w:val="Code-"/>
            </w:pPr>
            <w:r w:rsidRPr="00511394">
              <w:t xml:space="preserve">    },</w:t>
            </w:r>
          </w:p>
          <w:p w14:paraId="1DB70822" w14:textId="77777777" w:rsidR="00F1774D" w:rsidRPr="00511394" w:rsidRDefault="00F1774D" w:rsidP="00F1774D">
            <w:pPr>
              <w:pStyle w:val="Code-"/>
            </w:pPr>
            <w:r w:rsidRPr="00511394">
              <w:t xml:space="preserve">    "</w:t>
            </w:r>
            <w:r w:rsidRPr="00511394">
              <w:rPr>
                <w:b/>
                <w:bCs/>
                <w:i/>
                <w:iCs/>
                <w:u w:val="single"/>
              </w:rPr>
              <w:t>name</w:t>
            </w:r>
            <w:r w:rsidRPr="00511394">
              <w:t xml:space="preserve">": { </w:t>
            </w:r>
          </w:p>
          <w:p w14:paraId="034B7337" w14:textId="157E05BA" w:rsidR="00F1774D" w:rsidRDefault="00F1774D" w:rsidP="00F1774D">
            <w:pPr>
              <w:pStyle w:val="Code-"/>
            </w:pPr>
            <w:r w:rsidRPr="00511394">
              <w:t xml:space="preserve">      "description": "</w:t>
            </w:r>
            <w:r w:rsidRPr="00511394">
              <w:rPr>
                <w:b/>
                <w:bCs/>
                <w:i/>
                <w:iCs/>
                <w:u w:val="single"/>
              </w:rPr>
              <w:t>definition</w:t>
            </w:r>
            <w:r w:rsidRPr="00511394">
              <w:t>"</w:t>
            </w:r>
            <w:r w:rsidR="007C3B2B">
              <w:t>,</w:t>
            </w:r>
          </w:p>
          <w:p w14:paraId="530449A9" w14:textId="08F15480" w:rsidR="007C3B2B" w:rsidRPr="00511394" w:rsidRDefault="007C3B2B" w:rsidP="00F1774D">
            <w:pPr>
              <w:pStyle w:val="Code-"/>
            </w:pPr>
            <w:r w:rsidRPr="007C3B2B">
              <w:t xml:space="preserve">      "type": "object",</w:t>
            </w:r>
          </w:p>
          <w:p w14:paraId="62948065" w14:textId="77777777" w:rsidR="002C27AB" w:rsidRDefault="002C27AB" w:rsidP="002C27AB">
            <w:pPr>
              <w:pStyle w:val="Code-"/>
            </w:pPr>
            <w:r>
              <w:t xml:space="preserve">      "additionalProperties": false,</w:t>
            </w:r>
          </w:p>
          <w:p w14:paraId="1A24A568" w14:textId="77777777" w:rsidR="007034DB" w:rsidRDefault="007034DB" w:rsidP="007034DB">
            <w:pPr>
              <w:pStyle w:val="Code-"/>
            </w:pPr>
            <w:r>
              <w:t xml:space="preserve">      "minProperties": 1,</w:t>
            </w:r>
          </w:p>
          <w:p w14:paraId="008FC37A" w14:textId="77777777" w:rsidR="00F1774D" w:rsidRPr="00511394" w:rsidRDefault="00F1774D" w:rsidP="00F1774D">
            <w:pPr>
              <w:pStyle w:val="Code-"/>
            </w:pPr>
            <w:r w:rsidRPr="00511394">
              <w:t xml:space="preserve">      "required": [</w:t>
            </w:r>
            <w:r w:rsidRPr="00511394">
              <w:rPr>
                <w:b/>
                <w:bCs/>
                <w:i/>
                <w:iCs/>
                <w:u w:val="single"/>
              </w:rPr>
              <w:t>List of required MessageBuildingBlocks</w:t>
            </w:r>
            <w:r w:rsidRPr="00511394">
              <w:rPr>
                <w:b/>
                <w:bCs/>
                <w:i/>
                <w:iCs/>
                <w:u w:val="single"/>
              </w:rPr>
              <w:br/>
            </w:r>
            <w:r w:rsidRPr="00511394">
              <w:t xml:space="preserve">                   </w:t>
            </w:r>
            <w:r w:rsidRPr="00511394">
              <w:rPr>
                <w:b/>
                <w:bCs/>
                <w:i/>
                <w:iCs/>
                <w:u w:val="single"/>
              </w:rPr>
              <w:t>Minimum cardinality is greater than 1</w:t>
            </w:r>
            <w:r w:rsidRPr="00511394">
              <w:t>],</w:t>
            </w:r>
          </w:p>
          <w:p w14:paraId="264ABF2B" w14:textId="77777777" w:rsidR="00F1774D" w:rsidRPr="00511394" w:rsidRDefault="00F1774D" w:rsidP="00F1774D">
            <w:pPr>
              <w:pStyle w:val="Code-"/>
            </w:pPr>
            <w:r w:rsidRPr="00511394">
              <w:t xml:space="preserve">      "properties": {</w:t>
            </w:r>
          </w:p>
          <w:p w14:paraId="1C94A6AA" w14:textId="77777777" w:rsidR="00F1774D" w:rsidRPr="00511394" w:rsidRDefault="00F1774D" w:rsidP="00F1774D">
            <w:pPr>
              <w:pStyle w:val="Code-"/>
              <w:rPr>
                <w:b/>
                <w:bCs/>
                <w:i/>
                <w:iCs/>
                <w:u w:val="single"/>
              </w:rPr>
            </w:pPr>
            <w:r w:rsidRPr="00511394">
              <w:t xml:space="preserve">        </w:t>
            </w:r>
            <w:r w:rsidRPr="00511394">
              <w:rPr>
                <w:b/>
                <w:bCs/>
                <w:i/>
                <w:iCs/>
                <w:u w:val="single"/>
              </w:rPr>
              <w:t>Properties representing MessageBuildingBlocks.</w:t>
            </w:r>
          </w:p>
          <w:p w14:paraId="4B2E6F91" w14:textId="77777777" w:rsidR="00023D93" w:rsidRDefault="00F1774D" w:rsidP="00023D93">
            <w:pPr>
              <w:pStyle w:val="Code-"/>
            </w:pPr>
            <w:r w:rsidRPr="00511394">
              <w:t xml:space="preserve">      }</w:t>
            </w:r>
            <w:r w:rsidR="00023D93">
              <w:t>,</w:t>
            </w:r>
          </w:p>
          <w:p w14:paraId="0DCA8A7C" w14:textId="69EE52C7" w:rsidR="00F1774D" w:rsidRPr="00511394" w:rsidRDefault="00023D93" w:rsidP="00F1774D">
            <w:pPr>
              <w:pStyle w:val="Code-"/>
            </w:pPr>
            <w:r>
              <w:t xml:space="preserve">      "</w:t>
            </w:r>
            <w:r w:rsidR="000227FB">
              <w:t>$</w:t>
            </w:r>
            <w:r>
              <w:t>anchor": "</w:t>
            </w:r>
            <w:r w:rsidR="00B30C41" w:rsidRPr="00511394">
              <w:rPr>
                <w:b/>
                <w:bCs/>
                <w:i/>
                <w:iCs/>
                <w:u w:val="single"/>
              </w:rPr>
              <w:t>name</w:t>
            </w:r>
            <w:r>
              <w:t>"</w:t>
            </w:r>
          </w:p>
          <w:p w14:paraId="2E2F7427" w14:textId="77777777" w:rsidR="00F1774D" w:rsidRPr="00511394" w:rsidRDefault="00F1774D" w:rsidP="00F1774D">
            <w:pPr>
              <w:pStyle w:val="Code-"/>
            </w:pPr>
            <w:r w:rsidRPr="00511394">
              <w:t xml:space="preserve">    },</w:t>
            </w:r>
          </w:p>
          <w:p w14:paraId="4E502A7C" w14:textId="5E4BCDB4" w:rsidR="00A57ACD" w:rsidRPr="00511394" w:rsidRDefault="00A57ACD" w:rsidP="003A55CA">
            <w:pPr>
              <w:pStyle w:val="Code-"/>
              <w:rPr>
                <w:b/>
                <w:bCs/>
                <w:i/>
                <w:iCs/>
                <w:u w:val="single"/>
              </w:rPr>
            </w:pPr>
            <w:r w:rsidRPr="00511394">
              <w:t xml:space="preserve">    </w:t>
            </w:r>
            <w:r w:rsidRPr="00511394">
              <w:rPr>
                <w:b/>
                <w:bCs/>
                <w:i/>
                <w:iCs/>
                <w:u w:val="single"/>
              </w:rPr>
              <w:t>Further subschema for</w:t>
            </w:r>
            <w:r w:rsidR="004E2842">
              <w:rPr>
                <w:b/>
                <w:bCs/>
                <w:i/>
                <w:iCs/>
                <w:u w:val="single"/>
              </w:rPr>
              <w:t xml:space="preserve"> each</w:t>
            </w:r>
            <w:r w:rsidRPr="00511394">
              <w:rPr>
                <w:b/>
                <w:bCs/>
                <w:i/>
                <w:iCs/>
                <w:u w:val="single"/>
              </w:rPr>
              <w:t xml:space="preserve"> MessageComponentType and DataType.</w:t>
            </w:r>
          </w:p>
          <w:p w14:paraId="747ABBE6" w14:textId="77777777" w:rsidR="00A57ACD" w:rsidRPr="00511394" w:rsidRDefault="00A57ACD" w:rsidP="003A55CA">
            <w:pPr>
              <w:pStyle w:val="Code-"/>
            </w:pPr>
            <w:r w:rsidRPr="00511394">
              <w:t xml:space="preserve">  }</w:t>
            </w:r>
          </w:p>
          <w:p w14:paraId="474BCE2B" w14:textId="23875321" w:rsidR="00E4613B" w:rsidRPr="00511394" w:rsidRDefault="00A57ACD" w:rsidP="003A55CA">
            <w:pPr>
              <w:pStyle w:val="Code-"/>
            </w:pPr>
            <w:r w:rsidRPr="00511394">
              <w:t>}</w:t>
            </w:r>
          </w:p>
          <w:p w14:paraId="5AB8EBE1" w14:textId="69B62D7C" w:rsidR="007717DD" w:rsidRPr="00511394" w:rsidRDefault="007717DD" w:rsidP="003A55CA">
            <w:pPr>
              <w:pStyle w:val="Code-"/>
            </w:pPr>
          </w:p>
        </w:tc>
      </w:tr>
      <w:tr w:rsidR="00D56B02" w:rsidRPr="00511394" w14:paraId="3207D2C9" w14:textId="77777777" w:rsidTr="00DC4EF1">
        <w:trPr>
          <w:cantSplit/>
        </w:trPr>
        <w:tc>
          <w:tcPr>
            <w:tcW w:w="2840" w:type="dxa"/>
          </w:tcPr>
          <w:p w14:paraId="3225CC5F" w14:textId="6F1E1966" w:rsidR="004E1C95" w:rsidRDefault="004E1C95" w:rsidP="00CD4D9D">
            <w:pPr>
              <w:jc w:val="left"/>
              <w:rPr>
                <w:i/>
                <w:iCs/>
                <w:u w:val="single"/>
              </w:rPr>
            </w:pPr>
            <w:r w:rsidRPr="00511394">
              <w:rPr>
                <w:u w:val="single"/>
              </w:rPr>
              <w:lastRenderedPageBreak/>
              <w:t>MessageBuildingBlock</w:t>
            </w:r>
          </w:p>
          <w:p w14:paraId="2A66CF63" w14:textId="2114B30D" w:rsidR="00D56B02" w:rsidRPr="00042979" w:rsidRDefault="00D56B02" w:rsidP="00CD4D9D">
            <w:pPr>
              <w:jc w:val="left"/>
            </w:pPr>
            <w:r w:rsidRPr="00042979">
              <w:rPr>
                <w:i/>
                <w:iCs/>
                <w:u w:val="single"/>
              </w:rPr>
              <w:t>MessageElement</w:t>
            </w:r>
            <w:r w:rsidR="00CD4D9D">
              <w:rPr>
                <w:i/>
                <w:iCs/>
                <w:u w:val="single"/>
              </w:rPr>
              <w:br/>
            </w:r>
            <w:r w:rsidR="003E6DB6" w:rsidRPr="00042979">
              <w:br/>
              <w:t xml:space="preserve">- </w:t>
            </w:r>
            <w:r w:rsidR="003E6DB6" w:rsidRPr="00CD4D9D">
              <w:rPr>
                <w:u w:val="single"/>
              </w:rPr>
              <w:t>MessageAttribute</w:t>
            </w:r>
            <w:r w:rsidR="003E6DB6" w:rsidRPr="00042979">
              <w:br/>
            </w:r>
            <w:r w:rsidR="00CD4D9D">
              <w:br/>
            </w:r>
            <w:r w:rsidR="003E6DB6" w:rsidRPr="00042979">
              <w:t xml:space="preserve">- </w:t>
            </w:r>
            <w:r w:rsidR="003E6DB6" w:rsidRPr="00CD4D9D">
              <w:rPr>
                <w:u w:val="single"/>
              </w:rPr>
              <w:t>MessageAssociationEnd</w:t>
            </w:r>
            <w:r w:rsidR="003E6DB6" w:rsidRPr="00042979">
              <w:br/>
              <w:t xml:space="preserve">    [</w:t>
            </w:r>
            <w:r w:rsidR="003E6DB6" w:rsidRPr="00CD4D9D">
              <w:rPr>
                <w:u w:val="single"/>
              </w:rPr>
              <w:t>isComposite</w:t>
            </w:r>
            <w:r w:rsidR="003E6DB6" w:rsidRPr="00042979">
              <w:t xml:space="preserve"> is true]</w:t>
            </w:r>
            <w:r w:rsidR="00CD4D9D" w:rsidRPr="00CD4D9D">
              <w:br/>
            </w:r>
            <w:r w:rsidR="00CD4D9D">
              <w:br/>
            </w:r>
          </w:p>
        </w:tc>
        <w:tc>
          <w:tcPr>
            <w:tcW w:w="7243" w:type="dxa"/>
          </w:tcPr>
          <w:p w14:paraId="34C66D5B" w14:textId="77777777" w:rsidR="00E15542" w:rsidRPr="00511394" w:rsidRDefault="00E15542" w:rsidP="00E15542">
            <w:pPr>
              <w:pStyle w:val="Code-"/>
              <w:rPr>
                <w:b/>
                <w:bCs/>
                <w:i/>
                <w:iCs/>
                <w:u w:val="single"/>
              </w:rPr>
            </w:pPr>
            <w:r w:rsidRPr="00511394">
              <w:rPr>
                <w:b/>
                <w:bCs/>
                <w:i/>
                <w:iCs/>
                <w:u w:val="single"/>
              </w:rPr>
              <w:t xml:space="preserve">If maximum cardinality is one, then </w:t>
            </w:r>
          </w:p>
          <w:p w14:paraId="3B5E09E9" w14:textId="77777777" w:rsidR="00E15542" w:rsidRPr="00511394" w:rsidRDefault="00E15542" w:rsidP="00E15542">
            <w:pPr>
              <w:pStyle w:val="Code-"/>
            </w:pPr>
            <w:r w:rsidRPr="00511394">
              <w:t>"</w:t>
            </w:r>
            <w:r w:rsidRPr="005F3112">
              <w:rPr>
                <w:b/>
                <w:bCs/>
                <w:i/>
                <w:iCs/>
                <w:u w:val="single"/>
              </w:rPr>
              <w:t xml:space="preserve">abbreviated </w:t>
            </w:r>
            <w:r w:rsidRPr="00511394">
              <w:rPr>
                <w:b/>
                <w:bCs/>
                <w:i/>
                <w:iCs/>
                <w:u w:val="single"/>
              </w:rPr>
              <w:t>name</w:t>
            </w:r>
            <w:r w:rsidRPr="00511394">
              <w:t>": {</w:t>
            </w:r>
          </w:p>
          <w:p w14:paraId="21AEFEEC" w14:textId="77777777" w:rsidR="00E15542" w:rsidRPr="00511394" w:rsidRDefault="00E15542" w:rsidP="00E15542">
            <w:pPr>
              <w:pStyle w:val="Code-"/>
            </w:pPr>
            <w:r w:rsidRPr="00511394">
              <w:t xml:space="preserve">  "description": "</w:t>
            </w:r>
            <w:r w:rsidRPr="005F3112">
              <w:rPr>
                <w:b/>
                <w:bCs/>
                <w:i/>
                <w:iCs/>
                <w:u w:val="single"/>
              </w:rPr>
              <w:t>name</w:t>
            </w:r>
            <w:r>
              <w:t xml:space="preserve"> \n</w:t>
            </w:r>
            <w:r w:rsidRPr="00511394">
              <w:rPr>
                <w:b/>
                <w:bCs/>
                <w:i/>
                <w:iCs/>
                <w:u w:val="single"/>
              </w:rPr>
              <w:t>definition</w:t>
            </w:r>
            <w:r w:rsidRPr="00511394">
              <w:t>",</w:t>
            </w:r>
          </w:p>
          <w:p w14:paraId="2900BB64" w14:textId="77777777" w:rsidR="00457C1C" w:rsidRDefault="00E15542" w:rsidP="00E15542">
            <w:pPr>
              <w:pStyle w:val="Code-"/>
            </w:pPr>
            <w:r>
              <w:t xml:space="preserve">  </w:t>
            </w:r>
            <w:r w:rsidR="00457C1C" w:rsidRPr="00511394">
              <w:t>"$ref": "</w:t>
            </w:r>
            <w:r w:rsidR="00457C1C">
              <w:t>#</w:t>
            </w:r>
            <w:r w:rsidR="00457C1C" w:rsidRPr="00511394">
              <w:rPr>
                <w:b/>
                <w:bCs/>
                <w:i/>
                <w:iCs/>
                <w:u w:val="single"/>
              </w:rPr>
              <w:t>name of its simpleType or complexType</w:t>
            </w:r>
            <w:r w:rsidR="00457C1C" w:rsidRPr="00511394">
              <w:t>"</w:t>
            </w:r>
          </w:p>
          <w:p w14:paraId="44FF38A6" w14:textId="3A92B399" w:rsidR="00E15542" w:rsidRPr="00511394" w:rsidRDefault="00E15542" w:rsidP="00E15542">
            <w:pPr>
              <w:pStyle w:val="Code-"/>
            </w:pPr>
            <w:r w:rsidRPr="00511394">
              <w:t>},</w:t>
            </w:r>
          </w:p>
          <w:p w14:paraId="0E2D1E6F" w14:textId="77777777" w:rsidR="00E15542" w:rsidRPr="00511394" w:rsidRDefault="00E15542" w:rsidP="00E15542">
            <w:pPr>
              <w:pStyle w:val="Code-"/>
              <w:rPr>
                <w:b/>
                <w:bCs/>
                <w:i/>
                <w:iCs/>
                <w:u w:val="single"/>
              </w:rPr>
            </w:pPr>
            <w:r w:rsidRPr="00511394">
              <w:rPr>
                <w:b/>
                <w:bCs/>
                <w:i/>
                <w:iCs/>
                <w:u w:val="single"/>
              </w:rPr>
              <w:br/>
              <w:t xml:space="preserve">If maximum cardinality is greater than one, then </w:t>
            </w:r>
          </w:p>
          <w:p w14:paraId="73F551E7" w14:textId="77777777" w:rsidR="00E15542" w:rsidRPr="00511394" w:rsidRDefault="00E15542" w:rsidP="00E15542">
            <w:pPr>
              <w:pStyle w:val="Code-"/>
            </w:pPr>
          </w:p>
          <w:p w14:paraId="2553F2FF" w14:textId="77777777" w:rsidR="00E15542" w:rsidRPr="00511394" w:rsidRDefault="00E15542" w:rsidP="00E15542">
            <w:pPr>
              <w:pStyle w:val="Code-"/>
            </w:pPr>
            <w:r w:rsidRPr="00511394">
              <w:t>"</w:t>
            </w:r>
            <w:r w:rsidRPr="005F3112">
              <w:rPr>
                <w:b/>
                <w:bCs/>
                <w:i/>
                <w:iCs/>
                <w:u w:val="single"/>
              </w:rPr>
              <w:t xml:space="preserve">abbreviated </w:t>
            </w:r>
            <w:r w:rsidRPr="00511394">
              <w:rPr>
                <w:b/>
                <w:bCs/>
                <w:i/>
                <w:iCs/>
                <w:u w:val="single"/>
              </w:rPr>
              <w:t>name</w:t>
            </w:r>
            <w:r w:rsidRPr="00511394">
              <w:t>": {</w:t>
            </w:r>
          </w:p>
          <w:p w14:paraId="209DDFA7" w14:textId="77777777" w:rsidR="00E15542" w:rsidRDefault="00E15542" w:rsidP="00E15542">
            <w:pPr>
              <w:pStyle w:val="Code-"/>
            </w:pPr>
            <w:r w:rsidRPr="00511394">
              <w:t xml:space="preserve">  "description": "</w:t>
            </w:r>
            <w:r w:rsidRPr="005F3112">
              <w:rPr>
                <w:b/>
                <w:bCs/>
                <w:i/>
                <w:iCs/>
                <w:u w:val="single"/>
              </w:rPr>
              <w:t>name</w:t>
            </w:r>
            <w:r>
              <w:t xml:space="preserve"> \n</w:t>
            </w:r>
            <w:r w:rsidRPr="00511394">
              <w:rPr>
                <w:b/>
                <w:bCs/>
                <w:i/>
                <w:iCs/>
                <w:u w:val="single"/>
              </w:rPr>
              <w:t>definition</w:t>
            </w:r>
            <w:r w:rsidRPr="00511394">
              <w:t>",</w:t>
            </w:r>
          </w:p>
          <w:p w14:paraId="6399DA4A" w14:textId="77777777" w:rsidR="00E15542" w:rsidRDefault="00E15542" w:rsidP="00E15542">
            <w:pPr>
              <w:pStyle w:val="Code-"/>
            </w:pPr>
            <w:r>
              <w:t xml:space="preserve">  "anyOf": [</w:t>
            </w:r>
          </w:p>
          <w:p w14:paraId="205833CF" w14:textId="54934B71" w:rsidR="00E15542" w:rsidRDefault="00E15542" w:rsidP="00E15542">
            <w:pPr>
              <w:pStyle w:val="Code-"/>
            </w:pPr>
            <w:r>
              <w:t xml:space="preserve">    {</w:t>
            </w:r>
            <w:r w:rsidR="00457C1C" w:rsidRPr="00511394">
              <w:t>"$ref": "</w:t>
            </w:r>
            <w:r w:rsidR="00457C1C">
              <w:t>#</w:t>
            </w:r>
            <w:r w:rsidR="00457C1C" w:rsidRPr="00511394">
              <w:rPr>
                <w:b/>
                <w:bCs/>
                <w:i/>
                <w:iCs/>
                <w:u w:val="single"/>
              </w:rPr>
              <w:t>name of its simpleType or complexType</w:t>
            </w:r>
            <w:r w:rsidR="00457C1C" w:rsidRPr="00511394">
              <w:t>"</w:t>
            </w:r>
            <w:r>
              <w:t>},</w:t>
            </w:r>
          </w:p>
          <w:p w14:paraId="72C84764" w14:textId="77777777" w:rsidR="00E15542" w:rsidRDefault="00E15542" w:rsidP="00E15542">
            <w:pPr>
              <w:pStyle w:val="Code-"/>
            </w:pPr>
            <w:r>
              <w:t xml:space="preserve">    {"type": "array",</w:t>
            </w:r>
          </w:p>
          <w:p w14:paraId="0867B434" w14:textId="77777777" w:rsidR="00E15542" w:rsidRPr="00511394" w:rsidRDefault="00E15542" w:rsidP="00E15542">
            <w:pPr>
              <w:pStyle w:val="Code-"/>
              <w:rPr>
                <w:b/>
                <w:bCs/>
                <w:i/>
                <w:iCs/>
                <w:u w:val="single"/>
              </w:rPr>
            </w:pPr>
            <w:r>
              <w:t xml:space="preserve">   </w:t>
            </w:r>
            <w:r w:rsidRPr="00511394">
              <w:t xml:space="preserve">  </w:t>
            </w:r>
            <w:r w:rsidRPr="00511394">
              <w:rPr>
                <w:b/>
                <w:bCs/>
                <w:i/>
                <w:iCs/>
                <w:u w:val="single"/>
              </w:rPr>
              <w:t xml:space="preserve">If maximum cardinality is </w:t>
            </w:r>
            <w:r>
              <w:rPr>
                <w:b/>
                <w:bCs/>
                <w:i/>
                <w:iCs/>
                <w:u w:val="single"/>
              </w:rPr>
              <w:t>set</w:t>
            </w:r>
            <w:r w:rsidRPr="00511394">
              <w:rPr>
                <w:b/>
                <w:bCs/>
                <w:i/>
                <w:iCs/>
                <w:u w:val="single"/>
              </w:rPr>
              <w:t xml:space="preserve"> then </w:t>
            </w:r>
          </w:p>
          <w:p w14:paraId="0D78DF86" w14:textId="77777777" w:rsidR="00E15542" w:rsidRDefault="00E15542" w:rsidP="00E15542">
            <w:pPr>
              <w:pStyle w:val="Code-"/>
              <w:rPr>
                <w:b/>
                <w:bCs/>
                <w:i/>
                <w:iCs/>
                <w:u w:val="single"/>
              </w:rPr>
            </w:pPr>
            <w:r>
              <w:t xml:space="preserve">   </w:t>
            </w:r>
            <w:r w:rsidRPr="00511394">
              <w:t xml:space="preserve">  "maxItems":</w:t>
            </w:r>
            <w:r w:rsidRPr="00511394">
              <w:rPr>
                <w:b/>
                <w:bCs/>
                <w:i/>
                <w:iCs/>
                <w:u w:val="single"/>
              </w:rPr>
              <w:t>cardinality.maximum</w:t>
            </w:r>
            <w:r w:rsidRPr="00CA185B">
              <w:t xml:space="preserve"> ,</w:t>
            </w:r>
          </w:p>
          <w:p w14:paraId="7123C6BB" w14:textId="77777777" w:rsidR="00E15542" w:rsidRPr="00511394" w:rsidRDefault="00E15542" w:rsidP="00E15542">
            <w:pPr>
              <w:pStyle w:val="Code-"/>
              <w:rPr>
                <w:b/>
                <w:bCs/>
                <w:i/>
                <w:iCs/>
                <w:u w:val="single"/>
              </w:rPr>
            </w:pPr>
            <w:r>
              <w:t xml:space="preserve">   </w:t>
            </w:r>
            <w:r w:rsidRPr="00511394">
              <w:t xml:space="preserve">  </w:t>
            </w:r>
            <w:r w:rsidRPr="00511394">
              <w:rPr>
                <w:b/>
                <w:bCs/>
                <w:i/>
                <w:iCs/>
                <w:u w:val="single"/>
              </w:rPr>
              <w:t>If m</w:t>
            </w:r>
            <w:r>
              <w:rPr>
                <w:b/>
                <w:bCs/>
                <w:i/>
                <w:iCs/>
                <w:u w:val="single"/>
              </w:rPr>
              <w:t>in</w:t>
            </w:r>
            <w:r w:rsidRPr="00511394">
              <w:rPr>
                <w:b/>
                <w:bCs/>
                <w:i/>
                <w:iCs/>
                <w:u w:val="single"/>
              </w:rPr>
              <w:t xml:space="preserve">imum cardinality is </w:t>
            </w:r>
            <w:r>
              <w:rPr>
                <w:b/>
                <w:bCs/>
                <w:i/>
                <w:iCs/>
                <w:u w:val="single"/>
              </w:rPr>
              <w:t>set</w:t>
            </w:r>
            <w:r w:rsidRPr="00511394">
              <w:rPr>
                <w:b/>
                <w:bCs/>
                <w:i/>
                <w:iCs/>
                <w:u w:val="single"/>
              </w:rPr>
              <w:t xml:space="preserve"> then </w:t>
            </w:r>
          </w:p>
          <w:p w14:paraId="048BF6D6" w14:textId="7BBA17F0" w:rsidR="00E15542" w:rsidRDefault="00E15542" w:rsidP="00E15542">
            <w:pPr>
              <w:pStyle w:val="Code-"/>
              <w:rPr>
                <w:b/>
                <w:bCs/>
                <w:i/>
                <w:iCs/>
                <w:u w:val="single"/>
              </w:rPr>
            </w:pPr>
            <w:r>
              <w:t xml:space="preserve">   </w:t>
            </w:r>
            <w:r w:rsidRPr="00511394">
              <w:t xml:space="preserve">  "m</w:t>
            </w:r>
            <w:r>
              <w:t>in</w:t>
            </w:r>
            <w:r w:rsidRPr="00511394">
              <w:t>Items":</w:t>
            </w:r>
            <w:r w:rsidR="005D3D88" w:rsidRPr="000E07B2">
              <w:rPr>
                <w:b/>
                <w:bCs/>
                <w:i/>
                <w:iCs/>
                <w:u w:val="single"/>
              </w:rPr>
              <w:t>maximum of 1 and</w:t>
            </w:r>
            <w:r w:rsidR="005D3D88">
              <w:t xml:space="preserve"> </w:t>
            </w:r>
            <w:r w:rsidRPr="00511394">
              <w:rPr>
                <w:b/>
                <w:bCs/>
                <w:i/>
                <w:iCs/>
                <w:u w:val="single"/>
              </w:rPr>
              <w:t>cardinality.m</w:t>
            </w:r>
            <w:r>
              <w:rPr>
                <w:b/>
                <w:bCs/>
                <w:i/>
                <w:iCs/>
                <w:u w:val="single"/>
              </w:rPr>
              <w:t>in</w:t>
            </w:r>
            <w:r w:rsidRPr="00511394">
              <w:rPr>
                <w:b/>
                <w:bCs/>
                <w:i/>
                <w:iCs/>
                <w:u w:val="single"/>
              </w:rPr>
              <w:t>imum</w:t>
            </w:r>
            <w:r w:rsidRPr="00250B87">
              <w:t xml:space="preserve"> ,</w:t>
            </w:r>
          </w:p>
          <w:p w14:paraId="057F097A" w14:textId="56221ACD" w:rsidR="00E15542" w:rsidRPr="00511394" w:rsidRDefault="00E15542" w:rsidP="00E15542">
            <w:pPr>
              <w:pStyle w:val="Code-"/>
            </w:pPr>
          </w:p>
          <w:p w14:paraId="759B4DC1" w14:textId="77777777" w:rsidR="00E15542" w:rsidRDefault="00E15542" w:rsidP="00E15542">
            <w:pPr>
              <w:pStyle w:val="Code-"/>
            </w:pPr>
            <w:r>
              <w:t xml:space="preserve">     "items":</w:t>
            </w:r>
          </w:p>
          <w:p w14:paraId="6202ED68" w14:textId="7CF49924" w:rsidR="00E15542" w:rsidRDefault="00E15542" w:rsidP="00E15542">
            <w:pPr>
              <w:pStyle w:val="Code-"/>
            </w:pPr>
            <w:r>
              <w:t xml:space="preserve">      {</w:t>
            </w:r>
            <w:r w:rsidR="00457C1C" w:rsidRPr="00511394">
              <w:t>"$ref": "</w:t>
            </w:r>
            <w:r w:rsidR="00457C1C">
              <w:t>#</w:t>
            </w:r>
            <w:r w:rsidR="00457C1C" w:rsidRPr="00511394">
              <w:rPr>
                <w:b/>
                <w:bCs/>
                <w:i/>
                <w:iCs/>
                <w:u w:val="single"/>
              </w:rPr>
              <w:t>name of its simpleType or complexType</w:t>
            </w:r>
            <w:r w:rsidR="00457C1C" w:rsidRPr="00511394">
              <w:t>"</w:t>
            </w:r>
            <w:r>
              <w:t>},</w:t>
            </w:r>
          </w:p>
          <w:p w14:paraId="255A9835" w14:textId="77777777" w:rsidR="00E15542" w:rsidRDefault="00E15542" w:rsidP="00E15542">
            <w:pPr>
              <w:pStyle w:val="Code-"/>
            </w:pPr>
            <w:r>
              <w:t xml:space="preserve">    }</w:t>
            </w:r>
          </w:p>
          <w:p w14:paraId="1F8DF289" w14:textId="77777777" w:rsidR="00E15542" w:rsidRDefault="00E15542" w:rsidP="00E15542">
            <w:pPr>
              <w:pStyle w:val="Code-"/>
            </w:pPr>
            <w:r>
              <w:t xml:space="preserve">  ]</w:t>
            </w:r>
          </w:p>
          <w:p w14:paraId="239E3DF9" w14:textId="77777777" w:rsidR="00E15542" w:rsidRPr="00511394" w:rsidRDefault="00E15542" w:rsidP="00E15542">
            <w:pPr>
              <w:pStyle w:val="Code-"/>
            </w:pPr>
            <w:r>
              <w:t>},</w:t>
            </w:r>
          </w:p>
          <w:p w14:paraId="452EDE02" w14:textId="7989725E" w:rsidR="00E15542" w:rsidRPr="00511394" w:rsidRDefault="00E15542" w:rsidP="00D56B02">
            <w:pPr>
              <w:pStyle w:val="Code-"/>
            </w:pPr>
          </w:p>
        </w:tc>
      </w:tr>
      <w:tr w:rsidR="00747FAF" w:rsidRPr="00511394" w14:paraId="5955BB27" w14:textId="77777777" w:rsidTr="00747FAF">
        <w:tc>
          <w:tcPr>
            <w:tcW w:w="2840" w:type="dxa"/>
          </w:tcPr>
          <w:p w14:paraId="406B31D1" w14:textId="2299B07A" w:rsidR="00747FAF" w:rsidRPr="00042979" w:rsidRDefault="00747FAF" w:rsidP="008A5FB6">
            <w:pPr>
              <w:jc w:val="left"/>
            </w:pPr>
            <w:r w:rsidRPr="00042979">
              <w:rPr>
                <w:i/>
                <w:iCs/>
                <w:u w:val="single"/>
              </w:rPr>
              <w:t>MessageElement</w:t>
            </w:r>
            <w:r>
              <w:rPr>
                <w:i/>
                <w:iCs/>
                <w:u w:val="single"/>
              </w:rPr>
              <w:br/>
            </w:r>
            <w:r>
              <w:br/>
            </w:r>
            <w:r w:rsidRPr="00CD4D9D">
              <w:t xml:space="preserve">- </w:t>
            </w:r>
            <w:r w:rsidRPr="00CD4D9D">
              <w:rPr>
                <w:u w:val="single"/>
              </w:rPr>
              <w:t>MessageAssociationEnd</w:t>
            </w:r>
            <w:r w:rsidRPr="00CD4D9D">
              <w:br/>
            </w:r>
            <w:r w:rsidRPr="00042979">
              <w:t xml:space="preserve">   [</w:t>
            </w:r>
            <w:r w:rsidRPr="00CD4D9D">
              <w:rPr>
                <w:u w:val="single"/>
              </w:rPr>
              <w:t>isComposite</w:t>
            </w:r>
            <w:r w:rsidRPr="00042979">
              <w:t xml:space="preserve"> is false]</w:t>
            </w:r>
          </w:p>
        </w:tc>
        <w:tc>
          <w:tcPr>
            <w:tcW w:w="7243" w:type="dxa"/>
          </w:tcPr>
          <w:p w14:paraId="6B62F311" w14:textId="77777777" w:rsidR="00747FAF" w:rsidRPr="00511394" w:rsidRDefault="00747FAF" w:rsidP="008A5FB6">
            <w:pPr>
              <w:pStyle w:val="Code-"/>
              <w:rPr>
                <w:b/>
                <w:bCs/>
                <w:i/>
                <w:iCs/>
                <w:u w:val="single"/>
              </w:rPr>
            </w:pPr>
            <w:r w:rsidRPr="00511394">
              <w:rPr>
                <w:b/>
                <w:bCs/>
                <w:i/>
                <w:iCs/>
                <w:u w:val="single"/>
              </w:rPr>
              <w:t xml:space="preserve">If maximum cardinality is one, then </w:t>
            </w:r>
          </w:p>
          <w:p w14:paraId="4E13D2B4" w14:textId="77777777" w:rsidR="00747FAF" w:rsidRPr="00511394" w:rsidRDefault="00747FAF" w:rsidP="008A5FB6">
            <w:pPr>
              <w:pStyle w:val="Code-"/>
            </w:pPr>
            <w:r w:rsidRPr="00511394">
              <w:t>"</w:t>
            </w:r>
            <w:r w:rsidRPr="005F3112">
              <w:rPr>
                <w:b/>
                <w:bCs/>
                <w:i/>
                <w:iCs/>
                <w:u w:val="single"/>
              </w:rPr>
              <w:t xml:space="preserve">abbreviated </w:t>
            </w:r>
            <w:r w:rsidRPr="00511394">
              <w:rPr>
                <w:b/>
                <w:bCs/>
                <w:i/>
                <w:iCs/>
                <w:u w:val="single"/>
              </w:rPr>
              <w:t>name</w:t>
            </w:r>
            <w:r w:rsidRPr="00511394">
              <w:t>": {</w:t>
            </w:r>
          </w:p>
          <w:p w14:paraId="69872339" w14:textId="77777777" w:rsidR="00747FAF" w:rsidRPr="00511394" w:rsidRDefault="00747FAF" w:rsidP="008A5FB6">
            <w:pPr>
              <w:pStyle w:val="Code-"/>
            </w:pPr>
            <w:r w:rsidRPr="00511394">
              <w:t xml:space="preserve">  "description": "</w:t>
            </w:r>
            <w:r w:rsidRPr="005F3112">
              <w:rPr>
                <w:b/>
                <w:bCs/>
                <w:i/>
                <w:iCs/>
                <w:u w:val="single"/>
              </w:rPr>
              <w:t>name</w:t>
            </w:r>
            <w:r>
              <w:t xml:space="preserve"> \n</w:t>
            </w:r>
            <w:r w:rsidRPr="00511394">
              <w:rPr>
                <w:b/>
                <w:bCs/>
                <w:i/>
                <w:iCs/>
                <w:u w:val="single"/>
              </w:rPr>
              <w:t>definition</w:t>
            </w:r>
            <w:r w:rsidRPr="00511394">
              <w:t>",</w:t>
            </w:r>
          </w:p>
          <w:p w14:paraId="5D852673" w14:textId="77777777" w:rsidR="00747FAF" w:rsidRDefault="00747FAF" w:rsidP="008A5FB6">
            <w:pPr>
              <w:pStyle w:val="Code-"/>
            </w:pPr>
            <w:r>
              <w:t xml:space="preserve">  </w:t>
            </w:r>
            <w:r w:rsidRPr="00310211">
              <w:t>"type": "string"</w:t>
            </w:r>
          </w:p>
          <w:p w14:paraId="4420284F" w14:textId="77777777" w:rsidR="00747FAF" w:rsidRPr="00511394" w:rsidRDefault="00747FAF" w:rsidP="008A5FB6">
            <w:pPr>
              <w:pStyle w:val="Code-"/>
            </w:pPr>
            <w:r w:rsidRPr="00511394">
              <w:t>},</w:t>
            </w:r>
          </w:p>
          <w:p w14:paraId="20B74A60" w14:textId="77777777" w:rsidR="00747FAF" w:rsidRPr="00511394" w:rsidRDefault="00747FAF" w:rsidP="008A5FB6">
            <w:pPr>
              <w:pStyle w:val="Code-"/>
              <w:rPr>
                <w:b/>
                <w:bCs/>
                <w:i/>
                <w:iCs/>
                <w:u w:val="single"/>
              </w:rPr>
            </w:pPr>
            <w:r w:rsidRPr="00511394">
              <w:rPr>
                <w:b/>
                <w:bCs/>
                <w:i/>
                <w:iCs/>
                <w:u w:val="single"/>
              </w:rPr>
              <w:br/>
              <w:t xml:space="preserve">If maximum cardinality is greater than one, then </w:t>
            </w:r>
          </w:p>
          <w:p w14:paraId="32ACF907" w14:textId="77777777" w:rsidR="00747FAF" w:rsidRPr="00511394" w:rsidRDefault="00747FAF" w:rsidP="008A5FB6">
            <w:pPr>
              <w:pStyle w:val="Code-"/>
            </w:pPr>
          </w:p>
          <w:p w14:paraId="30DA4534" w14:textId="77777777" w:rsidR="00747FAF" w:rsidRPr="00511394" w:rsidRDefault="00747FAF" w:rsidP="008A5FB6">
            <w:pPr>
              <w:pStyle w:val="Code-"/>
            </w:pPr>
            <w:r w:rsidRPr="00511394">
              <w:t>"</w:t>
            </w:r>
            <w:r w:rsidRPr="005F3112">
              <w:rPr>
                <w:b/>
                <w:bCs/>
                <w:i/>
                <w:iCs/>
                <w:u w:val="single"/>
              </w:rPr>
              <w:t xml:space="preserve">abbreviated </w:t>
            </w:r>
            <w:r w:rsidRPr="00511394">
              <w:rPr>
                <w:b/>
                <w:bCs/>
                <w:i/>
                <w:iCs/>
                <w:u w:val="single"/>
              </w:rPr>
              <w:t>name</w:t>
            </w:r>
            <w:r w:rsidRPr="00511394">
              <w:t>": {</w:t>
            </w:r>
          </w:p>
          <w:p w14:paraId="409DB68E" w14:textId="77777777" w:rsidR="00747FAF" w:rsidRDefault="00747FAF" w:rsidP="008A5FB6">
            <w:pPr>
              <w:pStyle w:val="Code-"/>
            </w:pPr>
            <w:r w:rsidRPr="00511394">
              <w:t xml:space="preserve">  "description": "</w:t>
            </w:r>
            <w:r w:rsidRPr="005F3112">
              <w:rPr>
                <w:b/>
                <w:bCs/>
                <w:i/>
                <w:iCs/>
                <w:u w:val="single"/>
              </w:rPr>
              <w:t>name</w:t>
            </w:r>
            <w:r>
              <w:t xml:space="preserve"> \n</w:t>
            </w:r>
            <w:r w:rsidRPr="00511394">
              <w:rPr>
                <w:b/>
                <w:bCs/>
                <w:i/>
                <w:iCs/>
                <w:u w:val="single"/>
              </w:rPr>
              <w:t>definition</w:t>
            </w:r>
            <w:r w:rsidRPr="00511394">
              <w:t>",</w:t>
            </w:r>
          </w:p>
          <w:p w14:paraId="7D71372E" w14:textId="4C8B0D17" w:rsidR="00747FAF" w:rsidRDefault="00747FAF" w:rsidP="008A5FB6">
            <w:pPr>
              <w:pStyle w:val="Code-"/>
            </w:pPr>
            <w:r>
              <w:t xml:space="preserve">  "anyOf": [</w:t>
            </w:r>
          </w:p>
          <w:p w14:paraId="7B5ED87E" w14:textId="51671151" w:rsidR="00747FAF" w:rsidRDefault="00747FAF" w:rsidP="008A5FB6">
            <w:pPr>
              <w:pStyle w:val="Code-"/>
            </w:pPr>
            <w:r>
              <w:t xml:space="preserve">    {</w:t>
            </w:r>
            <w:r w:rsidR="00235C73" w:rsidRPr="00235C73">
              <w:t>"type":"string"</w:t>
            </w:r>
            <w:r>
              <w:t>},</w:t>
            </w:r>
          </w:p>
          <w:p w14:paraId="1822AE47" w14:textId="59C1FDE8" w:rsidR="00014C75" w:rsidRDefault="00747FAF" w:rsidP="008A5FB6">
            <w:pPr>
              <w:pStyle w:val="Code-"/>
            </w:pPr>
            <w:r>
              <w:t xml:space="preserve">    {</w:t>
            </w:r>
            <w:r w:rsidR="00014C75">
              <w:t>"type": "array",</w:t>
            </w:r>
          </w:p>
          <w:p w14:paraId="430F0F1F" w14:textId="77777777" w:rsidR="00250B87" w:rsidRPr="00511394" w:rsidRDefault="00250B87" w:rsidP="00250B87">
            <w:pPr>
              <w:pStyle w:val="Code-"/>
              <w:rPr>
                <w:b/>
                <w:bCs/>
                <w:i/>
                <w:iCs/>
                <w:u w:val="single"/>
              </w:rPr>
            </w:pPr>
            <w:r>
              <w:t xml:space="preserve">   </w:t>
            </w:r>
            <w:r w:rsidRPr="00511394">
              <w:t xml:space="preserve">  </w:t>
            </w:r>
            <w:r w:rsidRPr="00511394">
              <w:rPr>
                <w:b/>
                <w:bCs/>
                <w:i/>
                <w:iCs/>
                <w:u w:val="single"/>
              </w:rPr>
              <w:t xml:space="preserve">If maximum cardinality is </w:t>
            </w:r>
            <w:r>
              <w:rPr>
                <w:b/>
                <w:bCs/>
                <w:i/>
                <w:iCs/>
                <w:u w:val="single"/>
              </w:rPr>
              <w:t>set</w:t>
            </w:r>
            <w:r w:rsidRPr="00511394">
              <w:rPr>
                <w:b/>
                <w:bCs/>
                <w:i/>
                <w:iCs/>
                <w:u w:val="single"/>
              </w:rPr>
              <w:t xml:space="preserve"> then </w:t>
            </w:r>
          </w:p>
          <w:p w14:paraId="33C3E883" w14:textId="77777777" w:rsidR="00250B87" w:rsidRDefault="00250B87" w:rsidP="00250B87">
            <w:pPr>
              <w:pStyle w:val="Code-"/>
              <w:rPr>
                <w:b/>
                <w:bCs/>
                <w:i/>
                <w:iCs/>
                <w:u w:val="single"/>
              </w:rPr>
            </w:pPr>
            <w:r>
              <w:t xml:space="preserve">   </w:t>
            </w:r>
            <w:r w:rsidRPr="00511394">
              <w:t xml:space="preserve">  "maxItems":</w:t>
            </w:r>
            <w:r w:rsidRPr="00511394">
              <w:rPr>
                <w:b/>
                <w:bCs/>
                <w:i/>
                <w:iCs/>
                <w:u w:val="single"/>
              </w:rPr>
              <w:t>cardinality.maximum</w:t>
            </w:r>
            <w:r w:rsidRPr="00CA185B">
              <w:t xml:space="preserve"> ,</w:t>
            </w:r>
          </w:p>
          <w:p w14:paraId="7DBBB1AB" w14:textId="77777777" w:rsidR="00250B87" w:rsidRPr="00511394" w:rsidRDefault="00250B87" w:rsidP="00250B87">
            <w:pPr>
              <w:pStyle w:val="Code-"/>
              <w:rPr>
                <w:b/>
                <w:bCs/>
                <w:i/>
                <w:iCs/>
                <w:u w:val="single"/>
              </w:rPr>
            </w:pPr>
            <w:r>
              <w:t xml:space="preserve">   </w:t>
            </w:r>
            <w:r w:rsidRPr="00511394">
              <w:t xml:space="preserve">  </w:t>
            </w:r>
            <w:r w:rsidRPr="00511394">
              <w:rPr>
                <w:b/>
                <w:bCs/>
                <w:i/>
                <w:iCs/>
                <w:u w:val="single"/>
              </w:rPr>
              <w:t>If m</w:t>
            </w:r>
            <w:r>
              <w:rPr>
                <w:b/>
                <w:bCs/>
                <w:i/>
                <w:iCs/>
                <w:u w:val="single"/>
              </w:rPr>
              <w:t>in</w:t>
            </w:r>
            <w:r w:rsidRPr="00511394">
              <w:rPr>
                <w:b/>
                <w:bCs/>
                <w:i/>
                <w:iCs/>
                <w:u w:val="single"/>
              </w:rPr>
              <w:t xml:space="preserve">imum cardinality is </w:t>
            </w:r>
            <w:r>
              <w:rPr>
                <w:b/>
                <w:bCs/>
                <w:i/>
                <w:iCs/>
                <w:u w:val="single"/>
              </w:rPr>
              <w:t>set</w:t>
            </w:r>
            <w:r w:rsidRPr="00511394">
              <w:rPr>
                <w:b/>
                <w:bCs/>
                <w:i/>
                <w:iCs/>
                <w:u w:val="single"/>
              </w:rPr>
              <w:t xml:space="preserve"> then </w:t>
            </w:r>
          </w:p>
          <w:p w14:paraId="249BE349" w14:textId="717F6B60" w:rsidR="00250B87" w:rsidRDefault="00250B87" w:rsidP="00250B87">
            <w:pPr>
              <w:pStyle w:val="Code-"/>
              <w:rPr>
                <w:b/>
                <w:bCs/>
                <w:i/>
                <w:iCs/>
                <w:u w:val="single"/>
              </w:rPr>
            </w:pPr>
            <w:r>
              <w:t xml:space="preserve">   </w:t>
            </w:r>
            <w:r w:rsidRPr="00511394">
              <w:t xml:space="preserve">  "m</w:t>
            </w:r>
            <w:r>
              <w:t>in</w:t>
            </w:r>
            <w:r w:rsidRPr="00511394">
              <w:t>Items":</w:t>
            </w:r>
            <w:r w:rsidR="004344F6" w:rsidRPr="00E03541">
              <w:rPr>
                <w:b/>
                <w:bCs/>
                <w:i/>
                <w:iCs/>
                <w:u w:val="single"/>
              </w:rPr>
              <w:t>maximum of 1 and</w:t>
            </w:r>
            <w:r w:rsidR="004344F6">
              <w:t xml:space="preserve"> </w:t>
            </w:r>
            <w:r w:rsidRPr="00511394">
              <w:rPr>
                <w:b/>
                <w:bCs/>
                <w:i/>
                <w:iCs/>
                <w:u w:val="single"/>
              </w:rPr>
              <w:t>cardinality.m</w:t>
            </w:r>
            <w:r>
              <w:rPr>
                <w:b/>
                <w:bCs/>
                <w:i/>
                <w:iCs/>
                <w:u w:val="single"/>
              </w:rPr>
              <w:t>in</w:t>
            </w:r>
            <w:r w:rsidRPr="00511394">
              <w:rPr>
                <w:b/>
                <w:bCs/>
                <w:i/>
                <w:iCs/>
                <w:u w:val="single"/>
              </w:rPr>
              <w:t>imum</w:t>
            </w:r>
            <w:r w:rsidRPr="00250B87">
              <w:t xml:space="preserve"> ,</w:t>
            </w:r>
          </w:p>
          <w:p w14:paraId="00A4527D" w14:textId="0476D912" w:rsidR="00747FAF" w:rsidRDefault="00014C75" w:rsidP="008A5FB6">
            <w:pPr>
              <w:pStyle w:val="Code-"/>
            </w:pPr>
            <w:r>
              <w:t xml:space="preserve">     </w:t>
            </w:r>
            <w:r w:rsidR="00747FAF">
              <w:t>"items":</w:t>
            </w:r>
          </w:p>
          <w:p w14:paraId="3AFD2A80" w14:textId="64088900" w:rsidR="00747FAF" w:rsidRDefault="00747FAF" w:rsidP="008A5FB6">
            <w:pPr>
              <w:pStyle w:val="Code-"/>
            </w:pPr>
            <w:r>
              <w:t xml:space="preserve">      {</w:t>
            </w:r>
            <w:r w:rsidR="00235C73" w:rsidRPr="00235C73">
              <w:t>"type":"string"</w:t>
            </w:r>
            <w:r>
              <w:t>}</w:t>
            </w:r>
            <w:r w:rsidR="00F67BC1">
              <w:t>,</w:t>
            </w:r>
          </w:p>
          <w:p w14:paraId="5A089FFE" w14:textId="3A058263" w:rsidR="00EE3F38" w:rsidRDefault="00747FAF" w:rsidP="008A5FB6">
            <w:pPr>
              <w:pStyle w:val="Code-"/>
            </w:pPr>
            <w:r>
              <w:t xml:space="preserve">    </w:t>
            </w:r>
            <w:r w:rsidR="00F61380">
              <w:t>}</w:t>
            </w:r>
          </w:p>
          <w:p w14:paraId="7ECB6273" w14:textId="7DDFBF48" w:rsidR="00B92ECF" w:rsidRDefault="00EE3F38" w:rsidP="008A5FB6">
            <w:pPr>
              <w:pStyle w:val="Code-"/>
            </w:pPr>
            <w:r>
              <w:t xml:space="preserve">  </w:t>
            </w:r>
            <w:r w:rsidR="00747FAF">
              <w:t>]</w:t>
            </w:r>
          </w:p>
          <w:p w14:paraId="1D5446F9" w14:textId="68A4367E" w:rsidR="00747FAF" w:rsidRPr="00511394" w:rsidRDefault="00747FAF" w:rsidP="008A5FB6">
            <w:pPr>
              <w:pStyle w:val="Code-"/>
            </w:pPr>
            <w:r>
              <w:t>},</w:t>
            </w:r>
          </w:p>
          <w:p w14:paraId="6F77932B" w14:textId="5AA969E3" w:rsidR="00747FAF" w:rsidRPr="00511394" w:rsidRDefault="00747FAF" w:rsidP="008A5FB6">
            <w:pPr>
              <w:pStyle w:val="Code-"/>
            </w:pPr>
          </w:p>
        </w:tc>
      </w:tr>
      <w:tr w:rsidR="00014C75" w:rsidRPr="00511394" w14:paraId="57B50115" w14:textId="77777777" w:rsidTr="00747FAF">
        <w:tc>
          <w:tcPr>
            <w:tcW w:w="2840" w:type="dxa"/>
          </w:tcPr>
          <w:p w14:paraId="25605B1C" w14:textId="77777777" w:rsidR="00014C75" w:rsidRPr="00042979" w:rsidRDefault="00014C75" w:rsidP="008A5FB6">
            <w:pPr>
              <w:jc w:val="left"/>
              <w:rPr>
                <w:i/>
                <w:iCs/>
                <w:u w:val="single"/>
              </w:rPr>
            </w:pPr>
          </w:p>
        </w:tc>
        <w:tc>
          <w:tcPr>
            <w:tcW w:w="7243" w:type="dxa"/>
          </w:tcPr>
          <w:p w14:paraId="7C94134A" w14:textId="77777777" w:rsidR="00014C75" w:rsidRPr="00511394" w:rsidRDefault="00014C75" w:rsidP="008A5FB6">
            <w:pPr>
              <w:pStyle w:val="Code-"/>
              <w:rPr>
                <w:b/>
                <w:bCs/>
                <w:i/>
                <w:iCs/>
                <w:u w:val="single"/>
              </w:rPr>
            </w:pPr>
          </w:p>
        </w:tc>
      </w:tr>
      <w:tr w:rsidR="00E873A2" w:rsidRPr="00511394" w14:paraId="115182D0" w14:textId="77777777" w:rsidTr="00DC4EF1">
        <w:trPr>
          <w:cantSplit/>
        </w:trPr>
        <w:tc>
          <w:tcPr>
            <w:tcW w:w="2840" w:type="dxa"/>
          </w:tcPr>
          <w:p w14:paraId="3AE0A6A1" w14:textId="77777777" w:rsidR="00E873A2" w:rsidRPr="00511394" w:rsidRDefault="00E873A2" w:rsidP="003A55CA">
            <w:pPr>
              <w:jc w:val="left"/>
              <w:rPr>
                <w:u w:val="single"/>
              </w:rPr>
            </w:pPr>
            <w:r w:rsidRPr="00511394">
              <w:rPr>
                <w:u w:val="single"/>
              </w:rPr>
              <w:t>ExternalSchema</w:t>
            </w:r>
          </w:p>
        </w:tc>
        <w:tc>
          <w:tcPr>
            <w:tcW w:w="7243" w:type="dxa"/>
          </w:tcPr>
          <w:p w14:paraId="5765476D" w14:textId="77777777" w:rsidR="00E873A2" w:rsidRPr="00511394" w:rsidRDefault="00E873A2" w:rsidP="003A55CA">
            <w:pPr>
              <w:pStyle w:val="Code-"/>
            </w:pPr>
            <w:r w:rsidRPr="00511394">
              <w:t>"</w:t>
            </w:r>
            <w:r w:rsidRPr="00511394">
              <w:rPr>
                <w:b/>
                <w:bCs/>
                <w:i/>
                <w:iCs/>
                <w:u w:val="single"/>
              </w:rPr>
              <w:t>name</w:t>
            </w:r>
            <w:r w:rsidRPr="00511394">
              <w:t>" : {</w:t>
            </w:r>
          </w:p>
          <w:p w14:paraId="17496602" w14:textId="24267B8D" w:rsidR="009007D8" w:rsidRPr="00511394" w:rsidRDefault="009007D8" w:rsidP="009007D8">
            <w:pPr>
              <w:pStyle w:val="Code-"/>
            </w:pPr>
            <w:r w:rsidRPr="00511394">
              <w:t xml:space="preserve">  "</w:t>
            </w:r>
            <w:r>
              <w:t>$anchor</w:t>
            </w:r>
            <w:r w:rsidRPr="00511394">
              <w:t>": "</w:t>
            </w:r>
            <w:r w:rsidRPr="00511394">
              <w:rPr>
                <w:b/>
                <w:bCs/>
                <w:i/>
                <w:iCs/>
                <w:u w:val="single"/>
              </w:rPr>
              <w:t>name</w:t>
            </w:r>
            <w:r w:rsidRPr="00511394">
              <w:t>",</w:t>
            </w:r>
          </w:p>
          <w:p w14:paraId="710743B0" w14:textId="77777777" w:rsidR="009007D8" w:rsidRPr="00511394" w:rsidRDefault="009007D8" w:rsidP="009007D8">
            <w:pPr>
              <w:pStyle w:val="Code-"/>
            </w:pPr>
            <w:r w:rsidRPr="00511394">
              <w:t xml:space="preserve">  "description": "</w:t>
            </w:r>
            <w:r w:rsidRPr="00511394">
              <w:rPr>
                <w:b/>
                <w:bCs/>
                <w:i/>
                <w:iCs/>
                <w:u w:val="single"/>
              </w:rPr>
              <w:t>definition</w:t>
            </w:r>
            <w:r w:rsidRPr="00511394">
              <w:t>",</w:t>
            </w:r>
          </w:p>
          <w:p w14:paraId="2A1F6424" w14:textId="77777777" w:rsidR="00E873A2" w:rsidRPr="00511394" w:rsidRDefault="00E873A2" w:rsidP="003A55CA">
            <w:pPr>
              <w:pStyle w:val="Code-"/>
            </w:pPr>
            <w:r w:rsidRPr="00511394">
              <w:t>},</w:t>
            </w:r>
          </w:p>
        </w:tc>
      </w:tr>
      <w:tr w:rsidR="00E873A2" w:rsidRPr="00511394" w14:paraId="0F3F9D9B" w14:textId="77777777" w:rsidTr="004651EA">
        <w:trPr>
          <w:cantSplit/>
        </w:trPr>
        <w:tc>
          <w:tcPr>
            <w:tcW w:w="2840" w:type="dxa"/>
          </w:tcPr>
          <w:p w14:paraId="7F140ED8" w14:textId="77777777" w:rsidR="00E873A2" w:rsidRPr="00511394" w:rsidRDefault="00E873A2" w:rsidP="003A55CA">
            <w:pPr>
              <w:jc w:val="left"/>
              <w:rPr>
                <w:u w:val="single"/>
              </w:rPr>
            </w:pPr>
            <w:r w:rsidRPr="00511394">
              <w:rPr>
                <w:u w:val="single"/>
              </w:rPr>
              <w:lastRenderedPageBreak/>
              <w:t>MessageComponent</w:t>
            </w:r>
          </w:p>
        </w:tc>
        <w:tc>
          <w:tcPr>
            <w:tcW w:w="7243" w:type="dxa"/>
          </w:tcPr>
          <w:p w14:paraId="3F8A77E5" w14:textId="77777777" w:rsidR="00E873A2" w:rsidRDefault="00E873A2" w:rsidP="006E1A02">
            <w:pPr>
              <w:pStyle w:val="Code-"/>
            </w:pPr>
            <w:r>
              <w:t>"</w:t>
            </w:r>
            <w:r w:rsidRPr="00511394">
              <w:rPr>
                <w:b/>
                <w:bCs/>
                <w:i/>
                <w:iCs/>
                <w:u w:val="single"/>
              </w:rPr>
              <w:t>name</w:t>
            </w:r>
            <w:r>
              <w:t>": {</w:t>
            </w:r>
          </w:p>
          <w:p w14:paraId="276BF4F5" w14:textId="77777777" w:rsidR="0079487F" w:rsidRPr="00511394" w:rsidRDefault="0079487F" w:rsidP="0079487F">
            <w:pPr>
              <w:pStyle w:val="Code-"/>
            </w:pPr>
            <w:r w:rsidRPr="00511394">
              <w:t xml:space="preserve">  "</w:t>
            </w:r>
            <w:r>
              <w:t>$anchor</w:t>
            </w:r>
            <w:r w:rsidRPr="00511394">
              <w:t>": "</w:t>
            </w:r>
            <w:r w:rsidRPr="00511394">
              <w:rPr>
                <w:b/>
                <w:bCs/>
                <w:i/>
                <w:iCs/>
                <w:u w:val="single"/>
              </w:rPr>
              <w:t>name</w:t>
            </w:r>
            <w:r w:rsidRPr="00511394">
              <w:t>",</w:t>
            </w:r>
          </w:p>
          <w:p w14:paraId="3E2656BF" w14:textId="77777777" w:rsidR="00E873A2" w:rsidRDefault="00E873A2" w:rsidP="006E1A02">
            <w:pPr>
              <w:pStyle w:val="Code-"/>
            </w:pPr>
            <w:r>
              <w:t xml:space="preserve">  "description": </w:t>
            </w:r>
            <w:r w:rsidRPr="00511394">
              <w:t>"</w:t>
            </w:r>
            <w:r w:rsidRPr="00511394">
              <w:rPr>
                <w:b/>
                <w:bCs/>
                <w:i/>
                <w:iCs/>
                <w:u w:val="single"/>
              </w:rPr>
              <w:t>definition</w:t>
            </w:r>
            <w:r w:rsidRPr="00511394">
              <w:t>",</w:t>
            </w:r>
          </w:p>
          <w:p w14:paraId="5FDAACF5" w14:textId="77777777" w:rsidR="00E873A2" w:rsidRDefault="00E873A2" w:rsidP="006E1A02">
            <w:pPr>
              <w:pStyle w:val="Code-"/>
            </w:pPr>
            <w:r>
              <w:t xml:space="preserve">  "type": "object",</w:t>
            </w:r>
          </w:p>
          <w:p w14:paraId="632A2F75" w14:textId="77777777" w:rsidR="00E873A2" w:rsidRDefault="00E873A2" w:rsidP="006E1A02">
            <w:pPr>
              <w:pStyle w:val="Code-"/>
            </w:pPr>
            <w:r>
              <w:t xml:space="preserve">  "additionalProperties": false,</w:t>
            </w:r>
          </w:p>
          <w:p w14:paraId="73FF5B68" w14:textId="77777777" w:rsidR="00B85DEE" w:rsidRDefault="00B85DEE" w:rsidP="00B85DEE">
            <w:pPr>
              <w:pStyle w:val="Code-"/>
            </w:pPr>
            <w:r>
              <w:t xml:space="preserve">  "minProperties": 1,</w:t>
            </w:r>
          </w:p>
          <w:p w14:paraId="646B9064" w14:textId="77777777" w:rsidR="00E873A2" w:rsidRDefault="00E873A2" w:rsidP="006E1A02">
            <w:pPr>
              <w:pStyle w:val="Code-"/>
            </w:pPr>
            <w:r>
              <w:t xml:space="preserve">  "required": [</w:t>
            </w:r>
          </w:p>
          <w:p w14:paraId="0D8F33F5" w14:textId="77777777" w:rsidR="00E873A2" w:rsidRDefault="00E873A2" w:rsidP="006E1A02">
            <w:pPr>
              <w:pStyle w:val="Code-"/>
            </w:pPr>
            <w:r>
              <w:t xml:space="preserve">    "</w:t>
            </w:r>
            <w:r w:rsidRPr="00796FC3">
              <w:rPr>
                <w:b/>
                <w:bCs/>
                <w:i/>
                <w:iCs/>
                <w:u w:val="single"/>
              </w:rPr>
              <w:t>abbreviated name</w:t>
            </w:r>
            <w:r>
              <w:rPr>
                <w:b/>
                <w:bCs/>
                <w:i/>
                <w:iCs/>
                <w:u w:val="single"/>
              </w:rPr>
              <w:t>s of MessageElements with minimum cardinality of one</w:t>
            </w:r>
            <w:r>
              <w:t>"</w:t>
            </w:r>
          </w:p>
          <w:p w14:paraId="49C8F97F" w14:textId="77777777" w:rsidR="00E873A2" w:rsidRDefault="00E873A2" w:rsidP="006E1A02">
            <w:pPr>
              <w:pStyle w:val="Code-"/>
            </w:pPr>
            <w:r>
              <w:t xml:space="preserve">  ],</w:t>
            </w:r>
          </w:p>
          <w:p w14:paraId="3E185F85" w14:textId="77777777" w:rsidR="00E873A2" w:rsidRDefault="00E873A2" w:rsidP="006E1A02">
            <w:pPr>
              <w:pStyle w:val="Code-"/>
            </w:pPr>
            <w:r>
              <w:t xml:space="preserve">  "properties": {</w:t>
            </w:r>
          </w:p>
          <w:p w14:paraId="481537C0" w14:textId="77777777" w:rsidR="00E873A2" w:rsidRPr="00511394" w:rsidRDefault="00E873A2" w:rsidP="00B343F1">
            <w:pPr>
              <w:pStyle w:val="Code-"/>
              <w:rPr>
                <w:b/>
                <w:bCs/>
                <w:i/>
                <w:iCs/>
                <w:u w:val="single"/>
              </w:rPr>
            </w:pPr>
            <w:r>
              <w:t xml:space="preserve">    </w:t>
            </w:r>
            <w:r w:rsidRPr="00511394">
              <w:rPr>
                <w:b/>
                <w:bCs/>
                <w:i/>
                <w:iCs/>
                <w:u w:val="single"/>
              </w:rPr>
              <w:t>Properties representing Message</w:t>
            </w:r>
            <w:r>
              <w:rPr>
                <w:b/>
                <w:bCs/>
                <w:i/>
                <w:iCs/>
                <w:u w:val="single"/>
              </w:rPr>
              <w:t>Elements</w:t>
            </w:r>
          </w:p>
          <w:p w14:paraId="710890B2" w14:textId="77777777" w:rsidR="00E873A2" w:rsidRDefault="00E873A2" w:rsidP="006E1A02">
            <w:pPr>
              <w:pStyle w:val="Code-"/>
            </w:pPr>
            <w:r>
              <w:t xml:space="preserve">    </w:t>
            </w:r>
          </w:p>
          <w:p w14:paraId="70A3F598" w14:textId="77777777" w:rsidR="00E873A2" w:rsidRDefault="00E873A2" w:rsidP="006E1A02">
            <w:pPr>
              <w:pStyle w:val="Code-"/>
            </w:pPr>
            <w:r>
              <w:t xml:space="preserve">  }</w:t>
            </w:r>
          </w:p>
          <w:p w14:paraId="5D11CF03" w14:textId="77777777" w:rsidR="00E873A2" w:rsidRPr="00511394" w:rsidRDefault="00E873A2" w:rsidP="006E1A02">
            <w:pPr>
              <w:pStyle w:val="Code-"/>
            </w:pPr>
            <w:r>
              <w:t>}</w:t>
            </w:r>
          </w:p>
        </w:tc>
      </w:tr>
      <w:tr w:rsidR="00E873A2" w:rsidRPr="00511394" w14:paraId="5C02BD35" w14:textId="77777777" w:rsidTr="004651EA">
        <w:trPr>
          <w:cantSplit/>
        </w:trPr>
        <w:tc>
          <w:tcPr>
            <w:tcW w:w="2840" w:type="dxa"/>
          </w:tcPr>
          <w:p w14:paraId="168DEBEC" w14:textId="77777777" w:rsidR="00E873A2" w:rsidRPr="00511394" w:rsidRDefault="00E873A2" w:rsidP="003A55CA">
            <w:pPr>
              <w:jc w:val="left"/>
              <w:rPr>
                <w:u w:val="single"/>
              </w:rPr>
            </w:pPr>
            <w:r w:rsidRPr="00511394">
              <w:rPr>
                <w:u w:val="single"/>
              </w:rPr>
              <w:t>ChoiceComponent</w:t>
            </w:r>
          </w:p>
        </w:tc>
        <w:tc>
          <w:tcPr>
            <w:tcW w:w="7243" w:type="dxa"/>
          </w:tcPr>
          <w:p w14:paraId="5DA08171" w14:textId="77777777" w:rsidR="00E873A2" w:rsidRDefault="00E873A2" w:rsidP="00214F8D">
            <w:pPr>
              <w:pStyle w:val="Code-"/>
            </w:pPr>
            <w:r>
              <w:t>"</w:t>
            </w:r>
            <w:r w:rsidRPr="00042979">
              <w:rPr>
                <w:b/>
                <w:bCs/>
                <w:i/>
                <w:iCs/>
                <w:u w:val="single"/>
              </w:rPr>
              <w:t>name</w:t>
            </w:r>
            <w:r>
              <w:t>": {</w:t>
            </w:r>
          </w:p>
          <w:p w14:paraId="0616E674" w14:textId="77777777" w:rsidR="0079487F" w:rsidRPr="00511394" w:rsidRDefault="0079487F" w:rsidP="0079487F">
            <w:pPr>
              <w:pStyle w:val="Code-"/>
            </w:pPr>
            <w:r w:rsidRPr="00511394">
              <w:t xml:space="preserve">  "</w:t>
            </w:r>
            <w:r>
              <w:t>$anchor</w:t>
            </w:r>
            <w:r w:rsidRPr="00511394">
              <w:t>": "</w:t>
            </w:r>
            <w:r w:rsidRPr="00511394">
              <w:rPr>
                <w:b/>
                <w:bCs/>
                <w:i/>
                <w:iCs/>
                <w:u w:val="single"/>
              </w:rPr>
              <w:t>name</w:t>
            </w:r>
            <w:r w:rsidRPr="00511394">
              <w:t>",</w:t>
            </w:r>
          </w:p>
          <w:p w14:paraId="7192BB8B" w14:textId="77777777" w:rsidR="00E873A2" w:rsidRDefault="00E873A2" w:rsidP="00F1336D">
            <w:pPr>
              <w:pStyle w:val="Code-"/>
            </w:pPr>
            <w:r>
              <w:t xml:space="preserve">  "description": </w:t>
            </w:r>
            <w:r w:rsidRPr="00511394">
              <w:t>"</w:t>
            </w:r>
            <w:r w:rsidRPr="00511394">
              <w:rPr>
                <w:b/>
                <w:bCs/>
                <w:i/>
                <w:iCs/>
                <w:u w:val="single"/>
              </w:rPr>
              <w:t>definition</w:t>
            </w:r>
            <w:r w:rsidRPr="00511394">
              <w:t>",</w:t>
            </w:r>
          </w:p>
          <w:p w14:paraId="2531A820" w14:textId="77777777" w:rsidR="00E873A2" w:rsidRDefault="00E873A2" w:rsidP="00F1336D">
            <w:pPr>
              <w:pStyle w:val="Code-"/>
            </w:pPr>
            <w:r>
              <w:t xml:space="preserve">  "type": "object",</w:t>
            </w:r>
          </w:p>
          <w:p w14:paraId="7D0BAB5D" w14:textId="77777777" w:rsidR="00E873A2" w:rsidRDefault="00E873A2" w:rsidP="00F1336D">
            <w:pPr>
              <w:pStyle w:val="Code-"/>
            </w:pPr>
            <w:r>
              <w:t xml:space="preserve">  "additionalProperties": false,</w:t>
            </w:r>
          </w:p>
          <w:p w14:paraId="43BA0386" w14:textId="77777777" w:rsidR="00E873A2" w:rsidRDefault="00E873A2" w:rsidP="00F1336D">
            <w:pPr>
              <w:pStyle w:val="Code-"/>
            </w:pPr>
            <w:r>
              <w:t xml:space="preserve">  "minProperties": 1,</w:t>
            </w:r>
          </w:p>
          <w:p w14:paraId="52260585" w14:textId="77777777" w:rsidR="00E873A2" w:rsidRDefault="00E873A2" w:rsidP="00F1336D">
            <w:pPr>
              <w:pStyle w:val="Code-"/>
            </w:pPr>
            <w:r>
              <w:t xml:space="preserve">  "maxProperties": 1,</w:t>
            </w:r>
          </w:p>
          <w:p w14:paraId="17AE90FE" w14:textId="77777777" w:rsidR="00E873A2" w:rsidRDefault="00E873A2" w:rsidP="00F1336D">
            <w:pPr>
              <w:pStyle w:val="Code-"/>
            </w:pPr>
            <w:r>
              <w:t xml:space="preserve">  "properties": {</w:t>
            </w:r>
          </w:p>
          <w:p w14:paraId="1EFD134D" w14:textId="77777777" w:rsidR="00E873A2" w:rsidRPr="00042979" w:rsidRDefault="00E873A2" w:rsidP="00F1336D">
            <w:pPr>
              <w:pStyle w:val="Code-"/>
              <w:rPr>
                <w:b/>
                <w:bCs/>
                <w:i/>
                <w:iCs/>
                <w:u w:val="single"/>
              </w:rPr>
            </w:pPr>
            <w:r>
              <w:t xml:space="preserve">    </w:t>
            </w:r>
            <w:r w:rsidRPr="00511394">
              <w:rPr>
                <w:b/>
                <w:bCs/>
                <w:i/>
                <w:iCs/>
                <w:u w:val="single"/>
              </w:rPr>
              <w:t>Properties representing Message</w:t>
            </w:r>
            <w:r>
              <w:rPr>
                <w:b/>
                <w:bCs/>
                <w:i/>
                <w:iCs/>
                <w:u w:val="single"/>
              </w:rPr>
              <w:t>Elements</w:t>
            </w:r>
            <w:r>
              <w:t xml:space="preserve">   </w:t>
            </w:r>
          </w:p>
          <w:p w14:paraId="6DDA3F32" w14:textId="77777777" w:rsidR="00E873A2" w:rsidRDefault="00E873A2" w:rsidP="00F1336D">
            <w:pPr>
              <w:pStyle w:val="Code-"/>
            </w:pPr>
            <w:r>
              <w:t xml:space="preserve">  }</w:t>
            </w:r>
          </w:p>
          <w:p w14:paraId="68B75347" w14:textId="77777777" w:rsidR="00E873A2" w:rsidRPr="00511394" w:rsidRDefault="00E873A2" w:rsidP="00214F8D">
            <w:pPr>
              <w:pStyle w:val="Code-"/>
            </w:pPr>
            <w:r>
              <w:t>}</w:t>
            </w:r>
          </w:p>
        </w:tc>
      </w:tr>
    </w:tbl>
    <w:p w14:paraId="7F00F329" w14:textId="77777777" w:rsidR="007717DD" w:rsidRPr="00511394" w:rsidRDefault="007717DD" w:rsidP="003A55CA">
      <w:pPr>
        <w:jc w:val="left"/>
      </w:pPr>
      <w:r w:rsidRPr="00511394">
        <w:br w:type="page"/>
      </w:r>
    </w:p>
    <w:tbl>
      <w:tblPr>
        <w:tblStyle w:val="TableGrid"/>
        <w:tblW w:w="10083" w:type="dxa"/>
        <w:tblLook w:val="04A0" w:firstRow="1" w:lastRow="0" w:firstColumn="1" w:lastColumn="0" w:noHBand="0" w:noVBand="1"/>
      </w:tblPr>
      <w:tblGrid>
        <w:gridCol w:w="2629"/>
        <w:gridCol w:w="7454"/>
      </w:tblGrid>
      <w:tr w:rsidR="00DE358E" w:rsidRPr="00511394" w14:paraId="0E67ECEA" w14:textId="77777777" w:rsidTr="004651EA">
        <w:trPr>
          <w:cantSplit/>
          <w:tblHeader/>
        </w:trPr>
        <w:tc>
          <w:tcPr>
            <w:tcW w:w="2629" w:type="dxa"/>
            <w:shd w:val="clear" w:color="auto" w:fill="E7E6E6" w:themeFill="background2"/>
          </w:tcPr>
          <w:p w14:paraId="627D62BB" w14:textId="77777777" w:rsidR="00DE358E" w:rsidRPr="00511394" w:rsidRDefault="00DE358E" w:rsidP="00DE358E">
            <w:pPr>
              <w:jc w:val="left"/>
              <w:rPr>
                <w:u w:val="single"/>
              </w:rPr>
            </w:pPr>
            <w:r w:rsidRPr="00511394">
              <w:rPr>
                <w:u w:val="single"/>
              </w:rPr>
              <w:lastRenderedPageBreak/>
              <w:t xml:space="preserve">ISO 20022 </w:t>
            </w:r>
            <w:r w:rsidRPr="00511394">
              <w:rPr>
                <w:u w:val="single"/>
              </w:rPr>
              <w:br/>
              <w:t>Repository Concept</w:t>
            </w:r>
          </w:p>
        </w:tc>
        <w:tc>
          <w:tcPr>
            <w:tcW w:w="7454" w:type="dxa"/>
            <w:shd w:val="clear" w:color="auto" w:fill="E7E6E6" w:themeFill="background2"/>
          </w:tcPr>
          <w:p w14:paraId="7F417D11" w14:textId="1546A6AC" w:rsidR="00DE358E" w:rsidRPr="00511394" w:rsidRDefault="00DE358E" w:rsidP="00DE358E">
            <w:pPr>
              <w:jc w:val="left"/>
            </w:pPr>
            <w:r w:rsidRPr="00511394">
              <w:t>JSON Schema Generation</w:t>
            </w:r>
          </w:p>
        </w:tc>
      </w:tr>
      <w:tr w:rsidR="00DE358E" w:rsidRPr="00511394" w14:paraId="0F618315" w14:textId="77777777" w:rsidTr="004651EA">
        <w:trPr>
          <w:cantSplit/>
        </w:trPr>
        <w:tc>
          <w:tcPr>
            <w:tcW w:w="2629" w:type="dxa"/>
          </w:tcPr>
          <w:p w14:paraId="43F88AAD" w14:textId="77777777" w:rsidR="00DE358E" w:rsidRPr="00511394" w:rsidRDefault="00DE358E" w:rsidP="00DE358E">
            <w:pPr>
              <w:jc w:val="left"/>
              <w:rPr>
                <w:u w:val="single"/>
              </w:rPr>
            </w:pPr>
            <w:r w:rsidRPr="00511394">
              <w:rPr>
                <w:u w:val="single"/>
              </w:rPr>
              <w:t>Amount CurrencyIdentifierSet is empty</w:t>
            </w:r>
          </w:p>
        </w:tc>
        <w:tc>
          <w:tcPr>
            <w:tcW w:w="7454" w:type="dxa"/>
          </w:tcPr>
          <w:p w14:paraId="3287327C" w14:textId="2783C406" w:rsidR="00DE358E" w:rsidRDefault="00DE358E" w:rsidP="00DE358E">
            <w:pPr>
              <w:pStyle w:val="Code-"/>
            </w:pPr>
            <w:r>
              <w:t>"</w:t>
            </w:r>
            <w:r>
              <w:rPr>
                <w:b/>
                <w:bCs/>
                <w:i/>
                <w:iCs/>
                <w:u w:val="single"/>
              </w:rPr>
              <w:t>name</w:t>
            </w:r>
            <w:r>
              <w:t>": {</w:t>
            </w:r>
          </w:p>
          <w:p w14:paraId="34B104D0" w14:textId="77777777" w:rsidR="0079487F" w:rsidRPr="00511394" w:rsidRDefault="0079487F" w:rsidP="0079487F">
            <w:pPr>
              <w:pStyle w:val="Code-"/>
            </w:pPr>
            <w:r w:rsidRPr="00511394">
              <w:t xml:space="preserve">  "</w:t>
            </w:r>
            <w:r>
              <w:t>$anchor</w:t>
            </w:r>
            <w:r w:rsidRPr="00511394">
              <w:t>": "</w:t>
            </w:r>
            <w:r w:rsidRPr="00511394">
              <w:rPr>
                <w:b/>
                <w:bCs/>
                <w:i/>
                <w:iCs/>
                <w:u w:val="single"/>
              </w:rPr>
              <w:t>name</w:t>
            </w:r>
            <w:r w:rsidRPr="00511394">
              <w:t>",</w:t>
            </w:r>
          </w:p>
          <w:p w14:paraId="75171A62" w14:textId="77777777" w:rsidR="008672B8" w:rsidRDefault="008672B8" w:rsidP="008672B8">
            <w:pPr>
              <w:pStyle w:val="Code-"/>
            </w:pPr>
            <w:r>
              <w:t xml:space="preserve">  "description": </w:t>
            </w:r>
            <w:r w:rsidRPr="00511394">
              <w:t>"</w:t>
            </w:r>
            <w:r w:rsidRPr="00511394">
              <w:rPr>
                <w:b/>
                <w:bCs/>
                <w:i/>
                <w:iCs/>
                <w:u w:val="single"/>
              </w:rPr>
              <w:t>definition</w:t>
            </w:r>
            <w:r w:rsidRPr="00511394">
              <w:t>",</w:t>
            </w:r>
          </w:p>
          <w:p w14:paraId="07A8851C" w14:textId="77777777" w:rsidR="00DE358E" w:rsidRDefault="00DE358E" w:rsidP="00DE358E">
            <w:pPr>
              <w:pStyle w:val="Code-"/>
            </w:pPr>
            <w:r>
              <w:t xml:space="preserve">  "type": "string",</w:t>
            </w:r>
          </w:p>
          <w:p w14:paraId="6B028F11" w14:textId="39BDE6D8" w:rsidR="00DE358E" w:rsidRDefault="00DE358E" w:rsidP="00DE358E">
            <w:pPr>
              <w:pStyle w:val="Code-"/>
            </w:pPr>
            <w:r>
              <w:t xml:space="preserve">  "pattern": </w:t>
            </w:r>
            <w:r w:rsidR="005A6A16" w:rsidRPr="008241B8">
              <w:rPr>
                <w:b/>
                <w:bCs/>
                <w:i/>
                <w:iCs/>
                <w:u w:val="single"/>
              </w:rPr>
              <w:t>numeric pattern</w:t>
            </w:r>
          </w:p>
          <w:p w14:paraId="0CD9821E" w14:textId="2EAAEE93" w:rsidR="00DE358E" w:rsidRPr="00511394" w:rsidRDefault="00DE358E" w:rsidP="00DE358E">
            <w:pPr>
              <w:pStyle w:val="Code-"/>
            </w:pPr>
            <w:r>
              <w:t>}</w:t>
            </w:r>
          </w:p>
        </w:tc>
      </w:tr>
      <w:tr w:rsidR="00DE358E" w:rsidRPr="00511394" w14:paraId="75D751E0" w14:textId="77777777" w:rsidTr="004651EA">
        <w:trPr>
          <w:cantSplit/>
        </w:trPr>
        <w:tc>
          <w:tcPr>
            <w:tcW w:w="2629" w:type="dxa"/>
          </w:tcPr>
          <w:p w14:paraId="2AEE695D" w14:textId="77777777" w:rsidR="00DE358E" w:rsidRPr="00511394" w:rsidRDefault="00DE358E" w:rsidP="00DE358E">
            <w:pPr>
              <w:jc w:val="left"/>
              <w:rPr>
                <w:u w:val="single"/>
              </w:rPr>
            </w:pPr>
            <w:r w:rsidRPr="00511394">
              <w:rPr>
                <w:u w:val="single"/>
              </w:rPr>
              <w:t>Amount CurrencyIdentifierSet is not empty</w:t>
            </w:r>
          </w:p>
        </w:tc>
        <w:tc>
          <w:tcPr>
            <w:tcW w:w="7454" w:type="dxa"/>
          </w:tcPr>
          <w:p w14:paraId="552B6AB6" w14:textId="11CEED5C" w:rsidR="00DE358E" w:rsidRDefault="00DE358E" w:rsidP="00DE358E">
            <w:pPr>
              <w:pStyle w:val="Code-"/>
            </w:pPr>
            <w:r>
              <w:t>"</w:t>
            </w:r>
            <w:r>
              <w:rPr>
                <w:b/>
                <w:bCs/>
                <w:i/>
                <w:iCs/>
                <w:u w:val="single"/>
              </w:rPr>
              <w:t>name</w:t>
            </w:r>
            <w:r>
              <w:t>": {</w:t>
            </w:r>
          </w:p>
          <w:p w14:paraId="0F212693" w14:textId="77777777" w:rsidR="0079487F" w:rsidRPr="00511394" w:rsidRDefault="0079487F" w:rsidP="0079487F">
            <w:pPr>
              <w:pStyle w:val="Code-"/>
            </w:pPr>
            <w:r w:rsidRPr="00511394">
              <w:t xml:space="preserve">  "</w:t>
            </w:r>
            <w:r>
              <w:t>$anchor</w:t>
            </w:r>
            <w:r w:rsidRPr="00511394">
              <w:t>": "</w:t>
            </w:r>
            <w:r w:rsidRPr="00511394">
              <w:rPr>
                <w:b/>
                <w:bCs/>
                <w:i/>
                <w:iCs/>
                <w:u w:val="single"/>
              </w:rPr>
              <w:t>name</w:t>
            </w:r>
            <w:r w:rsidRPr="00511394">
              <w:t>",</w:t>
            </w:r>
          </w:p>
          <w:p w14:paraId="5AD325BF" w14:textId="77777777" w:rsidR="008672B8" w:rsidRDefault="008672B8" w:rsidP="008672B8">
            <w:pPr>
              <w:pStyle w:val="Code-"/>
            </w:pPr>
            <w:r>
              <w:t xml:space="preserve">  "description": </w:t>
            </w:r>
            <w:r w:rsidRPr="00511394">
              <w:t>"</w:t>
            </w:r>
            <w:r w:rsidRPr="00511394">
              <w:rPr>
                <w:b/>
                <w:bCs/>
                <w:i/>
                <w:iCs/>
                <w:u w:val="single"/>
              </w:rPr>
              <w:t>definition</w:t>
            </w:r>
            <w:r w:rsidRPr="00511394">
              <w:t>",</w:t>
            </w:r>
          </w:p>
          <w:p w14:paraId="7DA99F8E" w14:textId="77777777" w:rsidR="00DE358E" w:rsidRDefault="00DE358E" w:rsidP="00DE358E">
            <w:pPr>
              <w:pStyle w:val="Code-"/>
            </w:pPr>
            <w:r>
              <w:t xml:space="preserve">  "type": "object",</w:t>
            </w:r>
          </w:p>
          <w:p w14:paraId="6EBECC28" w14:textId="1B6B753B" w:rsidR="00D0535E" w:rsidRDefault="00347168" w:rsidP="00DE358E">
            <w:pPr>
              <w:pStyle w:val="Code-"/>
            </w:pPr>
            <w:r>
              <w:t xml:space="preserve">  </w:t>
            </w:r>
            <w:r w:rsidRPr="00347168">
              <w:t>"required":["Amt","ccy"],</w:t>
            </w:r>
          </w:p>
          <w:p w14:paraId="6F5B09D0" w14:textId="77777777" w:rsidR="00DE358E" w:rsidRDefault="00DE358E" w:rsidP="00DE358E">
            <w:pPr>
              <w:pStyle w:val="Code-"/>
            </w:pPr>
            <w:r>
              <w:t xml:space="preserve">  "properties": {</w:t>
            </w:r>
          </w:p>
          <w:p w14:paraId="12945AE4" w14:textId="224572C0" w:rsidR="00DE358E" w:rsidRDefault="00DE358E" w:rsidP="00DE358E">
            <w:pPr>
              <w:pStyle w:val="Code-"/>
            </w:pPr>
            <w:r>
              <w:t xml:space="preserve">    "</w:t>
            </w:r>
            <w:r w:rsidR="001A38CB">
              <w:t>amt</w:t>
            </w:r>
            <w:r>
              <w:t>": {</w:t>
            </w:r>
          </w:p>
          <w:p w14:paraId="41B625F6" w14:textId="09F76566" w:rsidR="0076569A" w:rsidRDefault="006346D4" w:rsidP="0076569A">
            <w:pPr>
              <w:pStyle w:val="Code-"/>
            </w:pPr>
            <w:r>
              <w:t xml:space="preserve">    </w:t>
            </w:r>
            <w:r w:rsidR="0076569A">
              <w:t xml:space="preserve">  "type": "string",</w:t>
            </w:r>
          </w:p>
          <w:p w14:paraId="318FE290" w14:textId="6CE66FA9" w:rsidR="00DE358E" w:rsidRDefault="006346D4" w:rsidP="00DE358E">
            <w:pPr>
              <w:pStyle w:val="Code-"/>
            </w:pPr>
            <w:r>
              <w:t xml:space="preserve">    </w:t>
            </w:r>
            <w:r w:rsidR="0076569A">
              <w:t xml:space="preserve">  "pattern": </w:t>
            </w:r>
            <w:r w:rsidR="005A6A16" w:rsidRPr="008241B8">
              <w:rPr>
                <w:b/>
                <w:bCs/>
                <w:i/>
                <w:iCs/>
                <w:u w:val="single"/>
              </w:rPr>
              <w:t>numeric pattern</w:t>
            </w:r>
            <w:r w:rsidR="00DE358E">
              <w:t xml:space="preserve">    },</w:t>
            </w:r>
          </w:p>
          <w:p w14:paraId="77F37E1C" w14:textId="5F569C1B" w:rsidR="00DE358E" w:rsidRDefault="00DE358E" w:rsidP="00DE358E">
            <w:pPr>
              <w:pStyle w:val="Code-"/>
            </w:pPr>
            <w:r>
              <w:t xml:space="preserve">    "</w:t>
            </w:r>
            <w:r w:rsidR="003B410F">
              <w:t>c</w:t>
            </w:r>
            <w:r w:rsidR="001A38CB">
              <w:t>cy</w:t>
            </w:r>
            <w:r>
              <w:t>": {</w:t>
            </w:r>
          </w:p>
          <w:p w14:paraId="5339E32B" w14:textId="516E2689" w:rsidR="00DE358E" w:rsidRDefault="00DE358E" w:rsidP="00DE358E">
            <w:pPr>
              <w:pStyle w:val="Code-"/>
            </w:pPr>
            <w:r>
              <w:t xml:space="preserve">      "$ref": "#</w:t>
            </w:r>
            <w:r w:rsidR="005F43EC" w:rsidRPr="00042979">
              <w:rPr>
                <w:b/>
                <w:bCs/>
                <w:i/>
                <w:iCs/>
                <w:u w:val="single"/>
              </w:rPr>
              <w:t>CurrencyIdentifierSet</w:t>
            </w:r>
            <w:r>
              <w:t>"</w:t>
            </w:r>
          </w:p>
          <w:p w14:paraId="6ECCD125" w14:textId="77777777" w:rsidR="00DE358E" w:rsidRDefault="00DE358E" w:rsidP="00DE358E">
            <w:pPr>
              <w:pStyle w:val="Code-"/>
            </w:pPr>
            <w:r>
              <w:t xml:space="preserve">    }</w:t>
            </w:r>
          </w:p>
          <w:p w14:paraId="42806131" w14:textId="77777777" w:rsidR="00DE358E" w:rsidRDefault="00DE358E" w:rsidP="00DE358E">
            <w:pPr>
              <w:pStyle w:val="Code-"/>
            </w:pPr>
            <w:r>
              <w:t xml:space="preserve">  }</w:t>
            </w:r>
          </w:p>
          <w:p w14:paraId="7A3246E9" w14:textId="04E77446" w:rsidR="00DE358E" w:rsidRPr="00511394" w:rsidRDefault="00DE358E" w:rsidP="00DE358E">
            <w:pPr>
              <w:pStyle w:val="Code-"/>
            </w:pPr>
            <w:r>
              <w:t>}</w:t>
            </w:r>
          </w:p>
        </w:tc>
      </w:tr>
      <w:tr w:rsidR="00151DA8" w:rsidRPr="00511394" w14:paraId="01B35BB8" w14:textId="77777777" w:rsidTr="004651EA">
        <w:trPr>
          <w:cantSplit/>
        </w:trPr>
        <w:tc>
          <w:tcPr>
            <w:tcW w:w="2629" w:type="dxa"/>
          </w:tcPr>
          <w:p w14:paraId="4D6CF903" w14:textId="77777777" w:rsidR="00151DA8" w:rsidRPr="00511394" w:rsidRDefault="00151DA8" w:rsidP="00DE358E">
            <w:pPr>
              <w:jc w:val="left"/>
              <w:rPr>
                <w:u w:val="single"/>
              </w:rPr>
            </w:pPr>
            <w:r w:rsidRPr="00511394">
              <w:rPr>
                <w:u w:val="single"/>
              </w:rPr>
              <w:t>Code Set with codes</w:t>
            </w:r>
          </w:p>
        </w:tc>
        <w:tc>
          <w:tcPr>
            <w:tcW w:w="7454" w:type="dxa"/>
          </w:tcPr>
          <w:p w14:paraId="6899C5E6" w14:textId="77777777" w:rsidR="00151DA8" w:rsidRDefault="00151DA8" w:rsidP="00352475">
            <w:pPr>
              <w:pStyle w:val="Code-"/>
            </w:pPr>
            <w:r>
              <w:t>"</w:t>
            </w:r>
            <w:r w:rsidRPr="00042979">
              <w:rPr>
                <w:b/>
                <w:bCs/>
                <w:i/>
                <w:iCs/>
                <w:u w:val="single"/>
              </w:rPr>
              <w:t>name</w:t>
            </w:r>
            <w:r>
              <w:t>": {</w:t>
            </w:r>
          </w:p>
          <w:p w14:paraId="530CAAF1" w14:textId="77777777" w:rsidR="0079487F" w:rsidRPr="00511394" w:rsidRDefault="0079487F" w:rsidP="0079487F">
            <w:pPr>
              <w:pStyle w:val="Code-"/>
            </w:pPr>
            <w:r w:rsidRPr="00511394">
              <w:t xml:space="preserve">  "</w:t>
            </w:r>
            <w:r>
              <w:t>$anchor</w:t>
            </w:r>
            <w:r w:rsidRPr="00511394">
              <w:t>": "</w:t>
            </w:r>
            <w:r w:rsidRPr="00511394">
              <w:rPr>
                <w:b/>
                <w:bCs/>
                <w:i/>
                <w:iCs/>
                <w:u w:val="single"/>
              </w:rPr>
              <w:t>name</w:t>
            </w:r>
            <w:r w:rsidRPr="00511394">
              <w:t>",</w:t>
            </w:r>
          </w:p>
          <w:p w14:paraId="6E49F247" w14:textId="77777777" w:rsidR="00151DA8" w:rsidRDefault="00151DA8" w:rsidP="008672B8">
            <w:pPr>
              <w:pStyle w:val="Code-"/>
            </w:pPr>
            <w:r>
              <w:t xml:space="preserve">  "description": </w:t>
            </w:r>
            <w:r w:rsidRPr="00511394">
              <w:t>"</w:t>
            </w:r>
            <w:r w:rsidRPr="00511394">
              <w:rPr>
                <w:b/>
                <w:bCs/>
                <w:i/>
                <w:iCs/>
                <w:u w:val="single"/>
              </w:rPr>
              <w:t>definition</w:t>
            </w:r>
            <w:r w:rsidRPr="00511394">
              <w:t>",</w:t>
            </w:r>
          </w:p>
          <w:p w14:paraId="25E072F3" w14:textId="77777777" w:rsidR="00151DA8" w:rsidRDefault="00151DA8" w:rsidP="00352475">
            <w:pPr>
              <w:pStyle w:val="Code-"/>
            </w:pPr>
            <w:r>
              <w:t xml:space="preserve">  "type": "string",</w:t>
            </w:r>
          </w:p>
          <w:p w14:paraId="2EA69025" w14:textId="77777777" w:rsidR="00151DA8" w:rsidRDefault="00151DA8" w:rsidP="00352475">
            <w:pPr>
              <w:pStyle w:val="Code-"/>
            </w:pPr>
            <w:r>
              <w:t xml:space="preserve">  "enum": [</w:t>
            </w:r>
          </w:p>
          <w:p w14:paraId="46F4BA4D" w14:textId="77777777" w:rsidR="00151DA8" w:rsidRPr="00042979" w:rsidRDefault="00151DA8" w:rsidP="00352475">
            <w:pPr>
              <w:pStyle w:val="Code-"/>
              <w:rPr>
                <w:b/>
                <w:bCs/>
                <w:i/>
                <w:iCs/>
                <w:u w:val="single"/>
              </w:rPr>
            </w:pPr>
            <w:r>
              <w:t xml:space="preserve">  </w:t>
            </w:r>
            <w:r w:rsidRPr="00352475">
              <w:t xml:space="preserve">  </w:t>
            </w:r>
            <w:r w:rsidRPr="00042979">
              <w:rPr>
                <w:b/>
                <w:bCs/>
                <w:i/>
                <w:iCs/>
                <w:u w:val="single"/>
              </w:rPr>
              <w:t>For each Code:</w:t>
            </w:r>
          </w:p>
          <w:p w14:paraId="359BF42A" w14:textId="77777777" w:rsidR="00151DA8" w:rsidRDefault="00151DA8" w:rsidP="00352475">
            <w:pPr>
              <w:pStyle w:val="Code-"/>
              <w:rPr>
                <w:b/>
                <w:bCs/>
              </w:rPr>
            </w:pPr>
            <w:r>
              <w:rPr>
                <w:b/>
                <w:bCs/>
              </w:rPr>
              <w:t xml:space="preserve">    "</w:t>
            </w:r>
            <w:r w:rsidRPr="00042979">
              <w:rPr>
                <w:b/>
                <w:bCs/>
                <w:i/>
                <w:iCs/>
                <w:u w:val="single"/>
              </w:rPr>
              <w:t>code</w:t>
            </w:r>
            <w:r>
              <w:rPr>
                <w:b/>
                <w:bCs/>
              </w:rPr>
              <w:t>",</w:t>
            </w:r>
          </w:p>
          <w:p w14:paraId="3AF2C115" w14:textId="77777777" w:rsidR="00151DA8" w:rsidRPr="00042979" w:rsidRDefault="00151DA8" w:rsidP="00352475">
            <w:pPr>
              <w:pStyle w:val="Code-"/>
              <w:rPr>
                <w:b/>
                <w:bCs/>
              </w:rPr>
            </w:pPr>
          </w:p>
          <w:p w14:paraId="0DE60398" w14:textId="77777777" w:rsidR="00151DA8" w:rsidRDefault="00151DA8" w:rsidP="00352475">
            <w:pPr>
              <w:pStyle w:val="Code-"/>
            </w:pPr>
            <w:r>
              <w:t xml:space="preserve">  ]</w:t>
            </w:r>
          </w:p>
          <w:p w14:paraId="2ABF2320" w14:textId="46B13957" w:rsidR="00151DA8" w:rsidRPr="00511394" w:rsidRDefault="00151DA8" w:rsidP="00151DA8">
            <w:pPr>
              <w:pStyle w:val="Code-"/>
            </w:pPr>
            <w:r>
              <w:t>}</w:t>
            </w:r>
          </w:p>
        </w:tc>
      </w:tr>
      <w:tr w:rsidR="00DE358E" w:rsidRPr="00511394" w14:paraId="3C7CFA55" w14:textId="77777777" w:rsidTr="004651EA">
        <w:trPr>
          <w:cantSplit/>
        </w:trPr>
        <w:tc>
          <w:tcPr>
            <w:tcW w:w="2629" w:type="dxa"/>
          </w:tcPr>
          <w:p w14:paraId="476C9062" w14:textId="6E4D9488" w:rsidR="00DE358E" w:rsidRPr="00511394" w:rsidRDefault="00DE358E" w:rsidP="00DE358E">
            <w:pPr>
              <w:jc w:val="left"/>
              <w:rPr>
                <w:u w:val="single"/>
              </w:rPr>
            </w:pPr>
            <w:r w:rsidRPr="00511394">
              <w:rPr>
                <w:u w:val="single"/>
              </w:rPr>
              <w:t>Code Set with no codes</w:t>
            </w:r>
            <w:r w:rsidR="001F683F">
              <w:rPr>
                <w:u w:val="single"/>
              </w:rPr>
              <w:t xml:space="preserve">, including </w:t>
            </w:r>
            <w:r w:rsidR="001F683F" w:rsidRPr="00511394">
              <w:rPr>
                <w:u w:val="single"/>
              </w:rPr>
              <w:t xml:space="preserve">ExternalCodeSet </w:t>
            </w:r>
          </w:p>
        </w:tc>
        <w:tc>
          <w:tcPr>
            <w:tcW w:w="7454" w:type="dxa"/>
          </w:tcPr>
          <w:p w14:paraId="133849A7" w14:textId="77777777" w:rsidR="007E4BCB" w:rsidRDefault="007E4BCB" w:rsidP="007E4BCB">
            <w:pPr>
              <w:pStyle w:val="Code-"/>
            </w:pPr>
            <w:r>
              <w:t>"</w:t>
            </w:r>
            <w:r w:rsidRPr="005F3112">
              <w:rPr>
                <w:b/>
                <w:bCs/>
                <w:i/>
                <w:iCs/>
                <w:u w:val="single"/>
              </w:rPr>
              <w:t>name</w:t>
            </w:r>
            <w:r>
              <w:t>": {</w:t>
            </w:r>
          </w:p>
          <w:p w14:paraId="288F5A22" w14:textId="77777777" w:rsidR="0079487F" w:rsidRPr="00511394" w:rsidRDefault="0079487F" w:rsidP="0079487F">
            <w:pPr>
              <w:pStyle w:val="Code-"/>
            </w:pPr>
            <w:r w:rsidRPr="00511394">
              <w:t xml:space="preserve">  "</w:t>
            </w:r>
            <w:r>
              <w:t>$anchor</w:t>
            </w:r>
            <w:r w:rsidRPr="00511394">
              <w:t>": "</w:t>
            </w:r>
            <w:r w:rsidRPr="00511394">
              <w:rPr>
                <w:b/>
                <w:bCs/>
                <w:i/>
                <w:iCs/>
                <w:u w:val="single"/>
              </w:rPr>
              <w:t>name</w:t>
            </w:r>
            <w:r w:rsidRPr="00511394">
              <w:t>",</w:t>
            </w:r>
          </w:p>
          <w:p w14:paraId="0BCECC88" w14:textId="77777777" w:rsidR="008672B8" w:rsidRDefault="008672B8" w:rsidP="008672B8">
            <w:pPr>
              <w:pStyle w:val="Code-"/>
            </w:pPr>
            <w:r>
              <w:t xml:space="preserve">  "description": </w:t>
            </w:r>
            <w:r w:rsidRPr="00511394">
              <w:t>"</w:t>
            </w:r>
            <w:r w:rsidRPr="00511394">
              <w:rPr>
                <w:b/>
                <w:bCs/>
                <w:i/>
                <w:iCs/>
                <w:u w:val="single"/>
              </w:rPr>
              <w:t>definition</w:t>
            </w:r>
            <w:r w:rsidRPr="00511394">
              <w:t>",</w:t>
            </w:r>
          </w:p>
          <w:p w14:paraId="716E43F0" w14:textId="77777777" w:rsidR="007E4BCB" w:rsidRDefault="007E4BCB" w:rsidP="007E4BCB">
            <w:pPr>
              <w:pStyle w:val="Code-"/>
            </w:pPr>
            <w:r>
              <w:t xml:space="preserve">  "type": "string",</w:t>
            </w:r>
          </w:p>
          <w:p w14:paraId="7926E45C" w14:textId="6C09A73D" w:rsidR="004863CD" w:rsidRDefault="004863CD" w:rsidP="004863CD">
            <w:pPr>
              <w:pStyle w:val="Code-"/>
            </w:pPr>
            <w:r>
              <w:t xml:space="preserve">  "minLength": </w:t>
            </w:r>
            <w:r w:rsidR="001F683F" w:rsidRPr="005F3112">
              <w:rPr>
                <w:b/>
                <w:bCs/>
                <w:i/>
                <w:iCs/>
                <w:u w:val="single"/>
              </w:rPr>
              <w:t>m</w:t>
            </w:r>
            <w:r w:rsidR="001F683F">
              <w:rPr>
                <w:b/>
                <w:bCs/>
                <w:i/>
                <w:iCs/>
                <w:u w:val="single"/>
              </w:rPr>
              <w:t>in</w:t>
            </w:r>
            <w:r w:rsidR="001F683F" w:rsidRPr="005F3112">
              <w:rPr>
                <w:b/>
                <w:bCs/>
                <w:i/>
                <w:iCs/>
                <w:u w:val="single"/>
              </w:rPr>
              <w:t>Length or length</w:t>
            </w:r>
            <w:r>
              <w:t>,</w:t>
            </w:r>
          </w:p>
          <w:p w14:paraId="398BEDE3" w14:textId="5524EB41" w:rsidR="004863CD" w:rsidRDefault="004863CD" w:rsidP="004863CD">
            <w:pPr>
              <w:pStyle w:val="Code-"/>
            </w:pPr>
            <w:r>
              <w:t xml:space="preserve">  "maxLength": </w:t>
            </w:r>
            <w:r w:rsidR="001F683F" w:rsidRPr="00042979">
              <w:rPr>
                <w:b/>
                <w:bCs/>
                <w:i/>
                <w:iCs/>
                <w:u w:val="single"/>
              </w:rPr>
              <w:t>maxLength or length</w:t>
            </w:r>
            <w:r>
              <w:t>,</w:t>
            </w:r>
          </w:p>
          <w:p w14:paraId="5476100F" w14:textId="77777777" w:rsidR="004863CD" w:rsidRDefault="004863CD" w:rsidP="004863CD">
            <w:pPr>
              <w:pStyle w:val="Code-"/>
            </w:pPr>
            <w:r w:rsidRPr="004863CD">
              <w:t xml:space="preserve">  "pattern": "</w:t>
            </w:r>
            <w:r w:rsidRPr="005F3112">
              <w:rPr>
                <w:b/>
                <w:bCs/>
                <w:i/>
                <w:iCs/>
                <w:u w:val="single"/>
              </w:rPr>
              <w:t>pattern</w:t>
            </w:r>
            <w:r w:rsidRPr="00042979">
              <w:t>"</w:t>
            </w:r>
          </w:p>
          <w:p w14:paraId="192BB2F4" w14:textId="04E3FFC9" w:rsidR="00DE358E" w:rsidRPr="00511394" w:rsidRDefault="007E4BCB" w:rsidP="00DE358E">
            <w:pPr>
              <w:pStyle w:val="Code-"/>
            </w:pPr>
            <w:r>
              <w:t>}</w:t>
            </w:r>
          </w:p>
        </w:tc>
      </w:tr>
      <w:tr w:rsidR="008672B8" w:rsidRPr="00511394" w14:paraId="375ED001" w14:textId="77777777" w:rsidTr="008672B8">
        <w:tc>
          <w:tcPr>
            <w:tcW w:w="2629" w:type="dxa"/>
          </w:tcPr>
          <w:p w14:paraId="7282AFAA" w14:textId="4C5F278E" w:rsidR="008672B8" w:rsidRPr="00511394" w:rsidRDefault="00092A67" w:rsidP="004651EA">
            <w:pPr>
              <w:jc w:val="left"/>
              <w:rPr>
                <w:u w:val="single"/>
              </w:rPr>
            </w:pPr>
            <w:r>
              <w:rPr>
                <w:u w:val="single"/>
              </w:rPr>
              <w:t xml:space="preserve">Other </w:t>
            </w:r>
            <w:r w:rsidR="008672B8" w:rsidRPr="00511394">
              <w:rPr>
                <w:u w:val="single"/>
              </w:rPr>
              <w:t>Scalar types</w:t>
            </w:r>
          </w:p>
        </w:tc>
        <w:tc>
          <w:tcPr>
            <w:tcW w:w="7454" w:type="dxa"/>
          </w:tcPr>
          <w:p w14:paraId="7CF1EB82" w14:textId="77777777" w:rsidR="00151DA8" w:rsidRDefault="00151DA8" w:rsidP="00151DA8">
            <w:pPr>
              <w:pStyle w:val="Code-"/>
            </w:pPr>
            <w:r>
              <w:t>"</w:t>
            </w:r>
            <w:r w:rsidRPr="005F3112">
              <w:rPr>
                <w:b/>
                <w:bCs/>
                <w:i/>
                <w:iCs/>
                <w:u w:val="single"/>
              </w:rPr>
              <w:t>name</w:t>
            </w:r>
            <w:r>
              <w:t>": {</w:t>
            </w:r>
          </w:p>
          <w:p w14:paraId="3F71EAB3" w14:textId="77777777" w:rsidR="00937308" w:rsidRPr="00511394" w:rsidRDefault="00937308" w:rsidP="00937308">
            <w:pPr>
              <w:pStyle w:val="Code-"/>
            </w:pPr>
            <w:r w:rsidRPr="00511394">
              <w:t xml:space="preserve">  "</w:t>
            </w:r>
            <w:r>
              <w:t>$anchor</w:t>
            </w:r>
            <w:r w:rsidRPr="00511394">
              <w:t>": "</w:t>
            </w:r>
            <w:r w:rsidRPr="00511394">
              <w:rPr>
                <w:b/>
                <w:bCs/>
                <w:i/>
                <w:iCs/>
                <w:u w:val="single"/>
              </w:rPr>
              <w:t>name</w:t>
            </w:r>
            <w:r w:rsidRPr="00511394">
              <w:t>",</w:t>
            </w:r>
          </w:p>
          <w:p w14:paraId="67E4DE79" w14:textId="77777777" w:rsidR="00151DA8" w:rsidRDefault="00151DA8" w:rsidP="00151DA8">
            <w:pPr>
              <w:pStyle w:val="Code-"/>
            </w:pPr>
            <w:r>
              <w:t xml:space="preserve">  "description": </w:t>
            </w:r>
            <w:r w:rsidRPr="00511394">
              <w:t>"</w:t>
            </w:r>
            <w:r w:rsidRPr="00511394">
              <w:rPr>
                <w:b/>
                <w:bCs/>
                <w:i/>
                <w:iCs/>
                <w:u w:val="single"/>
              </w:rPr>
              <w:t>definition</w:t>
            </w:r>
            <w:r w:rsidRPr="00511394">
              <w:t>",</w:t>
            </w:r>
          </w:p>
          <w:p w14:paraId="5237B8B9" w14:textId="77777777" w:rsidR="00151DA8" w:rsidRDefault="00151DA8" w:rsidP="00151DA8">
            <w:pPr>
              <w:pStyle w:val="Code-"/>
            </w:pPr>
            <w:r>
              <w:t xml:space="preserve">  "type": "string",</w:t>
            </w:r>
          </w:p>
          <w:p w14:paraId="4E4B0307" w14:textId="66BFC70B" w:rsidR="000E1626" w:rsidRPr="00042979" w:rsidRDefault="000E1626" w:rsidP="00151DA8">
            <w:pPr>
              <w:pStyle w:val="Code-"/>
              <w:rPr>
                <w:b/>
                <w:i/>
                <w:iCs/>
                <w:u w:val="single"/>
              </w:rPr>
            </w:pPr>
            <w:r>
              <w:rPr>
                <w:i/>
                <w:iCs/>
              </w:rPr>
              <w:t xml:space="preserve">   </w:t>
            </w:r>
            <w:r w:rsidRPr="00042979">
              <w:rPr>
                <w:b/>
                <w:i/>
                <w:iCs/>
                <w:u w:val="single"/>
              </w:rPr>
              <w:t xml:space="preserve">and </w:t>
            </w:r>
            <w:r w:rsidR="00637DDA">
              <w:rPr>
                <w:b/>
                <w:i/>
                <w:iCs/>
                <w:u w:val="single"/>
              </w:rPr>
              <w:t>s</w:t>
            </w:r>
            <w:r w:rsidR="008A130B">
              <w:rPr>
                <w:b/>
                <w:i/>
                <w:iCs/>
                <w:u w:val="single"/>
              </w:rPr>
              <w:t xml:space="preserve">tring </w:t>
            </w:r>
            <w:r w:rsidRPr="00042979">
              <w:rPr>
                <w:b/>
                <w:i/>
                <w:iCs/>
                <w:u w:val="single"/>
              </w:rPr>
              <w:t>facets such as</w:t>
            </w:r>
          </w:p>
          <w:p w14:paraId="331E2BF1" w14:textId="77777777" w:rsidR="003C2AEB" w:rsidRDefault="003C2AEB" w:rsidP="003C2AEB">
            <w:pPr>
              <w:pStyle w:val="Code-"/>
            </w:pPr>
            <w:r>
              <w:t xml:space="preserve">  "minLength": </w:t>
            </w:r>
            <w:r w:rsidRPr="005F3112">
              <w:rPr>
                <w:b/>
                <w:bCs/>
                <w:i/>
                <w:iCs/>
                <w:u w:val="single"/>
              </w:rPr>
              <w:t>m</w:t>
            </w:r>
            <w:r>
              <w:rPr>
                <w:b/>
                <w:bCs/>
                <w:i/>
                <w:iCs/>
                <w:u w:val="single"/>
              </w:rPr>
              <w:t>in</w:t>
            </w:r>
            <w:r w:rsidRPr="005F3112">
              <w:rPr>
                <w:b/>
                <w:bCs/>
                <w:i/>
                <w:iCs/>
                <w:u w:val="single"/>
              </w:rPr>
              <w:t>Length or length</w:t>
            </w:r>
            <w:r>
              <w:t>,</w:t>
            </w:r>
          </w:p>
          <w:p w14:paraId="278886E2" w14:textId="77777777" w:rsidR="003C2AEB" w:rsidRDefault="003C2AEB" w:rsidP="003C2AEB">
            <w:pPr>
              <w:pStyle w:val="Code-"/>
            </w:pPr>
            <w:r>
              <w:t xml:space="preserve">  "maxLength": </w:t>
            </w:r>
            <w:r w:rsidRPr="005F3112">
              <w:rPr>
                <w:b/>
                <w:bCs/>
                <w:i/>
                <w:iCs/>
                <w:u w:val="single"/>
              </w:rPr>
              <w:t>maxLength or length</w:t>
            </w:r>
            <w:r>
              <w:t>,</w:t>
            </w:r>
          </w:p>
          <w:p w14:paraId="4406A2A2" w14:textId="5531FE2D" w:rsidR="00151DA8" w:rsidRDefault="00151DA8" w:rsidP="00151DA8">
            <w:pPr>
              <w:pStyle w:val="Code-"/>
            </w:pPr>
            <w:r w:rsidRPr="004863CD">
              <w:t xml:space="preserve">  "pattern": "</w:t>
            </w:r>
            <w:r w:rsidRPr="005F3112">
              <w:rPr>
                <w:b/>
                <w:bCs/>
                <w:i/>
                <w:iCs/>
                <w:u w:val="single"/>
              </w:rPr>
              <w:t>pattern</w:t>
            </w:r>
            <w:r w:rsidR="000D49CC">
              <w:rPr>
                <w:b/>
                <w:bCs/>
                <w:i/>
                <w:iCs/>
                <w:u w:val="single"/>
              </w:rPr>
              <w:t xml:space="preserve"> or default pattern</w:t>
            </w:r>
            <w:r w:rsidR="00F76161">
              <w:rPr>
                <w:b/>
                <w:bCs/>
                <w:i/>
                <w:iCs/>
                <w:u w:val="single"/>
              </w:rPr>
              <w:t xml:space="preserve"> for scalar type</w:t>
            </w:r>
            <w:r w:rsidRPr="005F3112">
              <w:t>"</w:t>
            </w:r>
          </w:p>
          <w:p w14:paraId="2398C8DF" w14:textId="3728B1A8" w:rsidR="008672B8" w:rsidRPr="00511394" w:rsidRDefault="00151DA8" w:rsidP="00151DA8">
            <w:pPr>
              <w:pStyle w:val="Code-"/>
            </w:pPr>
            <w:r>
              <w:t>}</w:t>
            </w:r>
          </w:p>
        </w:tc>
      </w:tr>
    </w:tbl>
    <w:p w14:paraId="3D7C7379" w14:textId="77777777" w:rsidR="00970A73" w:rsidRDefault="00970A73">
      <w:r>
        <w:br w:type="page"/>
      </w:r>
    </w:p>
    <w:tbl>
      <w:tblPr>
        <w:tblStyle w:val="TableGrid"/>
        <w:tblW w:w="10083" w:type="dxa"/>
        <w:tblLook w:val="04A0" w:firstRow="1" w:lastRow="0" w:firstColumn="1" w:lastColumn="0" w:noHBand="0" w:noVBand="1"/>
      </w:tblPr>
      <w:tblGrid>
        <w:gridCol w:w="2629"/>
        <w:gridCol w:w="7454"/>
      </w:tblGrid>
      <w:tr w:rsidR="00970A73" w:rsidRPr="00511394" w14:paraId="542BF7FA" w14:textId="77777777" w:rsidTr="008672B8">
        <w:tc>
          <w:tcPr>
            <w:tcW w:w="2629" w:type="dxa"/>
          </w:tcPr>
          <w:p w14:paraId="4086C5D8" w14:textId="078620DB" w:rsidR="00970A73" w:rsidRPr="00E32D8E" w:rsidRDefault="00970A73" w:rsidP="005C3EE7">
            <w:pPr>
              <w:jc w:val="left"/>
            </w:pPr>
            <w:r>
              <w:lastRenderedPageBreak/>
              <w:t>DataType</w:t>
            </w:r>
          </w:p>
        </w:tc>
        <w:tc>
          <w:tcPr>
            <w:tcW w:w="7454" w:type="dxa"/>
          </w:tcPr>
          <w:p w14:paraId="0D60C32B" w14:textId="4F06BFF6" w:rsidR="00970A73" w:rsidRPr="00970A73" w:rsidRDefault="00B36B1D" w:rsidP="007B084A">
            <w:pPr>
              <w:pStyle w:val="Code-"/>
            </w:pPr>
            <w:r>
              <w:t>Default pattern</w:t>
            </w:r>
          </w:p>
        </w:tc>
      </w:tr>
      <w:tr w:rsidR="005C3EE7" w:rsidRPr="00511394" w14:paraId="42C6ECF2" w14:textId="77777777" w:rsidTr="008672B8">
        <w:tc>
          <w:tcPr>
            <w:tcW w:w="2629" w:type="dxa"/>
          </w:tcPr>
          <w:p w14:paraId="7001F09A" w14:textId="74640E10" w:rsidR="005C3EE7" w:rsidRDefault="005C3EE7" w:rsidP="005C3EE7">
            <w:pPr>
              <w:jc w:val="left"/>
              <w:rPr>
                <w:u w:val="single"/>
              </w:rPr>
            </w:pPr>
            <w:r w:rsidRPr="00E32D8E">
              <w:t>Duration</w:t>
            </w:r>
          </w:p>
        </w:tc>
        <w:tc>
          <w:tcPr>
            <w:tcW w:w="7454" w:type="dxa"/>
          </w:tcPr>
          <w:p w14:paraId="15784A4B" w14:textId="18BBBB56" w:rsidR="005C3EE7" w:rsidRDefault="005C3EE7" w:rsidP="007B084A">
            <w:pPr>
              <w:pStyle w:val="Code-"/>
            </w:pPr>
            <w:r w:rsidRPr="000E07B2">
              <w:t>^-?P((([0-9]+Y([0-9]+M)?([0-9]+D)?|([0-9]+M)([0-9]+D)?|([0-9]+D))(T(([0-9]+H)([0-9]+M)?([0-9]+(</w:t>
            </w:r>
            <w:r w:rsidR="004D5AA6">
              <w:t>[.]</w:t>
            </w:r>
            <w:r w:rsidRPr="000E07B2">
              <w:t>[0-9]+)?S)?|([0-9]+M)([0-9]+(</w:t>
            </w:r>
            <w:r w:rsidR="004D5AA6">
              <w:t>[.]</w:t>
            </w:r>
            <w:r w:rsidRPr="000E07B2">
              <w:t>[0-9]+)?S)?|([0-9]+(</w:t>
            </w:r>
            <w:r w:rsidR="004D5AA6">
              <w:t>[.]</w:t>
            </w:r>
            <w:r w:rsidRPr="000E07B2">
              <w:t>[0-9]+)?S)))?)|(T(([0-9]+H)([0-9]+M)?([0-9]+(</w:t>
            </w:r>
            <w:r w:rsidR="004D5AA6">
              <w:t>[.]</w:t>
            </w:r>
            <w:r w:rsidRPr="000E07B2">
              <w:t>[0-9]+)?S)?|([0-9]+M)([0-9]+(</w:t>
            </w:r>
            <w:r w:rsidR="004D5AA6">
              <w:t>[.]</w:t>
            </w:r>
            <w:r w:rsidRPr="000E07B2">
              <w:t>[0-9]+)?S)?|([0-9]+(</w:t>
            </w:r>
            <w:r w:rsidR="004D5AA6">
              <w:t>[.]</w:t>
            </w:r>
            <w:r w:rsidRPr="000E07B2">
              <w:t>[0-9]+)?S))))$</w:t>
            </w:r>
          </w:p>
        </w:tc>
      </w:tr>
      <w:tr w:rsidR="005C3EE7" w:rsidRPr="00511394" w14:paraId="518E61EE" w14:textId="77777777" w:rsidTr="008672B8">
        <w:tc>
          <w:tcPr>
            <w:tcW w:w="2629" w:type="dxa"/>
          </w:tcPr>
          <w:p w14:paraId="63AA572F" w14:textId="5E4FBC6E" w:rsidR="005C3EE7" w:rsidRPr="00E32D8E" w:rsidRDefault="005C3EE7" w:rsidP="005C3EE7">
            <w:pPr>
              <w:jc w:val="left"/>
            </w:pPr>
            <w:r w:rsidRPr="00E32D8E">
              <w:t>DateTime</w:t>
            </w:r>
          </w:p>
        </w:tc>
        <w:tc>
          <w:tcPr>
            <w:tcW w:w="7454" w:type="dxa"/>
          </w:tcPr>
          <w:p w14:paraId="18DF8217" w14:textId="4A6BDE2A" w:rsidR="005C3EE7" w:rsidRDefault="009758B8" w:rsidP="005C3EE7">
            <w:pPr>
              <w:pStyle w:val="Code-"/>
            </w:pPr>
            <w:r w:rsidRPr="000E07B2">
              <w:t>^-?([1-9][0-9]{3,}|0[0-9]{3})-(0[1-9]|1[0-2])-(0[1-9]|[12][0-9]|3[01])T(([01][0-9]|2[0-3]):[0-5][0-9]:[0-5][0-9](.[0-9]+)?|(24:00:00(</w:t>
            </w:r>
            <w:r w:rsidR="004D5AA6">
              <w:t>[.]</w:t>
            </w:r>
            <w:r w:rsidRPr="000E07B2">
              <w:t>0+)?))(Z|(</w:t>
            </w:r>
            <w:r w:rsidR="004D5AA6">
              <w:t>[+]</w:t>
            </w:r>
            <w:r w:rsidRPr="000E07B2">
              <w:t>|-)((0[0-9]|1[0-3]):[0-5][0-9]|14:00))?$</w:t>
            </w:r>
          </w:p>
        </w:tc>
      </w:tr>
      <w:tr w:rsidR="005C3EE7" w:rsidRPr="00511394" w14:paraId="4C88583E" w14:textId="77777777" w:rsidTr="008672B8">
        <w:tc>
          <w:tcPr>
            <w:tcW w:w="2629" w:type="dxa"/>
          </w:tcPr>
          <w:p w14:paraId="14D6CCED" w14:textId="25AE189E" w:rsidR="005C3EE7" w:rsidRPr="00E32D8E" w:rsidRDefault="005C3EE7" w:rsidP="005C3EE7">
            <w:pPr>
              <w:jc w:val="left"/>
            </w:pPr>
            <w:r w:rsidRPr="00E32D8E">
              <w:t>Date</w:t>
            </w:r>
          </w:p>
        </w:tc>
        <w:tc>
          <w:tcPr>
            <w:tcW w:w="7454" w:type="dxa"/>
          </w:tcPr>
          <w:p w14:paraId="0F806AA8" w14:textId="320904FB" w:rsidR="005C3EE7" w:rsidRDefault="006837FB" w:rsidP="005C3EE7">
            <w:pPr>
              <w:pStyle w:val="Code-"/>
            </w:pPr>
            <w:r w:rsidRPr="000E07B2">
              <w:t>^-?([1-9][0-9]{3</w:t>
            </w:r>
            <w:r w:rsidR="007B529D">
              <w:t>,</w:t>
            </w:r>
            <w:r w:rsidRPr="000E07B2">
              <w:t>}|0[0-9]{3})-(0[1-9]|1[0-2])-(0[1-9]|[12][0-9]|3[01])</w:t>
            </w:r>
            <w:r w:rsidR="0027275F" w:rsidRPr="0027275F">
              <w:t>(Z|([+-](0[0-9]|1[0-3]):[0-5][0-9]|14:00))?</w:t>
            </w:r>
            <w:r w:rsidRPr="000E07B2">
              <w:t>$</w:t>
            </w:r>
          </w:p>
        </w:tc>
      </w:tr>
      <w:tr w:rsidR="005C3EE7" w:rsidRPr="00511394" w14:paraId="5C9D71C7" w14:textId="77777777" w:rsidTr="008672B8">
        <w:tc>
          <w:tcPr>
            <w:tcW w:w="2629" w:type="dxa"/>
          </w:tcPr>
          <w:p w14:paraId="307BC748" w14:textId="1F22D59B" w:rsidR="005C3EE7" w:rsidRPr="00E32D8E" w:rsidRDefault="005C3EE7" w:rsidP="005C3EE7">
            <w:pPr>
              <w:jc w:val="left"/>
            </w:pPr>
            <w:r w:rsidRPr="00E32D8E">
              <w:t>Time</w:t>
            </w:r>
          </w:p>
        </w:tc>
        <w:tc>
          <w:tcPr>
            <w:tcW w:w="7454" w:type="dxa"/>
          </w:tcPr>
          <w:p w14:paraId="1798D12D" w14:textId="7B1D5B22" w:rsidR="005C3EE7" w:rsidRDefault="00D3276E" w:rsidP="007B084A">
            <w:pPr>
              <w:pStyle w:val="Code-"/>
            </w:pPr>
            <w:r w:rsidRPr="000E07B2">
              <w:t>^(([01][0-9]|2[0-3]):[0-5][0-9]:[0-5][0-9](</w:t>
            </w:r>
            <w:r w:rsidR="004D5AA6">
              <w:t>[.]</w:t>
            </w:r>
            <w:r w:rsidRPr="000E07B2">
              <w:t>[0-9]+)?|(24:00:00(</w:t>
            </w:r>
            <w:r w:rsidR="004D5AA6">
              <w:t>[.]</w:t>
            </w:r>
            <w:r w:rsidRPr="000E07B2">
              <w:t>0+)?))(Z|([+-](0[0-9]|1[0-3]):[0-5][0-9]|14:00))?$</w:t>
            </w:r>
          </w:p>
        </w:tc>
      </w:tr>
      <w:tr w:rsidR="005C3EE7" w:rsidRPr="00511394" w14:paraId="1F5DA1EE" w14:textId="77777777" w:rsidTr="008672B8">
        <w:tc>
          <w:tcPr>
            <w:tcW w:w="2629" w:type="dxa"/>
          </w:tcPr>
          <w:p w14:paraId="26CA7651" w14:textId="6619F742" w:rsidR="005C3EE7" w:rsidRPr="00E32D8E" w:rsidRDefault="005C3EE7" w:rsidP="005C3EE7">
            <w:pPr>
              <w:jc w:val="left"/>
            </w:pPr>
            <w:r w:rsidRPr="00E32D8E">
              <w:t>Year</w:t>
            </w:r>
          </w:p>
        </w:tc>
        <w:tc>
          <w:tcPr>
            <w:tcW w:w="7454" w:type="dxa"/>
          </w:tcPr>
          <w:p w14:paraId="4029D1AD" w14:textId="3C6071B9" w:rsidR="005C3EE7" w:rsidRDefault="00D934F1" w:rsidP="005C3EE7">
            <w:pPr>
              <w:pStyle w:val="Code-"/>
            </w:pPr>
            <w:r w:rsidRPr="000E07B2">
              <w:t>^-?([1-9][0-9]{3,}|0[0-9]{3})</w:t>
            </w:r>
            <w:r w:rsidR="001633F1" w:rsidRPr="001633F1">
              <w:t>(Z|([+-](0[0-9]|1[0-3]):[0-5][0-9]|14:00))?</w:t>
            </w:r>
            <w:r w:rsidRPr="000E07B2">
              <w:t>$</w:t>
            </w:r>
          </w:p>
        </w:tc>
      </w:tr>
      <w:tr w:rsidR="005C3EE7" w:rsidRPr="00511394" w14:paraId="06386F92" w14:textId="77777777" w:rsidTr="008672B8">
        <w:tc>
          <w:tcPr>
            <w:tcW w:w="2629" w:type="dxa"/>
          </w:tcPr>
          <w:p w14:paraId="1A386EF0" w14:textId="3E1CF7DA" w:rsidR="005C3EE7" w:rsidRPr="00E32D8E" w:rsidRDefault="005C3EE7" w:rsidP="005C3EE7">
            <w:pPr>
              <w:jc w:val="left"/>
            </w:pPr>
            <w:r w:rsidRPr="00E32D8E">
              <w:t>Month</w:t>
            </w:r>
          </w:p>
        </w:tc>
        <w:tc>
          <w:tcPr>
            <w:tcW w:w="7454" w:type="dxa"/>
          </w:tcPr>
          <w:p w14:paraId="02049E45" w14:textId="12CD3849" w:rsidR="005C3EE7" w:rsidRDefault="00D934F1" w:rsidP="005C3EE7">
            <w:pPr>
              <w:pStyle w:val="Code-"/>
            </w:pPr>
            <w:r w:rsidRPr="000E07B2">
              <w:t>^--(0[1-9]|1[0-2])</w:t>
            </w:r>
            <w:r w:rsidR="001633F1" w:rsidRPr="001633F1">
              <w:t>(Z|([+-](0[0-9]|1[0-3]):[0-5][0-9]|14:00))?</w:t>
            </w:r>
            <w:r w:rsidRPr="000E07B2">
              <w:t>$</w:t>
            </w:r>
          </w:p>
        </w:tc>
      </w:tr>
      <w:tr w:rsidR="005C3EE7" w:rsidRPr="00511394" w14:paraId="1C4E94E1" w14:textId="77777777" w:rsidTr="008672B8">
        <w:tc>
          <w:tcPr>
            <w:tcW w:w="2629" w:type="dxa"/>
          </w:tcPr>
          <w:p w14:paraId="230C48C7" w14:textId="0DB2495E" w:rsidR="005C3EE7" w:rsidRPr="00E32D8E" w:rsidRDefault="005C3EE7" w:rsidP="005C3EE7">
            <w:pPr>
              <w:jc w:val="left"/>
            </w:pPr>
            <w:r w:rsidRPr="00E32D8E">
              <w:t>Day</w:t>
            </w:r>
          </w:p>
        </w:tc>
        <w:tc>
          <w:tcPr>
            <w:tcW w:w="7454" w:type="dxa"/>
          </w:tcPr>
          <w:p w14:paraId="2950D02A" w14:textId="35D0BE24" w:rsidR="005C3EE7" w:rsidRDefault="00117854" w:rsidP="005C3EE7">
            <w:pPr>
              <w:pStyle w:val="Code-"/>
            </w:pPr>
            <w:r w:rsidRPr="000E07B2">
              <w:t>^---(0[1-9]|[12][0-9]|3[01])</w:t>
            </w:r>
            <w:r w:rsidR="001633F1" w:rsidRPr="001633F1">
              <w:t>(Z|([+-](0[0-9]|1[0-3]):[0-5][0-9]|14:00))?</w:t>
            </w:r>
            <w:r w:rsidRPr="000E07B2">
              <w:t>$</w:t>
            </w:r>
          </w:p>
        </w:tc>
      </w:tr>
      <w:tr w:rsidR="005C3EE7" w:rsidRPr="00511394" w14:paraId="27C94546" w14:textId="77777777" w:rsidTr="008672B8">
        <w:tc>
          <w:tcPr>
            <w:tcW w:w="2629" w:type="dxa"/>
          </w:tcPr>
          <w:p w14:paraId="4CE97670" w14:textId="6F734A85" w:rsidR="005C3EE7" w:rsidRPr="00E32D8E" w:rsidRDefault="005C3EE7" w:rsidP="005C3EE7">
            <w:pPr>
              <w:jc w:val="left"/>
            </w:pPr>
            <w:r w:rsidRPr="00E32D8E">
              <w:t>YearMonth</w:t>
            </w:r>
          </w:p>
        </w:tc>
        <w:tc>
          <w:tcPr>
            <w:tcW w:w="7454" w:type="dxa"/>
          </w:tcPr>
          <w:p w14:paraId="33719761" w14:textId="4046EB0A" w:rsidR="005C3EE7" w:rsidRDefault="00803237" w:rsidP="005C3EE7">
            <w:pPr>
              <w:pStyle w:val="Code-"/>
            </w:pPr>
            <w:r w:rsidRPr="000E07B2">
              <w:t>^-?([1-9][0-9]{3,})-(0[1-9]|1[0-2])</w:t>
            </w:r>
            <w:r w:rsidR="001633F1" w:rsidRPr="001633F1">
              <w:t>(Z|([+-](0[0-9]|1[0-3]):[0-5][0-9]|14:00))?</w:t>
            </w:r>
            <w:r w:rsidRPr="000E07B2">
              <w:t>$</w:t>
            </w:r>
          </w:p>
        </w:tc>
      </w:tr>
      <w:tr w:rsidR="005C3EE7" w:rsidRPr="00511394" w14:paraId="6C62B73A" w14:textId="77777777" w:rsidTr="008672B8">
        <w:tc>
          <w:tcPr>
            <w:tcW w:w="2629" w:type="dxa"/>
          </w:tcPr>
          <w:p w14:paraId="3C6DAC52" w14:textId="221C2109" w:rsidR="005C3EE7" w:rsidRPr="00E32D8E" w:rsidRDefault="005C3EE7" w:rsidP="005C3EE7">
            <w:pPr>
              <w:jc w:val="left"/>
            </w:pPr>
            <w:r w:rsidRPr="00E32D8E">
              <w:t>MonthDay</w:t>
            </w:r>
          </w:p>
        </w:tc>
        <w:tc>
          <w:tcPr>
            <w:tcW w:w="7454" w:type="dxa"/>
          </w:tcPr>
          <w:p w14:paraId="56789E6E" w14:textId="31B1B335" w:rsidR="005C3EE7" w:rsidRDefault="00803237" w:rsidP="005C3EE7">
            <w:pPr>
              <w:pStyle w:val="Code-"/>
            </w:pPr>
            <w:r w:rsidRPr="00803237">
              <w:t>^--(0[1-9]|1[0-2])-(0[1-9]|[12][0-9]|3[01])</w:t>
            </w:r>
            <w:r w:rsidR="001633F1" w:rsidRPr="001633F1">
              <w:t>(Z|([+-](0[0-9]|1[0-3]):[0-5][0-9]|14:00))?</w:t>
            </w:r>
            <w:r w:rsidRPr="00803237">
              <w:t>$</w:t>
            </w:r>
          </w:p>
        </w:tc>
      </w:tr>
      <w:tr w:rsidR="00B36B1D" w:rsidRPr="00511394" w14:paraId="2FDF2B09" w14:textId="77777777" w:rsidTr="008672B8">
        <w:tc>
          <w:tcPr>
            <w:tcW w:w="2629" w:type="dxa"/>
          </w:tcPr>
          <w:p w14:paraId="4A8149FF" w14:textId="303E1220" w:rsidR="00B36B1D" w:rsidRDefault="00570177" w:rsidP="005C3EE7">
            <w:pPr>
              <w:jc w:val="left"/>
            </w:pPr>
            <w:r>
              <w:t xml:space="preserve">Decimal </w:t>
            </w:r>
            <w:r w:rsidR="00B36B1D">
              <w:t>types</w:t>
            </w:r>
          </w:p>
          <w:p w14:paraId="03E0817E" w14:textId="7F0B6DE7" w:rsidR="00B36B1D" w:rsidRPr="00E32D8E" w:rsidRDefault="00B36B1D" w:rsidP="005C3EE7">
            <w:pPr>
              <w:jc w:val="left"/>
            </w:pPr>
            <w:r>
              <w:t>Decimal, Quantity, Rate, Amount</w:t>
            </w:r>
          </w:p>
        </w:tc>
        <w:tc>
          <w:tcPr>
            <w:tcW w:w="7454" w:type="dxa"/>
          </w:tcPr>
          <w:p w14:paraId="7C467C1F" w14:textId="77777777" w:rsidR="00570177" w:rsidRDefault="00570177" w:rsidP="00570177">
            <w:pPr>
              <w:pStyle w:val="Code-"/>
            </w:pPr>
            <w:r>
              <w:t>Assumptions:</w:t>
            </w:r>
          </w:p>
          <w:p w14:paraId="6827F640" w14:textId="329554D5" w:rsidR="00CE61E9" w:rsidRDefault="001C3B36" w:rsidP="00F2077C">
            <w:pPr>
              <w:pStyle w:val="Code-"/>
              <w:numPr>
                <w:ilvl w:val="0"/>
                <w:numId w:val="46"/>
              </w:numPr>
            </w:pPr>
            <w:r>
              <w:t xml:space="preserve">If defined, </w:t>
            </w:r>
            <w:r w:rsidR="00570177">
              <w:t>totalDigits &gt;= fractionDigits =&gt;0</w:t>
            </w:r>
          </w:p>
          <w:p w14:paraId="2F36BBFF" w14:textId="42A1A1A4" w:rsidR="00570177" w:rsidRDefault="001C3B36" w:rsidP="00F2077C">
            <w:pPr>
              <w:pStyle w:val="Code-"/>
              <w:numPr>
                <w:ilvl w:val="0"/>
                <w:numId w:val="46"/>
              </w:numPr>
            </w:pPr>
            <w:r>
              <w:t xml:space="preserve">If defined, </w:t>
            </w:r>
            <w:r w:rsidR="00570177">
              <w:t>totalDigits &gt; 0</w:t>
            </w:r>
          </w:p>
          <w:p w14:paraId="1046550C" w14:textId="0570D1ED" w:rsidR="00CE61E9" w:rsidRDefault="00CE61E9" w:rsidP="00CE61E9">
            <w:pPr>
              <w:pStyle w:val="Code-"/>
            </w:pPr>
            <w:r>
              <w:t>Otherwise error.</w:t>
            </w:r>
          </w:p>
          <w:p w14:paraId="284468D0" w14:textId="77777777" w:rsidR="00CE61E9" w:rsidRDefault="00CE61E9" w:rsidP="00CE61E9">
            <w:pPr>
              <w:pStyle w:val="Code-"/>
            </w:pPr>
          </w:p>
          <w:p w14:paraId="5D3BC632" w14:textId="24B91087" w:rsidR="00570177" w:rsidRDefault="00570177" w:rsidP="008F3E83">
            <w:pPr>
              <w:pStyle w:val="Code-"/>
            </w:pPr>
            <w:r>
              <w:t>Given the following definitions:</w:t>
            </w:r>
          </w:p>
          <w:p w14:paraId="592F5417" w14:textId="77777777" w:rsidR="00570177" w:rsidRDefault="00570177" w:rsidP="00227164">
            <w:pPr>
              <w:pStyle w:val="Code-"/>
              <w:ind w:left="229"/>
            </w:pPr>
            <w:r>
              <w:t>"SignExpression" is set to:</w:t>
            </w:r>
          </w:p>
          <w:p w14:paraId="46E0602B" w14:textId="77777777" w:rsidR="00662B8C" w:rsidRDefault="00570177" w:rsidP="00F2077C">
            <w:pPr>
              <w:pStyle w:val="Code-"/>
              <w:numPr>
                <w:ilvl w:val="0"/>
                <w:numId w:val="47"/>
              </w:numPr>
            </w:pPr>
            <w:r>
              <w:t>"[+]?" if the minInclusive or minExclusive property is greater than or equal to 0</w:t>
            </w:r>
          </w:p>
          <w:p w14:paraId="0C718A28" w14:textId="77777777" w:rsidR="00662B8C" w:rsidRDefault="00570177" w:rsidP="00F2077C">
            <w:pPr>
              <w:pStyle w:val="Code-"/>
              <w:numPr>
                <w:ilvl w:val="0"/>
                <w:numId w:val="47"/>
              </w:numPr>
            </w:pPr>
            <w:r>
              <w:t>"-" if the maxInclusive is less than zero or maxExclusive property is less than or equal to 0</w:t>
            </w:r>
          </w:p>
          <w:p w14:paraId="2DA847BE" w14:textId="57B31676" w:rsidR="00570177" w:rsidRDefault="00570177" w:rsidP="00F2077C">
            <w:pPr>
              <w:pStyle w:val="Code-"/>
              <w:numPr>
                <w:ilvl w:val="0"/>
                <w:numId w:val="47"/>
              </w:numPr>
            </w:pPr>
            <w:r>
              <w:t>"[+-]?" otherwise</w:t>
            </w:r>
          </w:p>
          <w:p w14:paraId="20790DBA" w14:textId="77777777" w:rsidR="00CE61E9" w:rsidRDefault="00CE61E9" w:rsidP="00570177">
            <w:pPr>
              <w:pStyle w:val="Code-"/>
            </w:pPr>
          </w:p>
          <w:p w14:paraId="0A6E3809" w14:textId="462BFC40" w:rsidR="00570177" w:rsidRDefault="00570177" w:rsidP="00570177">
            <w:pPr>
              <w:pStyle w:val="Code-"/>
            </w:pPr>
            <w:r>
              <w:t>The pattern for a decimal for a JSON object shall be (using the previous definitions):</w:t>
            </w:r>
          </w:p>
          <w:p w14:paraId="75B05BE1" w14:textId="77777777" w:rsidR="002655EF" w:rsidRDefault="002655EF" w:rsidP="002655EF">
            <w:pPr>
              <w:pStyle w:val="Code-"/>
            </w:pPr>
            <w:r>
              <w:t>if totalDigits&gt;0</w:t>
            </w:r>
          </w:p>
          <w:p w14:paraId="09C1CB5D" w14:textId="04ADE0F1" w:rsidR="002655EF" w:rsidRDefault="00FD7787" w:rsidP="002655EF">
            <w:pPr>
              <w:pStyle w:val="Code-"/>
            </w:pPr>
            <w:r>
              <w:t xml:space="preserve">  </w:t>
            </w:r>
            <w:r w:rsidR="002655EF">
              <w:t>if fractionDigits &gt; 0</w:t>
            </w:r>
          </w:p>
          <w:p w14:paraId="6AA375BD" w14:textId="671EDAEB" w:rsidR="002655EF" w:rsidRDefault="00FD7787" w:rsidP="002655EF">
            <w:pPr>
              <w:pStyle w:val="Code-"/>
            </w:pPr>
            <w:r>
              <w:t xml:space="preserve">    </w:t>
            </w:r>
            <w:r w:rsidR="002655EF">
              <w:t>pattern = ^"SignExpression"0*(((0|[1-9][0-9]{0,"totalDigits-1"})([.]0*)?)|([.][0-9]{1,"fractionDigits"}0*)|((?=[1-9.][0-9.]{1,"totalDigits"}0*$)([1-9][0-9]*)?[.][0-9]{0,"fractionDigits"}0*))$</w:t>
            </w:r>
          </w:p>
          <w:p w14:paraId="1BE8D464" w14:textId="25C15498" w:rsidR="002655EF" w:rsidRDefault="00FD7787" w:rsidP="002655EF">
            <w:pPr>
              <w:pStyle w:val="Code-"/>
            </w:pPr>
            <w:r>
              <w:t xml:space="preserve">  </w:t>
            </w:r>
            <w:r w:rsidR="002655EF">
              <w:t>else if fractionDigits = 0</w:t>
            </w:r>
          </w:p>
          <w:p w14:paraId="4E28B60D" w14:textId="4C4B26E8" w:rsidR="002655EF" w:rsidRDefault="00FD7787" w:rsidP="002655EF">
            <w:pPr>
              <w:pStyle w:val="Code-"/>
            </w:pPr>
            <w:r>
              <w:lastRenderedPageBreak/>
              <w:t xml:space="preserve">    </w:t>
            </w:r>
            <w:r w:rsidR="002655EF">
              <w:t>pattern = ^"SignExpression"0*(((0|[1-9][0-9]{0,"totalDigits-1"})([.]0*)?)|[.][0]+)$</w:t>
            </w:r>
          </w:p>
          <w:p w14:paraId="0ADCF3A2" w14:textId="7A206AB2" w:rsidR="002655EF" w:rsidRDefault="00FD7787" w:rsidP="002655EF">
            <w:pPr>
              <w:pStyle w:val="Code-"/>
            </w:pPr>
            <w:r>
              <w:t xml:space="preserve">  </w:t>
            </w:r>
            <w:r w:rsidR="002655EF">
              <w:t>else // fractionDigits is not defined</w:t>
            </w:r>
          </w:p>
          <w:p w14:paraId="597B3856" w14:textId="4003785E" w:rsidR="002655EF" w:rsidRDefault="00FD7787" w:rsidP="002655EF">
            <w:pPr>
              <w:pStyle w:val="Code-"/>
            </w:pPr>
            <w:r>
              <w:t xml:space="preserve">    </w:t>
            </w:r>
            <w:r w:rsidR="002655EF">
              <w:t>pattern = ^"SignExpression"0*(((0|[1-9][0-9]{0,"totalDigits-1"})([.]0*)?)|([.][0-9]{1,"totalDigits"}0*)|((?=[1-9.][0-9.]{1,"totalDigits"}0*$)([1-9][0-9]*)?[.][0-9]{0,}0*))$</w:t>
            </w:r>
          </w:p>
          <w:p w14:paraId="672D14B4" w14:textId="77777777" w:rsidR="002655EF" w:rsidRDefault="002655EF" w:rsidP="002655EF">
            <w:pPr>
              <w:pStyle w:val="Code-"/>
            </w:pPr>
            <w:r>
              <w:t>else // totalDigits is not defined</w:t>
            </w:r>
          </w:p>
          <w:p w14:paraId="478038F2" w14:textId="602D7C39" w:rsidR="002655EF" w:rsidRDefault="00FD7787" w:rsidP="002655EF">
            <w:pPr>
              <w:pStyle w:val="Code-"/>
            </w:pPr>
            <w:r>
              <w:t xml:space="preserve">  </w:t>
            </w:r>
            <w:r w:rsidR="002655EF">
              <w:t>if fractionDigits &gt; 0</w:t>
            </w:r>
          </w:p>
          <w:p w14:paraId="1D1589E9" w14:textId="3C8E2AAF" w:rsidR="002655EF" w:rsidRDefault="00FD7787" w:rsidP="002655EF">
            <w:pPr>
              <w:pStyle w:val="Code-"/>
            </w:pPr>
            <w:r>
              <w:t xml:space="preserve">    </w:t>
            </w:r>
            <w:r w:rsidR="002655EF">
              <w:t>pattern = ^"SignExpression"([0-9]+([.][0-9]{0,"fractionDigits"}0*)?|0*[.][0-9]{1,"fractionDigits"}0*)$</w:t>
            </w:r>
          </w:p>
          <w:p w14:paraId="5E587BFF" w14:textId="35085BB5" w:rsidR="002655EF" w:rsidRDefault="00FD7787" w:rsidP="002655EF">
            <w:pPr>
              <w:pStyle w:val="Code-"/>
            </w:pPr>
            <w:r>
              <w:t xml:space="preserve">  </w:t>
            </w:r>
            <w:r w:rsidR="002655EF">
              <w:t>else if fractionDigits = 0</w:t>
            </w:r>
          </w:p>
          <w:p w14:paraId="0399C300" w14:textId="1B9F9DEB" w:rsidR="002655EF" w:rsidRDefault="00FD7787" w:rsidP="002655EF">
            <w:pPr>
              <w:pStyle w:val="Code-"/>
            </w:pPr>
            <w:r>
              <w:t xml:space="preserve">    </w:t>
            </w:r>
            <w:r w:rsidR="002655EF">
              <w:t>pattern = ^"SignExpression"0*(((0|[1-9][0-9]{0,})([.]0*)?)|[.][0]+)$</w:t>
            </w:r>
          </w:p>
          <w:p w14:paraId="3CDA96EA" w14:textId="557A07B4" w:rsidR="002655EF" w:rsidRDefault="00FD7787" w:rsidP="002655EF">
            <w:pPr>
              <w:pStyle w:val="Code-"/>
            </w:pPr>
            <w:r>
              <w:t xml:space="preserve">  </w:t>
            </w:r>
            <w:r w:rsidR="002655EF">
              <w:t>else // fractionDigits is not defined</w:t>
            </w:r>
          </w:p>
          <w:p w14:paraId="40CD31CB" w14:textId="4E66D447" w:rsidR="00BB44AF" w:rsidRDefault="00FD7787" w:rsidP="002655EF">
            <w:pPr>
              <w:pStyle w:val="Code-"/>
            </w:pPr>
            <w:r>
              <w:t xml:space="preserve">    </w:t>
            </w:r>
            <w:r w:rsidR="002655EF">
              <w:t>pattern = ^"SignExpression"(([0-9]+[.]?)|(0*[.][0-9]+)|((?=[0-9.]{2,})[0-9]*[.][0-9]*))$</w:t>
            </w:r>
          </w:p>
          <w:p w14:paraId="4A828235" w14:textId="77777777" w:rsidR="00662B8C" w:rsidRDefault="00662B8C" w:rsidP="00570177">
            <w:pPr>
              <w:pStyle w:val="Code-"/>
            </w:pPr>
          </w:p>
          <w:p w14:paraId="56D476D2" w14:textId="18487A5A" w:rsidR="001849A6" w:rsidRPr="000E07B2" w:rsidRDefault="001849A6" w:rsidP="00227164">
            <w:pPr>
              <w:pStyle w:val="Code-"/>
              <w:rPr>
                <w:highlight w:val="yellow"/>
              </w:rPr>
            </w:pPr>
          </w:p>
        </w:tc>
      </w:tr>
    </w:tbl>
    <w:p w14:paraId="7C21C209" w14:textId="0ECF6E53" w:rsidR="00D20A05" w:rsidRPr="00511394" w:rsidRDefault="00D20A05" w:rsidP="003A55CA">
      <w:pPr>
        <w:tabs>
          <w:tab w:val="clear" w:pos="403"/>
        </w:tabs>
        <w:spacing w:after="0" w:line="240" w:lineRule="auto"/>
        <w:jc w:val="left"/>
      </w:pPr>
    </w:p>
    <w:p w14:paraId="222D0680" w14:textId="7BB2DA35" w:rsidR="00810A6B" w:rsidRDefault="00810A6B" w:rsidP="00F2077C">
      <w:pPr>
        <w:pStyle w:val="ListParagraph"/>
        <w:numPr>
          <w:ilvl w:val="0"/>
          <w:numId w:val="12"/>
        </w:numPr>
        <w:ind w:leftChars="0"/>
      </w:pPr>
      <w:r>
        <w:br w:type="page"/>
      </w:r>
    </w:p>
    <w:p w14:paraId="3F97E0DB" w14:textId="59EA8C92" w:rsidR="00DC0152" w:rsidRPr="00C81D23" w:rsidRDefault="00DC0152" w:rsidP="003B3C35">
      <w:pPr>
        <w:pStyle w:val="ANNEX"/>
        <w:numPr>
          <w:ilvl w:val="0"/>
          <w:numId w:val="0"/>
        </w:numPr>
        <w:jc w:val="left"/>
        <w:rPr>
          <w:lang w:val="en-US"/>
        </w:rPr>
      </w:pPr>
      <w:bookmarkStart w:id="141" w:name="_Toc193447728"/>
      <w:r w:rsidRPr="00C81D23">
        <w:rPr>
          <w:lang w:val="en-US"/>
        </w:rPr>
        <w:lastRenderedPageBreak/>
        <w:t xml:space="preserve">Annex </w:t>
      </w:r>
      <w:r>
        <w:rPr>
          <w:lang w:val="en-US"/>
        </w:rPr>
        <w:t>C</w:t>
      </w:r>
      <w:r w:rsidRPr="00C81D23">
        <w:rPr>
          <w:lang w:val="en-US"/>
        </w:rPr>
        <w:t xml:space="preserve"> Tabular Summary – 20022-4:2013 XSD generation</w:t>
      </w:r>
      <w:r w:rsidRPr="00C81D23">
        <w:rPr>
          <w:lang w:val="en-US"/>
        </w:rPr>
        <w:br/>
        <w:t>(Informative)</w:t>
      </w:r>
      <w:bookmarkEnd w:id="141"/>
    </w:p>
    <w:p w14:paraId="409A0029" w14:textId="77777777" w:rsidR="00DC0152" w:rsidRPr="00511394" w:rsidRDefault="00DC0152" w:rsidP="00DC0152">
      <w:pPr>
        <w:pStyle w:val="ListParagraph"/>
        <w:numPr>
          <w:ilvl w:val="0"/>
          <w:numId w:val="12"/>
        </w:numPr>
        <w:ind w:leftChars="0"/>
        <w:jc w:val="left"/>
      </w:pPr>
      <w:r w:rsidRPr="00511394">
        <w:t xml:space="preserve">This tabular summary of </w:t>
      </w:r>
      <w:r>
        <w:t xml:space="preserve">20022-4:2013 </w:t>
      </w:r>
      <w:r w:rsidRPr="00511394">
        <w:t>XSD generation the working draft is provided to help align the JSON and XML.</w:t>
      </w:r>
    </w:p>
    <w:p w14:paraId="6F04ED1F" w14:textId="77777777" w:rsidR="00DC0152" w:rsidRPr="00511394" w:rsidRDefault="00DC0152" w:rsidP="00DC0152">
      <w:pPr>
        <w:pStyle w:val="ListParagraph"/>
        <w:numPr>
          <w:ilvl w:val="0"/>
          <w:numId w:val="12"/>
        </w:numPr>
        <w:ind w:leftChars="0"/>
        <w:jc w:val="left"/>
      </w:pPr>
      <w:r w:rsidRPr="00511394">
        <w:t>Braces {} in the XSD Generation column indicate replacement by the named property or described item.</w:t>
      </w:r>
    </w:p>
    <w:p w14:paraId="2B09C25D" w14:textId="77777777" w:rsidR="00DC0152" w:rsidRPr="00511394" w:rsidRDefault="00DC0152" w:rsidP="00DC0152">
      <w:pPr>
        <w:pStyle w:val="ListParagraph"/>
        <w:numPr>
          <w:ilvl w:val="0"/>
          <w:numId w:val="12"/>
        </w:numPr>
        <w:ind w:leftChars="0"/>
        <w:jc w:val="left"/>
      </w:pPr>
      <w:r w:rsidRPr="00511394">
        <w:t>All items may have facet restrictions and annotations.</w:t>
      </w:r>
    </w:p>
    <w:tbl>
      <w:tblPr>
        <w:tblStyle w:val="TableGrid"/>
        <w:tblW w:w="10083" w:type="dxa"/>
        <w:tblLook w:val="04A0" w:firstRow="1" w:lastRow="0" w:firstColumn="1" w:lastColumn="0" w:noHBand="0" w:noVBand="1"/>
      </w:tblPr>
      <w:tblGrid>
        <w:gridCol w:w="2840"/>
        <w:gridCol w:w="7243"/>
      </w:tblGrid>
      <w:tr w:rsidR="00DC0152" w:rsidRPr="00511394" w14:paraId="7406A05B" w14:textId="77777777" w:rsidTr="003B2EF0">
        <w:trPr>
          <w:cantSplit/>
          <w:tblHeader/>
        </w:trPr>
        <w:tc>
          <w:tcPr>
            <w:tcW w:w="2840" w:type="dxa"/>
            <w:shd w:val="clear" w:color="auto" w:fill="E7E6E6" w:themeFill="background2"/>
          </w:tcPr>
          <w:p w14:paraId="30722641" w14:textId="77777777" w:rsidR="00DC0152" w:rsidRPr="00511394" w:rsidRDefault="00DC0152" w:rsidP="003B2EF0">
            <w:pPr>
              <w:jc w:val="left"/>
            </w:pPr>
            <w:r w:rsidRPr="00511394">
              <w:t xml:space="preserve">ISO 20022 </w:t>
            </w:r>
            <w:r w:rsidRPr="00511394">
              <w:br/>
              <w:t>Repository Concept</w:t>
            </w:r>
          </w:p>
        </w:tc>
        <w:tc>
          <w:tcPr>
            <w:tcW w:w="7243" w:type="dxa"/>
            <w:shd w:val="clear" w:color="auto" w:fill="E7E6E6" w:themeFill="background2"/>
          </w:tcPr>
          <w:p w14:paraId="2632557F" w14:textId="77777777" w:rsidR="00DC0152" w:rsidRPr="00511394" w:rsidRDefault="00DC0152" w:rsidP="003B2EF0">
            <w:pPr>
              <w:jc w:val="left"/>
            </w:pPr>
            <w:r w:rsidRPr="00511394">
              <w:t>XSD Generation</w:t>
            </w:r>
          </w:p>
        </w:tc>
      </w:tr>
      <w:tr w:rsidR="00DC0152" w:rsidRPr="00511394" w14:paraId="5AF79CCE" w14:textId="77777777" w:rsidTr="003B2EF0">
        <w:trPr>
          <w:cantSplit/>
        </w:trPr>
        <w:tc>
          <w:tcPr>
            <w:tcW w:w="2840" w:type="dxa"/>
          </w:tcPr>
          <w:p w14:paraId="3D42BE3E" w14:textId="77777777" w:rsidR="00DC0152" w:rsidRPr="00511394" w:rsidRDefault="00DC0152" w:rsidP="003B2EF0">
            <w:pPr>
              <w:jc w:val="left"/>
            </w:pPr>
            <w:r w:rsidRPr="00511394">
              <w:t>MessageDefinitionIdentifier</w:t>
            </w:r>
          </w:p>
        </w:tc>
        <w:tc>
          <w:tcPr>
            <w:tcW w:w="7243" w:type="dxa"/>
          </w:tcPr>
          <w:p w14:paraId="44891BAD" w14:textId="77777777" w:rsidR="00DC0152" w:rsidRPr="00511394" w:rsidRDefault="00DC0152" w:rsidP="003B2EF0">
            <w:pPr>
              <w:pStyle w:val="Code-"/>
            </w:pPr>
            <w:r w:rsidRPr="00511394">
              <w:t>{businessArea}.{messageFunctionality}.{flavour}.{version}</w:t>
            </w:r>
          </w:p>
        </w:tc>
      </w:tr>
      <w:tr w:rsidR="00DC0152" w:rsidRPr="00511394" w14:paraId="7B3B543D" w14:textId="77777777" w:rsidTr="003B2EF0">
        <w:trPr>
          <w:cantSplit/>
          <w:trHeight w:val="4149"/>
        </w:trPr>
        <w:tc>
          <w:tcPr>
            <w:tcW w:w="2840" w:type="dxa"/>
          </w:tcPr>
          <w:p w14:paraId="68476652" w14:textId="77777777" w:rsidR="00DC0152" w:rsidRPr="00511394" w:rsidRDefault="00DC0152" w:rsidP="003B2EF0">
            <w:pPr>
              <w:jc w:val="left"/>
            </w:pPr>
            <w:r w:rsidRPr="00511394">
              <w:t>MessageDefinition</w:t>
            </w:r>
          </w:p>
        </w:tc>
        <w:tc>
          <w:tcPr>
            <w:tcW w:w="7243" w:type="dxa"/>
          </w:tcPr>
          <w:p w14:paraId="162D4FAD" w14:textId="77777777" w:rsidR="00DC0152" w:rsidRPr="00511394" w:rsidRDefault="00DC0152" w:rsidP="003B2EF0">
            <w:pPr>
              <w:pStyle w:val="Code-"/>
            </w:pPr>
            <w:r w:rsidRPr="00511394">
              <w:t>&lt;?xml version="1.0" encoding="UTF-8"?&gt;</w:t>
            </w:r>
            <w:r w:rsidRPr="00511394">
              <w:br/>
              <w:t>&lt;xs:schema xmlns:xs="http://www.w3.org/2001/XMLSchema"</w:t>
            </w:r>
            <w:r w:rsidRPr="00511394">
              <w:br/>
              <w:t xml:space="preserve">  xmlns=</w:t>
            </w:r>
            <w:r w:rsidRPr="00511394">
              <w:br/>
              <w:t>"urn:iso:std:iso:20022:tech:xsd:</w:t>
            </w:r>
            <w:r w:rsidRPr="00511394">
              <w:rPr>
                <w:i/>
                <w:iCs/>
              </w:rPr>
              <w:t>{MessageDefinitionIdentifier}</w:t>
            </w:r>
            <w:r w:rsidRPr="00511394">
              <w:t>"</w:t>
            </w:r>
            <w:r w:rsidRPr="00511394">
              <w:br/>
              <w:t xml:space="preserve">  targetNamespace=</w:t>
            </w:r>
            <w:r w:rsidRPr="00511394">
              <w:br/>
              <w:t>"urn:iso:std:iso:20022:tech:xsd:</w:t>
            </w:r>
            <w:r w:rsidRPr="00511394">
              <w:rPr>
                <w:i/>
                <w:iCs/>
              </w:rPr>
              <w:t>{MessageDefinitionIdentifier}</w:t>
            </w:r>
            <w:r w:rsidRPr="00511394">
              <w:t>"</w:t>
            </w:r>
            <w:r w:rsidRPr="00511394">
              <w:br/>
              <w:t xml:space="preserve">  elementFormDefault="qualified"&gt;</w:t>
            </w:r>
          </w:p>
          <w:p w14:paraId="63566B4C" w14:textId="77777777" w:rsidR="00DC0152" w:rsidRPr="00042979" w:rsidRDefault="00DC0152" w:rsidP="003B2EF0">
            <w:pPr>
              <w:pStyle w:val="Code-"/>
              <w:rPr>
                <w:lang w:val="nl-NL"/>
              </w:rPr>
            </w:pPr>
            <w:r w:rsidRPr="00511394">
              <w:t xml:space="preserve"> </w:t>
            </w:r>
            <w:r w:rsidRPr="00042979">
              <w:rPr>
                <w:lang w:val="nl-NL"/>
              </w:rPr>
              <w:t>&lt;xs:element name="</w:t>
            </w:r>
            <w:r w:rsidRPr="00042979">
              <w:rPr>
                <w:i/>
                <w:iCs/>
                <w:lang w:val="nl-NL"/>
              </w:rPr>
              <w:t>{rootElement}</w:t>
            </w:r>
            <w:r w:rsidRPr="00042979">
              <w:rPr>
                <w:lang w:val="nl-NL"/>
              </w:rPr>
              <w:t>" type="</w:t>
            </w:r>
            <w:r w:rsidRPr="00042979">
              <w:rPr>
                <w:i/>
                <w:iCs/>
                <w:lang w:val="nl-NL"/>
              </w:rPr>
              <w:t>{rootElement}</w:t>
            </w:r>
            <w:r w:rsidRPr="00042979">
              <w:rPr>
                <w:lang w:val="nl-NL"/>
              </w:rPr>
              <w:t>"/&gt;</w:t>
            </w:r>
          </w:p>
          <w:p w14:paraId="055F3F72" w14:textId="77777777" w:rsidR="00DC0152" w:rsidRPr="008A7CC1" w:rsidRDefault="00DC0152" w:rsidP="003B2EF0">
            <w:pPr>
              <w:pStyle w:val="Code-"/>
              <w:rPr>
                <w:lang w:val="nl-NL"/>
              </w:rPr>
            </w:pPr>
            <w:r w:rsidRPr="00042979">
              <w:rPr>
                <w:lang w:val="nl-NL"/>
              </w:rPr>
              <w:t xml:space="preserve"> </w:t>
            </w:r>
            <w:r w:rsidRPr="008A7CC1">
              <w:rPr>
                <w:lang w:val="nl-NL"/>
              </w:rPr>
              <w:t>&lt;xs:complexType name="</w:t>
            </w:r>
            <w:r w:rsidRPr="008A7CC1">
              <w:rPr>
                <w:i/>
                <w:iCs/>
                <w:lang w:val="nl-NL"/>
              </w:rPr>
              <w:t>{rootElement}</w:t>
            </w:r>
            <w:r w:rsidRPr="008A7CC1">
              <w:rPr>
                <w:lang w:val="nl-NL"/>
              </w:rPr>
              <w:t>"&gt;</w:t>
            </w:r>
          </w:p>
          <w:p w14:paraId="32119D0E" w14:textId="77777777" w:rsidR="00DC0152" w:rsidRPr="008A7CC1" w:rsidRDefault="00DC0152" w:rsidP="003B2EF0">
            <w:pPr>
              <w:pStyle w:val="Code-"/>
              <w:rPr>
                <w:lang w:val="nl-NL"/>
              </w:rPr>
            </w:pPr>
            <w:r w:rsidRPr="008A7CC1">
              <w:rPr>
                <w:lang w:val="nl-NL"/>
              </w:rPr>
              <w:t xml:space="preserve">  &lt;xs:sequence&gt;</w:t>
            </w:r>
          </w:p>
          <w:p w14:paraId="68C2F51B" w14:textId="77777777" w:rsidR="00DC0152" w:rsidRPr="008A7CC1" w:rsidRDefault="00DC0152" w:rsidP="003B2EF0">
            <w:pPr>
              <w:pStyle w:val="Code-"/>
              <w:rPr>
                <w:lang w:val="nl-NL"/>
              </w:rPr>
            </w:pPr>
            <w:r w:rsidRPr="008A7CC1">
              <w:rPr>
                <w:lang w:val="nl-NL"/>
              </w:rPr>
              <w:t xml:space="preserve">   &lt;xs:element name="</w:t>
            </w:r>
            <w:r w:rsidRPr="008A7CC1">
              <w:rPr>
                <w:i/>
                <w:iCs/>
                <w:lang w:val="nl-NL"/>
              </w:rPr>
              <w:t>{abbreviated name}</w:t>
            </w:r>
            <w:r w:rsidRPr="008A7CC1">
              <w:rPr>
                <w:lang w:val="nl-NL"/>
              </w:rPr>
              <w:t>" "type="</w:t>
            </w:r>
            <w:r w:rsidRPr="008A7CC1">
              <w:rPr>
                <w:i/>
                <w:iCs/>
                <w:lang w:val="nl-NL"/>
              </w:rPr>
              <w:t>{name)}</w:t>
            </w:r>
            <w:r w:rsidRPr="008A7CC1">
              <w:rPr>
                <w:lang w:val="nl-NL"/>
              </w:rPr>
              <w:t>"/&gt;</w:t>
            </w:r>
          </w:p>
          <w:p w14:paraId="1A41F08A" w14:textId="77777777" w:rsidR="00DC0152" w:rsidRPr="008A7CC1" w:rsidRDefault="00DC0152" w:rsidP="003B2EF0">
            <w:pPr>
              <w:pStyle w:val="Code-"/>
              <w:rPr>
                <w:lang w:val="nl-NL"/>
              </w:rPr>
            </w:pPr>
            <w:r w:rsidRPr="008A7CC1">
              <w:rPr>
                <w:lang w:val="nl-NL"/>
              </w:rPr>
              <w:t xml:space="preserve">  &lt;/xs:sequence&gt;</w:t>
            </w:r>
          </w:p>
          <w:p w14:paraId="6EB5AEE7" w14:textId="77777777" w:rsidR="00DC0152" w:rsidRPr="008A7CC1" w:rsidRDefault="00DC0152" w:rsidP="003B2EF0">
            <w:pPr>
              <w:pStyle w:val="Code-"/>
              <w:rPr>
                <w:lang w:val="nl-NL"/>
              </w:rPr>
            </w:pPr>
            <w:r w:rsidRPr="008A7CC1">
              <w:rPr>
                <w:lang w:val="nl-NL"/>
              </w:rPr>
              <w:t xml:space="preserve"> &lt;/xs:complexType&gt;</w:t>
            </w:r>
          </w:p>
          <w:p w14:paraId="4B03CCC7" w14:textId="77777777" w:rsidR="00DC0152" w:rsidRPr="008A7CC1" w:rsidRDefault="00DC0152" w:rsidP="003B2EF0">
            <w:pPr>
              <w:pStyle w:val="Code-"/>
              <w:rPr>
                <w:lang w:val="nl-NL"/>
              </w:rPr>
            </w:pPr>
            <w:r w:rsidRPr="008A7CC1">
              <w:rPr>
                <w:lang w:val="nl-NL"/>
              </w:rPr>
              <w:t xml:space="preserve"> &lt;xs:complexType name="</w:t>
            </w:r>
            <w:r w:rsidRPr="008A7CC1">
              <w:rPr>
                <w:i/>
                <w:iCs/>
                <w:lang w:val="nl-NL"/>
              </w:rPr>
              <w:t>{name}</w:t>
            </w:r>
            <w:r w:rsidRPr="008A7CC1">
              <w:rPr>
                <w:lang w:val="nl-NL"/>
              </w:rPr>
              <w:t>"&gt;</w:t>
            </w:r>
          </w:p>
          <w:p w14:paraId="6BD3C7AE" w14:textId="77777777" w:rsidR="00DC0152" w:rsidRPr="008A7CC1" w:rsidRDefault="00DC0152" w:rsidP="003B2EF0">
            <w:pPr>
              <w:pStyle w:val="Code-"/>
              <w:rPr>
                <w:i/>
                <w:iCs/>
                <w:lang w:val="nl-NL"/>
              </w:rPr>
            </w:pPr>
            <w:r w:rsidRPr="008A7CC1">
              <w:rPr>
                <w:i/>
                <w:iCs/>
                <w:lang w:val="nl-NL"/>
              </w:rPr>
              <w:t xml:space="preserve">  { each MessageBuildingBlock }</w:t>
            </w:r>
          </w:p>
          <w:p w14:paraId="36A052CD" w14:textId="77777777" w:rsidR="00DC0152" w:rsidRPr="00511394" w:rsidRDefault="00DC0152" w:rsidP="003B2EF0">
            <w:pPr>
              <w:pStyle w:val="Code-"/>
            </w:pPr>
            <w:r w:rsidRPr="008A7CC1">
              <w:rPr>
                <w:lang w:val="nl-NL"/>
              </w:rPr>
              <w:t xml:space="preserve"> </w:t>
            </w:r>
            <w:r w:rsidRPr="00511394">
              <w:t>&lt;/xs:complexType&gt;</w:t>
            </w:r>
          </w:p>
          <w:p w14:paraId="3F954E3A" w14:textId="77777777" w:rsidR="00DC0152" w:rsidRPr="00511394" w:rsidRDefault="00DC0152" w:rsidP="003B2EF0">
            <w:pPr>
              <w:pStyle w:val="Code-"/>
              <w:rPr>
                <w:i/>
                <w:iCs/>
                <w:u w:val="single"/>
              </w:rPr>
            </w:pPr>
            <w:r w:rsidRPr="00511394">
              <w:rPr>
                <w:i/>
                <w:iCs/>
                <w:u w:val="single"/>
              </w:rPr>
              <w:t xml:space="preserve"> { each referenced DataType and MessageComponentType }</w:t>
            </w:r>
          </w:p>
          <w:p w14:paraId="5DE6D30C" w14:textId="77777777" w:rsidR="00DC0152" w:rsidRPr="00511394" w:rsidRDefault="00DC0152" w:rsidP="003B2EF0">
            <w:pPr>
              <w:pStyle w:val="Code-"/>
            </w:pPr>
            <w:r w:rsidRPr="00511394">
              <w:t>&lt;/xs:schema&gt;</w:t>
            </w:r>
          </w:p>
        </w:tc>
      </w:tr>
      <w:tr w:rsidR="00DC0152" w:rsidRPr="00511394" w14:paraId="4DB408A8" w14:textId="77777777" w:rsidTr="003B2EF0">
        <w:trPr>
          <w:cantSplit/>
        </w:trPr>
        <w:tc>
          <w:tcPr>
            <w:tcW w:w="2840" w:type="dxa"/>
          </w:tcPr>
          <w:p w14:paraId="2E1BA30B" w14:textId="77777777" w:rsidR="00DC0152" w:rsidRPr="00511394" w:rsidRDefault="00DC0152" w:rsidP="003B2EF0">
            <w:pPr>
              <w:jc w:val="left"/>
            </w:pPr>
            <w:r w:rsidRPr="00511394">
              <w:t>MessageBuildingBlock</w:t>
            </w:r>
          </w:p>
        </w:tc>
        <w:tc>
          <w:tcPr>
            <w:tcW w:w="7243" w:type="dxa"/>
          </w:tcPr>
          <w:p w14:paraId="754AB2A3" w14:textId="77777777" w:rsidR="00DC0152" w:rsidRPr="00511394" w:rsidRDefault="00DC0152" w:rsidP="003B2EF0">
            <w:pPr>
              <w:pStyle w:val="Code-"/>
            </w:pPr>
            <w:r w:rsidRPr="00511394">
              <w:t xml:space="preserve">&lt;xs:element name="{name}" type="{type}" </w:t>
            </w:r>
            <w:r w:rsidRPr="00511394">
              <w:br/>
              <w:t xml:space="preserve">  minOccurs="{minimumOccurrence}"  </w:t>
            </w:r>
            <w:r w:rsidRPr="00511394">
              <w:br/>
              <w:t xml:space="preserve">  maxOccurs="{maximumOccurrence}"/&gt;</w:t>
            </w:r>
          </w:p>
        </w:tc>
      </w:tr>
      <w:tr w:rsidR="00DC0152" w:rsidRPr="00511394" w14:paraId="77C20AE4" w14:textId="77777777" w:rsidTr="003B2EF0">
        <w:trPr>
          <w:cantSplit/>
        </w:trPr>
        <w:tc>
          <w:tcPr>
            <w:tcW w:w="2840" w:type="dxa"/>
          </w:tcPr>
          <w:p w14:paraId="0EBCEF2C" w14:textId="77777777" w:rsidR="00DC0152" w:rsidRPr="00511394" w:rsidRDefault="00DC0152" w:rsidP="003B2EF0">
            <w:pPr>
              <w:jc w:val="left"/>
            </w:pPr>
            <w:r w:rsidRPr="00511394">
              <w:t>MessageComponent</w:t>
            </w:r>
          </w:p>
        </w:tc>
        <w:tc>
          <w:tcPr>
            <w:tcW w:w="7243" w:type="dxa"/>
          </w:tcPr>
          <w:p w14:paraId="0130322C" w14:textId="77777777" w:rsidR="00DC0152" w:rsidRPr="00511394" w:rsidRDefault="00DC0152" w:rsidP="003B2EF0">
            <w:pPr>
              <w:pStyle w:val="Code-"/>
            </w:pPr>
            <w:r w:rsidRPr="00511394">
              <w:t>&lt;xs:complexType name="{name}"&gt;</w:t>
            </w:r>
          </w:p>
          <w:p w14:paraId="31016487" w14:textId="77777777" w:rsidR="00DC0152" w:rsidRPr="00511394" w:rsidRDefault="00DC0152" w:rsidP="003B2EF0">
            <w:pPr>
              <w:pStyle w:val="Code-"/>
            </w:pPr>
            <w:r w:rsidRPr="00511394">
              <w:t xml:space="preserve">  &lt;xs:sequence&gt;</w:t>
            </w:r>
          </w:p>
          <w:p w14:paraId="1D7A5EC5" w14:textId="77777777" w:rsidR="00DC0152" w:rsidRPr="00511394" w:rsidRDefault="00DC0152" w:rsidP="003B2EF0">
            <w:pPr>
              <w:pStyle w:val="Code-"/>
              <w:rPr>
                <w:i/>
                <w:iCs/>
              </w:rPr>
            </w:pPr>
            <w:r w:rsidRPr="00511394">
              <w:rPr>
                <w:i/>
                <w:iCs/>
              </w:rPr>
              <w:t xml:space="preserve">    { each MessageElement }</w:t>
            </w:r>
          </w:p>
          <w:p w14:paraId="7A9274BB" w14:textId="77777777" w:rsidR="00DC0152" w:rsidRPr="00511394" w:rsidRDefault="00DC0152" w:rsidP="003B2EF0">
            <w:pPr>
              <w:pStyle w:val="Code-"/>
            </w:pPr>
            <w:r w:rsidRPr="00511394">
              <w:t xml:space="preserve">  &lt;/xs:sequence&gt;</w:t>
            </w:r>
          </w:p>
          <w:p w14:paraId="5F95253A" w14:textId="77777777" w:rsidR="00DC0152" w:rsidRPr="00511394" w:rsidRDefault="00DC0152" w:rsidP="003B2EF0">
            <w:pPr>
              <w:pStyle w:val="Code-"/>
            </w:pPr>
            <w:r w:rsidRPr="00511394">
              <w:t>&lt;/xs:complexType&gt;</w:t>
            </w:r>
          </w:p>
        </w:tc>
      </w:tr>
      <w:tr w:rsidR="00DC0152" w:rsidRPr="00511394" w14:paraId="04225CF5" w14:textId="77777777" w:rsidTr="003B2EF0">
        <w:trPr>
          <w:cantSplit/>
        </w:trPr>
        <w:tc>
          <w:tcPr>
            <w:tcW w:w="2840" w:type="dxa"/>
          </w:tcPr>
          <w:p w14:paraId="6A28D173" w14:textId="77777777" w:rsidR="00DC0152" w:rsidRPr="00511394" w:rsidRDefault="00DC0152" w:rsidP="003B2EF0">
            <w:pPr>
              <w:jc w:val="left"/>
            </w:pPr>
            <w:r w:rsidRPr="00511394">
              <w:t>ChoiceComponent</w:t>
            </w:r>
          </w:p>
        </w:tc>
        <w:tc>
          <w:tcPr>
            <w:tcW w:w="7243" w:type="dxa"/>
          </w:tcPr>
          <w:p w14:paraId="3AF81619" w14:textId="77777777" w:rsidR="00DC0152" w:rsidRPr="00511394" w:rsidRDefault="00DC0152" w:rsidP="003B2EF0">
            <w:pPr>
              <w:pStyle w:val="Code-"/>
            </w:pPr>
            <w:r w:rsidRPr="00511394">
              <w:t>&lt;xs:complexType name="{name}"&gt;</w:t>
            </w:r>
          </w:p>
          <w:p w14:paraId="5A749772" w14:textId="77777777" w:rsidR="00DC0152" w:rsidRPr="00511394" w:rsidRDefault="00DC0152" w:rsidP="003B2EF0">
            <w:pPr>
              <w:pStyle w:val="Code-"/>
            </w:pPr>
            <w:r w:rsidRPr="00511394">
              <w:t xml:space="preserve">  &lt;xs:choice&gt;</w:t>
            </w:r>
          </w:p>
          <w:p w14:paraId="45E2CC80" w14:textId="77777777" w:rsidR="00DC0152" w:rsidRPr="00511394" w:rsidRDefault="00DC0152" w:rsidP="003B2EF0">
            <w:pPr>
              <w:pStyle w:val="Code-"/>
              <w:rPr>
                <w:i/>
                <w:iCs/>
              </w:rPr>
            </w:pPr>
            <w:r w:rsidRPr="00511394">
              <w:rPr>
                <w:i/>
                <w:iCs/>
              </w:rPr>
              <w:t xml:space="preserve">    { each MessageElement }</w:t>
            </w:r>
          </w:p>
          <w:p w14:paraId="28CC2D68" w14:textId="77777777" w:rsidR="00DC0152" w:rsidRPr="00511394" w:rsidRDefault="00DC0152" w:rsidP="003B2EF0">
            <w:pPr>
              <w:pStyle w:val="Code-"/>
            </w:pPr>
            <w:r w:rsidRPr="00511394">
              <w:t xml:space="preserve">  &lt;/xs:choice&gt;</w:t>
            </w:r>
          </w:p>
          <w:p w14:paraId="3BF6BFA1" w14:textId="77777777" w:rsidR="00DC0152" w:rsidRPr="00511394" w:rsidRDefault="00DC0152" w:rsidP="003B2EF0">
            <w:pPr>
              <w:pStyle w:val="Code-"/>
            </w:pPr>
            <w:r w:rsidRPr="00511394">
              <w:t>&lt;/xs:complexType&gt;</w:t>
            </w:r>
          </w:p>
        </w:tc>
      </w:tr>
      <w:tr w:rsidR="00DC0152" w:rsidRPr="00511394" w14:paraId="724060AE" w14:textId="77777777" w:rsidTr="003B2EF0">
        <w:trPr>
          <w:cantSplit/>
        </w:trPr>
        <w:tc>
          <w:tcPr>
            <w:tcW w:w="2840" w:type="dxa"/>
          </w:tcPr>
          <w:p w14:paraId="3554D1D6" w14:textId="77777777" w:rsidR="00DC0152" w:rsidRPr="00511394" w:rsidRDefault="00DC0152" w:rsidP="003B2EF0">
            <w:pPr>
              <w:jc w:val="left"/>
            </w:pPr>
            <w:r w:rsidRPr="00511394">
              <w:lastRenderedPageBreak/>
              <w:t>ExternalSchema</w:t>
            </w:r>
          </w:p>
        </w:tc>
        <w:tc>
          <w:tcPr>
            <w:tcW w:w="7243" w:type="dxa"/>
          </w:tcPr>
          <w:p w14:paraId="1202C660" w14:textId="77777777" w:rsidR="00DC0152" w:rsidRPr="00511394" w:rsidRDefault="00DC0152" w:rsidP="003B2EF0">
            <w:pPr>
              <w:pStyle w:val="Code-"/>
            </w:pPr>
            <w:r w:rsidRPr="00511394">
              <w:t>&lt;xs:complexType name="{name}"&gt;</w:t>
            </w:r>
          </w:p>
          <w:p w14:paraId="0F811D3B" w14:textId="77777777" w:rsidR="00DC0152" w:rsidRPr="00511394" w:rsidRDefault="00DC0152" w:rsidP="003B2EF0">
            <w:pPr>
              <w:pStyle w:val="Code-"/>
            </w:pPr>
            <w:r w:rsidRPr="00511394">
              <w:t xml:space="preserve">  &lt;xs:sequence&gt;</w:t>
            </w:r>
          </w:p>
          <w:p w14:paraId="674B176E" w14:textId="77777777" w:rsidR="00DC0152" w:rsidRPr="00511394" w:rsidRDefault="00DC0152" w:rsidP="003B2EF0">
            <w:pPr>
              <w:pStyle w:val="Code-"/>
            </w:pPr>
            <w:r w:rsidRPr="00511394">
              <w:t xml:space="preserve">    &lt;xs:any </w:t>
            </w:r>
            <w:r w:rsidRPr="00511394">
              <w:br/>
              <w:t xml:space="preserve">      processContents="{ ProcessContents }" </w:t>
            </w:r>
            <w:r w:rsidRPr="00511394">
              <w:br/>
              <w:t xml:space="preserve">      namespace="{ Namespace }"/&gt;</w:t>
            </w:r>
          </w:p>
          <w:p w14:paraId="46CEBD3D" w14:textId="77777777" w:rsidR="00DC0152" w:rsidRPr="00511394" w:rsidRDefault="00DC0152" w:rsidP="003B2EF0">
            <w:pPr>
              <w:pStyle w:val="Code-"/>
            </w:pPr>
            <w:r w:rsidRPr="00511394">
              <w:t xml:space="preserve">  &lt;/xs:sequence&gt;</w:t>
            </w:r>
          </w:p>
          <w:p w14:paraId="043EA4AE" w14:textId="77777777" w:rsidR="00DC0152" w:rsidRPr="00511394" w:rsidRDefault="00DC0152" w:rsidP="003B2EF0">
            <w:pPr>
              <w:pStyle w:val="Code-"/>
            </w:pPr>
            <w:r w:rsidRPr="00511394">
              <w:t>&lt;/xs:complexType&gt;</w:t>
            </w:r>
          </w:p>
        </w:tc>
      </w:tr>
      <w:tr w:rsidR="00DC0152" w:rsidRPr="00511394" w14:paraId="5F375100" w14:textId="77777777" w:rsidTr="003B2EF0">
        <w:tc>
          <w:tcPr>
            <w:tcW w:w="2840" w:type="dxa"/>
          </w:tcPr>
          <w:p w14:paraId="2AC9D944" w14:textId="77777777" w:rsidR="00DC0152" w:rsidRPr="00511394" w:rsidRDefault="00DC0152" w:rsidP="003B2EF0">
            <w:pPr>
              <w:jc w:val="left"/>
            </w:pPr>
            <w:r w:rsidRPr="00511394">
              <w:t>MessageAttribute</w:t>
            </w:r>
          </w:p>
        </w:tc>
        <w:tc>
          <w:tcPr>
            <w:tcW w:w="7243" w:type="dxa"/>
          </w:tcPr>
          <w:p w14:paraId="1CA0C877" w14:textId="77777777" w:rsidR="00DC0152" w:rsidRPr="00511394" w:rsidRDefault="00DC0152" w:rsidP="003B2EF0">
            <w:pPr>
              <w:pStyle w:val="Code-"/>
            </w:pPr>
            <w:r w:rsidRPr="00511394">
              <w:t xml:space="preserve">&lt;xs:element name="{name}" type="{type}" </w:t>
            </w:r>
            <w:r w:rsidRPr="00511394">
              <w:br/>
              <w:t xml:space="preserve">  minOccurs="{minimumOccurrence}" </w:t>
            </w:r>
            <w:r w:rsidRPr="00511394">
              <w:br/>
              <w:t xml:space="preserve">  maxOccurs="{maximumOccurrence}"/&gt;</w:t>
            </w:r>
          </w:p>
        </w:tc>
      </w:tr>
      <w:tr w:rsidR="00DC0152" w:rsidRPr="00511394" w14:paraId="22E67D82" w14:textId="77777777" w:rsidTr="003B2EF0">
        <w:tc>
          <w:tcPr>
            <w:tcW w:w="2840" w:type="dxa"/>
          </w:tcPr>
          <w:p w14:paraId="682B49AF" w14:textId="77777777" w:rsidR="00DC0152" w:rsidRPr="00511394" w:rsidRDefault="00DC0152" w:rsidP="003B2EF0">
            <w:pPr>
              <w:jc w:val="left"/>
            </w:pPr>
            <w:r w:rsidRPr="00511394">
              <w:t>MessageAssociationEnd</w:t>
            </w:r>
          </w:p>
          <w:p w14:paraId="5FB6B2DC" w14:textId="77777777" w:rsidR="00DC0152" w:rsidRPr="00511394" w:rsidRDefault="00DC0152" w:rsidP="003B2EF0">
            <w:pPr>
              <w:jc w:val="left"/>
            </w:pPr>
            <w:r w:rsidRPr="00511394">
              <w:t>[isComposite is true]</w:t>
            </w:r>
          </w:p>
        </w:tc>
        <w:tc>
          <w:tcPr>
            <w:tcW w:w="7243" w:type="dxa"/>
          </w:tcPr>
          <w:p w14:paraId="7EF89E86" w14:textId="77777777" w:rsidR="00DC0152" w:rsidRPr="00511394" w:rsidRDefault="00DC0152" w:rsidP="003B2EF0">
            <w:pPr>
              <w:pStyle w:val="Code-"/>
            </w:pPr>
            <w:r w:rsidRPr="00511394">
              <w:t xml:space="preserve">&lt;xs:element name="{name}" type="{type}" </w:t>
            </w:r>
            <w:r w:rsidRPr="00511394">
              <w:br/>
              <w:t xml:space="preserve">  minOccurs="{minimumOccurrence}" </w:t>
            </w:r>
            <w:r w:rsidRPr="00511394">
              <w:br/>
              <w:t xml:space="preserve">  maxOccurs="{maximumOccurrence}"/&gt;</w:t>
            </w:r>
          </w:p>
        </w:tc>
      </w:tr>
      <w:tr w:rsidR="00DC0152" w:rsidRPr="00511394" w14:paraId="45CB6144" w14:textId="77777777" w:rsidTr="003B2EF0">
        <w:tc>
          <w:tcPr>
            <w:tcW w:w="2840" w:type="dxa"/>
          </w:tcPr>
          <w:p w14:paraId="7F699D65" w14:textId="77777777" w:rsidR="00DC0152" w:rsidRPr="00511394" w:rsidRDefault="00DC0152" w:rsidP="003B2EF0">
            <w:pPr>
              <w:jc w:val="left"/>
            </w:pPr>
            <w:r w:rsidRPr="00511394">
              <w:t>MessageAssociationEnd</w:t>
            </w:r>
          </w:p>
          <w:p w14:paraId="11C81C3D" w14:textId="77777777" w:rsidR="00DC0152" w:rsidRPr="00511394" w:rsidRDefault="00DC0152" w:rsidP="003B2EF0">
            <w:pPr>
              <w:jc w:val="left"/>
            </w:pPr>
            <w:r w:rsidRPr="00511394">
              <w:t>[isComposite is false]</w:t>
            </w:r>
          </w:p>
        </w:tc>
        <w:tc>
          <w:tcPr>
            <w:tcW w:w="7243" w:type="dxa"/>
          </w:tcPr>
          <w:p w14:paraId="44EFFD0B" w14:textId="77777777" w:rsidR="00DC0152" w:rsidRPr="00511394" w:rsidRDefault="00DC0152" w:rsidP="003B2EF0">
            <w:pPr>
              <w:pStyle w:val="Code-"/>
            </w:pPr>
            <w:r w:rsidRPr="00511394">
              <w:t>&lt;xs:element name="{name}" type="</w:t>
            </w:r>
            <w:r w:rsidRPr="007B7939">
              <w:t>xs:IDREF</w:t>
            </w:r>
            <w:r w:rsidRPr="00511394" w:rsidDel="007B7939">
              <w:t>{type}_ref</w:t>
            </w:r>
            <w:r w:rsidRPr="00511394">
              <w:t xml:space="preserve">" </w:t>
            </w:r>
            <w:r w:rsidRPr="00511394">
              <w:br/>
              <w:t xml:space="preserve">  minOccurs="{minimumOccurrence}" </w:t>
            </w:r>
            <w:r w:rsidRPr="00511394">
              <w:br/>
              <w:t xml:space="preserve">  maxOccurs="{maximumOccurrence}"/&gt;</w:t>
            </w:r>
          </w:p>
        </w:tc>
      </w:tr>
    </w:tbl>
    <w:p w14:paraId="265F587A" w14:textId="77777777" w:rsidR="00DC0152" w:rsidRPr="00511394" w:rsidRDefault="00DC0152" w:rsidP="00DC0152">
      <w:pPr>
        <w:pStyle w:val="ListParagraph"/>
        <w:numPr>
          <w:ilvl w:val="0"/>
          <w:numId w:val="12"/>
        </w:numPr>
        <w:ind w:leftChars="0"/>
        <w:jc w:val="left"/>
      </w:pPr>
      <w:r w:rsidRPr="00511394">
        <w:br w:type="page"/>
      </w:r>
    </w:p>
    <w:tbl>
      <w:tblPr>
        <w:tblStyle w:val="TableGrid"/>
        <w:tblW w:w="10083" w:type="dxa"/>
        <w:tblLook w:val="04A0" w:firstRow="1" w:lastRow="0" w:firstColumn="1" w:lastColumn="0" w:noHBand="0" w:noVBand="1"/>
      </w:tblPr>
      <w:tblGrid>
        <w:gridCol w:w="2629"/>
        <w:gridCol w:w="7454"/>
      </w:tblGrid>
      <w:tr w:rsidR="00DC0152" w:rsidRPr="00511394" w14:paraId="6ADE0723" w14:textId="77777777" w:rsidTr="003B2EF0">
        <w:trPr>
          <w:cantSplit/>
          <w:tblHeader/>
        </w:trPr>
        <w:tc>
          <w:tcPr>
            <w:tcW w:w="2629" w:type="dxa"/>
            <w:shd w:val="clear" w:color="auto" w:fill="E7E6E6" w:themeFill="background2"/>
          </w:tcPr>
          <w:p w14:paraId="32D213F1" w14:textId="77777777" w:rsidR="00DC0152" w:rsidRPr="00511394" w:rsidRDefault="00DC0152" w:rsidP="003B2EF0">
            <w:pPr>
              <w:jc w:val="left"/>
            </w:pPr>
            <w:r w:rsidRPr="00511394">
              <w:lastRenderedPageBreak/>
              <w:t xml:space="preserve">ISO 20022 </w:t>
            </w:r>
            <w:r w:rsidRPr="00511394">
              <w:br/>
              <w:t>Repository Concept</w:t>
            </w:r>
          </w:p>
        </w:tc>
        <w:tc>
          <w:tcPr>
            <w:tcW w:w="7454" w:type="dxa"/>
            <w:shd w:val="clear" w:color="auto" w:fill="E7E6E6" w:themeFill="background2"/>
          </w:tcPr>
          <w:p w14:paraId="4053D34D" w14:textId="77777777" w:rsidR="00DC0152" w:rsidRPr="00511394" w:rsidRDefault="00DC0152" w:rsidP="003B2EF0">
            <w:pPr>
              <w:jc w:val="left"/>
            </w:pPr>
            <w:r w:rsidRPr="00511394">
              <w:t>XSD Generation</w:t>
            </w:r>
          </w:p>
        </w:tc>
      </w:tr>
      <w:tr w:rsidR="00DC0152" w:rsidRPr="00511394" w14:paraId="5A06063A" w14:textId="77777777" w:rsidTr="003B2EF0">
        <w:trPr>
          <w:cantSplit/>
        </w:trPr>
        <w:tc>
          <w:tcPr>
            <w:tcW w:w="2629" w:type="dxa"/>
          </w:tcPr>
          <w:p w14:paraId="62C4C592" w14:textId="77777777" w:rsidR="00DC0152" w:rsidRPr="00511394" w:rsidRDefault="00DC0152" w:rsidP="003B2EF0">
            <w:pPr>
              <w:jc w:val="left"/>
            </w:pPr>
            <w:r w:rsidRPr="00511394">
              <w:t>Amount CurrencyIdentifierSet is empty</w:t>
            </w:r>
          </w:p>
        </w:tc>
        <w:tc>
          <w:tcPr>
            <w:tcW w:w="7454" w:type="dxa"/>
          </w:tcPr>
          <w:p w14:paraId="31DC559F" w14:textId="77777777" w:rsidR="00DC0152" w:rsidRPr="00511394" w:rsidRDefault="00DC0152" w:rsidP="003B2EF0">
            <w:pPr>
              <w:pStyle w:val="Code-"/>
            </w:pPr>
            <w:r w:rsidRPr="00511394">
              <w:t>&lt;xs:simpleType name="{name}"&gt;</w:t>
            </w:r>
          </w:p>
          <w:p w14:paraId="6CCD7798" w14:textId="77777777" w:rsidR="00DC0152" w:rsidRPr="00511394" w:rsidRDefault="00DC0152" w:rsidP="003B2EF0">
            <w:pPr>
              <w:pStyle w:val="Code-"/>
            </w:pPr>
            <w:r w:rsidRPr="00511394">
              <w:t xml:space="preserve">  &lt;xs:restriction base="xs:decimal"&gt;</w:t>
            </w:r>
          </w:p>
          <w:p w14:paraId="21720353" w14:textId="77777777" w:rsidR="00DC0152" w:rsidRPr="00511394" w:rsidRDefault="00DC0152" w:rsidP="003B2EF0">
            <w:pPr>
              <w:pStyle w:val="Code-"/>
            </w:pPr>
            <w:r w:rsidRPr="00511394">
              <w:t xml:space="preserve">  &lt;/xs:restriction&gt;</w:t>
            </w:r>
          </w:p>
          <w:p w14:paraId="2DF6396E" w14:textId="77777777" w:rsidR="00DC0152" w:rsidRPr="00511394" w:rsidRDefault="00DC0152" w:rsidP="003B2EF0">
            <w:pPr>
              <w:pStyle w:val="Code-"/>
            </w:pPr>
            <w:r w:rsidRPr="00511394">
              <w:t>&lt;/xs:simpleType&gt;</w:t>
            </w:r>
          </w:p>
        </w:tc>
      </w:tr>
      <w:tr w:rsidR="00DC0152" w:rsidRPr="00511394" w14:paraId="7168498D" w14:textId="77777777" w:rsidTr="003B2EF0">
        <w:trPr>
          <w:cantSplit/>
        </w:trPr>
        <w:tc>
          <w:tcPr>
            <w:tcW w:w="2629" w:type="dxa"/>
          </w:tcPr>
          <w:p w14:paraId="3429D409" w14:textId="77777777" w:rsidR="00DC0152" w:rsidRPr="00511394" w:rsidRDefault="00DC0152" w:rsidP="003B2EF0">
            <w:pPr>
              <w:jc w:val="left"/>
            </w:pPr>
            <w:r w:rsidRPr="00511394">
              <w:t>Amount CurrencyIdentifierSet is not empty</w:t>
            </w:r>
          </w:p>
        </w:tc>
        <w:tc>
          <w:tcPr>
            <w:tcW w:w="7454" w:type="dxa"/>
          </w:tcPr>
          <w:p w14:paraId="43B82580" w14:textId="77777777" w:rsidR="00DC0152" w:rsidRPr="00511394" w:rsidRDefault="00DC0152" w:rsidP="003B2EF0">
            <w:pPr>
              <w:pStyle w:val="Code-"/>
            </w:pPr>
            <w:r w:rsidRPr="00511394">
              <w:t>&lt;xs:complexType name="{name}"&gt;</w:t>
            </w:r>
            <w:r w:rsidRPr="00511394">
              <w:br/>
              <w:t xml:space="preserve">  &lt;xs:simpleContent&gt;</w:t>
            </w:r>
            <w:r w:rsidRPr="00511394">
              <w:br/>
              <w:t xml:space="preserve">    &lt;xs:extension base="{name}_</w:t>
            </w:r>
            <w:r w:rsidRPr="00732B23">
              <w:t xml:space="preserve">SimpleType </w:t>
            </w:r>
            <w:r w:rsidRPr="00511394">
              <w:t>"&gt;</w:t>
            </w:r>
            <w:r w:rsidRPr="00511394">
              <w:br/>
              <w:t xml:space="preserve">      &lt;xs:attribute name="ccy" use="required" type="ActiveCurrencyCode"/&gt;</w:t>
            </w:r>
            <w:r w:rsidRPr="00511394">
              <w:br/>
              <w:t xml:space="preserve">    &lt;/xs:extension&gt;</w:t>
            </w:r>
            <w:r w:rsidRPr="00511394">
              <w:br/>
              <w:t xml:space="preserve">  &lt;/xs:simpleContent&gt;</w:t>
            </w:r>
            <w:r w:rsidRPr="00511394">
              <w:br/>
              <w:t>&lt;/xs:complexType&gt;</w:t>
            </w:r>
          </w:p>
          <w:p w14:paraId="0A837D3D" w14:textId="77777777" w:rsidR="00DC0152" w:rsidRPr="00511394" w:rsidRDefault="00DC0152" w:rsidP="003B2EF0">
            <w:pPr>
              <w:pStyle w:val="Code-"/>
            </w:pPr>
            <w:r w:rsidRPr="00511394">
              <w:t>&lt;xs:simpleType name="{name}_</w:t>
            </w:r>
            <w:r w:rsidRPr="00732B23">
              <w:t>SimpleType</w:t>
            </w:r>
            <w:r w:rsidRPr="00511394">
              <w:t>"&gt;</w:t>
            </w:r>
            <w:r w:rsidRPr="00511394">
              <w:br/>
              <w:t xml:space="preserve">  &lt;xs:restriction base="xs:decimal"&gt;</w:t>
            </w:r>
            <w:r w:rsidRPr="00511394">
              <w:br/>
              <w:t xml:space="preserve">  &lt;/xs:restriction&gt;</w:t>
            </w:r>
            <w:r w:rsidRPr="00511394">
              <w:br/>
              <w:t>&lt;/xs:simpleType&gt;</w:t>
            </w:r>
          </w:p>
        </w:tc>
      </w:tr>
      <w:tr w:rsidR="00DC0152" w:rsidRPr="00511394" w14:paraId="3E5FD53C" w14:textId="77777777" w:rsidTr="003B2EF0">
        <w:trPr>
          <w:cantSplit/>
        </w:trPr>
        <w:tc>
          <w:tcPr>
            <w:tcW w:w="2629" w:type="dxa"/>
          </w:tcPr>
          <w:p w14:paraId="48DA8F7F" w14:textId="77777777" w:rsidR="00DC0152" w:rsidRPr="00511394" w:rsidRDefault="00DC0152" w:rsidP="003B2EF0">
            <w:pPr>
              <w:jc w:val="left"/>
            </w:pPr>
            <w:r w:rsidRPr="00511394">
              <w:t>Scalar types</w:t>
            </w:r>
          </w:p>
        </w:tc>
        <w:tc>
          <w:tcPr>
            <w:tcW w:w="7454" w:type="dxa"/>
          </w:tcPr>
          <w:p w14:paraId="03BFDCEC" w14:textId="77777777" w:rsidR="00DC0152" w:rsidRPr="00511394" w:rsidRDefault="00DC0152" w:rsidP="003B2EF0">
            <w:pPr>
              <w:pStyle w:val="Code-"/>
            </w:pPr>
            <w:r w:rsidRPr="00511394">
              <w:t>&lt;xs:simpleType name="{scalar type name}"&gt;</w:t>
            </w:r>
          </w:p>
          <w:p w14:paraId="728AFEC8" w14:textId="77777777" w:rsidR="00DC0152" w:rsidRPr="00511394" w:rsidRDefault="00DC0152" w:rsidP="003B2EF0">
            <w:pPr>
              <w:pStyle w:val="Code-"/>
              <w:rPr>
                <w:i/>
                <w:iCs/>
              </w:rPr>
            </w:pPr>
            <w:r w:rsidRPr="00511394">
              <w:rPr>
                <w:i/>
                <w:iCs/>
              </w:rPr>
              <w:t xml:space="preserve">  { annotations }</w:t>
            </w:r>
          </w:p>
          <w:p w14:paraId="595D2F92" w14:textId="77777777" w:rsidR="00DC0152" w:rsidRPr="00511394" w:rsidRDefault="00DC0152" w:rsidP="003B2EF0">
            <w:pPr>
              <w:pStyle w:val="Code-"/>
            </w:pPr>
            <w:r w:rsidRPr="00511394">
              <w:t xml:space="preserve">  &lt;xs:restriction base="xs:{schema type name}"&gt;</w:t>
            </w:r>
          </w:p>
          <w:p w14:paraId="66F6EA0D" w14:textId="77777777" w:rsidR="00DC0152" w:rsidRPr="00511394" w:rsidRDefault="00DC0152" w:rsidP="003B2EF0">
            <w:pPr>
              <w:pStyle w:val="Code-"/>
              <w:rPr>
                <w:i/>
                <w:iCs/>
              </w:rPr>
            </w:pPr>
            <w:r w:rsidRPr="00511394">
              <w:rPr>
                <w:i/>
                <w:iCs/>
              </w:rPr>
              <w:t xml:space="preserve">    { Facet restrictions }</w:t>
            </w:r>
          </w:p>
          <w:p w14:paraId="297DD1C9" w14:textId="77777777" w:rsidR="00DC0152" w:rsidRPr="00511394" w:rsidRDefault="00DC0152" w:rsidP="003B2EF0">
            <w:pPr>
              <w:pStyle w:val="Code-"/>
            </w:pPr>
            <w:r w:rsidRPr="00511394">
              <w:t xml:space="preserve">  &lt;/xs:restriction&gt;</w:t>
            </w:r>
          </w:p>
          <w:p w14:paraId="5AE5D66C" w14:textId="77777777" w:rsidR="00DC0152" w:rsidRPr="00511394" w:rsidRDefault="00DC0152" w:rsidP="003B2EF0">
            <w:pPr>
              <w:pStyle w:val="Code-"/>
            </w:pPr>
            <w:r w:rsidRPr="00511394">
              <w:t>&lt;/xs:simpleType&gt;</w:t>
            </w:r>
          </w:p>
        </w:tc>
      </w:tr>
      <w:tr w:rsidR="00DC0152" w:rsidRPr="00511394" w14:paraId="083C2CFB" w14:textId="77777777" w:rsidTr="003B2EF0">
        <w:trPr>
          <w:cantSplit/>
        </w:trPr>
        <w:tc>
          <w:tcPr>
            <w:tcW w:w="2629" w:type="dxa"/>
          </w:tcPr>
          <w:p w14:paraId="7D843D21" w14:textId="77777777" w:rsidR="00DC0152" w:rsidRPr="00511394" w:rsidRDefault="00DC0152" w:rsidP="003B2EF0">
            <w:pPr>
              <w:jc w:val="left"/>
            </w:pPr>
            <w:r w:rsidRPr="00511394">
              <w:t>Code Set with no codes</w:t>
            </w:r>
            <w:r>
              <w:t>,</w:t>
            </w:r>
            <w:r>
              <w:br/>
              <w:t xml:space="preserve">including </w:t>
            </w:r>
            <w:r w:rsidRPr="00511394">
              <w:t xml:space="preserve">ExternalCodeSet </w:t>
            </w:r>
          </w:p>
        </w:tc>
        <w:tc>
          <w:tcPr>
            <w:tcW w:w="7454" w:type="dxa"/>
          </w:tcPr>
          <w:p w14:paraId="552A0F20" w14:textId="77777777" w:rsidR="00DC0152" w:rsidRPr="00511394" w:rsidRDefault="00DC0152" w:rsidP="003B2EF0">
            <w:pPr>
              <w:pStyle w:val="Code-"/>
            </w:pPr>
            <w:r w:rsidRPr="00511394">
              <w:t>&lt;xs:simpleType name="{code set name}"&gt;</w:t>
            </w:r>
          </w:p>
          <w:p w14:paraId="49932D72" w14:textId="77777777" w:rsidR="00DC0152" w:rsidRPr="00511394" w:rsidRDefault="00DC0152" w:rsidP="003B2EF0">
            <w:pPr>
              <w:pStyle w:val="Code-"/>
              <w:rPr>
                <w:i/>
                <w:iCs/>
              </w:rPr>
            </w:pPr>
            <w:r w:rsidRPr="00511394">
              <w:rPr>
                <w:i/>
                <w:iCs/>
              </w:rPr>
              <w:t xml:space="preserve">  { annotations }</w:t>
            </w:r>
          </w:p>
          <w:p w14:paraId="2E433AB1" w14:textId="77777777" w:rsidR="00DC0152" w:rsidRPr="00511394" w:rsidRDefault="00DC0152" w:rsidP="003B2EF0">
            <w:pPr>
              <w:pStyle w:val="Code-"/>
            </w:pPr>
            <w:r w:rsidRPr="00511394">
              <w:t xml:space="preserve">  &lt;xs:restriction base="xs:string"&gt;</w:t>
            </w:r>
          </w:p>
          <w:p w14:paraId="642F6EB1" w14:textId="77777777" w:rsidR="00DC0152" w:rsidRPr="00511394" w:rsidRDefault="00DC0152" w:rsidP="003B2EF0">
            <w:pPr>
              <w:pStyle w:val="Code-"/>
              <w:rPr>
                <w:i/>
                <w:iCs/>
              </w:rPr>
            </w:pPr>
            <w:r w:rsidRPr="00511394">
              <w:rPr>
                <w:i/>
                <w:iCs/>
              </w:rPr>
              <w:t xml:space="preserve">    { Facet restrictions - no enumerations}</w:t>
            </w:r>
          </w:p>
          <w:p w14:paraId="0AB666B4" w14:textId="77777777" w:rsidR="00DC0152" w:rsidRPr="00511394" w:rsidRDefault="00DC0152" w:rsidP="003B2EF0">
            <w:pPr>
              <w:pStyle w:val="Code-"/>
            </w:pPr>
            <w:r w:rsidRPr="00511394">
              <w:t xml:space="preserve">  &lt;/xs:restriction&gt;</w:t>
            </w:r>
          </w:p>
          <w:p w14:paraId="128EB82C" w14:textId="77777777" w:rsidR="00DC0152" w:rsidRPr="00511394" w:rsidRDefault="00DC0152" w:rsidP="003B2EF0">
            <w:pPr>
              <w:pStyle w:val="Code-"/>
            </w:pPr>
            <w:r w:rsidRPr="00511394">
              <w:t>&lt;/xs:simpleType&gt;</w:t>
            </w:r>
          </w:p>
        </w:tc>
      </w:tr>
      <w:tr w:rsidR="00DC0152" w:rsidRPr="0069348B" w14:paraId="2D85BFC2" w14:textId="77777777" w:rsidTr="003B2EF0">
        <w:trPr>
          <w:cantSplit/>
        </w:trPr>
        <w:tc>
          <w:tcPr>
            <w:tcW w:w="2629" w:type="dxa"/>
          </w:tcPr>
          <w:p w14:paraId="0796471E" w14:textId="77777777" w:rsidR="00DC0152" w:rsidRPr="00511394" w:rsidRDefault="00DC0152" w:rsidP="003B2EF0">
            <w:pPr>
              <w:jc w:val="left"/>
            </w:pPr>
            <w:r w:rsidRPr="00511394">
              <w:t>Code Set with codes</w:t>
            </w:r>
          </w:p>
        </w:tc>
        <w:tc>
          <w:tcPr>
            <w:tcW w:w="7454" w:type="dxa"/>
          </w:tcPr>
          <w:p w14:paraId="2B330AA3" w14:textId="77777777" w:rsidR="00DC0152" w:rsidRPr="00511394" w:rsidRDefault="00DC0152" w:rsidP="003B2EF0">
            <w:pPr>
              <w:pStyle w:val="Code-"/>
            </w:pPr>
            <w:r w:rsidRPr="00511394">
              <w:t>&lt;xs:simpleType name="{code set name}"&gt;</w:t>
            </w:r>
          </w:p>
          <w:p w14:paraId="602BE6A8" w14:textId="77777777" w:rsidR="00DC0152" w:rsidRPr="00511394" w:rsidRDefault="00DC0152" w:rsidP="003B2EF0">
            <w:pPr>
              <w:pStyle w:val="Code-"/>
              <w:rPr>
                <w:i/>
                <w:iCs/>
              </w:rPr>
            </w:pPr>
            <w:r w:rsidRPr="00511394">
              <w:rPr>
                <w:i/>
                <w:iCs/>
              </w:rPr>
              <w:t xml:space="preserve">  { annotations }</w:t>
            </w:r>
          </w:p>
          <w:p w14:paraId="0F3C93E6" w14:textId="77777777" w:rsidR="00DC0152" w:rsidRPr="00511394" w:rsidRDefault="00DC0152" w:rsidP="003B2EF0">
            <w:pPr>
              <w:pStyle w:val="Code-"/>
            </w:pPr>
            <w:r w:rsidRPr="00511394">
              <w:t xml:space="preserve">  &lt;xs:restriction base="xs:string"&gt;</w:t>
            </w:r>
          </w:p>
          <w:p w14:paraId="2202A25E" w14:textId="77777777" w:rsidR="00DC0152" w:rsidRPr="00511394" w:rsidRDefault="00DC0152" w:rsidP="003B2EF0">
            <w:pPr>
              <w:pStyle w:val="Code-"/>
            </w:pPr>
            <w:r w:rsidRPr="00511394">
              <w:t xml:space="preserve">    { for each code }</w:t>
            </w:r>
          </w:p>
          <w:p w14:paraId="5A1BB262" w14:textId="77777777" w:rsidR="00DC0152" w:rsidRPr="00511394" w:rsidRDefault="00DC0152" w:rsidP="003B2EF0">
            <w:pPr>
              <w:pStyle w:val="Code-"/>
            </w:pPr>
            <w:r w:rsidRPr="00511394">
              <w:t xml:space="preserve">    &lt;xs:enumeration value="{ codeName else name }"/&gt;</w:t>
            </w:r>
          </w:p>
          <w:p w14:paraId="73974951" w14:textId="77777777" w:rsidR="00DC0152" w:rsidRPr="00042979" w:rsidRDefault="00DC0152" w:rsidP="003B2EF0">
            <w:pPr>
              <w:pStyle w:val="Code-"/>
              <w:rPr>
                <w:i/>
                <w:iCs/>
                <w:lang w:val="fr-FR"/>
              </w:rPr>
            </w:pPr>
            <w:r w:rsidRPr="00511394">
              <w:rPr>
                <w:i/>
                <w:iCs/>
              </w:rPr>
              <w:t xml:space="preserve">    </w:t>
            </w:r>
            <w:r w:rsidRPr="00042979">
              <w:rPr>
                <w:i/>
                <w:iCs/>
                <w:lang w:val="fr-FR"/>
              </w:rPr>
              <w:t>{ Facet restrictions}</w:t>
            </w:r>
          </w:p>
          <w:p w14:paraId="0DE4A1F6" w14:textId="77777777" w:rsidR="00DC0152" w:rsidRPr="00042979" w:rsidRDefault="00DC0152" w:rsidP="003B2EF0">
            <w:pPr>
              <w:pStyle w:val="Code-"/>
              <w:rPr>
                <w:lang w:val="fr-FR"/>
              </w:rPr>
            </w:pPr>
            <w:r w:rsidRPr="00042979">
              <w:rPr>
                <w:lang w:val="fr-FR"/>
              </w:rPr>
              <w:t xml:space="preserve">  &lt;/xs:restriction&gt;</w:t>
            </w:r>
          </w:p>
          <w:p w14:paraId="172625D3" w14:textId="77777777" w:rsidR="00DC0152" w:rsidRPr="00042979" w:rsidRDefault="00DC0152" w:rsidP="003B2EF0">
            <w:pPr>
              <w:pStyle w:val="Code-"/>
              <w:rPr>
                <w:lang w:val="fr-FR"/>
              </w:rPr>
            </w:pPr>
            <w:r w:rsidRPr="00042979">
              <w:rPr>
                <w:lang w:val="fr-FR"/>
              </w:rPr>
              <w:t>&lt;/xs:simpleType&gt;</w:t>
            </w:r>
          </w:p>
        </w:tc>
      </w:tr>
      <w:tr w:rsidR="00DC0152" w:rsidRPr="007D5679" w14:paraId="196925D9" w14:textId="77777777" w:rsidTr="003B2EF0">
        <w:trPr>
          <w:cantSplit/>
        </w:trPr>
        <w:tc>
          <w:tcPr>
            <w:tcW w:w="2629" w:type="dxa"/>
          </w:tcPr>
          <w:p w14:paraId="7F1A407A" w14:textId="77777777" w:rsidR="00DC0152" w:rsidRPr="00511394" w:rsidRDefault="00DC0152" w:rsidP="003B2EF0">
            <w:pPr>
              <w:jc w:val="left"/>
            </w:pPr>
            <w:r w:rsidRPr="00511394">
              <w:t>Facet Restrictions</w:t>
            </w:r>
          </w:p>
        </w:tc>
        <w:tc>
          <w:tcPr>
            <w:tcW w:w="7454" w:type="dxa"/>
          </w:tcPr>
          <w:p w14:paraId="2D2881B5" w14:textId="77777777" w:rsidR="00DC0152" w:rsidRPr="00511394" w:rsidRDefault="00DC0152" w:rsidP="003B2EF0">
            <w:pPr>
              <w:pStyle w:val="Code-"/>
            </w:pPr>
            <w:r w:rsidRPr="00511394">
              <w:t>&lt;xs:enumeration value="{codeName else name}"&gt;</w:t>
            </w:r>
          </w:p>
          <w:p w14:paraId="0604BA20" w14:textId="77777777" w:rsidR="00DC0152" w:rsidRPr="00511394" w:rsidRDefault="00DC0152" w:rsidP="003B2EF0">
            <w:pPr>
              <w:pStyle w:val="Code-"/>
            </w:pPr>
            <w:r w:rsidRPr="00511394">
              <w:t>&lt;xs:pattern value="{ pattern }"/&gt;</w:t>
            </w:r>
          </w:p>
          <w:p w14:paraId="7E650808" w14:textId="77777777" w:rsidR="00DC0152" w:rsidRPr="00511394" w:rsidRDefault="00DC0152" w:rsidP="003B2EF0">
            <w:pPr>
              <w:pStyle w:val="Code-"/>
            </w:pPr>
            <w:r w:rsidRPr="00511394">
              <w:t>&lt;xs:length value="{ length }"/&gt;</w:t>
            </w:r>
          </w:p>
          <w:p w14:paraId="04F213C5" w14:textId="77777777" w:rsidR="00DC0152" w:rsidRPr="00511394" w:rsidRDefault="00DC0152" w:rsidP="003B2EF0">
            <w:pPr>
              <w:pStyle w:val="Code-"/>
            </w:pPr>
            <w:r w:rsidRPr="00511394">
              <w:t>&lt;xs:minLength value="{ minLength }"/&gt;</w:t>
            </w:r>
          </w:p>
          <w:p w14:paraId="55ED1F97" w14:textId="77777777" w:rsidR="00DC0152" w:rsidRPr="00511394" w:rsidRDefault="00DC0152" w:rsidP="003B2EF0">
            <w:pPr>
              <w:pStyle w:val="Code-"/>
            </w:pPr>
            <w:r w:rsidRPr="00511394">
              <w:t>&lt;xs:maxLegnth value="{ maxLength }"/&gt;</w:t>
            </w:r>
          </w:p>
          <w:p w14:paraId="04E1D873" w14:textId="77777777" w:rsidR="00DC0152" w:rsidRPr="00511394" w:rsidRDefault="00DC0152" w:rsidP="003B2EF0">
            <w:pPr>
              <w:pStyle w:val="Code-"/>
            </w:pPr>
            <w:r w:rsidRPr="00511394">
              <w:t>&lt;xs:minInclusive value="{ minInclusive }"/&gt;</w:t>
            </w:r>
          </w:p>
          <w:p w14:paraId="6739592A" w14:textId="77777777" w:rsidR="00DC0152" w:rsidRPr="00511394" w:rsidRDefault="00DC0152" w:rsidP="003B2EF0">
            <w:pPr>
              <w:pStyle w:val="Code-"/>
            </w:pPr>
            <w:r w:rsidRPr="00511394">
              <w:t>&lt;xs:maxInclusive value="{ minInclusive }"/&gt;</w:t>
            </w:r>
          </w:p>
          <w:p w14:paraId="1E1E929A" w14:textId="77777777" w:rsidR="00DC0152" w:rsidRPr="00042979" w:rsidRDefault="00DC0152" w:rsidP="003B2EF0">
            <w:pPr>
              <w:pStyle w:val="Code-"/>
              <w:rPr>
                <w:lang w:val="fr-FR"/>
              </w:rPr>
            </w:pPr>
            <w:r w:rsidRPr="00042979">
              <w:rPr>
                <w:lang w:val="fr-FR"/>
              </w:rPr>
              <w:t>&lt;xs:minExclusive value="{ minExclusive }"/&gt;</w:t>
            </w:r>
          </w:p>
          <w:p w14:paraId="15EAD878" w14:textId="77777777" w:rsidR="00DC0152" w:rsidRPr="00042979" w:rsidRDefault="00DC0152" w:rsidP="003B2EF0">
            <w:pPr>
              <w:pStyle w:val="Code-"/>
              <w:rPr>
                <w:lang w:val="fr-FR"/>
              </w:rPr>
            </w:pPr>
            <w:r w:rsidRPr="00042979">
              <w:rPr>
                <w:lang w:val="fr-FR"/>
              </w:rPr>
              <w:t>&lt;xs:maxExclusive value="{ maxExclusive }"/&gt;</w:t>
            </w:r>
          </w:p>
          <w:p w14:paraId="6D7F21BF" w14:textId="77777777" w:rsidR="00DC0152" w:rsidRPr="00042979" w:rsidRDefault="00DC0152" w:rsidP="003B2EF0">
            <w:pPr>
              <w:pStyle w:val="Code-"/>
              <w:rPr>
                <w:lang w:val="fr-FR"/>
              </w:rPr>
            </w:pPr>
            <w:r w:rsidRPr="00042979">
              <w:rPr>
                <w:lang w:val="fr-FR"/>
              </w:rPr>
              <w:t>&lt;xs:totalDigits value="{ totalDigits }"/&gt;</w:t>
            </w:r>
          </w:p>
          <w:p w14:paraId="413E9865" w14:textId="77777777" w:rsidR="00DC0152" w:rsidRPr="00042979" w:rsidRDefault="00DC0152" w:rsidP="003B2EF0">
            <w:pPr>
              <w:pStyle w:val="Code-"/>
              <w:rPr>
                <w:lang w:val="fr-FR"/>
              </w:rPr>
            </w:pPr>
            <w:r w:rsidRPr="00042979">
              <w:rPr>
                <w:lang w:val="fr-FR"/>
              </w:rPr>
              <w:t>&lt;xs:fractionDigits value="{ fractionDigits }"/&gt;</w:t>
            </w:r>
          </w:p>
        </w:tc>
      </w:tr>
    </w:tbl>
    <w:p w14:paraId="71DDB06C" w14:textId="77777777" w:rsidR="00DC0152" w:rsidRPr="00DC0152" w:rsidRDefault="00DC0152" w:rsidP="00DC0152">
      <w:pPr>
        <w:pStyle w:val="ListParagraph"/>
        <w:numPr>
          <w:ilvl w:val="0"/>
          <w:numId w:val="12"/>
        </w:numPr>
        <w:tabs>
          <w:tab w:val="clear" w:pos="403"/>
        </w:tabs>
        <w:spacing w:after="0" w:line="240" w:lineRule="auto"/>
        <w:ind w:leftChars="0"/>
        <w:jc w:val="left"/>
        <w:rPr>
          <w:lang w:val="fr-FR"/>
        </w:rPr>
      </w:pPr>
    </w:p>
    <w:p w14:paraId="5185D5E2" w14:textId="161FA2A5" w:rsidR="00810A6B" w:rsidRPr="00042979" w:rsidRDefault="00810A6B" w:rsidP="00EC6567">
      <w:pPr>
        <w:pStyle w:val="ANNEX"/>
        <w:numPr>
          <w:ilvl w:val="0"/>
          <w:numId w:val="0"/>
        </w:numPr>
        <w:ind w:left="360"/>
        <w:jc w:val="left"/>
        <w:rPr>
          <w:lang w:val="it-IT"/>
        </w:rPr>
      </w:pPr>
      <w:bookmarkStart w:id="142" w:name="_Toc193447729"/>
      <w:r w:rsidRPr="00042979">
        <w:rPr>
          <w:lang w:val="it-IT"/>
        </w:rPr>
        <w:lastRenderedPageBreak/>
        <w:t xml:space="preserve">Annex </w:t>
      </w:r>
      <w:r w:rsidR="009D3B48">
        <w:rPr>
          <w:lang w:val="it-IT"/>
        </w:rPr>
        <w:t>D</w:t>
      </w:r>
      <w:r w:rsidRPr="00042979">
        <w:rPr>
          <w:lang w:val="it-IT"/>
        </w:rPr>
        <w:t xml:space="preserve"> Design Decisions</w:t>
      </w:r>
      <w:r w:rsidRPr="00042979">
        <w:rPr>
          <w:lang w:val="it-IT"/>
        </w:rPr>
        <w:br/>
        <w:t>(Informative)</w:t>
      </w:r>
      <w:bookmarkEnd w:id="142"/>
    </w:p>
    <w:p w14:paraId="1FB62C0C" w14:textId="7A79F81A" w:rsidR="00810A6B" w:rsidRDefault="0086779D" w:rsidP="00F2077C">
      <w:pPr>
        <w:pStyle w:val="ListParagraph"/>
        <w:numPr>
          <w:ilvl w:val="0"/>
          <w:numId w:val="37"/>
        </w:numPr>
        <w:ind w:leftChars="0"/>
      </w:pPr>
      <w:r>
        <w:t xml:space="preserve">Abbreviated Names </w:t>
      </w:r>
    </w:p>
    <w:p w14:paraId="412BADF2" w14:textId="54A0D9BA" w:rsidR="0086779D" w:rsidRDefault="0014297A" w:rsidP="00F2077C">
      <w:pPr>
        <w:pStyle w:val="ListParagraph"/>
        <w:numPr>
          <w:ilvl w:val="1"/>
          <w:numId w:val="37"/>
        </w:numPr>
        <w:ind w:leftChars="0"/>
      </w:pPr>
      <w:r>
        <w:t xml:space="preserve">In order to maintain compatibility with </w:t>
      </w:r>
      <w:r w:rsidR="004D1736">
        <w:t>XML Schema generated using ISO 20022-4:2013</w:t>
      </w:r>
      <w:r>
        <w:t>, the names of Message Elements and Message Building Blocks</w:t>
      </w:r>
      <w:r w:rsidR="00AE402E">
        <w:t xml:space="preserve"> are abbreviated. The</w:t>
      </w:r>
      <w:r w:rsidR="00330DBC">
        <w:t>i</w:t>
      </w:r>
      <w:r w:rsidR="00AE402E">
        <w:t xml:space="preserve">r </w:t>
      </w:r>
      <w:r w:rsidR="004B2BB7">
        <w:t xml:space="preserve">representation as </w:t>
      </w:r>
      <w:r w:rsidR="008671EA">
        <w:t>unabbreviated</w:t>
      </w:r>
      <w:r w:rsidR="004B2BB7">
        <w:t xml:space="preserve"> </w:t>
      </w:r>
      <w:r w:rsidR="00AE402E">
        <w:t>names</w:t>
      </w:r>
      <w:r w:rsidR="004B2BB7">
        <w:t xml:space="preserve"> was considered, along with </w:t>
      </w:r>
      <w:r w:rsidR="008671EA">
        <w:t>various</w:t>
      </w:r>
      <w:r w:rsidR="00F92846">
        <w:t xml:space="preserve"> </w:t>
      </w:r>
      <w:r w:rsidR="004B2BB7">
        <w:t>conventions for snake</w:t>
      </w:r>
      <w:r w:rsidR="00F92846">
        <w:t xml:space="preserve"> and </w:t>
      </w:r>
      <w:r w:rsidR="004B2BB7">
        <w:t xml:space="preserve">camel </w:t>
      </w:r>
      <w:r w:rsidR="00F92846">
        <w:t>case.</w:t>
      </w:r>
    </w:p>
    <w:p w14:paraId="4D6C61A3" w14:textId="4B1327E3" w:rsidR="008F77A5" w:rsidRDefault="008F77A5" w:rsidP="00F2077C">
      <w:pPr>
        <w:pStyle w:val="ListParagraph"/>
        <w:numPr>
          <w:ilvl w:val="0"/>
          <w:numId w:val="37"/>
        </w:numPr>
        <w:ind w:leftChars="0"/>
      </w:pPr>
      <w:r>
        <w:t>No empty leaf nodes</w:t>
      </w:r>
    </w:p>
    <w:p w14:paraId="3508C29A" w14:textId="77777777" w:rsidR="009F55A6" w:rsidRDefault="001B2EB9" w:rsidP="00F2077C">
      <w:pPr>
        <w:pStyle w:val="ListParagraph"/>
        <w:numPr>
          <w:ilvl w:val="1"/>
          <w:numId w:val="37"/>
        </w:numPr>
        <w:ind w:leftChars="0"/>
      </w:pPr>
      <w:r>
        <w:t xml:space="preserve">Every property contains at least one information item. </w:t>
      </w:r>
    </w:p>
    <w:p w14:paraId="3BAD7924" w14:textId="558C675C" w:rsidR="001B2EB9" w:rsidRDefault="001B2EB9" w:rsidP="00F2077C">
      <w:pPr>
        <w:pStyle w:val="ListParagraph"/>
        <w:numPr>
          <w:ilvl w:val="1"/>
          <w:numId w:val="37"/>
        </w:numPr>
        <w:ind w:leftChars="0"/>
      </w:pPr>
      <w:r>
        <w:t xml:space="preserve">Absent </w:t>
      </w:r>
      <w:r w:rsidR="009E7FFA">
        <w:t xml:space="preserve">items mean </w:t>
      </w:r>
      <w:r>
        <w:t>the information has not been supplie</w:t>
      </w:r>
      <w:r w:rsidR="009E7FFA">
        <w:t>d</w:t>
      </w:r>
      <w:r w:rsidR="00521F7D">
        <w:t>, whether or not t</w:t>
      </w:r>
      <w:r w:rsidR="00422C1F">
        <w:t xml:space="preserve">he sender </w:t>
      </w:r>
      <w:r w:rsidR="00521F7D">
        <w:t>has the information.</w:t>
      </w:r>
      <w:r w:rsidR="00C01057">
        <w:t xml:space="preserve"> </w:t>
      </w:r>
      <w:r w:rsidR="004F1B3F">
        <w:t>That there is no value must be e</w:t>
      </w:r>
      <w:r w:rsidR="00532049">
        <w:t>xplicit</w:t>
      </w:r>
      <w:r w:rsidR="004F1B3F">
        <w:t>ly</w:t>
      </w:r>
      <w:r w:rsidR="00532049">
        <w:t xml:space="preserve"> modell</w:t>
      </w:r>
      <w:r w:rsidR="004F1B3F">
        <w:t>ed</w:t>
      </w:r>
      <w:r w:rsidR="00C12017">
        <w:t xml:space="preserve"> if required</w:t>
      </w:r>
      <w:r w:rsidR="004F1B3F">
        <w:t>.</w:t>
      </w:r>
    </w:p>
    <w:p w14:paraId="20FB8F16" w14:textId="16EBEC95" w:rsidR="008F77A5" w:rsidRDefault="00CD6AFC" w:rsidP="00F2077C">
      <w:pPr>
        <w:pStyle w:val="ListParagraph"/>
        <w:numPr>
          <w:ilvl w:val="1"/>
          <w:numId w:val="37"/>
        </w:numPr>
        <w:ind w:leftChars="0"/>
      </w:pPr>
      <w:r>
        <w:t xml:space="preserve">This means there is no "null" value in the modelled part of the JSON instance, with the </w:t>
      </w:r>
      <w:r w:rsidR="007002A1">
        <w:t xml:space="preserve">possible </w:t>
      </w:r>
      <w:r>
        <w:t xml:space="preserve">exception of </w:t>
      </w:r>
      <w:r w:rsidR="00F70E6F">
        <w:t>ExternalSchema.</w:t>
      </w:r>
    </w:p>
    <w:p w14:paraId="08240EA6" w14:textId="31331D5A" w:rsidR="0019297D" w:rsidRDefault="00705B7B" w:rsidP="00F2077C">
      <w:pPr>
        <w:pStyle w:val="ListParagraph"/>
        <w:numPr>
          <w:ilvl w:val="1"/>
          <w:numId w:val="37"/>
        </w:numPr>
        <w:ind w:leftChars="0"/>
      </w:pPr>
      <w:r>
        <w:t>Arrays must have a minimum of one item.</w:t>
      </w:r>
    </w:p>
    <w:p w14:paraId="50F734EA" w14:textId="0DE02258" w:rsidR="00705B7B" w:rsidRDefault="00285BB2" w:rsidP="00F2077C">
      <w:pPr>
        <w:pStyle w:val="ListParagraph"/>
        <w:numPr>
          <w:ilvl w:val="1"/>
          <w:numId w:val="37"/>
        </w:numPr>
        <w:ind w:leftChars="0"/>
      </w:pPr>
      <w:r>
        <w:t>Objects must have aminimum of one property.</w:t>
      </w:r>
    </w:p>
    <w:p w14:paraId="1188FDC0" w14:textId="4A80E209" w:rsidR="00F92846" w:rsidRDefault="00F92846" w:rsidP="00F2077C">
      <w:pPr>
        <w:pStyle w:val="ListParagraph"/>
        <w:numPr>
          <w:ilvl w:val="0"/>
          <w:numId w:val="37"/>
        </w:numPr>
        <w:ind w:leftChars="0"/>
      </w:pPr>
      <w:r>
        <w:t>Numbers as strings</w:t>
      </w:r>
    </w:p>
    <w:p w14:paraId="686CFDF7" w14:textId="78E41A26" w:rsidR="0099236B" w:rsidRDefault="009565AB" w:rsidP="00F2077C">
      <w:pPr>
        <w:pStyle w:val="ListParagraph"/>
        <w:numPr>
          <w:ilvl w:val="1"/>
          <w:numId w:val="37"/>
        </w:numPr>
        <w:ind w:leftChars="0"/>
      </w:pPr>
      <w:r>
        <w:t>Number type are represented as strings because t</w:t>
      </w:r>
      <w:r w:rsidR="0099236B">
        <w:t>here was a preference for validating the total digits and fraction digits in the schema</w:t>
      </w:r>
      <w:r>
        <w:t>.</w:t>
      </w:r>
      <w:r w:rsidR="0099236B">
        <w:t xml:space="preserve"> </w:t>
      </w:r>
    </w:p>
    <w:p w14:paraId="398316C5" w14:textId="0D0A61D9" w:rsidR="001752B4" w:rsidRDefault="001752B4" w:rsidP="00F2077C">
      <w:pPr>
        <w:pStyle w:val="ListParagraph"/>
        <w:numPr>
          <w:ilvl w:val="1"/>
          <w:numId w:val="37"/>
        </w:numPr>
        <w:ind w:leftChars="0"/>
      </w:pPr>
      <w:r>
        <w:t>Leading and trailing zeros count towards the validation of total and fraction digits.</w:t>
      </w:r>
    </w:p>
    <w:p w14:paraId="6A9170AD" w14:textId="1164C926" w:rsidR="00ED3589" w:rsidRDefault="00ED3589" w:rsidP="00F2077C">
      <w:pPr>
        <w:pStyle w:val="ListParagraph"/>
        <w:numPr>
          <w:ilvl w:val="1"/>
          <w:numId w:val="37"/>
        </w:numPr>
        <w:ind w:leftChars="0"/>
      </w:pPr>
      <w:r>
        <w:t>The negative sign is prohibited if the inclusive minimum is zero or more.</w:t>
      </w:r>
    </w:p>
    <w:p w14:paraId="6662F535" w14:textId="130F1522" w:rsidR="00055664" w:rsidRDefault="00055664" w:rsidP="00F2077C">
      <w:pPr>
        <w:pStyle w:val="ListParagraph"/>
        <w:numPr>
          <w:ilvl w:val="0"/>
          <w:numId w:val="37"/>
        </w:numPr>
        <w:ind w:leftChars="0"/>
      </w:pPr>
      <w:r>
        <w:t>Booleans as strings</w:t>
      </w:r>
    </w:p>
    <w:p w14:paraId="5A5164D9" w14:textId="683E4CE2" w:rsidR="00055664" w:rsidRDefault="00795906" w:rsidP="00F2077C">
      <w:pPr>
        <w:pStyle w:val="ListParagraph"/>
        <w:numPr>
          <w:ilvl w:val="1"/>
          <w:numId w:val="37"/>
        </w:numPr>
        <w:ind w:leftChars="0"/>
      </w:pPr>
      <w:r>
        <w:t xml:space="preserve">Booleans are represented as strings </w:t>
      </w:r>
      <w:r w:rsidR="00A604D3">
        <w:t>as</w:t>
      </w:r>
      <w:r w:rsidR="002677C7">
        <w:t xml:space="preserve"> </w:t>
      </w:r>
      <w:r w:rsidR="003A34DF">
        <w:t>with numbers being string, this enables schemaless round trip conversion with XML</w:t>
      </w:r>
      <w:r w:rsidR="00A32773">
        <w:t>.</w:t>
      </w:r>
    </w:p>
    <w:p w14:paraId="197B27F1" w14:textId="13D82728" w:rsidR="008227A4" w:rsidRDefault="008227A4" w:rsidP="00F2077C">
      <w:pPr>
        <w:pStyle w:val="ListParagraph"/>
        <w:numPr>
          <w:ilvl w:val="0"/>
          <w:numId w:val="37"/>
        </w:numPr>
        <w:ind w:leftChars="0"/>
      </w:pPr>
      <w:r>
        <w:t>Format keyword</w:t>
      </w:r>
    </w:p>
    <w:p w14:paraId="19A5AEA6" w14:textId="3FFD76DE" w:rsidR="008227A4" w:rsidRDefault="008227A4" w:rsidP="00F2077C">
      <w:pPr>
        <w:pStyle w:val="ListParagraph"/>
        <w:numPr>
          <w:ilvl w:val="1"/>
          <w:numId w:val="37"/>
        </w:numPr>
        <w:ind w:leftChars="0"/>
      </w:pPr>
      <w:r>
        <w:t xml:space="preserve">The Format keyword in JSON Schema Draft 2020-12 </w:t>
      </w:r>
      <w:r w:rsidR="006F3AF6">
        <w:t>is an annotation keyword and does not validate the contents. Default regular expressions are provided</w:t>
      </w:r>
      <w:r w:rsidR="005C3E40">
        <w:t xml:space="preserve"> instead</w:t>
      </w:r>
      <w:r w:rsidR="009D2F3A">
        <w:t xml:space="preserve"> for temporal types</w:t>
      </w:r>
      <w:r w:rsidR="005C3E40">
        <w:t>.</w:t>
      </w:r>
    </w:p>
    <w:p w14:paraId="3E79117E" w14:textId="044A354E" w:rsidR="0073281C" w:rsidRDefault="0073281C" w:rsidP="00F2077C">
      <w:pPr>
        <w:pStyle w:val="ListParagraph"/>
        <w:numPr>
          <w:ilvl w:val="0"/>
          <w:numId w:val="37"/>
        </w:numPr>
        <w:ind w:leftChars="0"/>
      </w:pPr>
      <w:r>
        <w:t>Code Sets without Codes</w:t>
      </w:r>
    </w:p>
    <w:p w14:paraId="45A0D834" w14:textId="721EA9BE" w:rsidR="0073281C" w:rsidRPr="00511394" w:rsidRDefault="0073281C" w:rsidP="00F2077C">
      <w:pPr>
        <w:pStyle w:val="ListParagraph"/>
        <w:numPr>
          <w:ilvl w:val="1"/>
          <w:numId w:val="37"/>
        </w:numPr>
        <w:ind w:leftChars="0"/>
      </w:pPr>
      <w:r>
        <w:t xml:space="preserve">In order to maintain compatibility with XML Schema generated using ISO 20022-4:2013, code sets without codes are generated as subschema without an enum, </w:t>
      </w:r>
      <w:r w:rsidR="00EE5CB7">
        <w:t>but</w:t>
      </w:r>
      <w:r>
        <w:t xml:space="preserve"> with pattern and lengths.</w:t>
      </w:r>
    </w:p>
    <w:p w14:paraId="58ADBC78" w14:textId="26E745A4" w:rsidR="00195A75" w:rsidRDefault="00195A75" w:rsidP="00F2077C">
      <w:pPr>
        <w:pStyle w:val="ListParagraph"/>
        <w:numPr>
          <w:ilvl w:val="0"/>
          <w:numId w:val="37"/>
        </w:numPr>
        <w:ind w:leftChars="0"/>
      </w:pPr>
      <w:r>
        <w:t>Cardinality</w:t>
      </w:r>
    </w:p>
    <w:p w14:paraId="470F9B50" w14:textId="1D62C7E6" w:rsidR="00D958F6" w:rsidRDefault="00D958F6" w:rsidP="00F2077C">
      <w:pPr>
        <w:pStyle w:val="ListParagraph"/>
        <w:numPr>
          <w:ilvl w:val="1"/>
          <w:numId w:val="37"/>
        </w:numPr>
        <w:ind w:leftChars="0"/>
      </w:pPr>
      <w:r>
        <w:t xml:space="preserve">Where maximum cardinality is one, the MessageElement </w:t>
      </w:r>
      <w:r w:rsidR="00C858E7">
        <w:t>ha</w:t>
      </w:r>
      <w:r>
        <w:t>s a single item.</w:t>
      </w:r>
    </w:p>
    <w:p w14:paraId="274E5E7E" w14:textId="799B6C41" w:rsidR="000E48D7" w:rsidRDefault="00C06AA6" w:rsidP="00F2077C">
      <w:pPr>
        <w:pStyle w:val="ListParagraph"/>
        <w:numPr>
          <w:ilvl w:val="1"/>
          <w:numId w:val="37"/>
        </w:numPr>
        <w:ind w:leftChars="0"/>
      </w:pPr>
      <w:r>
        <w:t xml:space="preserve">Where maximum cardinality is greater than one, the MessageElement </w:t>
      </w:r>
      <w:r w:rsidR="00C858E7">
        <w:t>ha</w:t>
      </w:r>
      <w:r>
        <w:t>s an array</w:t>
      </w:r>
      <w:r w:rsidR="00336605">
        <w:t xml:space="preserve"> of items</w:t>
      </w:r>
      <w:r w:rsidR="000973D8">
        <w:t>, or a single item.</w:t>
      </w:r>
    </w:p>
    <w:p w14:paraId="03BC50C1" w14:textId="28BC6F6D" w:rsidR="0013353A" w:rsidRDefault="0013353A" w:rsidP="00F2077C">
      <w:pPr>
        <w:pStyle w:val="ListParagraph"/>
        <w:numPr>
          <w:ilvl w:val="1"/>
          <w:numId w:val="37"/>
        </w:numPr>
        <w:ind w:leftChars="0"/>
      </w:pPr>
      <w:r>
        <w:t>Where minimum cardinality is one,</w:t>
      </w:r>
      <w:r w:rsidR="000E48D7">
        <w:t xml:space="preserve"> </w:t>
      </w:r>
      <w:r w:rsidR="00550C54">
        <w:t xml:space="preserve">in a MessageComponent, </w:t>
      </w:r>
      <w:r>
        <w:t>the MessageElement is required</w:t>
      </w:r>
      <w:r w:rsidR="00550C54">
        <w:t>.</w:t>
      </w:r>
    </w:p>
    <w:p w14:paraId="7112AA9E" w14:textId="3832EF2F" w:rsidR="00C567C1" w:rsidRDefault="00797792" w:rsidP="00F2077C">
      <w:pPr>
        <w:pStyle w:val="ListParagraph"/>
        <w:numPr>
          <w:ilvl w:val="1"/>
          <w:numId w:val="37"/>
        </w:numPr>
        <w:ind w:leftChars="0"/>
      </w:pPr>
      <w:r>
        <w:lastRenderedPageBreak/>
        <w:t xml:space="preserve">Where minimum cardinality is </w:t>
      </w:r>
      <w:r w:rsidR="00336605">
        <w:t>zero</w:t>
      </w:r>
      <w:r>
        <w:t xml:space="preserve">, </w:t>
      </w:r>
      <w:r w:rsidR="00550C54">
        <w:t xml:space="preserve">in a MessageComponent, </w:t>
      </w:r>
      <w:r>
        <w:t xml:space="preserve">the MessageElement is </w:t>
      </w:r>
      <w:r w:rsidR="00C567C1">
        <w:t>not required</w:t>
      </w:r>
      <w:r w:rsidR="00550C54">
        <w:t>.</w:t>
      </w:r>
    </w:p>
    <w:p w14:paraId="748C9F54" w14:textId="2698A7B5" w:rsidR="00797792" w:rsidRDefault="000E48D7" w:rsidP="00F2077C">
      <w:pPr>
        <w:pStyle w:val="ListParagraph"/>
        <w:numPr>
          <w:ilvl w:val="1"/>
          <w:numId w:val="37"/>
        </w:numPr>
        <w:ind w:leftChars="0"/>
      </w:pPr>
      <w:r>
        <w:t>I</w:t>
      </w:r>
      <w:r w:rsidR="00550C54">
        <w:t xml:space="preserve">n a ChoiceComponent, </w:t>
      </w:r>
      <w:r w:rsidR="00C567C1">
        <w:t xml:space="preserve">the </w:t>
      </w:r>
      <w:r w:rsidR="004159BD">
        <w:t xml:space="preserve">selected </w:t>
      </w:r>
      <w:r w:rsidR="00C567C1">
        <w:t xml:space="preserve">MessageElement </w:t>
      </w:r>
      <w:r w:rsidR="001E274F">
        <w:t>must have a value</w:t>
      </w:r>
      <w:r w:rsidR="004F0521">
        <w:t xml:space="preserve"> of the specified type</w:t>
      </w:r>
      <w:r w:rsidR="002D211E">
        <w:t>.</w:t>
      </w:r>
    </w:p>
    <w:p w14:paraId="7E2B2B03" w14:textId="007B608C" w:rsidR="00FC1321" w:rsidRDefault="00FC1321" w:rsidP="00F2077C">
      <w:pPr>
        <w:pStyle w:val="ListParagraph"/>
        <w:numPr>
          <w:ilvl w:val="0"/>
          <w:numId w:val="37"/>
        </w:numPr>
        <w:ind w:leftChars="0"/>
      </w:pPr>
      <w:r>
        <w:t>Message Components</w:t>
      </w:r>
    </w:p>
    <w:p w14:paraId="2A6727BE" w14:textId="00ED6B57" w:rsidR="00B171D4" w:rsidRDefault="00B171D4" w:rsidP="00F2077C">
      <w:pPr>
        <w:pStyle w:val="ListParagraph"/>
        <w:numPr>
          <w:ilvl w:val="1"/>
          <w:numId w:val="37"/>
        </w:numPr>
        <w:ind w:leftChars="0"/>
      </w:pPr>
      <w:r>
        <w:t xml:space="preserve">Message Component </w:t>
      </w:r>
      <w:r w:rsidR="00700F51">
        <w:t>require at least one Message Element.</w:t>
      </w:r>
      <w:r w:rsidR="00920B93">
        <w:t xml:space="preserve"> The </w:t>
      </w:r>
      <w:r w:rsidR="00C941B8">
        <w:t>minProperties is set to one.</w:t>
      </w:r>
    </w:p>
    <w:p w14:paraId="79301E6D" w14:textId="04E2718F" w:rsidR="0029561C" w:rsidRDefault="0029561C" w:rsidP="00F2077C">
      <w:pPr>
        <w:pStyle w:val="ListParagraph"/>
        <w:numPr>
          <w:ilvl w:val="0"/>
          <w:numId w:val="37"/>
        </w:numPr>
        <w:ind w:leftChars="0"/>
      </w:pPr>
      <w:r>
        <w:t>Choice Components</w:t>
      </w:r>
    </w:p>
    <w:p w14:paraId="4729C56B" w14:textId="1449CF5F" w:rsidR="0029561C" w:rsidRDefault="009335F2" w:rsidP="00F2077C">
      <w:pPr>
        <w:pStyle w:val="ListParagraph"/>
        <w:numPr>
          <w:ilvl w:val="1"/>
          <w:numId w:val="37"/>
        </w:numPr>
        <w:ind w:leftChars="0"/>
      </w:pPr>
      <w:r>
        <w:t xml:space="preserve">Choice Component model a choice of exactly one </w:t>
      </w:r>
      <w:r w:rsidR="00756C7F">
        <w:t xml:space="preserve">Message Element. </w:t>
      </w:r>
      <w:r w:rsidR="004A2C2D">
        <w:t>Instead of oneOf nor anyOf, t</w:t>
      </w:r>
      <w:r w:rsidR="00756C7F">
        <w:t xml:space="preserve">he minProperties and maxProperties are </w:t>
      </w:r>
      <w:r w:rsidR="00FE0958">
        <w:t xml:space="preserve">specified so that only one </w:t>
      </w:r>
      <w:r w:rsidR="00756C7F">
        <w:t>property subschema</w:t>
      </w:r>
      <w:r w:rsidR="00FE0958">
        <w:t xml:space="preserve"> is tested</w:t>
      </w:r>
      <w:r w:rsidR="00CA77A0">
        <w:t>.</w:t>
      </w:r>
    </w:p>
    <w:p w14:paraId="278C9CBC" w14:textId="2D322E8A" w:rsidR="00DC3820" w:rsidRDefault="00EA6EF5" w:rsidP="00F2077C">
      <w:pPr>
        <w:pStyle w:val="ListParagraph"/>
        <w:numPr>
          <w:ilvl w:val="1"/>
          <w:numId w:val="37"/>
        </w:numPr>
        <w:ind w:leftChars="0"/>
      </w:pPr>
      <w:r>
        <w:t xml:space="preserve">Choice Component with </w:t>
      </w:r>
      <w:r w:rsidR="00DB177F">
        <w:t xml:space="preserve">Message </w:t>
      </w:r>
      <w:r w:rsidR="00BE5D23">
        <w:t xml:space="preserve">Elements having minimum </w:t>
      </w:r>
      <w:r w:rsidR="009E4E6B">
        <w:t>cardinality</w:t>
      </w:r>
      <w:r w:rsidR="008C7DD1">
        <w:t xml:space="preserve"> of 0</w:t>
      </w:r>
    </w:p>
    <w:p w14:paraId="424E5B58" w14:textId="45B72A9F" w:rsidR="004D1736" w:rsidRDefault="004D1736" w:rsidP="00F2077C">
      <w:pPr>
        <w:pStyle w:val="ListParagraph"/>
        <w:numPr>
          <w:ilvl w:val="2"/>
          <w:numId w:val="37"/>
        </w:numPr>
        <w:ind w:leftChars="0"/>
      </w:pPr>
      <w:r>
        <w:t>XML Schema generated using ISO 20022-4:2013</w:t>
      </w:r>
      <w:r w:rsidR="00C84E20">
        <w:t xml:space="preserve"> </w:t>
      </w:r>
      <w:r w:rsidR="00DB177F">
        <w:t xml:space="preserve">permits the omission of </w:t>
      </w:r>
      <w:r w:rsidR="00163B96">
        <w:t xml:space="preserve">XML elements representing </w:t>
      </w:r>
      <w:r w:rsidR="007670A1">
        <w:t xml:space="preserve">Message Elements in a </w:t>
      </w:r>
      <w:r w:rsidR="00163B96">
        <w:t>C</w:t>
      </w:r>
      <w:r w:rsidR="007670A1">
        <w:t xml:space="preserve">hoice </w:t>
      </w:r>
      <w:r w:rsidR="00163B96">
        <w:t>Component</w:t>
      </w:r>
      <w:r w:rsidR="008C7DD1">
        <w:t>. I</w:t>
      </w:r>
      <w:r w:rsidR="00163B96">
        <w:t xml:space="preserve">f more than one </w:t>
      </w:r>
      <w:r w:rsidR="008C7DD1">
        <w:t xml:space="preserve">has minimum cardinality of 0, then </w:t>
      </w:r>
      <w:r w:rsidR="00715329">
        <w:t xml:space="preserve">because they are omitted, </w:t>
      </w:r>
      <w:r w:rsidR="008C7DD1">
        <w:t xml:space="preserve">it cannot </w:t>
      </w:r>
      <w:r w:rsidR="00715329">
        <w:t xml:space="preserve">be </w:t>
      </w:r>
      <w:r w:rsidR="008C7DD1">
        <w:t xml:space="preserve">determined which </w:t>
      </w:r>
      <w:r w:rsidR="00B40EB1">
        <w:t xml:space="preserve">Message Element </w:t>
      </w:r>
      <w:r w:rsidR="008C7DD1">
        <w:t>has no value.</w:t>
      </w:r>
      <w:r w:rsidR="00E56385">
        <w:t xml:space="preserve"> </w:t>
      </w:r>
    </w:p>
    <w:p w14:paraId="75E24036" w14:textId="7484D95B" w:rsidR="004D1736" w:rsidRPr="00511394" w:rsidRDefault="00764D0C" w:rsidP="00F2077C">
      <w:pPr>
        <w:pStyle w:val="ListParagraph"/>
        <w:numPr>
          <w:ilvl w:val="2"/>
          <w:numId w:val="37"/>
        </w:numPr>
        <w:ind w:leftChars="0"/>
      </w:pPr>
      <w:r>
        <w:t xml:space="preserve">JSON can represent the presence of a Message Element </w:t>
      </w:r>
      <w:r w:rsidR="00523079">
        <w:t xml:space="preserve">without a </w:t>
      </w:r>
      <w:r>
        <w:t>value, as a name value pair whose value is null</w:t>
      </w:r>
      <w:r w:rsidR="00A21AA0">
        <w:t>.</w:t>
      </w:r>
      <w:r w:rsidR="00176CF5">
        <w:t xml:space="preserve"> </w:t>
      </w:r>
      <w:r w:rsidR="00837318">
        <w:t>Instead, this spec</w:t>
      </w:r>
      <w:r w:rsidR="001F5F8B">
        <w:t xml:space="preserve"> requires a</w:t>
      </w:r>
      <w:r w:rsidR="006B628E">
        <w:t xml:space="preserve"> single item </w:t>
      </w:r>
      <w:r w:rsidR="00C57F64">
        <w:t xml:space="preserve">if </w:t>
      </w:r>
      <w:r w:rsidR="001F5F8B">
        <w:t xml:space="preserve">the maximum cardinality is one, or an array </w:t>
      </w:r>
      <w:r w:rsidR="006B628E">
        <w:t xml:space="preserve">of items </w:t>
      </w:r>
      <w:r w:rsidR="00C57F64">
        <w:t xml:space="preserve">if </w:t>
      </w:r>
      <w:r w:rsidR="00BD5653">
        <w:t>the maximum cardinality is greater than one</w:t>
      </w:r>
      <w:r w:rsidR="000A4BEA">
        <w:t>. If the</w:t>
      </w:r>
      <w:r w:rsidR="00412061">
        <w:t>re is no value, the element typed by the choice component is absent</w:t>
      </w:r>
      <w:r w:rsidR="00BD5653">
        <w:t>.</w:t>
      </w:r>
      <w:r w:rsidR="000A4BEA">
        <w:t xml:space="preserve"> </w:t>
      </w:r>
    </w:p>
    <w:sectPr w:rsidR="004D1736" w:rsidRPr="00511394" w:rsidSect="00C4545C">
      <w:headerReference w:type="default" r:id="rId25"/>
      <w:footerReference w:type="even" r:id="rId26"/>
      <w:footerReference w:type="default" r:id="rId27"/>
      <w:headerReference w:type="first" r:id="rId28"/>
      <w:footerReference w:type="first" r:id="rId29"/>
      <w:type w:val="oddPage"/>
      <w:pgSz w:w="11906" w:h="16838" w:code="9"/>
      <w:pgMar w:top="720" w:right="720" w:bottom="720" w:left="720" w:header="709" w:footer="0" w:gutter="567"/>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EC52E" w14:textId="77777777" w:rsidR="00F646E5" w:rsidRPr="00511394" w:rsidRDefault="00F646E5">
      <w:pPr>
        <w:spacing w:after="0" w:line="240" w:lineRule="auto"/>
      </w:pPr>
      <w:r w:rsidRPr="00511394">
        <w:separator/>
      </w:r>
    </w:p>
  </w:endnote>
  <w:endnote w:type="continuationSeparator" w:id="0">
    <w:p w14:paraId="3DB5EC4E" w14:textId="77777777" w:rsidR="00F646E5" w:rsidRPr="00511394" w:rsidRDefault="00F646E5">
      <w:pPr>
        <w:spacing w:after="0" w:line="240" w:lineRule="auto"/>
      </w:pPr>
      <w:r w:rsidRPr="00511394">
        <w:continuationSeparator/>
      </w:r>
    </w:p>
  </w:endnote>
  <w:endnote w:type="continuationNotice" w:id="1">
    <w:p w14:paraId="6DEDE521" w14:textId="77777777" w:rsidR="00F646E5" w:rsidRDefault="00F646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87476" w14:textId="44EBB169" w:rsidR="004421EF" w:rsidRPr="00511394" w:rsidRDefault="008A7CC1" w:rsidP="004421EF">
    <w:pPr>
      <w:pStyle w:val="Footer"/>
      <w:spacing w:before="240" w:line="240" w:lineRule="exact"/>
      <w:rPr>
        <w:sz w:val="20"/>
      </w:rPr>
    </w:pPr>
    <w:r>
      <w:rPr>
        <w:b/>
        <w:noProof/>
        <w:sz w:val="20"/>
      </w:rPr>
      <mc:AlternateContent>
        <mc:Choice Requires="wps">
          <w:drawing>
            <wp:anchor distT="0" distB="0" distL="0" distR="0" simplePos="0" relativeHeight="251657216" behindDoc="0" locked="0" layoutInCell="1" allowOverlap="1" wp14:anchorId="2101D546" wp14:editId="14C9F813">
              <wp:simplePos x="635" y="635"/>
              <wp:positionH relativeFrom="page">
                <wp:align>left</wp:align>
              </wp:positionH>
              <wp:positionV relativeFrom="page">
                <wp:align>bottom</wp:align>
              </wp:positionV>
              <wp:extent cx="1408430" cy="345440"/>
              <wp:effectExtent l="0" t="0" r="1270" b="0"/>
              <wp:wrapNone/>
              <wp:docPr id="639047896" name="Text Box 2" descr="Sensitivity: C2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08430" cy="345440"/>
                      </a:xfrm>
                      <a:prstGeom prst="rect">
                        <a:avLst/>
                      </a:prstGeom>
                      <a:noFill/>
                      <a:ln>
                        <a:noFill/>
                      </a:ln>
                    </wps:spPr>
                    <wps:txbx>
                      <w:txbxContent>
                        <w:p w14:paraId="7EB2356A" w14:textId="15B80DE9" w:rsidR="008A7CC1" w:rsidRPr="008A7CC1" w:rsidRDefault="008A7CC1" w:rsidP="008A7CC1">
                          <w:pPr>
                            <w:spacing w:after="0"/>
                            <w:rPr>
                              <w:rFonts w:ascii="Calibri" w:eastAsia="Calibri" w:hAnsi="Calibri" w:cs="Calibri"/>
                              <w:noProof/>
                              <w:color w:val="000000"/>
                              <w:sz w:val="20"/>
                              <w:szCs w:val="20"/>
                            </w:rPr>
                          </w:pPr>
                          <w:r w:rsidRPr="008A7CC1">
                            <w:rPr>
                              <w:rFonts w:ascii="Calibri" w:eastAsia="Calibri" w:hAnsi="Calibri" w:cs="Calibri"/>
                              <w:noProof/>
                              <w:color w:val="000000"/>
                              <w:sz w:val="20"/>
                              <w:szCs w:val="20"/>
                            </w:rPr>
                            <w:t>Sensitivity: C2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101D546" id="_x0000_t202" coordsize="21600,21600" o:spt="202" path="m,l,21600r21600,l21600,xe">
              <v:stroke joinstyle="miter"/>
              <v:path gradientshapeok="t" o:connecttype="rect"/>
            </v:shapetype>
            <v:shape id="Text Box 2" o:spid="_x0000_s1026" type="#_x0000_t202" alt="Sensitivity: C2 Internal" style="position:absolute;left:0;text-align:left;margin-left:0;margin-top:0;width:110.9pt;height:27.2pt;z-index:25165721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" filled="f" stroked="f">
              <v:textbox style="mso-fit-shape-to-text:t" inset="20pt,0,0,15pt">
                <w:txbxContent>
                  <w:p w14:paraId="7EB2356A" w14:textId="15B80DE9" w:rsidR="008A7CC1" w:rsidRPr="008A7CC1" w:rsidRDefault="008A7CC1" w:rsidP="008A7CC1">
                    <w:pPr>
                      <w:spacing w:after="0"/>
                      <w:rPr>
                        <w:rFonts w:ascii="Calibri" w:eastAsia="Calibri" w:hAnsi="Calibri" w:cs="Calibri"/>
                        <w:noProof/>
                        <w:color w:val="000000"/>
                        <w:sz w:val="20"/>
                        <w:szCs w:val="20"/>
                      </w:rPr>
                    </w:pPr>
                    <w:r w:rsidRPr="008A7CC1">
                      <w:rPr>
                        <w:rFonts w:ascii="Calibri" w:eastAsia="Calibri" w:hAnsi="Calibri" w:cs="Calibri"/>
                        <w:noProof/>
                        <w:color w:val="000000"/>
                        <w:sz w:val="20"/>
                        <w:szCs w:val="20"/>
                      </w:rPr>
                      <w:t>Sensitivity: C2 Internal</w:t>
                    </w:r>
                  </w:p>
                </w:txbxContent>
              </v:textbox>
              <w10:wrap anchorx="page" anchory="page"/>
            </v:shape>
          </w:pict>
        </mc:Fallback>
      </mc:AlternateContent>
    </w:r>
    <w:r w:rsidR="004421EF" w:rsidRPr="00511394">
      <w:rPr>
        <w:b/>
        <w:sz w:val="20"/>
      </w:rPr>
      <w:fldChar w:fldCharType="begin"/>
    </w:r>
    <w:r w:rsidR="004421EF" w:rsidRPr="00511394">
      <w:rPr>
        <w:b/>
        <w:sz w:val="20"/>
      </w:rPr>
      <w:instrText xml:space="preserve"> PAGE   \* MERGEFORMAT </w:instrText>
    </w:r>
    <w:r w:rsidR="004421EF" w:rsidRPr="00511394">
      <w:rPr>
        <w:b/>
        <w:sz w:val="20"/>
      </w:rPr>
      <w:fldChar w:fldCharType="separate"/>
    </w:r>
    <w:r w:rsidR="004421EF" w:rsidRPr="00511394">
      <w:rPr>
        <w:b/>
        <w:noProof/>
        <w:sz w:val="20"/>
      </w:rPr>
      <w:t>2</w:t>
    </w:r>
    <w:r w:rsidR="004421EF" w:rsidRPr="00511394">
      <w:rPr>
        <w:b/>
        <w:sz w:val="20"/>
      </w:rPr>
      <w:fldChar w:fldCharType="end"/>
    </w:r>
    <w:r w:rsidR="004421EF" w:rsidRPr="00511394">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4163D" w14:textId="157A706A" w:rsidR="004D16C0" w:rsidRPr="00511394" w:rsidRDefault="008A7CC1" w:rsidP="008A6D64">
    <w:pPr>
      <w:pStyle w:val="Footer"/>
      <w:spacing w:before="240" w:after="480"/>
    </w:pPr>
    <w:r>
      <w:rPr>
        <w:noProof/>
        <w:sz w:val="18"/>
        <w:szCs w:val="18"/>
      </w:rPr>
      <mc:AlternateContent>
        <mc:Choice Requires="wps">
          <w:drawing>
            <wp:anchor distT="0" distB="0" distL="0" distR="0" simplePos="0" relativeHeight="251660288" behindDoc="0" locked="0" layoutInCell="1" allowOverlap="1" wp14:anchorId="32B46633" wp14:editId="28268702">
              <wp:simplePos x="635" y="635"/>
              <wp:positionH relativeFrom="page">
                <wp:align>left</wp:align>
              </wp:positionH>
              <wp:positionV relativeFrom="page">
                <wp:align>bottom</wp:align>
              </wp:positionV>
              <wp:extent cx="1408430" cy="345440"/>
              <wp:effectExtent l="0" t="0" r="1270" b="0"/>
              <wp:wrapNone/>
              <wp:docPr id="341248837" name="Text Box 3" descr="Sensitivity: C2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08430" cy="345440"/>
                      </a:xfrm>
                      <a:prstGeom prst="rect">
                        <a:avLst/>
                      </a:prstGeom>
                      <a:noFill/>
                      <a:ln>
                        <a:noFill/>
                      </a:ln>
                    </wps:spPr>
                    <wps:txbx>
                      <w:txbxContent>
                        <w:p w14:paraId="0114586A" w14:textId="5CE083FF" w:rsidR="008A7CC1" w:rsidRPr="008A7CC1" w:rsidRDefault="008A7CC1" w:rsidP="008A7CC1">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B46633" id="_x0000_t202" coordsize="21600,21600" o:spt="202" path="m,l,21600r21600,l21600,xe">
              <v:stroke joinstyle="miter"/>
              <v:path gradientshapeok="t" o:connecttype="rect"/>
            </v:shapetype>
            <v:shape id="Text Box 3" o:spid="_x0000_s1027" type="#_x0000_t202" alt="Sensitivity: C2 Internal" style="position:absolute;left:0;text-align:left;margin-left:0;margin-top:0;width:110.9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" filled="f" stroked="f">
              <v:textbox style="mso-fit-shape-to-text:t" inset="20pt,0,0,15pt">
                <w:txbxContent>
                  <w:p w14:paraId="0114586A" w14:textId="5CE083FF" w:rsidR="008A7CC1" w:rsidRPr="008A7CC1" w:rsidRDefault="008A7CC1" w:rsidP="008A7CC1">
                    <w:pPr>
                      <w:spacing w:after="0"/>
                      <w:rPr>
                        <w:rFonts w:ascii="Calibri" w:eastAsia="Calibri" w:hAnsi="Calibri" w:cs="Calibri"/>
                        <w:noProof/>
                        <w:color w:val="000000"/>
                        <w:sz w:val="20"/>
                        <w:szCs w:val="20"/>
                      </w:rPr>
                    </w:pPr>
                  </w:p>
                </w:txbxContent>
              </v:textbox>
              <w10:wrap anchorx="page" anchory="page"/>
            </v:shape>
          </w:pict>
        </mc:Fallback>
      </mc:AlternateContent>
    </w:r>
    <w:r w:rsidR="004947B6" w:rsidRPr="00511394">
      <w:rPr>
        <w:sz w:val="18"/>
        <w:szCs w:val="18"/>
      </w:rPr>
      <w:t>© 202</w:t>
    </w:r>
    <w:r w:rsidR="00283C8A">
      <w:rPr>
        <w:sz w:val="18"/>
        <w:szCs w:val="18"/>
      </w:rPr>
      <w:t>5</w:t>
    </w:r>
    <w:r w:rsidR="004947B6" w:rsidRPr="00511394">
      <w:rPr>
        <w:sz w:val="18"/>
        <w:szCs w:val="18"/>
      </w:rPr>
      <w:t> ISO 20022 T</w:t>
    </w:r>
    <w:r w:rsidR="00283C8A">
      <w:rPr>
        <w:sz w:val="18"/>
        <w:szCs w:val="18"/>
      </w:rPr>
      <w:t xml:space="preserve">echnical </w:t>
    </w:r>
    <w:r w:rsidR="004947B6" w:rsidRPr="00511394">
      <w:rPr>
        <w:sz w:val="18"/>
        <w:szCs w:val="18"/>
      </w:rPr>
      <w:t>S</w:t>
    </w:r>
    <w:r w:rsidR="00283C8A">
      <w:rPr>
        <w:sz w:val="18"/>
        <w:szCs w:val="18"/>
      </w:rPr>
      <w:t xml:space="preserve">upport </w:t>
    </w:r>
    <w:r w:rsidR="004947B6" w:rsidRPr="00511394">
      <w:rPr>
        <w:sz w:val="18"/>
        <w:szCs w:val="18"/>
      </w:rPr>
      <w:t>G</w:t>
    </w:r>
    <w:r w:rsidR="00283C8A">
      <w:rPr>
        <w:sz w:val="18"/>
        <w:szCs w:val="18"/>
      </w:rPr>
      <w:t>roup</w:t>
    </w:r>
    <w:r w:rsidR="004947B6" w:rsidRPr="00511394">
      <w:rPr>
        <w:sz w:val="18"/>
        <w:szCs w:val="18"/>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C2456" w14:textId="1B24C319" w:rsidR="008A7CC1" w:rsidRDefault="008A7CC1">
    <w:pPr>
      <w:pStyle w:val="Footer"/>
    </w:pPr>
    <w:r>
      <w:rPr>
        <w:noProof/>
      </w:rPr>
      <mc:AlternateContent>
        <mc:Choice Requires="wps">
          <w:drawing>
            <wp:anchor distT="0" distB="0" distL="0" distR="0" simplePos="0" relativeHeight="251655168" behindDoc="0" locked="0" layoutInCell="1" allowOverlap="1" wp14:anchorId="6C5D67E7" wp14:editId="61A517D2">
              <wp:simplePos x="635" y="635"/>
              <wp:positionH relativeFrom="page">
                <wp:align>left</wp:align>
              </wp:positionH>
              <wp:positionV relativeFrom="page">
                <wp:align>bottom</wp:align>
              </wp:positionV>
              <wp:extent cx="1408430" cy="345440"/>
              <wp:effectExtent l="0" t="0" r="1270" b="0"/>
              <wp:wrapNone/>
              <wp:docPr id="1756263509" name="Text Box 1" descr="Sensitivity: C2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08430" cy="345440"/>
                      </a:xfrm>
                      <a:prstGeom prst="rect">
                        <a:avLst/>
                      </a:prstGeom>
                      <a:noFill/>
                      <a:ln>
                        <a:noFill/>
                      </a:ln>
                    </wps:spPr>
                    <wps:txbx>
                      <w:txbxContent>
                        <w:p w14:paraId="62122562" w14:textId="6D3107ED" w:rsidR="008A7CC1" w:rsidRPr="008A7CC1" w:rsidRDefault="008A7CC1" w:rsidP="008A7CC1">
                          <w:pPr>
                            <w:spacing w:after="0"/>
                            <w:rPr>
                              <w:rFonts w:ascii="Calibri" w:eastAsia="Calibri" w:hAnsi="Calibri" w:cs="Calibri"/>
                              <w:noProof/>
                              <w:color w:val="000000"/>
                              <w:sz w:val="20"/>
                              <w:szCs w:val="20"/>
                            </w:rPr>
                          </w:pPr>
                          <w:r w:rsidRPr="008A7CC1">
                            <w:rPr>
                              <w:rFonts w:ascii="Calibri" w:eastAsia="Calibri" w:hAnsi="Calibri" w:cs="Calibri"/>
                              <w:noProof/>
                              <w:color w:val="000000"/>
                              <w:sz w:val="20"/>
                              <w:szCs w:val="20"/>
                            </w:rPr>
                            <w:t>Sensitivity: C2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C5D67E7" id="_x0000_t202" coordsize="21600,21600" o:spt="202" path="m,l,21600r21600,l21600,xe">
              <v:stroke joinstyle="miter"/>
              <v:path gradientshapeok="t" o:connecttype="rect"/>
            </v:shapetype>
            <v:shape id="Text Box 1" o:spid="_x0000_s1028" type="#_x0000_t202" alt="Sensitivity: C2 Internal" style="position:absolute;left:0;text-align:left;margin-left:0;margin-top:0;width:110.9pt;height:27.2pt;z-index:25165516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" filled="f" stroked="f">
              <v:textbox style="mso-fit-shape-to-text:t" inset="20pt,0,0,15pt">
                <w:txbxContent>
                  <w:p w14:paraId="62122562" w14:textId="6D3107ED" w:rsidR="008A7CC1" w:rsidRPr="008A7CC1" w:rsidRDefault="008A7CC1" w:rsidP="008A7CC1">
                    <w:pPr>
                      <w:spacing w:after="0"/>
                      <w:rPr>
                        <w:rFonts w:ascii="Calibri" w:eastAsia="Calibri" w:hAnsi="Calibri" w:cs="Calibri"/>
                        <w:noProof/>
                        <w:color w:val="000000"/>
                        <w:sz w:val="20"/>
                        <w:szCs w:val="20"/>
                      </w:rPr>
                    </w:pPr>
                    <w:r w:rsidRPr="008A7CC1">
                      <w:rPr>
                        <w:rFonts w:ascii="Calibri" w:eastAsia="Calibri" w:hAnsi="Calibri" w:cs="Calibri"/>
                        <w:noProof/>
                        <w:color w:val="000000"/>
                        <w:sz w:val="20"/>
                        <w:szCs w:val="20"/>
                      </w:rPr>
                      <w:t>Sensitivity: C2 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55309" w14:textId="66143DC5" w:rsidR="004421EF" w:rsidRPr="00511394" w:rsidRDefault="008A7CC1" w:rsidP="003B153F">
    <w:pPr>
      <w:pStyle w:val="Footer"/>
      <w:spacing w:after="480" w:line="240" w:lineRule="exact"/>
      <w:rPr>
        <w:sz w:val="20"/>
      </w:rPr>
    </w:pPr>
    <w:r>
      <w:rPr>
        <w:b/>
        <w:noProof/>
      </w:rPr>
      <mc:AlternateContent>
        <mc:Choice Requires="wps">
          <w:drawing>
            <wp:anchor distT="0" distB="0" distL="0" distR="0" simplePos="0" relativeHeight="251662336" behindDoc="0" locked="0" layoutInCell="1" allowOverlap="1" wp14:anchorId="3192A448" wp14:editId="15954BC8">
              <wp:simplePos x="635" y="635"/>
              <wp:positionH relativeFrom="page">
                <wp:align>left</wp:align>
              </wp:positionH>
              <wp:positionV relativeFrom="page">
                <wp:align>bottom</wp:align>
              </wp:positionV>
              <wp:extent cx="1408430" cy="345440"/>
              <wp:effectExtent l="0" t="0" r="1270" b="0"/>
              <wp:wrapNone/>
              <wp:docPr id="1485235484" name="Text Box 5" descr="Sensitivity: C2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08430" cy="345440"/>
                      </a:xfrm>
                      <a:prstGeom prst="rect">
                        <a:avLst/>
                      </a:prstGeom>
                      <a:noFill/>
                      <a:ln>
                        <a:noFill/>
                      </a:ln>
                    </wps:spPr>
                    <wps:txbx>
                      <w:txbxContent>
                        <w:p w14:paraId="6137B10F" w14:textId="309078DF" w:rsidR="008A7CC1" w:rsidRPr="008A7CC1" w:rsidRDefault="008A7CC1" w:rsidP="008A7CC1">
                          <w:pPr>
                            <w:spacing w:after="0"/>
                            <w:rPr>
                              <w:rFonts w:ascii="Calibri" w:eastAsia="Calibri" w:hAnsi="Calibri" w:cs="Calibri"/>
                              <w:noProof/>
                              <w:color w:val="000000"/>
                              <w:sz w:val="20"/>
                              <w:szCs w:val="20"/>
                            </w:rPr>
                          </w:pPr>
                          <w:r w:rsidRPr="008A7CC1">
                            <w:rPr>
                              <w:rFonts w:ascii="Calibri" w:eastAsia="Calibri" w:hAnsi="Calibri" w:cs="Calibri"/>
                              <w:noProof/>
                              <w:color w:val="000000"/>
                              <w:sz w:val="20"/>
                              <w:szCs w:val="20"/>
                            </w:rPr>
                            <w:t>Sensitivity: C2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192A448" id="_x0000_t202" coordsize="21600,21600" o:spt="202" path="m,l,21600r21600,l21600,xe">
              <v:stroke joinstyle="miter"/>
              <v:path gradientshapeok="t" o:connecttype="rect"/>
            </v:shapetype>
            <v:shape id="Text Box 5" o:spid="_x0000_s1029" type="#_x0000_t202" alt="Sensitivity: C2 Internal" style="position:absolute;left:0;text-align:left;margin-left:0;margin-top:0;width:110.9pt;height:27.2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" filled="f" stroked="f">
              <v:textbox style="mso-fit-shape-to-text:t" inset="20pt,0,0,15pt">
                <w:txbxContent>
                  <w:p w14:paraId="6137B10F" w14:textId="309078DF" w:rsidR="008A7CC1" w:rsidRPr="008A7CC1" w:rsidRDefault="008A7CC1" w:rsidP="008A7CC1">
                    <w:pPr>
                      <w:spacing w:after="0"/>
                      <w:rPr>
                        <w:rFonts w:ascii="Calibri" w:eastAsia="Calibri" w:hAnsi="Calibri" w:cs="Calibri"/>
                        <w:noProof/>
                        <w:color w:val="000000"/>
                        <w:sz w:val="20"/>
                        <w:szCs w:val="20"/>
                      </w:rPr>
                    </w:pPr>
                    <w:r w:rsidRPr="008A7CC1">
                      <w:rPr>
                        <w:rFonts w:ascii="Calibri" w:eastAsia="Calibri" w:hAnsi="Calibri" w:cs="Calibri"/>
                        <w:noProof/>
                        <w:color w:val="000000"/>
                        <w:sz w:val="20"/>
                        <w:szCs w:val="20"/>
                      </w:rPr>
                      <w:t>Sensitivity: C2 Internal</w:t>
                    </w:r>
                  </w:p>
                </w:txbxContent>
              </v:textbox>
              <w10:wrap anchorx="page" anchory="page"/>
            </v:shape>
          </w:pict>
        </mc:Fallback>
      </mc:AlternateContent>
    </w:r>
    <w:r w:rsidR="004421EF" w:rsidRPr="00511394">
      <w:rPr>
        <w:b/>
      </w:rPr>
      <w:fldChar w:fldCharType="begin"/>
    </w:r>
    <w:r w:rsidR="004421EF" w:rsidRPr="00511394">
      <w:rPr>
        <w:b/>
      </w:rPr>
      <w:instrText xml:space="preserve"> PAGE   \* MERGEFORMAT </w:instrText>
    </w:r>
    <w:r w:rsidR="004421EF" w:rsidRPr="00511394">
      <w:rPr>
        <w:b/>
      </w:rPr>
      <w:fldChar w:fldCharType="separate"/>
    </w:r>
    <w:r w:rsidR="002C453D" w:rsidRPr="00511394">
      <w:rPr>
        <w:b/>
        <w:noProof/>
      </w:rPr>
      <w:t>6</w:t>
    </w:r>
    <w:r w:rsidR="004421EF" w:rsidRPr="00511394">
      <w:rPr>
        <w:b/>
      </w:rPr>
      <w:fldChar w:fldCharType="end"/>
    </w:r>
    <w:r w:rsidR="004421EF" w:rsidRPr="00511394">
      <w:rPr>
        <w:sz w:val="20"/>
      </w:rPr>
      <w:tab/>
    </w:r>
    <w:r w:rsidR="004947B6" w:rsidRPr="00511394">
      <w:rPr>
        <w:sz w:val="18"/>
        <w:szCs w:val="18"/>
      </w:rPr>
      <w:t>© 2024 ISO 20022 TSG –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11BAB" w14:textId="50B22273" w:rsidR="004421EF" w:rsidRPr="00511394" w:rsidRDefault="00283C8A" w:rsidP="00042979">
    <w:pPr>
      <w:pStyle w:val="Footer"/>
      <w:pBdr>
        <w:top w:val="single" w:sz="4" w:space="1" w:color="auto"/>
      </w:pBdr>
      <w:spacing w:after="480" w:line="240" w:lineRule="exact"/>
      <w:rPr>
        <w:sz w:val="20"/>
      </w:rPr>
    </w:pPr>
    <w:r w:rsidRPr="00283C8A">
      <w:rPr>
        <w:noProof/>
        <w:sz w:val="18"/>
        <w:szCs w:val="18"/>
      </w:rPr>
      <w:t>© 2025 ISO 20022 Technical Support Group – All rights reserved</w:t>
    </w:r>
    <w:r w:rsidR="004421EF" w:rsidRPr="00511394">
      <w:rPr>
        <w:sz w:val="20"/>
      </w:rPr>
      <w:tab/>
    </w:r>
    <w:r w:rsidR="004421EF" w:rsidRPr="00042979">
      <w:rPr>
        <w:bCs/>
      </w:rPr>
      <w:fldChar w:fldCharType="begin"/>
    </w:r>
    <w:r w:rsidR="004421EF" w:rsidRPr="00042979">
      <w:rPr>
        <w:bCs/>
      </w:rPr>
      <w:instrText xml:space="preserve"> PAGE   \* MERGEFORMAT </w:instrText>
    </w:r>
    <w:r w:rsidR="004421EF" w:rsidRPr="00042979">
      <w:rPr>
        <w:bCs/>
      </w:rPr>
      <w:fldChar w:fldCharType="separate"/>
    </w:r>
    <w:r w:rsidR="002C453D" w:rsidRPr="00042979">
      <w:rPr>
        <w:bCs/>
        <w:noProof/>
      </w:rPr>
      <w:t>5</w:t>
    </w:r>
    <w:r w:rsidR="004421EF" w:rsidRPr="00042979">
      <w:rPr>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3B1E6" w14:textId="114D9250" w:rsidR="00F51C98" w:rsidRPr="00511394" w:rsidRDefault="008A7CC1">
    <w:pPr>
      <w:pStyle w:val="Footer"/>
    </w:pPr>
    <w:r>
      <w:rPr>
        <w:noProof/>
      </w:rPr>
      <mc:AlternateContent>
        <mc:Choice Requires="wps">
          <w:drawing>
            <wp:anchor distT="0" distB="0" distL="0" distR="0" simplePos="0" relativeHeight="251661312" behindDoc="0" locked="0" layoutInCell="1" allowOverlap="1" wp14:anchorId="67F2AFD2" wp14:editId="6398D3B6">
              <wp:simplePos x="635" y="635"/>
              <wp:positionH relativeFrom="page">
                <wp:align>left</wp:align>
              </wp:positionH>
              <wp:positionV relativeFrom="page">
                <wp:align>bottom</wp:align>
              </wp:positionV>
              <wp:extent cx="1408430" cy="345440"/>
              <wp:effectExtent l="0" t="0" r="1270" b="0"/>
              <wp:wrapNone/>
              <wp:docPr id="1591096092" name="Text Box 4" descr="Sensitivity: C2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08430" cy="345440"/>
                      </a:xfrm>
                      <a:prstGeom prst="rect">
                        <a:avLst/>
                      </a:prstGeom>
                      <a:noFill/>
                      <a:ln>
                        <a:noFill/>
                      </a:ln>
                    </wps:spPr>
                    <wps:txbx>
                      <w:txbxContent>
                        <w:p w14:paraId="5FC3E34C" w14:textId="78F3D1AB" w:rsidR="008A7CC1" w:rsidRPr="008A7CC1" w:rsidRDefault="008A7CC1" w:rsidP="008A7CC1">
                          <w:pPr>
                            <w:spacing w:after="0"/>
                            <w:rPr>
                              <w:rFonts w:ascii="Calibri" w:eastAsia="Calibri" w:hAnsi="Calibri" w:cs="Calibri"/>
                              <w:noProof/>
                              <w:color w:val="000000"/>
                              <w:sz w:val="20"/>
                              <w:szCs w:val="20"/>
                            </w:rPr>
                          </w:pPr>
                          <w:r w:rsidRPr="008A7CC1">
                            <w:rPr>
                              <w:rFonts w:ascii="Calibri" w:eastAsia="Calibri" w:hAnsi="Calibri" w:cs="Calibri"/>
                              <w:noProof/>
                              <w:color w:val="000000"/>
                              <w:sz w:val="20"/>
                              <w:szCs w:val="20"/>
                            </w:rPr>
                            <w:t>Sensitivity: C2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7F2AFD2" id="_x0000_t202" coordsize="21600,21600" o:spt="202" path="m,l,21600r21600,l21600,xe">
              <v:stroke joinstyle="miter"/>
              <v:path gradientshapeok="t" o:connecttype="rect"/>
            </v:shapetype>
            <v:shape id="Text Box 4" o:spid="_x0000_s1030" type="#_x0000_t202" alt="Sensitivity: C2 Internal" style="position:absolute;left:0;text-align:left;margin-left:0;margin-top:0;width:110.9pt;height:27.2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" filled="f" stroked="f">
              <v:textbox style="mso-fit-shape-to-text:t" inset="20pt,0,0,15pt">
                <w:txbxContent>
                  <w:p w14:paraId="5FC3E34C" w14:textId="78F3D1AB" w:rsidR="008A7CC1" w:rsidRPr="008A7CC1" w:rsidRDefault="008A7CC1" w:rsidP="008A7CC1">
                    <w:pPr>
                      <w:spacing w:after="0"/>
                      <w:rPr>
                        <w:rFonts w:ascii="Calibri" w:eastAsia="Calibri" w:hAnsi="Calibri" w:cs="Calibri"/>
                        <w:noProof/>
                        <w:color w:val="000000"/>
                        <w:sz w:val="20"/>
                        <w:szCs w:val="20"/>
                      </w:rPr>
                    </w:pPr>
                    <w:r w:rsidRPr="008A7CC1">
                      <w:rPr>
                        <w:rFonts w:ascii="Calibri" w:eastAsia="Calibri" w:hAnsi="Calibri" w:cs="Calibri"/>
                        <w:noProof/>
                        <w:color w:val="000000"/>
                        <w:sz w:val="20"/>
                        <w:szCs w:val="20"/>
                      </w:rPr>
                      <w:t>Sensitivity: C2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49469" w14:textId="77777777" w:rsidR="00F646E5" w:rsidRPr="00511394" w:rsidRDefault="00F646E5">
      <w:pPr>
        <w:spacing w:after="0" w:line="240" w:lineRule="auto"/>
      </w:pPr>
      <w:r w:rsidRPr="00511394">
        <w:separator/>
      </w:r>
    </w:p>
  </w:footnote>
  <w:footnote w:type="continuationSeparator" w:id="0">
    <w:p w14:paraId="37E5DEC8" w14:textId="77777777" w:rsidR="00F646E5" w:rsidRPr="00511394" w:rsidRDefault="00F646E5">
      <w:pPr>
        <w:spacing w:after="0" w:line="240" w:lineRule="auto"/>
      </w:pPr>
      <w:r w:rsidRPr="00511394">
        <w:continuationSeparator/>
      </w:r>
    </w:p>
  </w:footnote>
  <w:footnote w:type="continuationNotice" w:id="1">
    <w:p w14:paraId="0FA00D49" w14:textId="77777777" w:rsidR="00F646E5" w:rsidRDefault="00F646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9597F" w14:textId="77777777" w:rsidR="004421EF" w:rsidRPr="00511394" w:rsidRDefault="004421EF" w:rsidP="004421EF">
    <w:pPr>
      <w:pStyle w:val="Header"/>
      <w:spacing w:line="240" w:lineRule="exact"/>
      <w:jc w:val="left"/>
    </w:pPr>
    <w:r w:rsidRPr="00511394">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5303E" w14:textId="5950EE40" w:rsidR="00D74351" w:rsidRPr="00042979" w:rsidRDefault="00D74351" w:rsidP="00042979">
    <w:pPr>
      <w:pStyle w:val="Header"/>
      <w:pBdr>
        <w:bottom w:val="single" w:sz="4" w:space="1" w:color="auto"/>
      </w:pBdr>
      <w:tabs>
        <w:tab w:val="clear" w:pos="403"/>
        <w:tab w:val="right" w:pos="9781"/>
      </w:tabs>
      <w:ind w:right="-24"/>
      <w:rPr>
        <w:b w:val="0"/>
        <w:bCs/>
      </w:rPr>
    </w:pPr>
    <w:r w:rsidRPr="00042979">
      <w:rPr>
        <w:b w:val="0"/>
        <w:bCs/>
      </w:rPr>
      <w:fldChar w:fldCharType="begin"/>
    </w:r>
    <w:r w:rsidRPr="00042979">
      <w:rPr>
        <w:b w:val="0"/>
        <w:bCs/>
      </w:rPr>
      <w:instrText xml:space="preserve"> TITLE   \* MERGEFORMAT </w:instrText>
    </w:r>
    <w:r w:rsidRPr="00042979">
      <w:rPr>
        <w:b w:val="0"/>
        <w:bCs/>
      </w:rPr>
      <w:fldChar w:fldCharType="separate"/>
    </w:r>
    <w:r w:rsidR="008B2709">
      <w:rPr>
        <w:b w:val="0"/>
        <w:bCs/>
      </w:rPr>
      <w:t>Generation of JSON Schema Draft 2020-12 for ISO 20022:2013</w:t>
    </w:r>
    <w:r w:rsidRPr="00042979">
      <w:rPr>
        <w:b w:val="0"/>
        <w:bCs/>
      </w:rPr>
      <w:fldChar w:fldCharType="end"/>
    </w:r>
    <w:r w:rsidRPr="00042979">
      <w:rPr>
        <w:b w:val="0"/>
        <w:bCs/>
      </w:rPr>
      <w:tab/>
    </w:r>
    <w:r w:rsidRPr="00042979">
      <w:rPr>
        <w:b w:val="0"/>
        <w:bCs/>
      </w:rPr>
      <w:fldChar w:fldCharType="begin"/>
    </w:r>
    <w:r w:rsidRPr="00042979">
      <w:rPr>
        <w:b w:val="0"/>
        <w:bCs/>
      </w:rPr>
      <w:instrText xml:space="preserve"> DOCPROPERTY  Status  \* MERGEFORMAT </w:instrText>
    </w:r>
    <w:r w:rsidRPr="00042979">
      <w:rPr>
        <w:b w:val="0"/>
        <w:bCs/>
      </w:rPr>
      <w:fldChar w:fldCharType="separate"/>
    </w:r>
    <w:r w:rsidR="008B2709">
      <w:rPr>
        <w:b w:val="0"/>
        <w:bCs/>
      </w:rPr>
      <w:t>Trial Recommendation</w:t>
    </w:r>
    <w:r w:rsidRPr="00042979">
      <w:rPr>
        <w:b w:val="0"/>
        <w:bCs/>
      </w:rPr>
      <w:fldChar w:fldCharType="end"/>
    </w:r>
    <w:r w:rsidRPr="00042979">
      <w:rPr>
        <w:b w:val="0"/>
        <w:bCs/>
      </w:rPr>
      <w:t xml:space="preserve"> </w:t>
    </w:r>
    <w:r w:rsidRPr="00042979">
      <w:rPr>
        <w:b w:val="0"/>
        <w:bCs/>
      </w:rPr>
      <w:fldChar w:fldCharType="begin"/>
    </w:r>
    <w:r w:rsidRPr="00042979">
      <w:rPr>
        <w:b w:val="0"/>
        <w:bCs/>
      </w:rPr>
      <w:instrText xml:space="preserve"> DOCPROPERTY  "Date completed"  \* MERGEFORMAT </w:instrText>
    </w:r>
    <w:r w:rsidRPr="00042979">
      <w:rPr>
        <w:b w:val="0"/>
        <w:bCs/>
      </w:rPr>
      <w:fldChar w:fldCharType="separate"/>
    </w:r>
    <w:r w:rsidR="003D1522">
      <w:rPr>
        <w:b w:val="0"/>
        <w:bCs/>
      </w:rPr>
      <w:t>2025-03-21</w:t>
    </w:r>
    <w:r w:rsidRPr="00042979">
      <w:rPr>
        <w:b w:val="0"/>
        <w:bC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0B039" w14:textId="77777777" w:rsidR="00F51C98" w:rsidRPr="00511394" w:rsidRDefault="00F51C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9C62BEC"/>
    <w:lvl w:ilvl="0">
      <w:start w:val="1"/>
      <w:numFmt w:val="decimal"/>
      <w:pStyle w:val="ListNumber"/>
      <w:lvlText w:val="%1."/>
      <w:lvlJc w:val="left"/>
      <w:pPr>
        <w:tabs>
          <w:tab w:val="num" w:pos="360"/>
        </w:tabs>
        <w:ind w:left="360" w:hangingChars="200" w:hanging="360"/>
      </w:pPr>
    </w:lvl>
  </w:abstractNum>
  <w:abstractNum w:abstractNumId="1" w15:restartNumberingAfterBreak="0">
    <w:nsid w:val="031A2E4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3" w15:restartNumberingAfterBreak="0">
    <w:nsid w:val="0B2F30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F300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DA0894"/>
    <w:multiLevelType w:val="hybridMultilevel"/>
    <w:tmpl w:val="95D20B1C"/>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F2D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1F11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A623D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B60A5A"/>
    <w:multiLevelType w:val="multilevel"/>
    <w:tmpl w:val="0809001F"/>
    <w:lvl w:ilvl="0">
      <w:start w:val="1"/>
      <w:numFmt w:val="decimal"/>
      <w:lvlText w:val="%1."/>
      <w:lvlJc w:val="left"/>
      <w:pPr>
        <w:ind w:left="360" w:hanging="360"/>
      </w:pPr>
      <w:rPr>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792" w:hanging="432"/>
      </w:pPr>
      <w:rPr>
        <w:b w:val="0"/>
        <w:i w:val="0"/>
        <w:strike w:val="0"/>
        <w:dstrike w:val="0"/>
        <w:color w:val="000000"/>
        <w:sz w:val="22"/>
        <w:szCs w:val="22"/>
        <w:u w:val="none" w:color="000000"/>
        <w:effect w:val="none"/>
        <w:bdr w:val="none" w:sz="0" w:space="0" w:color="auto" w:frame="1"/>
        <w:vertAlign w:val="baseline"/>
      </w:rPr>
    </w:lvl>
    <w:lvl w:ilvl="2">
      <w:start w:val="1"/>
      <w:numFmt w:val="decimal"/>
      <w:lvlText w:val="%1.%2.%3."/>
      <w:lvlJc w:val="left"/>
      <w:pPr>
        <w:ind w:left="1224" w:hanging="504"/>
      </w:pPr>
      <w:rPr>
        <w:b w:val="0"/>
        <w:i w:val="0"/>
        <w:strike w:val="0"/>
        <w:dstrike w:val="0"/>
        <w:color w:val="000000"/>
        <w:sz w:val="22"/>
        <w:szCs w:val="22"/>
        <w:u w:val="none" w:color="000000"/>
        <w:effect w:val="none"/>
        <w:bdr w:val="none" w:sz="0" w:space="0" w:color="auto" w:frame="1"/>
        <w:vertAlign w:val="baseline"/>
      </w:rPr>
    </w:lvl>
    <w:lvl w:ilvl="3">
      <w:start w:val="1"/>
      <w:numFmt w:val="decimal"/>
      <w:lvlText w:val="%1.%2.%3.%4."/>
      <w:lvlJc w:val="left"/>
      <w:pPr>
        <w:ind w:left="1728" w:hanging="648"/>
      </w:pPr>
      <w:rPr>
        <w:b w:val="0"/>
        <w:i w:val="0"/>
        <w:strike w:val="0"/>
        <w:dstrike w:val="0"/>
        <w:color w:val="000000"/>
        <w:sz w:val="22"/>
        <w:szCs w:val="22"/>
        <w:u w:val="none" w:color="000000"/>
        <w:effect w:val="none"/>
        <w:bdr w:val="none" w:sz="0" w:space="0" w:color="auto" w:frame="1"/>
        <w:vertAlign w:val="baseline"/>
      </w:rPr>
    </w:lvl>
    <w:lvl w:ilvl="4">
      <w:start w:val="1"/>
      <w:numFmt w:val="decimal"/>
      <w:lvlText w:val="%1.%2.%3.%4.%5."/>
      <w:lvlJc w:val="left"/>
      <w:pPr>
        <w:ind w:left="2232" w:hanging="792"/>
      </w:pPr>
      <w:rPr>
        <w:b w:val="0"/>
        <w:i w:val="0"/>
        <w:strike w:val="0"/>
        <w:dstrike w:val="0"/>
        <w:color w:val="000000"/>
        <w:sz w:val="22"/>
        <w:szCs w:val="22"/>
        <w:u w:val="none" w:color="000000"/>
        <w:effect w:val="none"/>
        <w:bdr w:val="none" w:sz="0" w:space="0" w:color="auto" w:frame="1"/>
        <w:vertAlign w:val="baseline"/>
      </w:rPr>
    </w:lvl>
    <w:lvl w:ilvl="5">
      <w:start w:val="1"/>
      <w:numFmt w:val="decimal"/>
      <w:lvlText w:val="%1.%2.%3.%4.%5.%6."/>
      <w:lvlJc w:val="left"/>
      <w:pPr>
        <w:ind w:left="2736" w:hanging="936"/>
      </w:pPr>
      <w:rPr>
        <w:b w:val="0"/>
        <w:i w:val="0"/>
        <w:strike w:val="0"/>
        <w:dstrike w:val="0"/>
        <w:color w:val="000000"/>
        <w:sz w:val="22"/>
        <w:szCs w:val="22"/>
        <w:u w:val="none" w:color="000000"/>
        <w:effect w:val="none"/>
        <w:bdr w:val="none" w:sz="0" w:space="0" w:color="auto" w:frame="1"/>
        <w:vertAlign w:val="baseline"/>
      </w:rPr>
    </w:lvl>
    <w:lvl w:ilvl="6">
      <w:start w:val="1"/>
      <w:numFmt w:val="decimal"/>
      <w:lvlText w:val="%1.%2.%3.%4.%5.%6.%7."/>
      <w:lvlJc w:val="left"/>
      <w:pPr>
        <w:ind w:left="3240" w:hanging="1080"/>
      </w:pPr>
      <w:rPr>
        <w:b w:val="0"/>
        <w:i w:val="0"/>
        <w:strike w:val="0"/>
        <w:dstrike w:val="0"/>
        <w:color w:val="000000"/>
        <w:sz w:val="22"/>
        <w:szCs w:val="22"/>
        <w:u w:val="none" w:color="000000"/>
        <w:effect w:val="none"/>
        <w:bdr w:val="none" w:sz="0" w:space="0" w:color="auto" w:frame="1"/>
        <w:vertAlign w:val="baseline"/>
      </w:rPr>
    </w:lvl>
    <w:lvl w:ilvl="7">
      <w:start w:val="1"/>
      <w:numFmt w:val="decimal"/>
      <w:lvlText w:val="%1.%2.%3.%4.%5.%6.%7.%8."/>
      <w:lvlJc w:val="left"/>
      <w:pPr>
        <w:ind w:left="3744" w:hanging="1224"/>
      </w:pPr>
      <w:rPr>
        <w:b w:val="0"/>
        <w:i w:val="0"/>
        <w:strike w:val="0"/>
        <w:dstrike w:val="0"/>
        <w:color w:val="000000"/>
        <w:sz w:val="22"/>
        <w:szCs w:val="22"/>
        <w:u w:val="none" w:color="000000"/>
        <w:effect w:val="none"/>
        <w:bdr w:val="none" w:sz="0" w:space="0" w:color="auto" w:frame="1"/>
        <w:vertAlign w:val="baseline"/>
      </w:rPr>
    </w:lvl>
    <w:lvl w:ilvl="8">
      <w:start w:val="1"/>
      <w:numFmt w:val="decimal"/>
      <w:lvlText w:val="%1.%2.%3.%4.%5.%6.%7.%8.%9."/>
      <w:lvlJc w:val="left"/>
      <w:pPr>
        <w:ind w:left="4320" w:hanging="1440"/>
      </w:pPr>
      <w:rPr>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1E612234"/>
    <w:multiLevelType w:val="hybridMultilevel"/>
    <w:tmpl w:val="9C1C7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3F2B6E"/>
    <w:multiLevelType w:val="hybridMultilevel"/>
    <w:tmpl w:val="7FBA644A"/>
    <w:lvl w:ilvl="0" w:tplc="6570CFDA">
      <w:start w:val="1"/>
      <w:numFmt w:val="bullet"/>
      <w:lvlText w:val="-"/>
      <w:lvlJc w:val="left"/>
      <w:pPr>
        <w:ind w:left="720" w:hanging="360"/>
      </w:pPr>
      <w:rPr>
        <w:rFonts w:ascii="Cambria" w:eastAsiaTheme="minorEastAsia" w:hAnsi="Cambria" w:cs="Arial" w:hint="default"/>
      </w:rPr>
    </w:lvl>
    <w:lvl w:ilvl="1" w:tplc="DD5CAA2A">
      <w:numFmt w:val="bullet"/>
      <w:lvlText w:val=""/>
      <w:lvlJc w:val="left"/>
      <w:pPr>
        <w:ind w:left="1440" w:hanging="360"/>
      </w:pPr>
      <w:rPr>
        <w:rFonts w:ascii="Symbol" w:eastAsia="Courier New" w:hAnsi="Symbol"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2D67F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440AB8"/>
    <w:multiLevelType w:val="hybridMultilevel"/>
    <w:tmpl w:val="E95AD60E"/>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8D14E1"/>
    <w:multiLevelType w:val="multilevel"/>
    <w:tmpl w:val="0809001F"/>
    <w:lvl w:ilvl="0">
      <w:start w:val="1"/>
      <w:numFmt w:val="decimal"/>
      <w:lvlText w:val="%1."/>
      <w:lvlJc w:val="left"/>
      <w:pPr>
        <w:ind w:left="360" w:hanging="360"/>
      </w:pPr>
      <w:rPr>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792" w:hanging="432"/>
      </w:pPr>
      <w:rPr>
        <w:b w:val="0"/>
        <w:i w:val="0"/>
        <w:strike w:val="0"/>
        <w:dstrike w:val="0"/>
        <w:color w:val="000000"/>
        <w:sz w:val="22"/>
        <w:szCs w:val="22"/>
        <w:u w:val="none" w:color="000000"/>
        <w:effect w:val="none"/>
        <w:bdr w:val="none" w:sz="0" w:space="0" w:color="auto" w:frame="1"/>
        <w:vertAlign w:val="baseline"/>
      </w:rPr>
    </w:lvl>
    <w:lvl w:ilvl="2">
      <w:start w:val="1"/>
      <w:numFmt w:val="decimal"/>
      <w:lvlText w:val="%1.%2.%3."/>
      <w:lvlJc w:val="left"/>
      <w:pPr>
        <w:ind w:left="1224" w:hanging="504"/>
      </w:pPr>
      <w:rPr>
        <w:b w:val="0"/>
        <w:i w:val="0"/>
        <w:strike w:val="0"/>
        <w:dstrike w:val="0"/>
        <w:color w:val="000000"/>
        <w:sz w:val="22"/>
        <w:szCs w:val="22"/>
        <w:u w:val="none" w:color="000000"/>
        <w:effect w:val="none"/>
        <w:bdr w:val="none" w:sz="0" w:space="0" w:color="auto" w:frame="1"/>
        <w:vertAlign w:val="baseline"/>
      </w:rPr>
    </w:lvl>
    <w:lvl w:ilvl="3">
      <w:start w:val="1"/>
      <w:numFmt w:val="decimal"/>
      <w:lvlText w:val="%1.%2.%3.%4."/>
      <w:lvlJc w:val="left"/>
      <w:pPr>
        <w:ind w:left="1728" w:hanging="648"/>
      </w:pPr>
      <w:rPr>
        <w:b w:val="0"/>
        <w:i w:val="0"/>
        <w:strike w:val="0"/>
        <w:dstrike w:val="0"/>
        <w:color w:val="000000"/>
        <w:sz w:val="22"/>
        <w:szCs w:val="22"/>
        <w:u w:val="none" w:color="000000"/>
        <w:effect w:val="none"/>
        <w:bdr w:val="none" w:sz="0" w:space="0" w:color="auto" w:frame="1"/>
        <w:vertAlign w:val="baseline"/>
      </w:rPr>
    </w:lvl>
    <w:lvl w:ilvl="4">
      <w:start w:val="1"/>
      <w:numFmt w:val="decimal"/>
      <w:lvlText w:val="%1.%2.%3.%4.%5."/>
      <w:lvlJc w:val="left"/>
      <w:pPr>
        <w:ind w:left="2232" w:hanging="792"/>
      </w:pPr>
      <w:rPr>
        <w:b w:val="0"/>
        <w:i w:val="0"/>
        <w:strike w:val="0"/>
        <w:dstrike w:val="0"/>
        <w:color w:val="000000"/>
        <w:sz w:val="22"/>
        <w:szCs w:val="22"/>
        <w:u w:val="none" w:color="000000"/>
        <w:effect w:val="none"/>
        <w:bdr w:val="none" w:sz="0" w:space="0" w:color="auto" w:frame="1"/>
        <w:vertAlign w:val="baseline"/>
      </w:rPr>
    </w:lvl>
    <w:lvl w:ilvl="5">
      <w:start w:val="1"/>
      <w:numFmt w:val="decimal"/>
      <w:lvlText w:val="%1.%2.%3.%4.%5.%6."/>
      <w:lvlJc w:val="left"/>
      <w:pPr>
        <w:ind w:left="2736" w:hanging="936"/>
      </w:pPr>
      <w:rPr>
        <w:b w:val="0"/>
        <w:i w:val="0"/>
        <w:strike w:val="0"/>
        <w:dstrike w:val="0"/>
        <w:color w:val="000000"/>
        <w:sz w:val="22"/>
        <w:szCs w:val="22"/>
        <w:u w:val="none" w:color="000000"/>
        <w:effect w:val="none"/>
        <w:bdr w:val="none" w:sz="0" w:space="0" w:color="auto" w:frame="1"/>
        <w:vertAlign w:val="baseline"/>
      </w:rPr>
    </w:lvl>
    <w:lvl w:ilvl="6">
      <w:start w:val="1"/>
      <w:numFmt w:val="decimal"/>
      <w:lvlText w:val="%1.%2.%3.%4.%5.%6.%7."/>
      <w:lvlJc w:val="left"/>
      <w:pPr>
        <w:ind w:left="3240" w:hanging="1080"/>
      </w:pPr>
      <w:rPr>
        <w:b w:val="0"/>
        <w:i w:val="0"/>
        <w:strike w:val="0"/>
        <w:dstrike w:val="0"/>
        <w:color w:val="000000"/>
        <w:sz w:val="22"/>
        <w:szCs w:val="22"/>
        <w:u w:val="none" w:color="000000"/>
        <w:effect w:val="none"/>
        <w:bdr w:val="none" w:sz="0" w:space="0" w:color="auto" w:frame="1"/>
        <w:vertAlign w:val="baseline"/>
      </w:rPr>
    </w:lvl>
    <w:lvl w:ilvl="7">
      <w:start w:val="1"/>
      <w:numFmt w:val="decimal"/>
      <w:lvlText w:val="%1.%2.%3.%4.%5.%6.%7.%8."/>
      <w:lvlJc w:val="left"/>
      <w:pPr>
        <w:ind w:left="3744" w:hanging="1224"/>
      </w:pPr>
      <w:rPr>
        <w:b w:val="0"/>
        <w:i w:val="0"/>
        <w:strike w:val="0"/>
        <w:dstrike w:val="0"/>
        <w:color w:val="000000"/>
        <w:sz w:val="22"/>
        <w:szCs w:val="22"/>
        <w:u w:val="none" w:color="000000"/>
        <w:effect w:val="none"/>
        <w:bdr w:val="none" w:sz="0" w:space="0" w:color="auto" w:frame="1"/>
        <w:vertAlign w:val="baseline"/>
      </w:rPr>
    </w:lvl>
    <w:lvl w:ilvl="8">
      <w:start w:val="1"/>
      <w:numFmt w:val="decimal"/>
      <w:lvlText w:val="%1.%2.%3.%4.%5.%6.%7.%8.%9."/>
      <w:lvlJc w:val="left"/>
      <w:pPr>
        <w:ind w:left="4320" w:hanging="1440"/>
      </w:pPr>
      <w:rPr>
        <w:b w:val="0"/>
        <w:i w:val="0"/>
        <w:strike w:val="0"/>
        <w:dstrike w:val="0"/>
        <w:color w:val="000000"/>
        <w:sz w:val="22"/>
        <w:szCs w:val="22"/>
        <w:u w:val="none" w:color="000000"/>
        <w:effect w:val="none"/>
        <w:bdr w:val="none" w:sz="0" w:space="0" w:color="auto" w:frame="1"/>
        <w:vertAlign w:val="baseline"/>
      </w:rPr>
    </w:lvl>
  </w:abstractNum>
  <w:abstractNum w:abstractNumId="15" w15:restartNumberingAfterBreak="0">
    <w:nsid w:val="2C0C7FF7"/>
    <w:multiLevelType w:val="multilevel"/>
    <w:tmpl w:val="0809001F"/>
    <w:lvl w:ilvl="0">
      <w:start w:val="1"/>
      <w:numFmt w:val="decimal"/>
      <w:lvlText w:val="%1."/>
      <w:lvlJc w:val="left"/>
      <w:pPr>
        <w:ind w:left="360" w:hanging="360"/>
      </w:pPr>
      <w:rPr>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92" w:hanging="432"/>
      </w:pPr>
      <w:rPr>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2"/>
        <w:szCs w:val="22"/>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2"/>
        <w:szCs w:val="22"/>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2"/>
        <w:szCs w:val="22"/>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2"/>
        <w:szCs w:val="22"/>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C905848"/>
    <w:multiLevelType w:val="hybridMultilevel"/>
    <w:tmpl w:val="05C82BA8"/>
    <w:lvl w:ilvl="0" w:tplc="04090019">
      <w:start w:val="1"/>
      <w:numFmt w:val="lowerLetter"/>
      <w:lvlText w:val="%1."/>
      <w:lvlJc w:val="left"/>
      <w:pPr>
        <w:ind w:left="949" w:hanging="360"/>
      </w:pPr>
    </w:lvl>
    <w:lvl w:ilvl="1" w:tplc="04090019" w:tentative="1">
      <w:start w:val="1"/>
      <w:numFmt w:val="lowerLetter"/>
      <w:lvlText w:val="%2."/>
      <w:lvlJc w:val="left"/>
      <w:pPr>
        <w:ind w:left="1669" w:hanging="360"/>
      </w:pPr>
    </w:lvl>
    <w:lvl w:ilvl="2" w:tplc="0409001B" w:tentative="1">
      <w:start w:val="1"/>
      <w:numFmt w:val="lowerRoman"/>
      <w:lvlText w:val="%3."/>
      <w:lvlJc w:val="right"/>
      <w:pPr>
        <w:ind w:left="2389" w:hanging="180"/>
      </w:pPr>
    </w:lvl>
    <w:lvl w:ilvl="3" w:tplc="0409000F" w:tentative="1">
      <w:start w:val="1"/>
      <w:numFmt w:val="decimal"/>
      <w:lvlText w:val="%4."/>
      <w:lvlJc w:val="left"/>
      <w:pPr>
        <w:ind w:left="3109" w:hanging="360"/>
      </w:pPr>
    </w:lvl>
    <w:lvl w:ilvl="4" w:tplc="04090019" w:tentative="1">
      <w:start w:val="1"/>
      <w:numFmt w:val="lowerLetter"/>
      <w:lvlText w:val="%5."/>
      <w:lvlJc w:val="left"/>
      <w:pPr>
        <w:ind w:left="3829" w:hanging="360"/>
      </w:pPr>
    </w:lvl>
    <w:lvl w:ilvl="5" w:tplc="0409001B" w:tentative="1">
      <w:start w:val="1"/>
      <w:numFmt w:val="lowerRoman"/>
      <w:lvlText w:val="%6."/>
      <w:lvlJc w:val="right"/>
      <w:pPr>
        <w:ind w:left="4549" w:hanging="180"/>
      </w:pPr>
    </w:lvl>
    <w:lvl w:ilvl="6" w:tplc="0409000F" w:tentative="1">
      <w:start w:val="1"/>
      <w:numFmt w:val="decimal"/>
      <w:lvlText w:val="%7."/>
      <w:lvlJc w:val="left"/>
      <w:pPr>
        <w:ind w:left="5269" w:hanging="360"/>
      </w:pPr>
    </w:lvl>
    <w:lvl w:ilvl="7" w:tplc="04090019" w:tentative="1">
      <w:start w:val="1"/>
      <w:numFmt w:val="lowerLetter"/>
      <w:lvlText w:val="%8."/>
      <w:lvlJc w:val="left"/>
      <w:pPr>
        <w:ind w:left="5989" w:hanging="360"/>
      </w:pPr>
    </w:lvl>
    <w:lvl w:ilvl="8" w:tplc="0409001B" w:tentative="1">
      <w:start w:val="1"/>
      <w:numFmt w:val="lowerRoman"/>
      <w:lvlText w:val="%9."/>
      <w:lvlJc w:val="right"/>
      <w:pPr>
        <w:ind w:left="6709" w:hanging="180"/>
      </w:pPr>
    </w:lvl>
  </w:abstractNum>
  <w:abstractNum w:abstractNumId="17" w15:restartNumberingAfterBreak="0">
    <w:nsid w:val="2CD47E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6F3A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AC7EB8"/>
    <w:multiLevelType w:val="multilevel"/>
    <w:tmpl w:val="907EA62A"/>
    <w:lvl w:ilvl="0">
      <w:start w:val="1"/>
      <w:numFmt w:val="decimal"/>
      <w:pStyle w:val="Heading1"/>
      <w:lvlText w:val="%1"/>
      <w:lvlJc w:val="left"/>
      <w:pPr>
        <w:tabs>
          <w:tab w:val="num" w:pos="432"/>
        </w:tabs>
        <w:ind w:left="432" w:hanging="432"/>
      </w:pPr>
      <w:rPr>
        <w:rFonts w:cs="Times New Roman" w:hint="eastAsia"/>
        <w:b/>
        <w:i w:val="0"/>
      </w:rPr>
    </w:lvl>
    <w:lvl w:ilvl="1">
      <w:start w:val="1"/>
      <w:numFmt w:val="decimal"/>
      <w:pStyle w:val="Heading2"/>
      <w:lvlText w:val="%1.%2"/>
      <w:lvlJc w:val="left"/>
      <w:pPr>
        <w:tabs>
          <w:tab w:val="num" w:pos="360"/>
        </w:tabs>
        <w:ind w:left="0" w:firstLine="0"/>
      </w:pPr>
      <w:rPr>
        <w:rFonts w:cs="Times New Roman" w:hint="eastAsia"/>
        <w:b/>
        <w:i w:val="0"/>
      </w:rPr>
    </w:lvl>
    <w:lvl w:ilvl="2">
      <w:start w:val="1"/>
      <w:numFmt w:val="decimal"/>
      <w:pStyle w:val="Heading3"/>
      <w:lvlText w:val="%1.%2.%3"/>
      <w:lvlJc w:val="left"/>
      <w:pPr>
        <w:tabs>
          <w:tab w:val="num" w:pos="720"/>
        </w:tabs>
        <w:ind w:left="0" w:firstLine="0"/>
      </w:pPr>
      <w:rPr>
        <w:rFonts w:cs="Times New Roman" w:hint="eastAsia"/>
        <w:b/>
        <w:i w:val="0"/>
      </w:rPr>
    </w:lvl>
    <w:lvl w:ilvl="3">
      <w:start w:val="1"/>
      <w:numFmt w:val="decimal"/>
      <w:pStyle w:val="Heading4"/>
      <w:lvlText w:val="%1.%2.%3.%4"/>
      <w:lvlJc w:val="left"/>
      <w:pPr>
        <w:tabs>
          <w:tab w:val="num" w:pos="1080"/>
        </w:tabs>
        <w:ind w:left="0" w:firstLine="0"/>
      </w:pPr>
      <w:rPr>
        <w:rFonts w:cs="Times New Roman" w:hint="eastAsia"/>
        <w:b/>
        <w:i w:val="0"/>
      </w:rPr>
    </w:lvl>
    <w:lvl w:ilvl="4">
      <w:start w:val="1"/>
      <w:numFmt w:val="decimal"/>
      <w:pStyle w:val="Heading5"/>
      <w:lvlText w:val="%1.%2.%3.%4.%5"/>
      <w:lvlJc w:val="left"/>
      <w:pPr>
        <w:tabs>
          <w:tab w:val="num" w:pos="1080"/>
        </w:tabs>
        <w:ind w:left="0" w:firstLine="0"/>
      </w:pPr>
      <w:rPr>
        <w:rFonts w:cs="Times New Roman" w:hint="eastAsia"/>
        <w:b/>
        <w:i w:val="0"/>
      </w:rPr>
    </w:lvl>
    <w:lvl w:ilvl="5">
      <w:start w:val="1"/>
      <w:numFmt w:val="decimal"/>
      <w:pStyle w:val="Heading6"/>
      <w:lvlText w:val="%1.%2.%3.%4.%5.%6"/>
      <w:lvlJc w:val="left"/>
      <w:pPr>
        <w:tabs>
          <w:tab w:val="num" w:pos="1440"/>
        </w:tabs>
        <w:ind w:left="0" w:firstLine="0"/>
      </w:pPr>
      <w:rPr>
        <w:rFonts w:cs="Times New Roman" w:hint="eastAsia"/>
        <w:b/>
        <w:i w:val="0"/>
      </w:rPr>
    </w:lvl>
    <w:lvl w:ilvl="6">
      <w:start w:val="1"/>
      <w:numFmt w:val="decimal"/>
      <w:lvlText w:val="%1.%2.%3.%4.%5.%6.%7"/>
      <w:lvlJc w:val="left"/>
      <w:pPr>
        <w:tabs>
          <w:tab w:val="num" w:pos="1440"/>
        </w:tabs>
        <w:ind w:left="0" w:firstLine="0"/>
      </w:pPr>
      <w:rPr>
        <w:rFonts w:cs="Times New Roman" w:hint="eastAsia"/>
      </w:rPr>
    </w:lvl>
    <w:lvl w:ilvl="7">
      <w:start w:val="1"/>
      <w:numFmt w:val="decimal"/>
      <w:lvlText w:val="%1.%2.%3.%4.%5.%6.%7.%8"/>
      <w:lvlJc w:val="left"/>
      <w:pPr>
        <w:tabs>
          <w:tab w:val="num" w:pos="1800"/>
        </w:tabs>
        <w:ind w:left="0" w:firstLine="0"/>
      </w:pPr>
      <w:rPr>
        <w:rFonts w:cs="Times New Roman" w:hint="eastAsia"/>
      </w:rPr>
    </w:lvl>
    <w:lvl w:ilvl="8">
      <w:start w:val="1"/>
      <w:numFmt w:val="decimal"/>
      <w:lvlText w:val="%1.%2.%3.%4.%5.%6.%7.%8.%9"/>
      <w:lvlJc w:val="left"/>
      <w:pPr>
        <w:tabs>
          <w:tab w:val="num" w:pos="1800"/>
        </w:tabs>
        <w:ind w:left="0" w:firstLine="0"/>
      </w:pPr>
      <w:rPr>
        <w:rFonts w:cs="Times New Roman" w:hint="eastAsia"/>
      </w:rPr>
    </w:lvl>
  </w:abstractNum>
  <w:abstractNum w:abstractNumId="20" w15:restartNumberingAfterBreak="0">
    <w:nsid w:val="369E01B3"/>
    <w:multiLevelType w:val="multilevel"/>
    <w:tmpl w:val="0B30A712"/>
    <w:lvl w:ilvl="0">
      <w:start w:val="1"/>
      <w:numFmt w:val="decimal"/>
      <w:lvlRestart w:val="0"/>
      <w:lvlText w:val="%1)"/>
      <w:lvlJc w:val="left"/>
      <w:pPr>
        <w:ind w:left="357" w:hanging="357"/>
      </w:pPr>
    </w:lvl>
    <w:lvl w:ilvl="1">
      <w:start w:val="1"/>
      <w:numFmt w:val="lowerLetter"/>
      <w:lvlText w:val="%2)"/>
      <w:lvlJc w:val="left"/>
      <w:pPr>
        <w:ind w:left="720" w:hanging="363"/>
      </w:pPr>
    </w:lvl>
    <w:lvl w:ilvl="2">
      <w:start w:val="1"/>
      <w:numFmt w:val="lowerRoman"/>
      <w:lvlText w:val="%3)"/>
      <w:lvlJc w:val="left"/>
      <w:pPr>
        <w:ind w:left="1077" w:hanging="357"/>
      </w:pPr>
    </w:lvl>
    <w:lvl w:ilvl="3">
      <w:start w:val="1"/>
      <w:numFmt w:val="decimal"/>
      <w:lvlText w:val="(%4)"/>
      <w:lvlJc w:val="left"/>
      <w:pPr>
        <w:ind w:left="1440" w:hanging="363"/>
      </w:pPr>
    </w:lvl>
    <w:lvl w:ilvl="4">
      <w:start w:val="1"/>
      <w:numFmt w:val="lowerLetter"/>
      <w:lvlText w:val="(%5)"/>
      <w:lvlJc w:val="left"/>
      <w:pPr>
        <w:ind w:left="1797" w:hanging="357"/>
      </w:pPr>
    </w:lvl>
    <w:lvl w:ilvl="5">
      <w:start w:val="1"/>
      <w:numFmt w:val="lowerRoman"/>
      <w:lvlText w:val="(%6)"/>
      <w:lvlJc w:val="left"/>
      <w:pPr>
        <w:ind w:left="2160" w:hanging="363"/>
      </w:pPr>
    </w:lvl>
    <w:lvl w:ilvl="6">
      <w:start w:val="1"/>
      <w:numFmt w:val="decimal"/>
      <w:lvlText w:val="%7."/>
      <w:lvlJc w:val="left"/>
      <w:pPr>
        <w:ind w:left="2517" w:hanging="357"/>
      </w:pPr>
    </w:lvl>
    <w:lvl w:ilvl="7">
      <w:start w:val="1"/>
      <w:numFmt w:val="lowerLetter"/>
      <w:lvlText w:val="%8."/>
      <w:lvlJc w:val="left"/>
      <w:pPr>
        <w:ind w:left="2880" w:hanging="363"/>
      </w:pPr>
    </w:lvl>
    <w:lvl w:ilvl="8">
      <w:start w:val="1"/>
      <w:numFmt w:val="lowerRoman"/>
      <w:lvlText w:val="%9."/>
      <w:lvlJc w:val="left"/>
      <w:pPr>
        <w:ind w:left="3237" w:hanging="357"/>
      </w:pPr>
    </w:lvl>
  </w:abstractNum>
  <w:abstractNum w:abstractNumId="21" w15:restartNumberingAfterBreak="0">
    <w:nsid w:val="387D4433"/>
    <w:multiLevelType w:val="multilevel"/>
    <w:tmpl w:val="6282B51A"/>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2" w15:restartNumberingAfterBreak="0">
    <w:nsid w:val="394261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2A331A"/>
    <w:multiLevelType w:val="multilevel"/>
    <w:tmpl w:val="0809001F"/>
    <w:lvl w:ilvl="0">
      <w:start w:val="1"/>
      <w:numFmt w:val="decimal"/>
      <w:lvlText w:val="%1."/>
      <w:lvlJc w:val="left"/>
      <w:pPr>
        <w:ind w:left="360" w:hanging="360"/>
      </w:pPr>
      <w:rPr>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792" w:hanging="432"/>
      </w:pPr>
      <w:rPr>
        <w:b w:val="0"/>
        <w:i w:val="0"/>
        <w:strike w:val="0"/>
        <w:dstrike w:val="0"/>
        <w:color w:val="000000"/>
        <w:sz w:val="22"/>
        <w:szCs w:val="22"/>
        <w:u w:val="none" w:color="000000"/>
        <w:effect w:val="none"/>
        <w:bdr w:val="none" w:sz="0" w:space="0" w:color="auto" w:frame="1"/>
        <w:vertAlign w:val="baseline"/>
      </w:rPr>
    </w:lvl>
    <w:lvl w:ilvl="2">
      <w:start w:val="1"/>
      <w:numFmt w:val="decimal"/>
      <w:lvlText w:val="%1.%2.%3."/>
      <w:lvlJc w:val="left"/>
      <w:pPr>
        <w:ind w:left="1224" w:hanging="504"/>
      </w:pPr>
      <w:rPr>
        <w:b w:val="0"/>
        <w:i w:val="0"/>
        <w:strike w:val="0"/>
        <w:dstrike w:val="0"/>
        <w:color w:val="000000"/>
        <w:sz w:val="22"/>
        <w:szCs w:val="22"/>
        <w:u w:val="none" w:color="000000"/>
        <w:effect w:val="none"/>
        <w:bdr w:val="none" w:sz="0" w:space="0" w:color="auto" w:frame="1"/>
        <w:vertAlign w:val="baseline"/>
      </w:rPr>
    </w:lvl>
    <w:lvl w:ilvl="3">
      <w:start w:val="1"/>
      <w:numFmt w:val="decimal"/>
      <w:lvlText w:val="%1.%2.%3.%4."/>
      <w:lvlJc w:val="left"/>
      <w:pPr>
        <w:ind w:left="1728" w:hanging="648"/>
      </w:pPr>
      <w:rPr>
        <w:b w:val="0"/>
        <w:i w:val="0"/>
        <w:strike w:val="0"/>
        <w:dstrike w:val="0"/>
        <w:color w:val="000000"/>
        <w:sz w:val="22"/>
        <w:szCs w:val="22"/>
        <w:u w:val="none" w:color="000000"/>
        <w:effect w:val="none"/>
        <w:bdr w:val="none" w:sz="0" w:space="0" w:color="auto" w:frame="1"/>
        <w:vertAlign w:val="baseline"/>
      </w:rPr>
    </w:lvl>
    <w:lvl w:ilvl="4">
      <w:start w:val="1"/>
      <w:numFmt w:val="decimal"/>
      <w:lvlText w:val="%1.%2.%3.%4.%5."/>
      <w:lvlJc w:val="left"/>
      <w:pPr>
        <w:ind w:left="2232" w:hanging="792"/>
      </w:pPr>
      <w:rPr>
        <w:b w:val="0"/>
        <w:i w:val="0"/>
        <w:strike w:val="0"/>
        <w:dstrike w:val="0"/>
        <w:color w:val="000000"/>
        <w:sz w:val="22"/>
        <w:szCs w:val="22"/>
        <w:u w:val="none" w:color="000000"/>
        <w:effect w:val="none"/>
        <w:bdr w:val="none" w:sz="0" w:space="0" w:color="auto" w:frame="1"/>
        <w:vertAlign w:val="baseline"/>
      </w:rPr>
    </w:lvl>
    <w:lvl w:ilvl="5">
      <w:start w:val="1"/>
      <w:numFmt w:val="decimal"/>
      <w:lvlText w:val="%1.%2.%3.%4.%5.%6."/>
      <w:lvlJc w:val="left"/>
      <w:pPr>
        <w:ind w:left="2736" w:hanging="936"/>
      </w:pPr>
      <w:rPr>
        <w:b w:val="0"/>
        <w:i w:val="0"/>
        <w:strike w:val="0"/>
        <w:dstrike w:val="0"/>
        <w:color w:val="000000"/>
        <w:sz w:val="22"/>
        <w:szCs w:val="22"/>
        <w:u w:val="none" w:color="000000"/>
        <w:effect w:val="none"/>
        <w:bdr w:val="none" w:sz="0" w:space="0" w:color="auto" w:frame="1"/>
        <w:vertAlign w:val="baseline"/>
      </w:rPr>
    </w:lvl>
    <w:lvl w:ilvl="6">
      <w:start w:val="1"/>
      <w:numFmt w:val="decimal"/>
      <w:lvlText w:val="%1.%2.%3.%4.%5.%6.%7."/>
      <w:lvlJc w:val="left"/>
      <w:pPr>
        <w:ind w:left="3240" w:hanging="1080"/>
      </w:pPr>
      <w:rPr>
        <w:b w:val="0"/>
        <w:i w:val="0"/>
        <w:strike w:val="0"/>
        <w:dstrike w:val="0"/>
        <w:color w:val="000000"/>
        <w:sz w:val="22"/>
        <w:szCs w:val="22"/>
        <w:u w:val="none" w:color="000000"/>
        <w:effect w:val="none"/>
        <w:bdr w:val="none" w:sz="0" w:space="0" w:color="auto" w:frame="1"/>
        <w:vertAlign w:val="baseline"/>
      </w:rPr>
    </w:lvl>
    <w:lvl w:ilvl="7">
      <w:start w:val="1"/>
      <w:numFmt w:val="decimal"/>
      <w:lvlText w:val="%1.%2.%3.%4.%5.%6.%7.%8."/>
      <w:lvlJc w:val="left"/>
      <w:pPr>
        <w:ind w:left="3744" w:hanging="1224"/>
      </w:pPr>
      <w:rPr>
        <w:b w:val="0"/>
        <w:i w:val="0"/>
        <w:strike w:val="0"/>
        <w:dstrike w:val="0"/>
        <w:color w:val="000000"/>
        <w:sz w:val="22"/>
        <w:szCs w:val="22"/>
        <w:u w:val="none" w:color="000000"/>
        <w:effect w:val="none"/>
        <w:bdr w:val="none" w:sz="0" w:space="0" w:color="auto" w:frame="1"/>
        <w:vertAlign w:val="baseline"/>
      </w:rPr>
    </w:lvl>
    <w:lvl w:ilvl="8">
      <w:start w:val="1"/>
      <w:numFmt w:val="decimal"/>
      <w:lvlText w:val="%1.%2.%3.%4.%5.%6.%7.%8.%9."/>
      <w:lvlJc w:val="left"/>
      <w:pPr>
        <w:ind w:left="4320" w:hanging="1440"/>
      </w:pPr>
      <w:rPr>
        <w:b w:val="0"/>
        <w:i w:val="0"/>
        <w:strike w:val="0"/>
        <w:dstrike w:val="0"/>
        <w:color w:val="000000"/>
        <w:sz w:val="22"/>
        <w:szCs w:val="22"/>
        <w:u w:val="none" w:color="000000"/>
        <w:effect w:val="none"/>
        <w:bdr w:val="none" w:sz="0" w:space="0" w:color="auto" w:frame="1"/>
        <w:vertAlign w:val="baseline"/>
      </w:rPr>
    </w:lvl>
  </w:abstractNum>
  <w:abstractNum w:abstractNumId="24" w15:restartNumberingAfterBreak="0">
    <w:nsid w:val="430E249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B8592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032BF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387A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1AA3F81"/>
    <w:multiLevelType w:val="hybridMultilevel"/>
    <w:tmpl w:val="11A2E8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27053E8"/>
    <w:multiLevelType w:val="multilevel"/>
    <w:tmpl w:val="7158AADE"/>
    <w:lvl w:ilvl="0">
      <w:start w:val="2023"/>
      <w:numFmt w:val="bullet"/>
      <w:lvlRestart w:val="0"/>
      <w:lvlText w:val="-"/>
      <w:lvlJc w:val="left"/>
      <w:pPr>
        <w:ind w:left="357" w:hanging="357"/>
      </w:pPr>
      <w:rPr>
        <w:rFonts w:ascii="Calibri" w:hAnsi="Calibri" w:cs="Calibri"/>
      </w:rPr>
    </w:lvl>
    <w:lvl w:ilvl="1">
      <w:start w:val="1"/>
      <w:numFmt w:val="bullet"/>
      <w:lvlText w:val="o"/>
      <w:lvlJc w:val="left"/>
      <w:pPr>
        <w:ind w:left="1077" w:hanging="357"/>
      </w:pPr>
      <w:rPr>
        <w:rFonts w:ascii="Courier New" w:hAnsi="Courier New" w:cs="Courier New"/>
      </w:rPr>
    </w:lvl>
    <w:lvl w:ilvl="2">
      <w:start w:val="1"/>
      <w:numFmt w:val="bullet"/>
      <w:lvlText w:val=""/>
      <w:lvlJc w:val="left"/>
      <w:pPr>
        <w:ind w:left="1797" w:hanging="357"/>
      </w:pPr>
      <w:rPr>
        <w:rFonts w:ascii="Wingdings" w:hAnsi="Wingdings" w:hint="default"/>
      </w:rPr>
    </w:lvl>
    <w:lvl w:ilvl="3">
      <w:start w:val="1"/>
      <w:numFmt w:val="bullet"/>
      <w:lvlText w:val=""/>
      <w:lvlJc w:val="left"/>
      <w:pPr>
        <w:ind w:left="2517" w:hanging="357"/>
      </w:pPr>
      <w:rPr>
        <w:rFonts w:ascii="Symbol" w:hAnsi="Symbol" w:hint="default"/>
      </w:rPr>
    </w:lvl>
    <w:lvl w:ilvl="4">
      <w:start w:val="1"/>
      <w:numFmt w:val="bullet"/>
      <w:lvlText w:val="o"/>
      <w:lvlJc w:val="left"/>
      <w:pPr>
        <w:ind w:left="3237" w:hanging="357"/>
      </w:pPr>
      <w:rPr>
        <w:rFonts w:ascii="Courier New" w:hAnsi="Courier New" w:cs="Courier New"/>
      </w:rPr>
    </w:lvl>
    <w:lvl w:ilvl="5">
      <w:start w:val="1"/>
      <w:numFmt w:val="bullet"/>
      <w:lvlText w:val=""/>
      <w:lvlJc w:val="left"/>
      <w:pPr>
        <w:ind w:left="3957" w:hanging="357"/>
      </w:pPr>
      <w:rPr>
        <w:rFonts w:ascii="Wingdings" w:hAnsi="Wingdings" w:hint="default"/>
      </w:rPr>
    </w:lvl>
    <w:lvl w:ilvl="6">
      <w:start w:val="1"/>
      <w:numFmt w:val="bullet"/>
      <w:lvlText w:val=""/>
      <w:lvlJc w:val="left"/>
      <w:pPr>
        <w:ind w:left="4677" w:hanging="357"/>
      </w:pPr>
      <w:rPr>
        <w:rFonts w:ascii="Symbol" w:hAnsi="Symbol" w:hint="default"/>
      </w:rPr>
    </w:lvl>
    <w:lvl w:ilvl="7">
      <w:start w:val="1"/>
      <w:numFmt w:val="bullet"/>
      <w:lvlText w:val="o"/>
      <w:lvlJc w:val="left"/>
      <w:pPr>
        <w:ind w:left="5397" w:hanging="357"/>
      </w:pPr>
      <w:rPr>
        <w:rFonts w:ascii="Courier New" w:hAnsi="Courier New" w:cs="Courier New"/>
      </w:rPr>
    </w:lvl>
    <w:lvl w:ilvl="8">
      <w:start w:val="1"/>
      <w:numFmt w:val="bullet"/>
      <w:lvlText w:val=""/>
      <w:lvlJc w:val="left"/>
      <w:pPr>
        <w:ind w:left="6117" w:hanging="357"/>
      </w:pPr>
      <w:rPr>
        <w:rFonts w:ascii="Wingdings" w:hAnsi="Wingdings" w:hint="default"/>
      </w:rPr>
    </w:lvl>
  </w:abstractNum>
  <w:abstractNum w:abstractNumId="30" w15:restartNumberingAfterBreak="0">
    <w:nsid w:val="5CB605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EAC43D3"/>
    <w:multiLevelType w:val="hybridMultilevel"/>
    <w:tmpl w:val="476438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4F18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08B7BBC"/>
    <w:multiLevelType w:val="hybridMultilevel"/>
    <w:tmpl w:val="7518A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BB1B27"/>
    <w:multiLevelType w:val="multilevel"/>
    <w:tmpl w:val="0809001F"/>
    <w:lvl w:ilvl="0">
      <w:start w:val="1"/>
      <w:numFmt w:val="decimal"/>
      <w:lvlText w:val="%1."/>
      <w:lvlJc w:val="left"/>
      <w:pPr>
        <w:ind w:left="360" w:hanging="360"/>
      </w:pPr>
      <w:rPr>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92" w:hanging="432"/>
      </w:pPr>
      <w:rPr>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4" w:hanging="504"/>
      </w:pPr>
      <w:rPr>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1728" w:hanging="648"/>
      </w:pPr>
      <w:rPr>
        <w:b w:val="0"/>
        <w:i w:val="0"/>
        <w:strike w:val="0"/>
        <w:dstrike w:val="0"/>
        <w:color w:val="000000"/>
        <w:sz w:val="22"/>
        <w:szCs w:val="22"/>
        <w:u w:val="none" w:color="000000"/>
        <w:bdr w:val="none" w:sz="0" w:space="0" w:color="auto"/>
        <w:shd w:val="clear" w:color="auto" w:fill="auto"/>
        <w:vertAlign w:val="baseline"/>
      </w:rPr>
    </w:lvl>
    <w:lvl w:ilvl="4">
      <w:start w:val="1"/>
      <w:numFmt w:val="decimal"/>
      <w:lvlText w:val="%1.%2.%3.%4.%5."/>
      <w:lvlJc w:val="left"/>
      <w:pPr>
        <w:ind w:left="2232" w:hanging="792"/>
      </w:pPr>
      <w:rPr>
        <w:b w:val="0"/>
        <w:i w:val="0"/>
        <w:strike w:val="0"/>
        <w:dstrike w:val="0"/>
        <w:color w:val="000000"/>
        <w:sz w:val="22"/>
        <w:szCs w:val="22"/>
        <w:u w:val="none" w:color="000000"/>
        <w:bdr w:val="none" w:sz="0" w:space="0" w:color="auto"/>
        <w:shd w:val="clear" w:color="auto" w:fill="auto"/>
        <w:vertAlign w:val="baseline"/>
      </w:rPr>
    </w:lvl>
    <w:lvl w:ilvl="5">
      <w:start w:val="1"/>
      <w:numFmt w:val="decimal"/>
      <w:lvlText w:val="%1.%2.%3.%4.%5.%6."/>
      <w:lvlJc w:val="left"/>
      <w:pPr>
        <w:ind w:left="2736" w:hanging="936"/>
      </w:pPr>
      <w:rPr>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1.%2.%3.%4.%5.%6.%7."/>
      <w:lvlJc w:val="left"/>
      <w:pPr>
        <w:ind w:left="3240" w:hanging="1080"/>
      </w:pPr>
      <w:rPr>
        <w:b w:val="0"/>
        <w:i w:val="0"/>
        <w:strike w:val="0"/>
        <w:dstrike w:val="0"/>
        <w:color w:val="000000"/>
        <w:sz w:val="22"/>
        <w:szCs w:val="22"/>
        <w:u w:val="none" w:color="000000"/>
        <w:bdr w:val="none" w:sz="0" w:space="0" w:color="auto"/>
        <w:shd w:val="clear" w:color="auto" w:fill="auto"/>
        <w:vertAlign w:val="baseline"/>
      </w:rPr>
    </w:lvl>
    <w:lvl w:ilvl="7">
      <w:start w:val="1"/>
      <w:numFmt w:val="decimal"/>
      <w:lvlText w:val="%1.%2.%3.%4.%5.%6.%7.%8."/>
      <w:lvlJc w:val="left"/>
      <w:pPr>
        <w:ind w:left="3744" w:hanging="1224"/>
      </w:pPr>
      <w:rPr>
        <w:b w:val="0"/>
        <w:i w:val="0"/>
        <w:strike w:val="0"/>
        <w:dstrike w:val="0"/>
        <w:color w:val="000000"/>
        <w:sz w:val="22"/>
        <w:szCs w:val="22"/>
        <w:u w:val="none" w:color="000000"/>
        <w:bdr w:val="none" w:sz="0" w:space="0" w:color="auto"/>
        <w:shd w:val="clear" w:color="auto" w:fill="auto"/>
        <w:vertAlign w:val="baseline"/>
      </w:rPr>
    </w:lvl>
    <w:lvl w:ilvl="8">
      <w:start w:val="1"/>
      <w:numFmt w:val="decimal"/>
      <w:lvlText w:val="%1.%2.%3.%4.%5.%6.%7.%8.%9."/>
      <w:lvlJc w:val="left"/>
      <w:pPr>
        <w:ind w:left="4320" w:hanging="1440"/>
      </w:pPr>
      <w:rPr>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7242BC4"/>
    <w:multiLevelType w:val="multilevel"/>
    <w:tmpl w:val="0809001F"/>
    <w:lvl w:ilvl="0">
      <w:start w:val="1"/>
      <w:numFmt w:val="decimal"/>
      <w:lvlText w:val="%1."/>
      <w:lvlJc w:val="left"/>
      <w:pPr>
        <w:ind w:left="360" w:hanging="360"/>
      </w:pPr>
      <w:rPr>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792" w:hanging="432"/>
      </w:pPr>
      <w:rPr>
        <w:b w:val="0"/>
        <w:i w:val="0"/>
        <w:strike w:val="0"/>
        <w:dstrike w:val="0"/>
        <w:color w:val="000000"/>
        <w:sz w:val="22"/>
        <w:szCs w:val="22"/>
        <w:u w:val="none" w:color="000000"/>
        <w:effect w:val="none"/>
        <w:bdr w:val="none" w:sz="0" w:space="0" w:color="auto" w:frame="1"/>
        <w:vertAlign w:val="baseline"/>
      </w:rPr>
    </w:lvl>
    <w:lvl w:ilvl="2">
      <w:start w:val="1"/>
      <w:numFmt w:val="decimal"/>
      <w:lvlText w:val="%1.%2.%3."/>
      <w:lvlJc w:val="left"/>
      <w:pPr>
        <w:ind w:left="1224" w:hanging="504"/>
      </w:pPr>
      <w:rPr>
        <w:b w:val="0"/>
        <w:i w:val="0"/>
        <w:strike w:val="0"/>
        <w:dstrike w:val="0"/>
        <w:color w:val="000000"/>
        <w:sz w:val="22"/>
        <w:szCs w:val="22"/>
        <w:u w:val="none" w:color="000000"/>
        <w:effect w:val="none"/>
        <w:bdr w:val="none" w:sz="0" w:space="0" w:color="auto" w:frame="1"/>
        <w:vertAlign w:val="baseline"/>
      </w:rPr>
    </w:lvl>
    <w:lvl w:ilvl="3">
      <w:start w:val="1"/>
      <w:numFmt w:val="decimal"/>
      <w:lvlText w:val="%1.%2.%3.%4."/>
      <w:lvlJc w:val="left"/>
      <w:pPr>
        <w:ind w:left="1728" w:hanging="648"/>
      </w:pPr>
      <w:rPr>
        <w:b w:val="0"/>
        <w:i w:val="0"/>
        <w:strike w:val="0"/>
        <w:dstrike w:val="0"/>
        <w:color w:val="000000"/>
        <w:sz w:val="22"/>
        <w:szCs w:val="22"/>
        <w:u w:val="none" w:color="000000"/>
        <w:effect w:val="none"/>
        <w:bdr w:val="none" w:sz="0" w:space="0" w:color="auto" w:frame="1"/>
        <w:vertAlign w:val="baseline"/>
      </w:rPr>
    </w:lvl>
    <w:lvl w:ilvl="4">
      <w:start w:val="1"/>
      <w:numFmt w:val="decimal"/>
      <w:lvlText w:val="%1.%2.%3.%4.%5."/>
      <w:lvlJc w:val="left"/>
      <w:pPr>
        <w:ind w:left="2232" w:hanging="792"/>
      </w:pPr>
      <w:rPr>
        <w:b w:val="0"/>
        <w:i w:val="0"/>
        <w:strike w:val="0"/>
        <w:dstrike w:val="0"/>
        <w:color w:val="000000"/>
        <w:sz w:val="22"/>
        <w:szCs w:val="22"/>
        <w:u w:val="none" w:color="000000"/>
        <w:effect w:val="none"/>
        <w:bdr w:val="none" w:sz="0" w:space="0" w:color="auto" w:frame="1"/>
        <w:vertAlign w:val="baseline"/>
      </w:rPr>
    </w:lvl>
    <w:lvl w:ilvl="5">
      <w:start w:val="1"/>
      <w:numFmt w:val="decimal"/>
      <w:lvlText w:val="%1.%2.%3.%4.%5.%6."/>
      <w:lvlJc w:val="left"/>
      <w:pPr>
        <w:ind w:left="2736" w:hanging="936"/>
      </w:pPr>
      <w:rPr>
        <w:b w:val="0"/>
        <w:i w:val="0"/>
        <w:strike w:val="0"/>
        <w:dstrike w:val="0"/>
        <w:color w:val="000000"/>
        <w:sz w:val="22"/>
        <w:szCs w:val="22"/>
        <w:u w:val="none" w:color="000000"/>
        <w:effect w:val="none"/>
        <w:bdr w:val="none" w:sz="0" w:space="0" w:color="auto" w:frame="1"/>
        <w:vertAlign w:val="baseline"/>
      </w:rPr>
    </w:lvl>
    <w:lvl w:ilvl="6">
      <w:start w:val="1"/>
      <w:numFmt w:val="decimal"/>
      <w:lvlText w:val="%1.%2.%3.%4.%5.%6.%7."/>
      <w:lvlJc w:val="left"/>
      <w:pPr>
        <w:ind w:left="3240" w:hanging="1080"/>
      </w:pPr>
      <w:rPr>
        <w:b w:val="0"/>
        <w:i w:val="0"/>
        <w:strike w:val="0"/>
        <w:dstrike w:val="0"/>
        <w:color w:val="000000"/>
        <w:sz w:val="22"/>
        <w:szCs w:val="22"/>
        <w:u w:val="none" w:color="000000"/>
        <w:effect w:val="none"/>
        <w:bdr w:val="none" w:sz="0" w:space="0" w:color="auto" w:frame="1"/>
        <w:vertAlign w:val="baseline"/>
      </w:rPr>
    </w:lvl>
    <w:lvl w:ilvl="7">
      <w:start w:val="1"/>
      <w:numFmt w:val="decimal"/>
      <w:lvlText w:val="%1.%2.%3.%4.%5.%6.%7.%8."/>
      <w:lvlJc w:val="left"/>
      <w:pPr>
        <w:ind w:left="3744" w:hanging="1224"/>
      </w:pPr>
      <w:rPr>
        <w:b w:val="0"/>
        <w:i w:val="0"/>
        <w:strike w:val="0"/>
        <w:dstrike w:val="0"/>
        <w:color w:val="000000"/>
        <w:sz w:val="22"/>
        <w:szCs w:val="22"/>
        <w:u w:val="none" w:color="000000"/>
        <w:effect w:val="none"/>
        <w:bdr w:val="none" w:sz="0" w:space="0" w:color="auto" w:frame="1"/>
        <w:vertAlign w:val="baseline"/>
      </w:rPr>
    </w:lvl>
    <w:lvl w:ilvl="8">
      <w:start w:val="1"/>
      <w:numFmt w:val="decimal"/>
      <w:lvlText w:val="%1.%2.%3.%4.%5.%6.%7.%8.%9."/>
      <w:lvlJc w:val="left"/>
      <w:pPr>
        <w:ind w:left="4320" w:hanging="1440"/>
      </w:pPr>
      <w:rPr>
        <w:b w:val="0"/>
        <w:i w:val="0"/>
        <w:strike w:val="0"/>
        <w:dstrike w:val="0"/>
        <w:color w:val="000000"/>
        <w:sz w:val="22"/>
        <w:szCs w:val="22"/>
        <w:u w:val="none" w:color="000000"/>
        <w:effect w:val="none"/>
        <w:bdr w:val="none" w:sz="0" w:space="0" w:color="auto" w:frame="1"/>
        <w:vertAlign w:val="baseline"/>
      </w:rPr>
    </w:lvl>
  </w:abstractNum>
  <w:abstractNum w:abstractNumId="36" w15:restartNumberingAfterBreak="0">
    <w:nsid w:val="67FE4CA9"/>
    <w:multiLevelType w:val="multilevel"/>
    <w:tmpl w:val="0809001F"/>
    <w:lvl w:ilvl="0">
      <w:start w:val="1"/>
      <w:numFmt w:val="decimal"/>
      <w:lvlText w:val="%1."/>
      <w:lvlJc w:val="left"/>
      <w:pPr>
        <w:ind w:left="360" w:hanging="360"/>
      </w:pPr>
      <w:rPr>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792" w:hanging="432"/>
      </w:pPr>
      <w:rPr>
        <w:b w:val="0"/>
        <w:i w:val="0"/>
        <w:strike w:val="0"/>
        <w:dstrike w:val="0"/>
        <w:color w:val="000000"/>
        <w:sz w:val="22"/>
        <w:szCs w:val="22"/>
        <w:u w:val="none" w:color="000000"/>
        <w:effect w:val="none"/>
        <w:bdr w:val="none" w:sz="0" w:space="0" w:color="auto" w:frame="1"/>
        <w:vertAlign w:val="baseline"/>
      </w:rPr>
    </w:lvl>
    <w:lvl w:ilvl="2">
      <w:start w:val="1"/>
      <w:numFmt w:val="decimal"/>
      <w:lvlText w:val="%1.%2.%3."/>
      <w:lvlJc w:val="left"/>
      <w:pPr>
        <w:ind w:left="1224" w:hanging="504"/>
      </w:pPr>
      <w:rPr>
        <w:b w:val="0"/>
        <w:i w:val="0"/>
        <w:strike w:val="0"/>
        <w:dstrike w:val="0"/>
        <w:color w:val="000000"/>
        <w:sz w:val="22"/>
        <w:szCs w:val="22"/>
        <w:u w:val="none" w:color="000000"/>
        <w:effect w:val="none"/>
        <w:bdr w:val="none" w:sz="0" w:space="0" w:color="auto" w:frame="1"/>
        <w:vertAlign w:val="baseline"/>
      </w:rPr>
    </w:lvl>
    <w:lvl w:ilvl="3">
      <w:start w:val="1"/>
      <w:numFmt w:val="decimal"/>
      <w:lvlText w:val="%1.%2.%3.%4."/>
      <w:lvlJc w:val="left"/>
      <w:pPr>
        <w:ind w:left="1728" w:hanging="648"/>
      </w:pPr>
      <w:rPr>
        <w:b w:val="0"/>
        <w:i w:val="0"/>
        <w:strike w:val="0"/>
        <w:dstrike w:val="0"/>
        <w:color w:val="000000"/>
        <w:sz w:val="22"/>
        <w:szCs w:val="22"/>
        <w:u w:val="none" w:color="000000"/>
        <w:effect w:val="none"/>
        <w:bdr w:val="none" w:sz="0" w:space="0" w:color="auto" w:frame="1"/>
        <w:vertAlign w:val="baseline"/>
      </w:rPr>
    </w:lvl>
    <w:lvl w:ilvl="4">
      <w:start w:val="1"/>
      <w:numFmt w:val="decimal"/>
      <w:lvlText w:val="%1.%2.%3.%4.%5."/>
      <w:lvlJc w:val="left"/>
      <w:pPr>
        <w:ind w:left="2232" w:hanging="792"/>
      </w:pPr>
      <w:rPr>
        <w:b w:val="0"/>
        <w:i w:val="0"/>
        <w:strike w:val="0"/>
        <w:dstrike w:val="0"/>
        <w:color w:val="000000"/>
        <w:sz w:val="22"/>
        <w:szCs w:val="22"/>
        <w:u w:val="none" w:color="000000"/>
        <w:effect w:val="none"/>
        <w:bdr w:val="none" w:sz="0" w:space="0" w:color="auto" w:frame="1"/>
        <w:vertAlign w:val="baseline"/>
      </w:rPr>
    </w:lvl>
    <w:lvl w:ilvl="5">
      <w:start w:val="1"/>
      <w:numFmt w:val="decimal"/>
      <w:lvlText w:val="%1.%2.%3.%4.%5.%6."/>
      <w:lvlJc w:val="left"/>
      <w:pPr>
        <w:ind w:left="2736" w:hanging="936"/>
      </w:pPr>
      <w:rPr>
        <w:b w:val="0"/>
        <w:i w:val="0"/>
        <w:strike w:val="0"/>
        <w:dstrike w:val="0"/>
        <w:color w:val="000000"/>
        <w:sz w:val="22"/>
        <w:szCs w:val="22"/>
        <w:u w:val="none" w:color="000000"/>
        <w:effect w:val="none"/>
        <w:bdr w:val="none" w:sz="0" w:space="0" w:color="auto" w:frame="1"/>
        <w:vertAlign w:val="baseline"/>
      </w:rPr>
    </w:lvl>
    <w:lvl w:ilvl="6">
      <w:start w:val="1"/>
      <w:numFmt w:val="decimal"/>
      <w:lvlText w:val="%1.%2.%3.%4.%5.%6.%7."/>
      <w:lvlJc w:val="left"/>
      <w:pPr>
        <w:ind w:left="3240" w:hanging="1080"/>
      </w:pPr>
      <w:rPr>
        <w:b w:val="0"/>
        <w:i w:val="0"/>
        <w:strike w:val="0"/>
        <w:dstrike w:val="0"/>
        <w:color w:val="000000"/>
        <w:sz w:val="22"/>
        <w:szCs w:val="22"/>
        <w:u w:val="none" w:color="000000"/>
        <w:effect w:val="none"/>
        <w:bdr w:val="none" w:sz="0" w:space="0" w:color="auto" w:frame="1"/>
        <w:vertAlign w:val="baseline"/>
      </w:rPr>
    </w:lvl>
    <w:lvl w:ilvl="7">
      <w:start w:val="1"/>
      <w:numFmt w:val="decimal"/>
      <w:lvlText w:val="%1.%2.%3.%4.%5.%6.%7.%8."/>
      <w:lvlJc w:val="left"/>
      <w:pPr>
        <w:ind w:left="3744" w:hanging="1224"/>
      </w:pPr>
      <w:rPr>
        <w:b w:val="0"/>
        <w:i w:val="0"/>
        <w:strike w:val="0"/>
        <w:dstrike w:val="0"/>
        <w:color w:val="000000"/>
        <w:sz w:val="22"/>
        <w:szCs w:val="22"/>
        <w:u w:val="none" w:color="000000"/>
        <w:effect w:val="none"/>
        <w:bdr w:val="none" w:sz="0" w:space="0" w:color="auto" w:frame="1"/>
        <w:vertAlign w:val="baseline"/>
      </w:rPr>
    </w:lvl>
    <w:lvl w:ilvl="8">
      <w:start w:val="1"/>
      <w:numFmt w:val="decimal"/>
      <w:lvlText w:val="%1.%2.%3.%4.%5.%6.%7.%8.%9."/>
      <w:lvlJc w:val="left"/>
      <w:pPr>
        <w:ind w:left="4320" w:hanging="1440"/>
      </w:pPr>
      <w:rPr>
        <w:b w:val="0"/>
        <w:i w:val="0"/>
        <w:strike w:val="0"/>
        <w:dstrike w:val="0"/>
        <w:color w:val="000000"/>
        <w:sz w:val="22"/>
        <w:szCs w:val="22"/>
        <w:u w:val="none" w:color="000000"/>
        <w:effect w:val="none"/>
        <w:bdr w:val="none" w:sz="0" w:space="0" w:color="auto" w:frame="1"/>
        <w:vertAlign w:val="baseline"/>
      </w:rPr>
    </w:lvl>
  </w:abstractNum>
  <w:abstractNum w:abstractNumId="37" w15:restartNumberingAfterBreak="0">
    <w:nsid w:val="69BF22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AAD2E11"/>
    <w:multiLevelType w:val="hybridMultilevel"/>
    <w:tmpl w:val="40D81FCC"/>
    <w:lvl w:ilvl="0" w:tplc="475C2232">
      <w:start w:val="2"/>
      <w:numFmt w:val="bullet"/>
      <w:lvlText w:val="-"/>
      <w:lvlJc w:val="left"/>
      <w:pPr>
        <w:ind w:left="360" w:hanging="360"/>
      </w:pPr>
      <w:rPr>
        <w:rFonts w:ascii="Aptos" w:eastAsia="Aptos" w:hAnsi="Aptos"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9" w15:restartNumberingAfterBreak="0">
    <w:nsid w:val="6B6D0259"/>
    <w:multiLevelType w:val="hybridMultilevel"/>
    <w:tmpl w:val="6E2C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F540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D3E2F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E8650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F1372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15A62A5"/>
    <w:multiLevelType w:val="multilevel"/>
    <w:tmpl w:val="0809001F"/>
    <w:lvl w:ilvl="0">
      <w:start w:val="1"/>
      <w:numFmt w:val="decimal"/>
      <w:lvlText w:val="%1."/>
      <w:lvlJc w:val="left"/>
      <w:pPr>
        <w:ind w:left="360" w:hanging="360"/>
      </w:pPr>
      <w:rPr>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792" w:hanging="432"/>
      </w:pPr>
      <w:rPr>
        <w:b w:val="0"/>
        <w:i w:val="0"/>
        <w:strike w:val="0"/>
        <w:dstrike w:val="0"/>
        <w:color w:val="000000"/>
        <w:sz w:val="22"/>
        <w:szCs w:val="22"/>
        <w:u w:val="none" w:color="000000"/>
        <w:effect w:val="none"/>
        <w:bdr w:val="none" w:sz="0" w:space="0" w:color="auto" w:frame="1"/>
        <w:vertAlign w:val="baseline"/>
      </w:rPr>
    </w:lvl>
    <w:lvl w:ilvl="2">
      <w:start w:val="1"/>
      <w:numFmt w:val="decimal"/>
      <w:lvlText w:val="%1.%2.%3."/>
      <w:lvlJc w:val="left"/>
      <w:pPr>
        <w:ind w:left="1224" w:hanging="504"/>
      </w:pPr>
      <w:rPr>
        <w:b w:val="0"/>
        <w:i w:val="0"/>
        <w:strike w:val="0"/>
        <w:dstrike w:val="0"/>
        <w:color w:val="000000"/>
        <w:sz w:val="22"/>
        <w:szCs w:val="22"/>
        <w:u w:val="none" w:color="000000"/>
        <w:effect w:val="none"/>
        <w:bdr w:val="none" w:sz="0" w:space="0" w:color="auto" w:frame="1"/>
        <w:vertAlign w:val="baseline"/>
      </w:rPr>
    </w:lvl>
    <w:lvl w:ilvl="3">
      <w:start w:val="1"/>
      <w:numFmt w:val="decimal"/>
      <w:lvlText w:val="%1.%2.%3.%4."/>
      <w:lvlJc w:val="left"/>
      <w:pPr>
        <w:ind w:left="1728" w:hanging="648"/>
      </w:pPr>
      <w:rPr>
        <w:b w:val="0"/>
        <w:i w:val="0"/>
        <w:strike w:val="0"/>
        <w:dstrike w:val="0"/>
        <w:color w:val="000000"/>
        <w:sz w:val="22"/>
        <w:szCs w:val="22"/>
        <w:u w:val="none" w:color="000000"/>
        <w:effect w:val="none"/>
        <w:bdr w:val="none" w:sz="0" w:space="0" w:color="auto" w:frame="1"/>
        <w:vertAlign w:val="baseline"/>
      </w:rPr>
    </w:lvl>
    <w:lvl w:ilvl="4">
      <w:start w:val="1"/>
      <w:numFmt w:val="decimal"/>
      <w:lvlText w:val="%1.%2.%3.%4.%5."/>
      <w:lvlJc w:val="left"/>
      <w:pPr>
        <w:ind w:left="2232" w:hanging="792"/>
      </w:pPr>
      <w:rPr>
        <w:b w:val="0"/>
        <w:i w:val="0"/>
        <w:strike w:val="0"/>
        <w:dstrike w:val="0"/>
        <w:color w:val="000000"/>
        <w:sz w:val="22"/>
        <w:szCs w:val="22"/>
        <w:u w:val="none" w:color="000000"/>
        <w:effect w:val="none"/>
        <w:bdr w:val="none" w:sz="0" w:space="0" w:color="auto" w:frame="1"/>
        <w:vertAlign w:val="baseline"/>
      </w:rPr>
    </w:lvl>
    <w:lvl w:ilvl="5">
      <w:start w:val="1"/>
      <w:numFmt w:val="decimal"/>
      <w:lvlText w:val="%1.%2.%3.%4.%5.%6."/>
      <w:lvlJc w:val="left"/>
      <w:pPr>
        <w:ind w:left="2736" w:hanging="936"/>
      </w:pPr>
      <w:rPr>
        <w:b w:val="0"/>
        <w:i w:val="0"/>
        <w:strike w:val="0"/>
        <w:dstrike w:val="0"/>
        <w:color w:val="000000"/>
        <w:sz w:val="22"/>
        <w:szCs w:val="22"/>
        <w:u w:val="none" w:color="000000"/>
        <w:effect w:val="none"/>
        <w:bdr w:val="none" w:sz="0" w:space="0" w:color="auto" w:frame="1"/>
        <w:vertAlign w:val="baseline"/>
      </w:rPr>
    </w:lvl>
    <w:lvl w:ilvl="6">
      <w:start w:val="1"/>
      <w:numFmt w:val="decimal"/>
      <w:lvlText w:val="%1.%2.%3.%4.%5.%6.%7."/>
      <w:lvlJc w:val="left"/>
      <w:pPr>
        <w:ind w:left="3240" w:hanging="1080"/>
      </w:pPr>
      <w:rPr>
        <w:b w:val="0"/>
        <w:i w:val="0"/>
        <w:strike w:val="0"/>
        <w:dstrike w:val="0"/>
        <w:color w:val="000000"/>
        <w:sz w:val="22"/>
        <w:szCs w:val="22"/>
        <w:u w:val="none" w:color="000000"/>
        <w:effect w:val="none"/>
        <w:bdr w:val="none" w:sz="0" w:space="0" w:color="auto" w:frame="1"/>
        <w:vertAlign w:val="baseline"/>
      </w:rPr>
    </w:lvl>
    <w:lvl w:ilvl="7">
      <w:start w:val="1"/>
      <w:numFmt w:val="decimal"/>
      <w:lvlText w:val="%1.%2.%3.%4.%5.%6.%7.%8."/>
      <w:lvlJc w:val="left"/>
      <w:pPr>
        <w:ind w:left="3744" w:hanging="1224"/>
      </w:pPr>
      <w:rPr>
        <w:b w:val="0"/>
        <w:i w:val="0"/>
        <w:strike w:val="0"/>
        <w:dstrike w:val="0"/>
        <w:color w:val="000000"/>
        <w:sz w:val="22"/>
        <w:szCs w:val="22"/>
        <w:u w:val="none" w:color="000000"/>
        <w:effect w:val="none"/>
        <w:bdr w:val="none" w:sz="0" w:space="0" w:color="auto" w:frame="1"/>
        <w:vertAlign w:val="baseline"/>
      </w:rPr>
    </w:lvl>
    <w:lvl w:ilvl="8">
      <w:start w:val="1"/>
      <w:numFmt w:val="decimal"/>
      <w:lvlText w:val="%1.%2.%3.%4.%5.%6.%7.%8.%9."/>
      <w:lvlJc w:val="left"/>
      <w:pPr>
        <w:ind w:left="4320" w:hanging="1440"/>
      </w:pPr>
      <w:rPr>
        <w:b w:val="0"/>
        <w:i w:val="0"/>
        <w:strike w:val="0"/>
        <w:dstrike w:val="0"/>
        <w:color w:val="000000"/>
        <w:sz w:val="22"/>
        <w:szCs w:val="22"/>
        <w:u w:val="none" w:color="000000"/>
        <w:effect w:val="none"/>
        <w:bdr w:val="none" w:sz="0" w:space="0" w:color="auto" w:frame="1"/>
        <w:vertAlign w:val="baseline"/>
      </w:rPr>
    </w:lvl>
  </w:abstractNum>
  <w:abstractNum w:abstractNumId="45" w15:restartNumberingAfterBreak="0">
    <w:nsid w:val="7BAC3FD1"/>
    <w:multiLevelType w:val="multilevel"/>
    <w:tmpl w:val="0809001F"/>
    <w:lvl w:ilvl="0">
      <w:start w:val="1"/>
      <w:numFmt w:val="decimal"/>
      <w:lvlText w:val="%1."/>
      <w:lvlJc w:val="left"/>
      <w:pPr>
        <w:ind w:left="360" w:hanging="360"/>
      </w:pPr>
      <w:rPr>
        <w:b w:val="0"/>
        <w:i w:val="0"/>
        <w:strike w:val="0"/>
        <w:dstrike w:val="0"/>
        <w:color w:val="000000"/>
        <w:sz w:val="22"/>
        <w:szCs w:val="22"/>
        <w:u w:val="none" w:color="000000"/>
        <w:effect w:val="none"/>
        <w:bdr w:val="none" w:sz="0" w:space="0" w:color="auto" w:frame="1"/>
        <w:vertAlign w:val="baseline"/>
      </w:rPr>
    </w:lvl>
    <w:lvl w:ilvl="1">
      <w:start w:val="1"/>
      <w:numFmt w:val="decimal"/>
      <w:lvlText w:val="%1.%2."/>
      <w:lvlJc w:val="left"/>
      <w:pPr>
        <w:ind w:left="792" w:hanging="432"/>
      </w:pPr>
      <w:rPr>
        <w:b w:val="0"/>
        <w:i w:val="0"/>
        <w:strike w:val="0"/>
        <w:dstrike w:val="0"/>
        <w:color w:val="000000"/>
        <w:sz w:val="22"/>
        <w:szCs w:val="22"/>
        <w:u w:val="none" w:color="000000"/>
        <w:effect w:val="none"/>
        <w:bdr w:val="none" w:sz="0" w:space="0" w:color="auto" w:frame="1"/>
        <w:vertAlign w:val="baseline"/>
      </w:rPr>
    </w:lvl>
    <w:lvl w:ilvl="2">
      <w:start w:val="1"/>
      <w:numFmt w:val="decimal"/>
      <w:lvlText w:val="%1.%2.%3."/>
      <w:lvlJc w:val="left"/>
      <w:pPr>
        <w:ind w:left="1224" w:hanging="504"/>
      </w:pPr>
      <w:rPr>
        <w:b w:val="0"/>
        <w:i w:val="0"/>
        <w:strike w:val="0"/>
        <w:dstrike w:val="0"/>
        <w:color w:val="000000"/>
        <w:sz w:val="22"/>
        <w:szCs w:val="22"/>
        <w:u w:val="none" w:color="000000"/>
        <w:effect w:val="none"/>
        <w:bdr w:val="none" w:sz="0" w:space="0" w:color="auto" w:frame="1"/>
        <w:vertAlign w:val="baseline"/>
      </w:rPr>
    </w:lvl>
    <w:lvl w:ilvl="3">
      <w:start w:val="1"/>
      <w:numFmt w:val="decimal"/>
      <w:lvlText w:val="%1.%2.%3.%4."/>
      <w:lvlJc w:val="left"/>
      <w:pPr>
        <w:ind w:left="1728" w:hanging="648"/>
      </w:pPr>
      <w:rPr>
        <w:b w:val="0"/>
        <w:i w:val="0"/>
        <w:strike w:val="0"/>
        <w:dstrike w:val="0"/>
        <w:color w:val="000000"/>
        <w:sz w:val="22"/>
        <w:szCs w:val="22"/>
        <w:u w:val="none" w:color="000000"/>
        <w:effect w:val="none"/>
        <w:bdr w:val="none" w:sz="0" w:space="0" w:color="auto" w:frame="1"/>
        <w:vertAlign w:val="baseline"/>
      </w:rPr>
    </w:lvl>
    <w:lvl w:ilvl="4">
      <w:start w:val="1"/>
      <w:numFmt w:val="decimal"/>
      <w:lvlText w:val="%1.%2.%3.%4.%5."/>
      <w:lvlJc w:val="left"/>
      <w:pPr>
        <w:ind w:left="2232" w:hanging="792"/>
      </w:pPr>
      <w:rPr>
        <w:b w:val="0"/>
        <w:i w:val="0"/>
        <w:strike w:val="0"/>
        <w:dstrike w:val="0"/>
        <w:color w:val="000000"/>
        <w:sz w:val="22"/>
        <w:szCs w:val="22"/>
        <w:u w:val="none" w:color="000000"/>
        <w:effect w:val="none"/>
        <w:bdr w:val="none" w:sz="0" w:space="0" w:color="auto" w:frame="1"/>
        <w:vertAlign w:val="baseline"/>
      </w:rPr>
    </w:lvl>
    <w:lvl w:ilvl="5">
      <w:start w:val="1"/>
      <w:numFmt w:val="decimal"/>
      <w:lvlText w:val="%1.%2.%3.%4.%5.%6."/>
      <w:lvlJc w:val="left"/>
      <w:pPr>
        <w:ind w:left="2736" w:hanging="936"/>
      </w:pPr>
      <w:rPr>
        <w:b w:val="0"/>
        <w:i w:val="0"/>
        <w:strike w:val="0"/>
        <w:dstrike w:val="0"/>
        <w:color w:val="000000"/>
        <w:sz w:val="22"/>
        <w:szCs w:val="22"/>
        <w:u w:val="none" w:color="000000"/>
        <w:effect w:val="none"/>
        <w:bdr w:val="none" w:sz="0" w:space="0" w:color="auto" w:frame="1"/>
        <w:vertAlign w:val="baseline"/>
      </w:rPr>
    </w:lvl>
    <w:lvl w:ilvl="6">
      <w:start w:val="1"/>
      <w:numFmt w:val="decimal"/>
      <w:lvlText w:val="%1.%2.%3.%4.%5.%6.%7."/>
      <w:lvlJc w:val="left"/>
      <w:pPr>
        <w:ind w:left="3240" w:hanging="1080"/>
      </w:pPr>
      <w:rPr>
        <w:b w:val="0"/>
        <w:i w:val="0"/>
        <w:strike w:val="0"/>
        <w:dstrike w:val="0"/>
        <w:color w:val="000000"/>
        <w:sz w:val="22"/>
        <w:szCs w:val="22"/>
        <w:u w:val="none" w:color="000000"/>
        <w:effect w:val="none"/>
        <w:bdr w:val="none" w:sz="0" w:space="0" w:color="auto" w:frame="1"/>
        <w:vertAlign w:val="baseline"/>
      </w:rPr>
    </w:lvl>
    <w:lvl w:ilvl="7">
      <w:start w:val="1"/>
      <w:numFmt w:val="decimal"/>
      <w:lvlText w:val="%1.%2.%3.%4.%5.%6.%7.%8."/>
      <w:lvlJc w:val="left"/>
      <w:pPr>
        <w:ind w:left="3744" w:hanging="1224"/>
      </w:pPr>
      <w:rPr>
        <w:b w:val="0"/>
        <w:i w:val="0"/>
        <w:strike w:val="0"/>
        <w:dstrike w:val="0"/>
        <w:color w:val="000000"/>
        <w:sz w:val="22"/>
        <w:szCs w:val="22"/>
        <w:u w:val="none" w:color="000000"/>
        <w:effect w:val="none"/>
        <w:bdr w:val="none" w:sz="0" w:space="0" w:color="auto" w:frame="1"/>
        <w:vertAlign w:val="baseline"/>
      </w:rPr>
    </w:lvl>
    <w:lvl w:ilvl="8">
      <w:start w:val="1"/>
      <w:numFmt w:val="decimal"/>
      <w:lvlText w:val="%1.%2.%3.%4.%5.%6.%7.%8.%9."/>
      <w:lvlJc w:val="left"/>
      <w:pPr>
        <w:ind w:left="4320" w:hanging="1440"/>
      </w:pPr>
      <w:rPr>
        <w:b w:val="0"/>
        <w:i w:val="0"/>
        <w:strike w:val="0"/>
        <w:dstrike w:val="0"/>
        <w:color w:val="000000"/>
        <w:sz w:val="22"/>
        <w:szCs w:val="22"/>
        <w:u w:val="none" w:color="000000"/>
        <w:effect w:val="none"/>
        <w:bdr w:val="none" w:sz="0" w:space="0" w:color="auto" w:frame="1"/>
        <w:vertAlign w:val="baseline"/>
      </w:rPr>
    </w:lvl>
  </w:abstractNum>
  <w:num w:numId="1" w16cid:durableId="538011194">
    <w:abstractNumId w:val="19"/>
  </w:num>
  <w:num w:numId="2" w16cid:durableId="2142920320">
    <w:abstractNumId w:val="2"/>
  </w:num>
  <w:num w:numId="3" w16cid:durableId="84619502">
    <w:abstractNumId w:val="21"/>
  </w:num>
  <w:num w:numId="4" w16cid:durableId="499926108">
    <w:abstractNumId w:val="0"/>
  </w:num>
  <w:num w:numId="5" w16cid:durableId="1292832050">
    <w:abstractNumId w:val="19"/>
  </w:num>
  <w:num w:numId="6" w16cid:durableId="42096901">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5783747">
    <w:abstractNumId w:val="11"/>
  </w:num>
  <w:num w:numId="8" w16cid:durableId="844973821">
    <w:abstractNumId w:val="15"/>
  </w:num>
  <w:num w:numId="9" w16cid:durableId="484516968">
    <w:abstractNumId w:val="23"/>
  </w:num>
  <w:num w:numId="10" w16cid:durableId="843936874">
    <w:abstractNumId w:val="36"/>
  </w:num>
  <w:num w:numId="11" w16cid:durableId="1005014098">
    <w:abstractNumId w:val="14"/>
  </w:num>
  <w:num w:numId="12" w16cid:durableId="839659147">
    <w:abstractNumId w:val="29"/>
  </w:num>
  <w:num w:numId="13" w16cid:durableId="1832673942">
    <w:abstractNumId w:val="30"/>
  </w:num>
  <w:num w:numId="14" w16cid:durableId="1820656307">
    <w:abstractNumId w:val="34"/>
  </w:num>
  <w:num w:numId="15" w16cid:durableId="190150420">
    <w:abstractNumId w:val="8"/>
  </w:num>
  <w:num w:numId="16" w16cid:durableId="750850562">
    <w:abstractNumId w:val="6"/>
  </w:num>
  <w:num w:numId="17" w16cid:durableId="1675497012">
    <w:abstractNumId w:val="4"/>
  </w:num>
  <w:num w:numId="18" w16cid:durableId="1017972467">
    <w:abstractNumId w:val="26"/>
  </w:num>
  <w:num w:numId="19" w16cid:durableId="1387491708">
    <w:abstractNumId w:val="37"/>
  </w:num>
  <w:num w:numId="20" w16cid:durableId="1007367405">
    <w:abstractNumId w:val="12"/>
  </w:num>
  <w:num w:numId="21" w16cid:durableId="464855311">
    <w:abstractNumId w:val="41"/>
  </w:num>
  <w:num w:numId="22" w16cid:durableId="1222329028">
    <w:abstractNumId w:val="1"/>
  </w:num>
  <w:num w:numId="23" w16cid:durableId="1565949674">
    <w:abstractNumId w:val="22"/>
  </w:num>
  <w:num w:numId="24" w16cid:durableId="764616203">
    <w:abstractNumId w:val="24"/>
  </w:num>
  <w:num w:numId="25" w16cid:durableId="1742023734">
    <w:abstractNumId w:val="7"/>
  </w:num>
  <w:num w:numId="26" w16cid:durableId="1762986897">
    <w:abstractNumId w:val="43"/>
  </w:num>
  <w:num w:numId="27" w16cid:durableId="711004550">
    <w:abstractNumId w:val="42"/>
  </w:num>
  <w:num w:numId="28" w16cid:durableId="649486330">
    <w:abstractNumId w:val="27"/>
  </w:num>
  <w:num w:numId="29" w16cid:durableId="870609309">
    <w:abstractNumId w:val="32"/>
  </w:num>
  <w:num w:numId="30" w16cid:durableId="1762751787">
    <w:abstractNumId w:val="18"/>
  </w:num>
  <w:num w:numId="31" w16cid:durableId="1269854818">
    <w:abstractNumId w:val="17"/>
  </w:num>
  <w:num w:numId="32" w16cid:durableId="334453077">
    <w:abstractNumId w:val="25"/>
  </w:num>
  <w:num w:numId="33" w16cid:durableId="61800709">
    <w:abstractNumId w:val="40"/>
  </w:num>
  <w:num w:numId="34" w16cid:durableId="1406298222">
    <w:abstractNumId w:val="3"/>
  </w:num>
  <w:num w:numId="35" w16cid:durableId="1756901747">
    <w:abstractNumId w:val="45"/>
  </w:num>
  <w:num w:numId="36" w16cid:durableId="329989538">
    <w:abstractNumId w:val="44"/>
  </w:num>
  <w:num w:numId="37" w16cid:durableId="41907612">
    <w:abstractNumId w:val="20"/>
  </w:num>
  <w:num w:numId="38" w16cid:durableId="1120027273">
    <w:abstractNumId w:val="9"/>
  </w:num>
  <w:num w:numId="39" w16cid:durableId="822552905">
    <w:abstractNumId w:val="35"/>
  </w:num>
  <w:num w:numId="40" w16cid:durableId="1383558305">
    <w:abstractNumId w:val="31"/>
  </w:num>
  <w:num w:numId="41" w16cid:durableId="50350091">
    <w:abstractNumId w:val="38"/>
  </w:num>
  <w:num w:numId="42" w16cid:durableId="476920644">
    <w:abstractNumId w:val="39"/>
  </w:num>
  <w:num w:numId="43" w16cid:durableId="479199886">
    <w:abstractNumId w:val="10"/>
  </w:num>
  <w:num w:numId="44" w16cid:durableId="896009748">
    <w:abstractNumId w:val="28"/>
  </w:num>
  <w:num w:numId="45" w16cid:durableId="3480392">
    <w:abstractNumId w:val="33"/>
  </w:num>
  <w:num w:numId="46" w16cid:durableId="1438208008">
    <w:abstractNumId w:val="5"/>
  </w:num>
  <w:num w:numId="47" w16cid:durableId="25183217">
    <w:abstractNumId w:val="16"/>
  </w:num>
  <w:num w:numId="48" w16cid:durableId="800073160">
    <w:abstractNumId w:val="1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bordersDoNotSurroundHeader/>
  <w:bordersDoNotSurroundFooter/>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FB"/>
    <w:rsid w:val="000009C9"/>
    <w:rsid w:val="00000CDC"/>
    <w:rsid w:val="000020A8"/>
    <w:rsid w:val="000020F7"/>
    <w:rsid w:val="000036CE"/>
    <w:rsid w:val="00004843"/>
    <w:rsid w:val="0000594A"/>
    <w:rsid w:val="000067B6"/>
    <w:rsid w:val="000068A0"/>
    <w:rsid w:val="00007EC8"/>
    <w:rsid w:val="000101CA"/>
    <w:rsid w:val="00010BAA"/>
    <w:rsid w:val="000119B2"/>
    <w:rsid w:val="00013332"/>
    <w:rsid w:val="000136EA"/>
    <w:rsid w:val="00014C75"/>
    <w:rsid w:val="00015135"/>
    <w:rsid w:val="00015354"/>
    <w:rsid w:val="0001565A"/>
    <w:rsid w:val="00017E14"/>
    <w:rsid w:val="00020BBC"/>
    <w:rsid w:val="00020ED2"/>
    <w:rsid w:val="00020F7D"/>
    <w:rsid w:val="000220B1"/>
    <w:rsid w:val="0002240C"/>
    <w:rsid w:val="000227D1"/>
    <w:rsid w:val="000227FB"/>
    <w:rsid w:val="00022F00"/>
    <w:rsid w:val="00023D93"/>
    <w:rsid w:val="00024412"/>
    <w:rsid w:val="00024680"/>
    <w:rsid w:val="0002557C"/>
    <w:rsid w:val="00025F98"/>
    <w:rsid w:val="00026048"/>
    <w:rsid w:val="0002652E"/>
    <w:rsid w:val="00026875"/>
    <w:rsid w:val="00027E3B"/>
    <w:rsid w:val="00031153"/>
    <w:rsid w:val="000316D7"/>
    <w:rsid w:val="000328F2"/>
    <w:rsid w:val="00033418"/>
    <w:rsid w:val="00033531"/>
    <w:rsid w:val="000336B5"/>
    <w:rsid w:val="000339CA"/>
    <w:rsid w:val="00033A01"/>
    <w:rsid w:val="00033D7D"/>
    <w:rsid w:val="00034332"/>
    <w:rsid w:val="000344BD"/>
    <w:rsid w:val="00034565"/>
    <w:rsid w:val="000350F4"/>
    <w:rsid w:val="000353DC"/>
    <w:rsid w:val="00035D30"/>
    <w:rsid w:val="0003697D"/>
    <w:rsid w:val="00036E15"/>
    <w:rsid w:val="00037733"/>
    <w:rsid w:val="00037FEA"/>
    <w:rsid w:val="000409E3"/>
    <w:rsid w:val="00041864"/>
    <w:rsid w:val="00041EDF"/>
    <w:rsid w:val="0004238E"/>
    <w:rsid w:val="000425F3"/>
    <w:rsid w:val="00042979"/>
    <w:rsid w:val="00043719"/>
    <w:rsid w:val="00043B75"/>
    <w:rsid w:val="00043C66"/>
    <w:rsid w:val="00043F34"/>
    <w:rsid w:val="000443EF"/>
    <w:rsid w:val="0004474B"/>
    <w:rsid w:val="00045466"/>
    <w:rsid w:val="000467E3"/>
    <w:rsid w:val="0004738F"/>
    <w:rsid w:val="000474CD"/>
    <w:rsid w:val="00052262"/>
    <w:rsid w:val="00052547"/>
    <w:rsid w:val="0005263B"/>
    <w:rsid w:val="00052677"/>
    <w:rsid w:val="00052C77"/>
    <w:rsid w:val="000539F6"/>
    <w:rsid w:val="00053C70"/>
    <w:rsid w:val="0005487E"/>
    <w:rsid w:val="00054C99"/>
    <w:rsid w:val="000552D5"/>
    <w:rsid w:val="00055455"/>
    <w:rsid w:val="00055664"/>
    <w:rsid w:val="00055900"/>
    <w:rsid w:val="0005623B"/>
    <w:rsid w:val="00060093"/>
    <w:rsid w:val="0006143A"/>
    <w:rsid w:val="00062537"/>
    <w:rsid w:val="00062DAF"/>
    <w:rsid w:val="00062E1D"/>
    <w:rsid w:val="0006321B"/>
    <w:rsid w:val="00064726"/>
    <w:rsid w:val="00064B28"/>
    <w:rsid w:val="00064CEB"/>
    <w:rsid w:val="00064EDC"/>
    <w:rsid w:val="00065670"/>
    <w:rsid w:val="00066FB1"/>
    <w:rsid w:val="000674C8"/>
    <w:rsid w:val="00071368"/>
    <w:rsid w:val="000747AC"/>
    <w:rsid w:val="00075728"/>
    <w:rsid w:val="00076D3D"/>
    <w:rsid w:val="000773D9"/>
    <w:rsid w:val="00077450"/>
    <w:rsid w:val="0007759A"/>
    <w:rsid w:val="00077C61"/>
    <w:rsid w:val="0008055E"/>
    <w:rsid w:val="0008059E"/>
    <w:rsid w:val="00080F49"/>
    <w:rsid w:val="00081137"/>
    <w:rsid w:val="000814D9"/>
    <w:rsid w:val="00081E78"/>
    <w:rsid w:val="0008212B"/>
    <w:rsid w:val="000829EE"/>
    <w:rsid w:val="00082E65"/>
    <w:rsid w:val="00082F68"/>
    <w:rsid w:val="00083281"/>
    <w:rsid w:val="00083397"/>
    <w:rsid w:val="00083B92"/>
    <w:rsid w:val="00084294"/>
    <w:rsid w:val="00084471"/>
    <w:rsid w:val="00084DFB"/>
    <w:rsid w:val="0008560D"/>
    <w:rsid w:val="0008568C"/>
    <w:rsid w:val="0008712A"/>
    <w:rsid w:val="0008763F"/>
    <w:rsid w:val="00090266"/>
    <w:rsid w:val="00090278"/>
    <w:rsid w:val="000905BB"/>
    <w:rsid w:val="00090C0B"/>
    <w:rsid w:val="00090C3E"/>
    <w:rsid w:val="0009251D"/>
    <w:rsid w:val="00092A67"/>
    <w:rsid w:val="00092F66"/>
    <w:rsid w:val="00093608"/>
    <w:rsid w:val="000938FA"/>
    <w:rsid w:val="00093CBB"/>
    <w:rsid w:val="00093D64"/>
    <w:rsid w:val="00094331"/>
    <w:rsid w:val="000946C8"/>
    <w:rsid w:val="000956D2"/>
    <w:rsid w:val="00096387"/>
    <w:rsid w:val="00096CA0"/>
    <w:rsid w:val="000973B4"/>
    <w:rsid w:val="000973D8"/>
    <w:rsid w:val="00097403"/>
    <w:rsid w:val="00097A78"/>
    <w:rsid w:val="000A0B11"/>
    <w:rsid w:val="000A2CEF"/>
    <w:rsid w:val="000A3B42"/>
    <w:rsid w:val="000A3CED"/>
    <w:rsid w:val="000A3E7A"/>
    <w:rsid w:val="000A4BEA"/>
    <w:rsid w:val="000A5CCA"/>
    <w:rsid w:val="000A5EFF"/>
    <w:rsid w:val="000A7F37"/>
    <w:rsid w:val="000A7F5B"/>
    <w:rsid w:val="000B0073"/>
    <w:rsid w:val="000B0164"/>
    <w:rsid w:val="000B0DD3"/>
    <w:rsid w:val="000B0FC5"/>
    <w:rsid w:val="000B34EF"/>
    <w:rsid w:val="000B382B"/>
    <w:rsid w:val="000B41E6"/>
    <w:rsid w:val="000B4686"/>
    <w:rsid w:val="000B4DD4"/>
    <w:rsid w:val="000B4E89"/>
    <w:rsid w:val="000B5079"/>
    <w:rsid w:val="000B6016"/>
    <w:rsid w:val="000B759F"/>
    <w:rsid w:val="000B75CF"/>
    <w:rsid w:val="000C01CC"/>
    <w:rsid w:val="000C033F"/>
    <w:rsid w:val="000C044C"/>
    <w:rsid w:val="000C120E"/>
    <w:rsid w:val="000C151A"/>
    <w:rsid w:val="000C1550"/>
    <w:rsid w:val="000C2FBC"/>
    <w:rsid w:val="000C4292"/>
    <w:rsid w:val="000C4869"/>
    <w:rsid w:val="000C5221"/>
    <w:rsid w:val="000C5234"/>
    <w:rsid w:val="000C6565"/>
    <w:rsid w:val="000C7AD2"/>
    <w:rsid w:val="000D099E"/>
    <w:rsid w:val="000D1495"/>
    <w:rsid w:val="000D1D13"/>
    <w:rsid w:val="000D2F66"/>
    <w:rsid w:val="000D3121"/>
    <w:rsid w:val="000D38D4"/>
    <w:rsid w:val="000D3F49"/>
    <w:rsid w:val="000D49CC"/>
    <w:rsid w:val="000D6787"/>
    <w:rsid w:val="000D67D9"/>
    <w:rsid w:val="000D7EFD"/>
    <w:rsid w:val="000E01A3"/>
    <w:rsid w:val="000E07B2"/>
    <w:rsid w:val="000E1626"/>
    <w:rsid w:val="000E2508"/>
    <w:rsid w:val="000E2761"/>
    <w:rsid w:val="000E30B8"/>
    <w:rsid w:val="000E3357"/>
    <w:rsid w:val="000E38F8"/>
    <w:rsid w:val="000E3CFF"/>
    <w:rsid w:val="000E48D7"/>
    <w:rsid w:val="000E4CFE"/>
    <w:rsid w:val="000E4DBE"/>
    <w:rsid w:val="000E4EE6"/>
    <w:rsid w:val="000E5C49"/>
    <w:rsid w:val="000E684C"/>
    <w:rsid w:val="000E6B2C"/>
    <w:rsid w:val="000E782C"/>
    <w:rsid w:val="000F1015"/>
    <w:rsid w:val="000F13BF"/>
    <w:rsid w:val="000F17BC"/>
    <w:rsid w:val="000F2956"/>
    <w:rsid w:val="000F37B9"/>
    <w:rsid w:val="000F3863"/>
    <w:rsid w:val="000F4DBD"/>
    <w:rsid w:val="000F6120"/>
    <w:rsid w:val="000F6A76"/>
    <w:rsid w:val="000F7CC3"/>
    <w:rsid w:val="000F7EA4"/>
    <w:rsid w:val="0010026F"/>
    <w:rsid w:val="00101741"/>
    <w:rsid w:val="00101A9D"/>
    <w:rsid w:val="00101C0C"/>
    <w:rsid w:val="00102557"/>
    <w:rsid w:val="00103679"/>
    <w:rsid w:val="00103B3B"/>
    <w:rsid w:val="00104BA8"/>
    <w:rsid w:val="001051BC"/>
    <w:rsid w:val="00105D12"/>
    <w:rsid w:val="00106FA6"/>
    <w:rsid w:val="00107E16"/>
    <w:rsid w:val="00110138"/>
    <w:rsid w:val="00110C8F"/>
    <w:rsid w:val="00111203"/>
    <w:rsid w:val="001113D9"/>
    <w:rsid w:val="001114A1"/>
    <w:rsid w:val="00111F13"/>
    <w:rsid w:val="00112457"/>
    <w:rsid w:val="001140BB"/>
    <w:rsid w:val="001148EF"/>
    <w:rsid w:val="0011499C"/>
    <w:rsid w:val="00114BEA"/>
    <w:rsid w:val="00115362"/>
    <w:rsid w:val="00115867"/>
    <w:rsid w:val="001160C2"/>
    <w:rsid w:val="00116D25"/>
    <w:rsid w:val="00117854"/>
    <w:rsid w:val="0012031C"/>
    <w:rsid w:val="00120E15"/>
    <w:rsid w:val="00121638"/>
    <w:rsid w:val="00121A1F"/>
    <w:rsid w:val="00121A2E"/>
    <w:rsid w:val="0012278B"/>
    <w:rsid w:val="00122B39"/>
    <w:rsid w:val="001234BC"/>
    <w:rsid w:val="00123674"/>
    <w:rsid w:val="00123A29"/>
    <w:rsid w:val="00123C50"/>
    <w:rsid w:val="001243FB"/>
    <w:rsid w:val="00124921"/>
    <w:rsid w:val="0012493C"/>
    <w:rsid w:val="00125315"/>
    <w:rsid w:val="001260E5"/>
    <w:rsid w:val="00126E3D"/>
    <w:rsid w:val="00127A5D"/>
    <w:rsid w:val="00127FCF"/>
    <w:rsid w:val="001312E1"/>
    <w:rsid w:val="00132511"/>
    <w:rsid w:val="001325A1"/>
    <w:rsid w:val="0013299A"/>
    <w:rsid w:val="00133335"/>
    <w:rsid w:val="0013353A"/>
    <w:rsid w:val="001335DA"/>
    <w:rsid w:val="001337A8"/>
    <w:rsid w:val="00134146"/>
    <w:rsid w:val="0013478B"/>
    <w:rsid w:val="00135B26"/>
    <w:rsid w:val="001362B1"/>
    <w:rsid w:val="001377F2"/>
    <w:rsid w:val="00140F2A"/>
    <w:rsid w:val="001421ED"/>
    <w:rsid w:val="0014297A"/>
    <w:rsid w:val="0014298D"/>
    <w:rsid w:val="00142A93"/>
    <w:rsid w:val="00144777"/>
    <w:rsid w:val="001450B8"/>
    <w:rsid w:val="00145ED7"/>
    <w:rsid w:val="00146CAD"/>
    <w:rsid w:val="00146F1F"/>
    <w:rsid w:val="001479F9"/>
    <w:rsid w:val="00151698"/>
    <w:rsid w:val="00151DA8"/>
    <w:rsid w:val="00152AF9"/>
    <w:rsid w:val="00153923"/>
    <w:rsid w:val="00154B2F"/>
    <w:rsid w:val="00154C65"/>
    <w:rsid w:val="00155135"/>
    <w:rsid w:val="001563E8"/>
    <w:rsid w:val="00160847"/>
    <w:rsid w:val="00160D04"/>
    <w:rsid w:val="00161506"/>
    <w:rsid w:val="00161781"/>
    <w:rsid w:val="00161FB6"/>
    <w:rsid w:val="00163168"/>
    <w:rsid w:val="001632F2"/>
    <w:rsid w:val="001633BE"/>
    <w:rsid w:val="001633F1"/>
    <w:rsid w:val="00163B96"/>
    <w:rsid w:val="00164BAA"/>
    <w:rsid w:val="00164F20"/>
    <w:rsid w:val="00165369"/>
    <w:rsid w:val="00165628"/>
    <w:rsid w:val="001658BA"/>
    <w:rsid w:val="0016612E"/>
    <w:rsid w:val="001666D7"/>
    <w:rsid w:val="001668D5"/>
    <w:rsid w:val="0016710A"/>
    <w:rsid w:val="00167610"/>
    <w:rsid w:val="001710B3"/>
    <w:rsid w:val="00171290"/>
    <w:rsid w:val="00172A88"/>
    <w:rsid w:val="00172F76"/>
    <w:rsid w:val="001737DD"/>
    <w:rsid w:val="00173839"/>
    <w:rsid w:val="00173968"/>
    <w:rsid w:val="00173EB5"/>
    <w:rsid w:val="001748CE"/>
    <w:rsid w:val="00174976"/>
    <w:rsid w:val="001752B4"/>
    <w:rsid w:val="00175C77"/>
    <w:rsid w:val="00176856"/>
    <w:rsid w:val="00176CF5"/>
    <w:rsid w:val="00176FCF"/>
    <w:rsid w:val="001770F5"/>
    <w:rsid w:val="00177D65"/>
    <w:rsid w:val="00181CE1"/>
    <w:rsid w:val="0018204C"/>
    <w:rsid w:val="0018226B"/>
    <w:rsid w:val="00182D77"/>
    <w:rsid w:val="001838DF"/>
    <w:rsid w:val="001849A6"/>
    <w:rsid w:val="00184BDE"/>
    <w:rsid w:val="00184F8C"/>
    <w:rsid w:val="0018531E"/>
    <w:rsid w:val="00185BF6"/>
    <w:rsid w:val="00187259"/>
    <w:rsid w:val="00187DC1"/>
    <w:rsid w:val="00190504"/>
    <w:rsid w:val="00190814"/>
    <w:rsid w:val="00192875"/>
    <w:rsid w:val="0019297D"/>
    <w:rsid w:val="0019396D"/>
    <w:rsid w:val="00193BD6"/>
    <w:rsid w:val="00194110"/>
    <w:rsid w:val="0019526B"/>
    <w:rsid w:val="00195317"/>
    <w:rsid w:val="00195A4C"/>
    <w:rsid w:val="00195A75"/>
    <w:rsid w:val="00195FFC"/>
    <w:rsid w:val="0019660C"/>
    <w:rsid w:val="00196D50"/>
    <w:rsid w:val="00197EED"/>
    <w:rsid w:val="001A013A"/>
    <w:rsid w:val="001A0B0F"/>
    <w:rsid w:val="001A12F9"/>
    <w:rsid w:val="001A2A73"/>
    <w:rsid w:val="001A33D0"/>
    <w:rsid w:val="001A3810"/>
    <w:rsid w:val="001A38CB"/>
    <w:rsid w:val="001A471A"/>
    <w:rsid w:val="001A56C0"/>
    <w:rsid w:val="001A6742"/>
    <w:rsid w:val="001A7923"/>
    <w:rsid w:val="001B00AC"/>
    <w:rsid w:val="001B1099"/>
    <w:rsid w:val="001B11A1"/>
    <w:rsid w:val="001B1E8E"/>
    <w:rsid w:val="001B1EF6"/>
    <w:rsid w:val="001B1F6A"/>
    <w:rsid w:val="001B2BBD"/>
    <w:rsid w:val="001B2D05"/>
    <w:rsid w:val="001B2EB9"/>
    <w:rsid w:val="001B3266"/>
    <w:rsid w:val="001B33EB"/>
    <w:rsid w:val="001B3DC1"/>
    <w:rsid w:val="001B4EDE"/>
    <w:rsid w:val="001B51CD"/>
    <w:rsid w:val="001B527E"/>
    <w:rsid w:val="001B58E3"/>
    <w:rsid w:val="001B753F"/>
    <w:rsid w:val="001B770C"/>
    <w:rsid w:val="001C0203"/>
    <w:rsid w:val="001C0A41"/>
    <w:rsid w:val="001C1083"/>
    <w:rsid w:val="001C1EF6"/>
    <w:rsid w:val="001C243F"/>
    <w:rsid w:val="001C25B2"/>
    <w:rsid w:val="001C25D5"/>
    <w:rsid w:val="001C3B36"/>
    <w:rsid w:val="001C4AC8"/>
    <w:rsid w:val="001C52CC"/>
    <w:rsid w:val="001C53A7"/>
    <w:rsid w:val="001C6398"/>
    <w:rsid w:val="001C6575"/>
    <w:rsid w:val="001C6623"/>
    <w:rsid w:val="001C7DA9"/>
    <w:rsid w:val="001D061C"/>
    <w:rsid w:val="001D08BA"/>
    <w:rsid w:val="001D0A70"/>
    <w:rsid w:val="001D2107"/>
    <w:rsid w:val="001D2981"/>
    <w:rsid w:val="001D3339"/>
    <w:rsid w:val="001D400F"/>
    <w:rsid w:val="001D46C4"/>
    <w:rsid w:val="001D4B6F"/>
    <w:rsid w:val="001D6B68"/>
    <w:rsid w:val="001D6EDC"/>
    <w:rsid w:val="001D7198"/>
    <w:rsid w:val="001D7398"/>
    <w:rsid w:val="001E0906"/>
    <w:rsid w:val="001E0C4D"/>
    <w:rsid w:val="001E106B"/>
    <w:rsid w:val="001E274F"/>
    <w:rsid w:val="001E2812"/>
    <w:rsid w:val="001E2E89"/>
    <w:rsid w:val="001E30F1"/>
    <w:rsid w:val="001E366B"/>
    <w:rsid w:val="001E46B8"/>
    <w:rsid w:val="001E4F75"/>
    <w:rsid w:val="001E57C9"/>
    <w:rsid w:val="001E5B25"/>
    <w:rsid w:val="001E5D1D"/>
    <w:rsid w:val="001E6B14"/>
    <w:rsid w:val="001E6C86"/>
    <w:rsid w:val="001E6F6B"/>
    <w:rsid w:val="001E754D"/>
    <w:rsid w:val="001E7E26"/>
    <w:rsid w:val="001F05EB"/>
    <w:rsid w:val="001F0CD9"/>
    <w:rsid w:val="001F0DFF"/>
    <w:rsid w:val="001F1285"/>
    <w:rsid w:val="001F12BB"/>
    <w:rsid w:val="001F157B"/>
    <w:rsid w:val="001F180A"/>
    <w:rsid w:val="001F1D46"/>
    <w:rsid w:val="001F1DE3"/>
    <w:rsid w:val="001F25B8"/>
    <w:rsid w:val="001F25B9"/>
    <w:rsid w:val="001F34E5"/>
    <w:rsid w:val="001F3510"/>
    <w:rsid w:val="001F3674"/>
    <w:rsid w:val="001F36F5"/>
    <w:rsid w:val="001F3ACE"/>
    <w:rsid w:val="001F3E69"/>
    <w:rsid w:val="001F45F2"/>
    <w:rsid w:val="001F5750"/>
    <w:rsid w:val="001F5E9E"/>
    <w:rsid w:val="001F5F8B"/>
    <w:rsid w:val="001F6115"/>
    <w:rsid w:val="001F6409"/>
    <w:rsid w:val="001F676F"/>
    <w:rsid w:val="001F683F"/>
    <w:rsid w:val="001F7A80"/>
    <w:rsid w:val="001F7E14"/>
    <w:rsid w:val="00200BFE"/>
    <w:rsid w:val="002014AB"/>
    <w:rsid w:val="00201C47"/>
    <w:rsid w:val="00201FD8"/>
    <w:rsid w:val="0020237B"/>
    <w:rsid w:val="002023A4"/>
    <w:rsid w:val="00202C99"/>
    <w:rsid w:val="00202E1C"/>
    <w:rsid w:val="0020396A"/>
    <w:rsid w:val="0020456C"/>
    <w:rsid w:val="00205339"/>
    <w:rsid w:val="00205887"/>
    <w:rsid w:val="002059A5"/>
    <w:rsid w:val="00205E06"/>
    <w:rsid w:val="00206987"/>
    <w:rsid w:val="00206BC0"/>
    <w:rsid w:val="00207201"/>
    <w:rsid w:val="00210567"/>
    <w:rsid w:val="00210576"/>
    <w:rsid w:val="00210ABD"/>
    <w:rsid w:val="00210C39"/>
    <w:rsid w:val="0021168F"/>
    <w:rsid w:val="0021172A"/>
    <w:rsid w:val="00211CFA"/>
    <w:rsid w:val="0021222A"/>
    <w:rsid w:val="00212244"/>
    <w:rsid w:val="00212BF1"/>
    <w:rsid w:val="00212D1B"/>
    <w:rsid w:val="00213852"/>
    <w:rsid w:val="00214A4C"/>
    <w:rsid w:val="00214F8D"/>
    <w:rsid w:val="0021516E"/>
    <w:rsid w:val="00215233"/>
    <w:rsid w:val="002153A7"/>
    <w:rsid w:val="00215B8D"/>
    <w:rsid w:val="00216E0C"/>
    <w:rsid w:val="002176AB"/>
    <w:rsid w:val="00217D3F"/>
    <w:rsid w:val="00221403"/>
    <w:rsid w:val="002221BB"/>
    <w:rsid w:val="0022289C"/>
    <w:rsid w:val="00224515"/>
    <w:rsid w:val="00224C8F"/>
    <w:rsid w:val="00224FE4"/>
    <w:rsid w:val="00225259"/>
    <w:rsid w:val="00225461"/>
    <w:rsid w:val="00225895"/>
    <w:rsid w:val="00225F03"/>
    <w:rsid w:val="00226194"/>
    <w:rsid w:val="00226D77"/>
    <w:rsid w:val="00227164"/>
    <w:rsid w:val="00227455"/>
    <w:rsid w:val="002301E4"/>
    <w:rsid w:val="0023054B"/>
    <w:rsid w:val="002305FA"/>
    <w:rsid w:val="002307E5"/>
    <w:rsid w:val="00231798"/>
    <w:rsid w:val="0023242F"/>
    <w:rsid w:val="00233BC1"/>
    <w:rsid w:val="00235C73"/>
    <w:rsid w:val="00235CBC"/>
    <w:rsid w:val="00235CF9"/>
    <w:rsid w:val="00235F66"/>
    <w:rsid w:val="0023717D"/>
    <w:rsid w:val="002372AF"/>
    <w:rsid w:val="0023757E"/>
    <w:rsid w:val="002400A2"/>
    <w:rsid w:val="002409B1"/>
    <w:rsid w:val="002409C2"/>
    <w:rsid w:val="00240BEA"/>
    <w:rsid w:val="00241140"/>
    <w:rsid w:val="00241EA2"/>
    <w:rsid w:val="0024237C"/>
    <w:rsid w:val="00244430"/>
    <w:rsid w:val="00245723"/>
    <w:rsid w:val="00245FF5"/>
    <w:rsid w:val="00246C24"/>
    <w:rsid w:val="0024788B"/>
    <w:rsid w:val="00247C15"/>
    <w:rsid w:val="0025013C"/>
    <w:rsid w:val="00250223"/>
    <w:rsid w:val="00250B87"/>
    <w:rsid w:val="00250CBB"/>
    <w:rsid w:val="00250EF7"/>
    <w:rsid w:val="00251727"/>
    <w:rsid w:val="002520EA"/>
    <w:rsid w:val="00253A22"/>
    <w:rsid w:val="002551E4"/>
    <w:rsid w:val="0025607F"/>
    <w:rsid w:val="00256BFD"/>
    <w:rsid w:val="00260082"/>
    <w:rsid w:val="002606B0"/>
    <w:rsid w:val="00261204"/>
    <w:rsid w:val="00261AA5"/>
    <w:rsid w:val="00261ED7"/>
    <w:rsid w:val="00262035"/>
    <w:rsid w:val="00262359"/>
    <w:rsid w:val="00262725"/>
    <w:rsid w:val="00262AED"/>
    <w:rsid w:val="00262FD7"/>
    <w:rsid w:val="0026305A"/>
    <w:rsid w:val="0026374D"/>
    <w:rsid w:val="002637C7"/>
    <w:rsid w:val="00263982"/>
    <w:rsid w:val="00264095"/>
    <w:rsid w:val="0026457C"/>
    <w:rsid w:val="002655EF"/>
    <w:rsid w:val="00266661"/>
    <w:rsid w:val="00266FD4"/>
    <w:rsid w:val="002677C7"/>
    <w:rsid w:val="00267F4D"/>
    <w:rsid w:val="00271979"/>
    <w:rsid w:val="00272266"/>
    <w:rsid w:val="0027275F"/>
    <w:rsid w:val="00272801"/>
    <w:rsid w:val="00272F5A"/>
    <w:rsid w:val="002730F8"/>
    <w:rsid w:val="00273A32"/>
    <w:rsid w:val="002744D6"/>
    <w:rsid w:val="00274861"/>
    <w:rsid w:val="00277714"/>
    <w:rsid w:val="0028053D"/>
    <w:rsid w:val="00280FE0"/>
    <w:rsid w:val="00281362"/>
    <w:rsid w:val="00281375"/>
    <w:rsid w:val="00281576"/>
    <w:rsid w:val="00281960"/>
    <w:rsid w:val="00282F9D"/>
    <w:rsid w:val="00283C8A"/>
    <w:rsid w:val="0028428E"/>
    <w:rsid w:val="002852B2"/>
    <w:rsid w:val="002853C3"/>
    <w:rsid w:val="00285782"/>
    <w:rsid w:val="00285BB2"/>
    <w:rsid w:val="00285C09"/>
    <w:rsid w:val="00285FD5"/>
    <w:rsid w:val="002869EF"/>
    <w:rsid w:val="00287271"/>
    <w:rsid w:val="0028783E"/>
    <w:rsid w:val="00287F12"/>
    <w:rsid w:val="00290BF7"/>
    <w:rsid w:val="00292476"/>
    <w:rsid w:val="00293027"/>
    <w:rsid w:val="00294736"/>
    <w:rsid w:val="00294FB0"/>
    <w:rsid w:val="00295548"/>
    <w:rsid w:val="0029561C"/>
    <w:rsid w:val="0029594A"/>
    <w:rsid w:val="00295A4E"/>
    <w:rsid w:val="00297362"/>
    <w:rsid w:val="002979B4"/>
    <w:rsid w:val="002A128B"/>
    <w:rsid w:val="002A157F"/>
    <w:rsid w:val="002A1608"/>
    <w:rsid w:val="002A2307"/>
    <w:rsid w:val="002A28DA"/>
    <w:rsid w:val="002A2E53"/>
    <w:rsid w:val="002A3705"/>
    <w:rsid w:val="002A3A6C"/>
    <w:rsid w:val="002A3E0C"/>
    <w:rsid w:val="002A40A4"/>
    <w:rsid w:val="002A4140"/>
    <w:rsid w:val="002A43BD"/>
    <w:rsid w:val="002A45A1"/>
    <w:rsid w:val="002A45B0"/>
    <w:rsid w:val="002A4D79"/>
    <w:rsid w:val="002A517E"/>
    <w:rsid w:val="002A6679"/>
    <w:rsid w:val="002A70AE"/>
    <w:rsid w:val="002A75A2"/>
    <w:rsid w:val="002A7BC6"/>
    <w:rsid w:val="002A7DED"/>
    <w:rsid w:val="002B0027"/>
    <w:rsid w:val="002B0A23"/>
    <w:rsid w:val="002B16FB"/>
    <w:rsid w:val="002B18A3"/>
    <w:rsid w:val="002B20FB"/>
    <w:rsid w:val="002B378E"/>
    <w:rsid w:val="002B3D96"/>
    <w:rsid w:val="002B3E80"/>
    <w:rsid w:val="002B4079"/>
    <w:rsid w:val="002B4246"/>
    <w:rsid w:val="002B4247"/>
    <w:rsid w:val="002B42C4"/>
    <w:rsid w:val="002B4634"/>
    <w:rsid w:val="002B600D"/>
    <w:rsid w:val="002C1605"/>
    <w:rsid w:val="002C19DC"/>
    <w:rsid w:val="002C27AB"/>
    <w:rsid w:val="002C329E"/>
    <w:rsid w:val="002C3A05"/>
    <w:rsid w:val="002C3EE0"/>
    <w:rsid w:val="002C4197"/>
    <w:rsid w:val="002C42DC"/>
    <w:rsid w:val="002C42EB"/>
    <w:rsid w:val="002C453D"/>
    <w:rsid w:val="002C472E"/>
    <w:rsid w:val="002C4A58"/>
    <w:rsid w:val="002C605B"/>
    <w:rsid w:val="002C6321"/>
    <w:rsid w:val="002C65B1"/>
    <w:rsid w:val="002C6F3B"/>
    <w:rsid w:val="002C6FB8"/>
    <w:rsid w:val="002C79E5"/>
    <w:rsid w:val="002C7A0E"/>
    <w:rsid w:val="002C7C1F"/>
    <w:rsid w:val="002D0633"/>
    <w:rsid w:val="002D07D5"/>
    <w:rsid w:val="002D0A4C"/>
    <w:rsid w:val="002D14D1"/>
    <w:rsid w:val="002D17B8"/>
    <w:rsid w:val="002D1F98"/>
    <w:rsid w:val="002D211E"/>
    <w:rsid w:val="002D2C82"/>
    <w:rsid w:val="002D2DF3"/>
    <w:rsid w:val="002D45F7"/>
    <w:rsid w:val="002D490B"/>
    <w:rsid w:val="002D4A8F"/>
    <w:rsid w:val="002D4F29"/>
    <w:rsid w:val="002D4FD8"/>
    <w:rsid w:val="002D7C48"/>
    <w:rsid w:val="002E03BF"/>
    <w:rsid w:val="002E0796"/>
    <w:rsid w:val="002E1663"/>
    <w:rsid w:val="002E180F"/>
    <w:rsid w:val="002E193C"/>
    <w:rsid w:val="002E1AC8"/>
    <w:rsid w:val="002E1EF0"/>
    <w:rsid w:val="002E2B71"/>
    <w:rsid w:val="002E2B97"/>
    <w:rsid w:val="002E3542"/>
    <w:rsid w:val="002E446B"/>
    <w:rsid w:val="002E4555"/>
    <w:rsid w:val="002E4A12"/>
    <w:rsid w:val="002E4A2A"/>
    <w:rsid w:val="002E4FDD"/>
    <w:rsid w:val="002E57FF"/>
    <w:rsid w:val="002E5DAA"/>
    <w:rsid w:val="002E67BC"/>
    <w:rsid w:val="002E694B"/>
    <w:rsid w:val="002E7AF4"/>
    <w:rsid w:val="002F0AA7"/>
    <w:rsid w:val="002F0E90"/>
    <w:rsid w:val="002F1683"/>
    <w:rsid w:val="002F1F92"/>
    <w:rsid w:val="002F2071"/>
    <w:rsid w:val="002F29AB"/>
    <w:rsid w:val="002F2E9B"/>
    <w:rsid w:val="002F32AA"/>
    <w:rsid w:val="002F41B9"/>
    <w:rsid w:val="002F49DF"/>
    <w:rsid w:val="002F4C67"/>
    <w:rsid w:val="002F5C2E"/>
    <w:rsid w:val="002F6D92"/>
    <w:rsid w:val="002F708E"/>
    <w:rsid w:val="003000F7"/>
    <w:rsid w:val="00300163"/>
    <w:rsid w:val="00300A39"/>
    <w:rsid w:val="003010E1"/>
    <w:rsid w:val="00301DF2"/>
    <w:rsid w:val="00301F56"/>
    <w:rsid w:val="00302157"/>
    <w:rsid w:val="003032C4"/>
    <w:rsid w:val="003036C6"/>
    <w:rsid w:val="003043B7"/>
    <w:rsid w:val="0030460E"/>
    <w:rsid w:val="00304A12"/>
    <w:rsid w:val="003051E7"/>
    <w:rsid w:val="00305D18"/>
    <w:rsid w:val="00307380"/>
    <w:rsid w:val="0030779E"/>
    <w:rsid w:val="00307B82"/>
    <w:rsid w:val="00310211"/>
    <w:rsid w:val="00310257"/>
    <w:rsid w:val="00310ADE"/>
    <w:rsid w:val="0031143E"/>
    <w:rsid w:val="003124E7"/>
    <w:rsid w:val="003129B4"/>
    <w:rsid w:val="0031328F"/>
    <w:rsid w:val="00313E22"/>
    <w:rsid w:val="00313F47"/>
    <w:rsid w:val="00314414"/>
    <w:rsid w:val="0031562C"/>
    <w:rsid w:val="00315ADC"/>
    <w:rsid w:val="00315B14"/>
    <w:rsid w:val="00315FFD"/>
    <w:rsid w:val="00316391"/>
    <w:rsid w:val="003170D3"/>
    <w:rsid w:val="00317B73"/>
    <w:rsid w:val="00320216"/>
    <w:rsid w:val="00320667"/>
    <w:rsid w:val="003207A5"/>
    <w:rsid w:val="003214EB"/>
    <w:rsid w:val="00321D15"/>
    <w:rsid w:val="003221B2"/>
    <w:rsid w:val="003228F3"/>
    <w:rsid w:val="003239D0"/>
    <w:rsid w:val="003243FE"/>
    <w:rsid w:val="00324980"/>
    <w:rsid w:val="00324A24"/>
    <w:rsid w:val="0032541E"/>
    <w:rsid w:val="0032563C"/>
    <w:rsid w:val="00325F15"/>
    <w:rsid w:val="00327B41"/>
    <w:rsid w:val="00327C11"/>
    <w:rsid w:val="003309E0"/>
    <w:rsid w:val="00330CB4"/>
    <w:rsid w:val="00330DBC"/>
    <w:rsid w:val="00330E68"/>
    <w:rsid w:val="003321DF"/>
    <w:rsid w:val="00332A11"/>
    <w:rsid w:val="00332A52"/>
    <w:rsid w:val="003332E3"/>
    <w:rsid w:val="00333393"/>
    <w:rsid w:val="00333718"/>
    <w:rsid w:val="003341FA"/>
    <w:rsid w:val="003354C8"/>
    <w:rsid w:val="003356ED"/>
    <w:rsid w:val="0033571C"/>
    <w:rsid w:val="0033633E"/>
    <w:rsid w:val="00336605"/>
    <w:rsid w:val="00336B18"/>
    <w:rsid w:val="00336B86"/>
    <w:rsid w:val="0034025A"/>
    <w:rsid w:val="00340B67"/>
    <w:rsid w:val="00341447"/>
    <w:rsid w:val="00341A1A"/>
    <w:rsid w:val="00342A0E"/>
    <w:rsid w:val="00343022"/>
    <w:rsid w:val="00343163"/>
    <w:rsid w:val="00343959"/>
    <w:rsid w:val="00344630"/>
    <w:rsid w:val="00347168"/>
    <w:rsid w:val="0034734C"/>
    <w:rsid w:val="00350530"/>
    <w:rsid w:val="00350658"/>
    <w:rsid w:val="00350A89"/>
    <w:rsid w:val="00350B97"/>
    <w:rsid w:val="00351340"/>
    <w:rsid w:val="0035194B"/>
    <w:rsid w:val="00351D32"/>
    <w:rsid w:val="00351F4B"/>
    <w:rsid w:val="00352475"/>
    <w:rsid w:val="00353109"/>
    <w:rsid w:val="00353454"/>
    <w:rsid w:val="00353AF6"/>
    <w:rsid w:val="00353DBC"/>
    <w:rsid w:val="0035414E"/>
    <w:rsid w:val="00354D35"/>
    <w:rsid w:val="003555FD"/>
    <w:rsid w:val="003573F3"/>
    <w:rsid w:val="00357910"/>
    <w:rsid w:val="00360ED0"/>
    <w:rsid w:val="00361BE0"/>
    <w:rsid w:val="0036219D"/>
    <w:rsid w:val="003624D5"/>
    <w:rsid w:val="00363481"/>
    <w:rsid w:val="00363776"/>
    <w:rsid w:val="003637F8"/>
    <w:rsid w:val="00363C67"/>
    <w:rsid w:val="00363DDD"/>
    <w:rsid w:val="00364843"/>
    <w:rsid w:val="00365883"/>
    <w:rsid w:val="003664C8"/>
    <w:rsid w:val="00366FEB"/>
    <w:rsid w:val="0037115D"/>
    <w:rsid w:val="003711BA"/>
    <w:rsid w:val="003716B2"/>
    <w:rsid w:val="0037174C"/>
    <w:rsid w:val="00373643"/>
    <w:rsid w:val="00374015"/>
    <w:rsid w:val="00375D66"/>
    <w:rsid w:val="00376DD4"/>
    <w:rsid w:val="003775B3"/>
    <w:rsid w:val="00377C8B"/>
    <w:rsid w:val="0038046E"/>
    <w:rsid w:val="00380CBC"/>
    <w:rsid w:val="00381541"/>
    <w:rsid w:val="00381634"/>
    <w:rsid w:val="003818AC"/>
    <w:rsid w:val="00381EE6"/>
    <w:rsid w:val="003828D1"/>
    <w:rsid w:val="00382E5F"/>
    <w:rsid w:val="00383239"/>
    <w:rsid w:val="0038323E"/>
    <w:rsid w:val="00383574"/>
    <w:rsid w:val="00385429"/>
    <w:rsid w:val="0038554A"/>
    <w:rsid w:val="00386BA0"/>
    <w:rsid w:val="00386EBD"/>
    <w:rsid w:val="00387A21"/>
    <w:rsid w:val="00387DCB"/>
    <w:rsid w:val="00390C09"/>
    <w:rsid w:val="00390E4D"/>
    <w:rsid w:val="00392C9E"/>
    <w:rsid w:val="0039339C"/>
    <w:rsid w:val="00393832"/>
    <w:rsid w:val="0039410A"/>
    <w:rsid w:val="00395A78"/>
    <w:rsid w:val="00395AC2"/>
    <w:rsid w:val="00395E39"/>
    <w:rsid w:val="00396F81"/>
    <w:rsid w:val="003970A8"/>
    <w:rsid w:val="00397192"/>
    <w:rsid w:val="003A01D5"/>
    <w:rsid w:val="003A18E2"/>
    <w:rsid w:val="003A195D"/>
    <w:rsid w:val="003A2090"/>
    <w:rsid w:val="003A2B68"/>
    <w:rsid w:val="003A34DF"/>
    <w:rsid w:val="003A3EB0"/>
    <w:rsid w:val="003A42E9"/>
    <w:rsid w:val="003A5463"/>
    <w:rsid w:val="003A55CA"/>
    <w:rsid w:val="003A5A88"/>
    <w:rsid w:val="003A6E44"/>
    <w:rsid w:val="003A7353"/>
    <w:rsid w:val="003A73AB"/>
    <w:rsid w:val="003A798D"/>
    <w:rsid w:val="003B08CF"/>
    <w:rsid w:val="003B09D0"/>
    <w:rsid w:val="003B0AC0"/>
    <w:rsid w:val="003B153F"/>
    <w:rsid w:val="003B29A6"/>
    <w:rsid w:val="003B394F"/>
    <w:rsid w:val="003B3C35"/>
    <w:rsid w:val="003B410F"/>
    <w:rsid w:val="003B43A0"/>
    <w:rsid w:val="003B46A1"/>
    <w:rsid w:val="003B5186"/>
    <w:rsid w:val="003B54CC"/>
    <w:rsid w:val="003B5C60"/>
    <w:rsid w:val="003B5F26"/>
    <w:rsid w:val="003B69B8"/>
    <w:rsid w:val="003B788E"/>
    <w:rsid w:val="003B7FAF"/>
    <w:rsid w:val="003C15BC"/>
    <w:rsid w:val="003C18B7"/>
    <w:rsid w:val="003C1CDD"/>
    <w:rsid w:val="003C1D4A"/>
    <w:rsid w:val="003C2AEB"/>
    <w:rsid w:val="003C2D7E"/>
    <w:rsid w:val="003C4440"/>
    <w:rsid w:val="003C4735"/>
    <w:rsid w:val="003C504F"/>
    <w:rsid w:val="003C5E53"/>
    <w:rsid w:val="003C603B"/>
    <w:rsid w:val="003C6CCD"/>
    <w:rsid w:val="003C78E0"/>
    <w:rsid w:val="003C7921"/>
    <w:rsid w:val="003C7A13"/>
    <w:rsid w:val="003D0BED"/>
    <w:rsid w:val="003D0C21"/>
    <w:rsid w:val="003D13E3"/>
    <w:rsid w:val="003D1522"/>
    <w:rsid w:val="003D1998"/>
    <w:rsid w:val="003D1B26"/>
    <w:rsid w:val="003D22FE"/>
    <w:rsid w:val="003D2CBA"/>
    <w:rsid w:val="003D3EEC"/>
    <w:rsid w:val="003D44E8"/>
    <w:rsid w:val="003D48ED"/>
    <w:rsid w:val="003D50F7"/>
    <w:rsid w:val="003D537E"/>
    <w:rsid w:val="003D5873"/>
    <w:rsid w:val="003D6B6B"/>
    <w:rsid w:val="003E1112"/>
    <w:rsid w:val="003E114A"/>
    <w:rsid w:val="003E18BC"/>
    <w:rsid w:val="003E1C10"/>
    <w:rsid w:val="003E1C77"/>
    <w:rsid w:val="003E2191"/>
    <w:rsid w:val="003E23A2"/>
    <w:rsid w:val="003E38E1"/>
    <w:rsid w:val="003E3A6F"/>
    <w:rsid w:val="003E3B6F"/>
    <w:rsid w:val="003E4287"/>
    <w:rsid w:val="003E4496"/>
    <w:rsid w:val="003E4718"/>
    <w:rsid w:val="003E4AF5"/>
    <w:rsid w:val="003E5E16"/>
    <w:rsid w:val="003E60EF"/>
    <w:rsid w:val="003E6128"/>
    <w:rsid w:val="003E6DB6"/>
    <w:rsid w:val="003E7B2D"/>
    <w:rsid w:val="003F0466"/>
    <w:rsid w:val="003F05C4"/>
    <w:rsid w:val="003F06F2"/>
    <w:rsid w:val="003F0A18"/>
    <w:rsid w:val="003F0AE1"/>
    <w:rsid w:val="003F0D1C"/>
    <w:rsid w:val="003F0E94"/>
    <w:rsid w:val="003F1356"/>
    <w:rsid w:val="003F14B1"/>
    <w:rsid w:val="003F167E"/>
    <w:rsid w:val="003F17F8"/>
    <w:rsid w:val="003F22AB"/>
    <w:rsid w:val="003F2E50"/>
    <w:rsid w:val="003F3966"/>
    <w:rsid w:val="003F5C6D"/>
    <w:rsid w:val="003F6503"/>
    <w:rsid w:val="003F747B"/>
    <w:rsid w:val="0040002B"/>
    <w:rsid w:val="00400640"/>
    <w:rsid w:val="00400EED"/>
    <w:rsid w:val="00400F60"/>
    <w:rsid w:val="00401A78"/>
    <w:rsid w:val="00402652"/>
    <w:rsid w:val="00402A6C"/>
    <w:rsid w:val="0040324A"/>
    <w:rsid w:val="004043A5"/>
    <w:rsid w:val="004047B5"/>
    <w:rsid w:val="00404DBD"/>
    <w:rsid w:val="004059B8"/>
    <w:rsid w:val="004060A4"/>
    <w:rsid w:val="0040632A"/>
    <w:rsid w:val="004065CC"/>
    <w:rsid w:val="004071B4"/>
    <w:rsid w:val="00407367"/>
    <w:rsid w:val="004106C2"/>
    <w:rsid w:val="00410E8D"/>
    <w:rsid w:val="00410F3E"/>
    <w:rsid w:val="004115DA"/>
    <w:rsid w:val="00411D0B"/>
    <w:rsid w:val="00411E9A"/>
    <w:rsid w:val="00411FE6"/>
    <w:rsid w:val="00412061"/>
    <w:rsid w:val="00412335"/>
    <w:rsid w:val="004126CD"/>
    <w:rsid w:val="00412FCF"/>
    <w:rsid w:val="00413E50"/>
    <w:rsid w:val="00413FCB"/>
    <w:rsid w:val="004143B1"/>
    <w:rsid w:val="004145AF"/>
    <w:rsid w:val="004159BD"/>
    <w:rsid w:val="00416C7A"/>
    <w:rsid w:val="00417693"/>
    <w:rsid w:val="00420F7D"/>
    <w:rsid w:val="00422323"/>
    <w:rsid w:val="00422C1F"/>
    <w:rsid w:val="00422DC1"/>
    <w:rsid w:val="004238F3"/>
    <w:rsid w:val="00423902"/>
    <w:rsid w:val="004259AB"/>
    <w:rsid w:val="00425DC0"/>
    <w:rsid w:val="00426154"/>
    <w:rsid w:val="004264B4"/>
    <w:rsid w:val="004266DB"/>
    <w:rsid w:val="00426CE1"/>
    <w:rsid w:val="00426F66"/>
    <w:rsid w:val="00427C5A"/>
    <w:rsid w:val="004302A7"/>
    <w:rsid w:val="00430A94"/>
    <w:rsid w:val="00430DE1"/>
    <w:rsid w:val="004310B4"/>
    <w:rsid w:val="0043125C"/>
    <w:rsid w:val="00431F13"/>
    <w:rsid w:val="00432587"/>
    <w:rsid w:val="00432C8C"/>
    <w:rsid w:val="00432CFC"/>
    <w:rsid w:val="00433272"/>
    <w:rsid w:val="004344F6"/>
    <w:rsid w:val="00434B54"/>
    <w:rsid w:val="00435E65"/>
    <w:rsid w:val="00441080"/>
    <w:rsid w:val="004415D9"/>
    <w:rsid w:val="00441743"/>
    <w:rsid w:val="00441D23"/>
    <w:rsid w:val="00441DE3"/>
    <w:rsid w:val="00441E16"/>
    <w:rsid w:val="0044205F"/>
    <w:rsid w:val="004421EF"/>
    <w:rsid w:val="004425D3"/>
    <w:rsid w:val="00442BCC"/>
    <w:rsid w:val="00442C2F"/>
    <w:rsid w:val="004434CC"/>
    <w:rsid w:val="00443907"/>
    <w:rsid w:val="00443E07"/>
    <w:rsid w:val="00443F88"/>
    <w:rsid w:val="004450EA"/>
    <w:rsid w:val="00446917"/>
    <w:rsid w:val="00446AD8"/>
    <w:rsid w:val="00446F6D"/>
    <w:rsid w:val="00447A18"/>
    <w:rsid w:val="00447B5F"/>
    <w:rsid w:val="00450E3E"/>
    <w:rsid w:val="0045228F"/>
    <w:rsid w:val="00452976"/>
    <w:rsid w:val="00452ABD"/>
    <w:rsid w:val="004539BC"/>
    <w:rsid w:val="00454BEA"/>
    <w:rsid w:val="00454CA1"/>
    <w:rsid w:val="00455195"/>
    <w:rsid w:val="00455A26"/>
    <w:rsid w:val="00455AC6"/>
    <w:rsid w:val="00456392"/>
    <w:rsid w:val="0045673B"/>
    <w:rsid w:val="00456974"/>
    <w:rsid w:val="00457C1C"/>
    <w:rsid w:val="00460679"/>
    <w:rsid w:val="0046128B"/>
    <w:rsid w:val="004615DB"/>
    <w:rsid w:val="00462481"/>
    <w:rsid w:val="00462B64"/>
    <w:rsid w:val="00462DBD"/>
    <w:rsid w:val="004631AB"/>
    <w:rsid w:val="0046385E"/>
    <w:rsid w:val="00463BA0"/>
    <w:rsid w:val="004651EA"/>
    <w:rsid w:val="004657D3"/>
    <w:rsid w:val="004661FF"/>
    <w:rsid w:val="0046646A"/>
    <w:rsid w:val="004665D4"/>
    <w:rsid w:val="00466635"/>
    <w:rsid w:val="00466E15"/>
    <w:rsid w:val="00467675"/>
    <w:rsid w:val="00467F56"/>
    <w:rsid w:val="004706D3"/>
    <w:rsid w:val="00471EB9"/>
    <w:rsid w:val="00472B8A"/>
    <w:rsid w:val="004743BF"/>
    <w:rsid w:val="004746A2"/>
    <w:rsid w:val="00474BE6"/>
    <w:rsid w:val="00474C26"/>
    <w:rsid w:val="00474CBB"/>
    <w:rsid w:val="00474F1E"/>
    <w:rsid w:val="0047545F"/>
    <w:rsid w:val="00475AB9"/>
    <w:rsid w:val="00476650"/>
    <w:rsid w:val="00480961"/>
    <w:rsid w:val="00481387"/>
    <w:rsid w:val="0048180D"/>
    <w:rsid w:val="00481849"/>
    <w:rsid w:val="00482DBC"/>
    <w:rsid w:val="00483553"/>
    <w:rsid w:val="004841B9"/>
    <w:rsid w:val="004859B9"/>
    <w:rsid w:val="00485B29"/>
    <w:rsid w:val="00485B84"/>
    <w:rsid w:val="00485E6E"/>
    <w:rsid w:val="00485E7A"/>
    <w:rsid w:val="00485FDA"/>
    <w:rsid w:val="00486154"/>
    <w:rsid w:val="004863CD"/>
    <w:rsid w:val="0048782B"/>
    <w:rsid w:val="00487E52"/>
    <w:rsid w:val="0049072C"/>
    <w:rsid w:val="00490CBC"/>
    <w:rsid w:val="00490CDD"/>
    <w:rsid w:val="00491A31"/>
    <w:rsid w:val="00491FDE"/>
    <w:rsid w:val="004924D8"/>
    <w:rsid w:val="004945FB"/>
    <w:rsid w:val="004947B6"/>
    <w:rsid w:val="0049481B"/>
    <w:rsid w:val="0049638E"/>
    <w:rsid w:val="00496EAF"/>
    <w:rsid w:val="004970DC"/>
    <w:rsid w:val="00497C3D"/>
    <w:rsid w:val="004A00A6"/>
    <w:rsid w:val="004A01A1"/>
    <w:rsid w:val="004A04EB"/>
    <w:rsid w:val="004A116E"/>
    <w:rsid w:val="004A1EEA"/>
    <w:rsid w:val="004A285D"/>
    <w:rsid w:val="004A2C2D"/>
    <w:rsid w:val="004A3C50"/>
    <w:rsid w:val="004A3E2B"/>
    <w:rsid w:val="004A4653"/>
    <w:rsid w:val="004A4D21"/>
    <w:rsid w:val="004A59F7"/>
    <w:rsid w:val="004A5CA7"/>
    <w:rsid w:val="004A5D45"/>
    <w:rsid w:val="004A61C1"/>
    <w:rsid w:val="004A68F3"/>
    <w:rsid w:val="004A695A"/>
    <w:rsid w:val="004A6B53"/>
    <w:rsid w:val="004A7589"/>
    <w:rsid w:val="004A7A07"/>
    <w:rsid w:val="004B0439"/>
    <w:rsid w:val="004B23A3"/>
    <w:rsid w:val="004B23D0"/>
    <w:rsid w:val="004B2BB7"/>
    <w:rsid w:val="004B374C"/>
    <w:rsid w:val="004B3B4D"/>
    <w:rsid w:val="004B3F48"/>
    <w:rsid w:val="004B4233"/>
    <w:rsid w:val="004B43AC"/>
    <w:rsid w:val="004B458D"/>
    <w:rsid w:val="004B4BBA"/>
    <w:rsid w:val="004B50AB"/>
    <w:rsid w:val="004B521C"/>
    <w:rsid w:val="004B53B3"/>
    <w:rsid w:val="004B6299"/>
    <w:rsid w:val="004B68DC"/>
    <w:rsid w:val="004B6B59"/>
    <w:rsid w:val="004B7DCD"/>
    <w:rsid w:val="004B7F03"/>
    <w:rsid w:val="004C241D"/>
    <w:rsid w:val="004C24A1"/>
    <w:rsid w:val="004C2924"/>
    <w:rsid w:val="004C2B6D"/>
    <w:rsid w:val="004C2F84"/>
    <w:rsid w:val="004C367D"/>
    <w:rsid w:val="004C3B20"/>
    <w:rsid w:val="004C5317"/>
    <w:rsid w:val="004C53D8"/>
    <w:rsid w:val="004C5640"/>
    <w:rsid w:val="004C57C2"/>
    <w:rsid w:val="004C6231"/>
    <w:rsid w:val="004C71D7"/>
    <w:rsid w:val="004C7924"/>
    <w:rsid w:val="004D0006"/>
    <w:rsid w:val="004D07F9"/>
    <w:rsid w:val="004D16C0"/>
    <w:rsid w:val="004D1736"/>
    <w:rsid w:val="004D19A7"/>
    <w:rsid w:val="004D1AA5"/>
    <w:rsid w:val="004D1D63"/>
    <w:rsid w:val="004D2CDF"/>
    <w:rsid w:val="004D3533"/>
    <w:rsid w:val="004D368E"/>
    <w:rsid w:val="004D3B4F"/>
    <w:rsid w:val="004D3C19"/>
    <w:rsid w:val="004D5AA6"/>
    <w:rsid w:val="004D5BED"/>
    <w:rsid w:val="004D611A"/>
    <w:rsid w:val="004D6206"/>
    <w:rsid w:val="004D6902"/>
    <w:rsid w:val="004D713D"/>
    <w:rsid w:val="004D72FB"/>
    <w:rsid w:val="004E044A"/>
    <w:rsid w:val="004E1283"/>
    <w:rsid w:val="004E182A"/>
    <w:rsid w:val="004E1C95"/>
    <w:rsid w:val="004E2842"/>
    <w:rsid w:val="004E2B6B"/>
    <w:rsid w:val="004E2BC7"/>
    <w:rsid w:val="004E3A0F"/>
    <w:rsid w:val="004E47A0"/>
    <w:rsid w:val="004E4831"/>
    <w:rsid w:val="004E5007"/>
    <w:rsid w:val="004E606F"/>
    <w:rsid w:val="004E608E"/>
    <w:rsid w:val="004E6751"/>
    <w:rsid w:val="004E6985"/>
    <w:rsid w:val="004E6E8E"/>
    <w:rsid w:val="004E6F11"/>
    <w:rsid w:val="004F0126"/>
    <w:rsid w:val="004F0194"/>
    <w:rsid w:val="004F0521"/>
    <w:rsid w:val="004F0F7F"/>
    <w:rsid w:val="004F13A9"/>
    <w:rsid w:val="004F168D"/>
    <w:rsid w:val="004F1B2E"/>
    <w:rsid w:val="004F1B3F"/>
    <w:rsid w:val="004F1C40"/>
    <w:rsid w:val="004F1F28"/>
    <w:rsid w:val="004F23AE"/>
    <w:rsid w:val="004F26DB"/>
    <w:rsid w:val="004F2BFB"/>
    <w:rsid w:val="004F3C06"/>
    <w:rsid w:val="004F3F84"/>
    <w:rsid w:val="004F3FD1"/>
    <w:rsid w:val="004F4D18"/>
    <w:rsid w:val="004F4FA9"/>
    <w:rsid w:val="004F5908"/>
    <w:rsid w:val="004F7287"/>
    <w:rsid w:val="004F79B4"/>
    <w:rsid w:val="004F7C7E"/>
    <w:rsid w:val="00500791"/>
    <w:rsid w:val="0050229B"/>
    <w:rsid w:val="00502328"/>
    <w:rsid w:val="00503437"/>
    <w:rsid w:val="00504A65"/>
    <w:rsid w:val="00505FB0"/>
    <w:rsid w:val="00506875"/>
    <w:rsid w:val="00506E8B"/>
    <w:rsid w:val="005102AE"/>
    <w:rsid w:val="005102F5"/>
    <w:rsid w:val="005108C4"/>
    <w:rsid w:val="00510AF9"/>
    <w:rsid w:val="00511039"/>
    <w:rsid w:val="00511364"/>
    <w:rsid w:val="00511394"/>
    <w:rsid w:val="0051140F"/>
    <w:rsid w:val="00514C2F"/>
    <w:rsid w:val="00515016"/>
    <w:rsid w:val="00515474"/>
    <w:rsid w:val="005156A0"/>
    <w:rsid w:val="00515D62"/>
    <w:rsid w:val="00515F72"/>
    <w:rsid w:val="00516D8F"/>
    <w:rsid w:val="0052001C"/>
    <w:rsid w:val="00520229"/>
    <w:rsid w:val="005212EC"/>
    <w:rsid w:val="00521F7D"/>
    <w:rsid w:val="00523079"/>
    <w:rsid w:val="00523B5B"/>
    <w:rsid w:val="0052493D"/>
    <w:rsid w:val="00524B2B"/>
    <w:rsid w:val="0052535B"/>
    <w:rsid w:val="00525457"/>
    <w:rsid w:val="00525A21"/>
    <w:rsid w:val="00525C6D"/>
    <w:rsid w:val="00525ECA"/>
    <w:rsid w:val="00525F5C"/>
    <w:rsid w:val="00526284"/>
    <w:rsid w:val="00527CBB"/>
    <w:rsid w:val="00530C8E"/>
    <w:rsid w:val="00531BFF"/>
    <w:rsid w:val="00531F80"/>
    <w:rsid w:val="00532031"/>
    <w:rsid w:val="00532049"/>
    <w:rsid w:val="00532293"/>
    <w:rsid w:val="00532327"/>
    <w:rsid w:val="0053259D"/>
    <w:rsid w:val="0053405B"/>
    <w:rsid w:val="00535029"/>
    <w:rsid w:val="00535784"/>
    <w:rsid w:val="0053717F"/>
    <w:rsid w:val="00537970"/>
    <w:rsid w:val="00537F47"/>
    <w:rsid w:val="00540008"/>
    <w:rsid w:val="0054040F"/>
    <w:rsid w:val="005405D8"/>
    <w:rsid w:val="0054075C"/>
    <w:rsid w:val="00540C23"/>
    <w:rsid w:val="005413FA"/>
    <w:rsid w:val="005415CB"/>
    <w:rsid w:val="00541E79"/>
    <w:rsid w:val="0054329F"/>
    <w:rsid w:val="00544241"/>
    <w:rsid w:val="005443E3"/>
    <w:rsid w:val="00544F44"/>
    <w:rsid w:val="0054502F"/>
    <w:rsid w:val="00545AB7"/>
    <w:rsid w:val="00545E3C"/>
    <w:rsid w:val="00546BD8"/>
    <w:rsid w:val="0054733A"/>
    <w:rsid w:val="00547A6B"/>
    <w:rsid w:val="00547D53"/>
    <w:rsid w:val="00550280"/>
    <w:rsid w:val="00550461"/>
    <w:rsid w:val="005505A4"/>
    <w:rsid w:val="00550B61"/>
    <w:rsid w:val="00550C54"/>
    <w:rsid w:val="00550D36"/>
    <w:rsid w:val="005519B9"/>
    <w:rsid w:val="00551EFD"/>
    <w:rsid w:val="00552294"/>
    <w:rsid w:val="00552AFF"/>
    <w:rsid w:val="005543E0"/>
    <w:rsid w:val="00555BEB"/>
    <w:rsid w:val="00555D71"/>
    <w:rsid w:val="00555E19"/>
    <w:rsid w:val="00556D9B"/>
    <w:rsid w:val="005602A7"/>
    <w:rsid w:val="00560417"/>
    <w:rsid w:val="005604E7"/>
    <w:rsid w:val="00560E0B"/>
    <w:rsid w:val="00561387"/>
    <w:rsid w:val="00561EC0"/>
    <w:rsid w:val="00562FC3"/>
    <w:rsid w:val="005638CB"/>
    <w:rsid w:val="00563B24"/>
    <w:rsid w:val="00565097"/>
    <w:rsid w:val="0056578F"/>
    <w:rsid w:val="005666E4"/>
    <w:rsid w:val="00566D81"/>
    <w:rsid w:val="00566EFC"/>
    <w:rsid w:val="00567A24"/>
    <w:rsid w:val="00570177"/>
    <w:rsid w:val="00570722"/>
    <w:rsid w:val="005708F7"/>
    <w:rsid w:val="00570CDD"/>
    <w:rsid w:val="00570FD6"/>
    <w:rsid w:val="0057106F"/>
    <w:rsid w:val="00572653"/>
    <w:rsid w:val="00572C04"/>
    <w:rsid w:val="00572C1B"/>
    <w:rsid w:val="00572EEE"/>
    <w:rsid w:val="005734C5"/>
    <w:rsid w:val="00574668"/>
    <w:rsid w:val="00574832"/>
    <w:rsid w:val="00575001"/>
    <w:rsid w:val="00575E0A"/>
    <w:rsid w:val="0057619C"/>
    <w:rsid w:val="005768C6"/>
    <w:rsid w:val="00577205"/>
    <w:rsid w:val="0057723C"/>
    <w:rsid w:val="005831EF"/>
    <w:rsid w:val="00583A9B"/>
    <w:rsid w:val="005843DB"/>
    <w:rsid w:val="005849AD"/>
    <w:rsid w:val="00584BB2"/>
    <w:rsid w:val="005854AF"/>
    <w:rsid w:val="00585A47"/>
    <w:rsid w:val="005864A6"/>
    <w:rsid w:val="00586DA4"/>
    <w:rsid w:val="005870B5"/>
    <w:rsid w:val="0058764C"/>
    <w:rsid w:val="0058785F"/>
    <w:rsid w:val="00587FF4"/>
    <w:rsid w:val="0059110E"/>
    <w:rsid w:val="005913D1"/>
    <w:rsid w:val="00591A2F"/>
    <w:rsid w:val="00591A73"/>
    <w:rsid w:val="0059247E"/>
    <w:rsid w:val="00592B9A"/>
    <w:rsid w:val="00592EAD"/>
    <w:rsid w:val="005940F4"/>
    <w:rsid w:val="0059546A"/>
    <w:rsid w:val="00595529"/>
    <w:rsid w:val="00595F6C"/>
    <w:rsid w:val="00595F7C"/>
    <w:rsid w:val="00596A65"/>
    <w:rsid w:val="00596E0C"/>
    <w:rsid w:val="00596E93"/>
    <w:rsid w:val="0059739B"/>
    <w:rsid w:val="005974FB"/>
    <w:rsid w:val="0059798A"/>
    <w:rsid w:val="00597C0E"/>
    <w:rsid w:val="00597E58"/>
    <w:rsid w:val="005A00D6"/>
    <w:rsid w:val="005A05E7"/>
    <w:rsid w:val="005A1701"/>
    <w:rsid w:val="005A17EC"/>
    <w:rsid w:val="005A188B"/>
    <w:rsid w:val="005A2057"/>
    <w:rsid w:val="005A2170"/>
    <w:rsid w:val="005A273B"/>
    <w:rsid w:val="005A2AF2"/>
    <w:rsid w:val="005A313F"/>
    <w:rsid w:val="005A46FE"/>
    <w:rsid w:val="005A4A0F"/>
    <w:rsid w:val="005A4B9F"/>
    <w:rsid w:val="005A4D13"/>
    <w:rsid w:val="005A57EB"/>
    <w:rsid w:val="005A6A16"/>
    <w:rsid w:val="005A7051"/>
    <w:rsid w:val="005A743D"/>
    <w:rsid w:val="005A7579"/>
    <w:rsid w:val="005A792E"/>
    <w:rsid w:val="005A7A08"/>
    <w:rsid w:val="005B0212"/>
    <w:rsid w:val="005B2ABE"/>
    <w:rsid w:val="005B2B14"/>
    <w:rsid w:val="005B2BC4"/>
    <w:rsid w:val="005B363D"/>
    <w:rsid w:val="005B363E"/>
    <w:rsid w:val="005B3720"/>
    <w:rsid w:val="005B3E6F"/>
    <w:rsid w:val="005B3EC6"/>
    <w:rsid w:val="005B5283"/>
    <w:rsid w:val="005B55EC"/>
    <w:rsid w:val="005B5608"/>
    <w:rsid w:val="005B5A7F"/>
    <w:rsid w:val="005B5BCB"/>
    <w:rsid w:val="005B5F4A"/>
    <w:rsid w:val="005B6CA6"/>
    <w:rsid w:val="005B73F8"/>
    <w:rsid w:val="005B7FEE"/>
    <w:rsid w:val="005C00B7"/>
    <w:rsid w:val="005C0262"/>
    <w:rsid w:val="005C09F5"/>
    <w:rsid w:val="005C29D6"/>
    <w:rsid w:val="005C373A"/>
    <w:rsid w:val="005C3755"/>
    <w:rsid w:val="005C3E40"/>
    <w:rsid w:val="005C3EE7"/>
    <w:rsid w:val="005C41C5"/>
    <w:rsid w:val="005C44BE"/>
    <w:rsid w:val="005C5CCB"/>
    <w:rsid w:val="005C639A"/>
    <w:rsid w:val="005C73B7"/>
    <w:rsid w:val="005C77A4"/>
    <w:rsid w:val="005C795E"/>
    <w:rsid w:val="005C79BA"/>
    <w:rsid w:val="005D0D11"/>
    <w:rsid w:val="005D0EB8"/>
    <w:rsid w:val="005D3D88"/>
    <w:rsid w:val="005D4911"/>
    <w:rsid w:val="005D4C99"/>
    <w:rsid w:val="005D5146"/>
    <w:rsid w:val="005D59EB"/>
    <w:rsid w:val="005D6017"/>
    <w:rsid w:val="005D65F6"/>
    <w:rsid w:val="005D6676"/>
    <w:rsid w:val="005D7381"/>
    <w:rsid w:val="005D74BB"/>
    <w:rsid w:val="005D77FF"/>
    <w:rsid w:val="005D7AB0"/>
    <w:rsid w:val="005E0CED"/>
    <w:rsid w:val="005E0E1A"/>
    <w:rsid w:val="005E2066"/>
    <w:rsid w:val="005E25CF"/>
    <w:rsid w:val="005E2CA0"/>
    <w:rsid w:val="005E3369"/>
    <w:rsid w:val="005E3EE9"/>
    <w:rsid w:val="005E5589"/>
    <w:rsid w:val="005E5616"/>
    <w:rsid w:val="005E65C6"/>
    <w:rsid w:val="005E6E42"/>
    <w:rsid w:val="005E7349"/>
    <w:rsid w:val="005E7688"/>
    <w:rsid w:val="005F075E"/>
    <w:rsid w:val="005F0CDD"/>
    <w:rsid w:val="005F100D"/>
    <w:rsid w:val="005F2484"/>
    <w:rsid w:val="005F2BA5"/>
    <w:rsid w:val="005F2F78"/>
    <w:rsid w:val="005F310F"/>
    <w:rsid w:val="005F43EC"/>
    <w:rsid w:val="005F445F"/>
    <w:rsid w:val="005F458B"/>
    <w:rsid w:val="005F45C6"/>
    <w:rsid w:val="005F7B27"/>
    <w:rsid w:val="006002F6"/>
    <w:rsid w:val="00600340"/>
    <w:rsid w:val="0060056D"/>
    <w:rsid w:val="00600622"/>
    <w:rsid w:val="00600AC5"/>
    <w:rsid w:val="006016F1"/>
    <w:rsid w:val="00601940"/>
    <w:rsid w:val="00602332"/>
    <w:rsid w:val="00602DDF"/>
    <w:rsid w:val="00602DF6"/>
    <w:rsid w:val="00602E24"/>
    <w:rsid w:val="00604E25"/>
    <w:rsid w:val="00605092"/>
    <w:rsid w:val="00605206"/>
    <w:rsid w:val="00605B04"/>
    <w:rsid w:val="00606F9F"/>
    <w:rsid w:val="0060772B"/>
    <w:rsid w:val="006077FF"/>
    <w:rsid w:val="006100E7"/>
    <w:rsid w:val="00610514"/>
    <w:rsid w:val="00610D56"/>
    <w:rsid w:val="00611D13"/>
    <w:rsid w:val="00611EAE"/>
    <w:rsid w:val="0061202A"/>
    <w:rsid w:val="00612D91"/>
    <w:rsid w:val="00614B22"/>
    <w:rsid w:val="00614CA4"/>
    <w:rsid w:val="00614E83"/>
    <w:rsid w:val="006153B4"/>
    <w:rsid w:val="006154E7"/>
    <w:rsid w:val="006156B3"/>
    <w:rsid w:val="006159C8"/>
    <w:rsid w:val="00616464"/>
    <w:rsid w:val="0061685F"/>
    <w:rsid w:val="00617329"/>
    <w:rsid w:val="00617670"/>
    <w:rsid w:val="00620114"/>
    <w:rsid w:val="006204C5"/>
    <w:rsid w:val="00622119"/>
    <w:rsid w:val="006244D7"/>
    <w:rsid w:val="00624BB6"/>
    <w:rsid w:val="00624FAD"/>
    <w:rsid w:val="006253FC"/>
    <w:rsid w:val="0062555A"/>
    <w:rsid w:val="00625E78"/>
    <w:rsid w:val="0062602A"/>
    <w:rsid w:val="00626389"/>
    <w:rsid w:val="00626AA0"/>
    <w:rsid w:val="00626F60"/>
    <w:rsid w:val="00630437"/>
    <w:rsid w:val="00631617"/>
    <w:rsid w:val="00631F53"/>
    <w:rsid w:val="00631FBD"/>
    <w:rsid w:val="00632764"/>
    <w:rsid w:val="006327C3"/>
    <w:rsid w:val="00632EF2"/>
    <w:rsid w:val="006333AB"/>
    <w:rsid w:val="0063400D"/>
    <w:rsid w:val="006346D4"/>
    <w:rsid w:val="00635849"/>
    <w:rsid w:val="00637066"/>
    <w:rsid w:val="006370D7"/>
    <w:rsid w:val="0063766C"/>
    <w:rsid w:val="006376BF"/>
    <w:rsid w:val="00637941"/>
    <w:rsid w:val="00637DDA"/>
    <w:rsid w:val="006405CD"/>
    <w:rsid w:val="0064108D"/>
    <w:rsid w:val="00641935"/>
    <w:rsid w:val="00641989"/>
    <w:rsid w:val="00642F22"/>
    <w:rsid w:val="00642F6D"/>
    <w:rsid w:val="006438B4"/>
    <w:rsid w:val="00643DF2"/>
    <w:rsid w:val="006441E7"/>
    <w:rsid w:val="0064492B"/>
    <w:rsid w:val="00644D82"/>
    <w:rsid w:val="006456A6"/>
    <w:rsid w:val="0064587E"/>
    <w:rsid w:val="006458EF"/>
    <w:rsid w:val="00645CAE"/>
    <w:rsid w:val="00645E2A"/>
    <w:rsid w:val="006461A2"/>
    <w:rsid w:val="0064714A"/>
    <w:rsid w:val="006475C9"/>
    <w:rsid w:val="006478FF"/>
    <w:rsid w:val="00647ED2"/>
    <w:rsid w:val="006501CE"/>
    <w:rsid w:val="006503C3"/>
    <w:rsid w:val="00650580"/>
    <w:rsid w:val="00650BC0"/>
    <w:rsid w:val="00652672"/>
    <w:rsid w:val="00653875"/>
    <w:rsid w:val="00653C5B"/>
    <w:rsid w:val="0065403B"/>
    <w:rsid w:val="0065431C"/>
    <w:rsid w:val="006543ED"/>
    <w:rsid w:val="00654A12"/>
    <w:rsid w:val="006556C5"/>
    <w:rsid w:val="00656E98"/>
    <w:rsid w:val="00656EBF"/>
    <w:rsid w:val="006571AE"/>
    <w:rsid w:val="006573E8"/>
    <w:rsid w:val="00657571"/>
    <w:rsid w:val="00657963"/>
    <w:rsid w:val="00657C12"/>
    <w:rsid w:val="00657F14"/>
    <w:rsid w:val="00660876"/>
    <w:rsid w:val="0066096A"/>
    <w:rsid w:val="00660BF6"/>
    <w:rsid w:val="00660C93"/>
    <w:rsid w:val="006628F1"/>
    <w:rsid w:val="00662A3C"/>
    <w:rsid w:val="00662B8C"/>
    <w:rsid w:val="00662CBE"/>
    <w:rsid w:val="00662FCB"/>
    <w:rsid w:val="00663269"/>
    <w:rsid w:val="006632EF"/>
    <w:rsid w:val="006637BC"/>
    <w:rsid w:val="00663EC2"/>
    <w:rsid w:val="00664211"/>
    <w:rsid w:val="00664D32"/>
    <w:rsid w:val="0066567E"/>
    <w:rsid w:val="00666479"/>
    <w:rsid w:val="006664DE"/>
    <w:rsid w:val="00666E60"/>
    <w:rsid w:val="00667106"/>
    <w:rsid w:val="006675E1"/>
    <w:rsid w:val="006679CD"/>
    <w:rsid w:val="00667CCE"/>
    <w:rsid w:val="0067004C"/>
    <w:rsid w:val="00670EC4"/>
    <w:rsid w:val="00672140"/>
    <w:rsid w:val="00672A8E"/>
    <w:rsid w:val="00672C19"/>
    <w:rsid w:val="00673172"/>
    <w:rsid w:val="0067346D"/>
    <w:rsid w:val="00673DCF"/>
    <w:rsid w:val="006761F6"/>
    <w:rsid w:val="006766D5"/>
    <w:rsid w:val="006767A5"/>
    <w:rsid w:val="0067685F"/>
    <w:rsid w:val="006770C7"/>
    <w:rsid w:val="0067728C"/>
    <w:rsid w:val="006774EF"/>
    <w:rsid w:val="0067770F"/>
    <w:rsid w:val="00677AEC"/>
    <w:rsid w:val="0068041B"/>
    <w:rsid w:val="0068101F"/>
    <w:rsid w:val="006826FC"/>
    <w:rsid w:val="00682C85"/>
    <w:rsid w:val="00682E40"/>
    <w:rsid w:val="006837FB"/>
    <w:rsid w:val="006843D7"/>
    <w:rsid w:val="00684793"/>
    <w:rsid w:val="00685B43"/>
    <w:rsid w:val="00685C38"/>
    <w:rsid w:val="00685D45"/>
    <w:rsid w:val="00685F27"/>
    <w:rsid w:val="00686AC0"/>
    <w:rsid w:val="0068723B"/>
    <w:rsid w:val="006874E0"/>
    <w:rsid w:val="00687520"/>
    <w:rsid w:val="00687959"/>
    <w:rsid w:val="0069028C"/>
    <w:rsid w:val="00690818"/>
    <w:rsid w:val="0069082B"/>
    <w:rsid w:val="00690945"/>
    <w:rsid w:val="006909F5"/>
    <w:rsid w:val="0069146F"/>
    <w:rsid w:val="00691D68"/>
    <w:rsid w:val="00692603"/>
    <w:rsid w:val="006931E5"/>
    <w:rsid w:val="0069348B"/>
    <w:rsid w:val="006943E7"/>
    <w:rsid w:val="00694636"/>
    <w:rsid w:val="00694EE3"/>
    <w:rsid w:val="006957FA"/>
    <w:rsid w:val="0069581E"/>
    <w:rsid w:val="00695F42"/>
    <w:rsid w:val="006964DE"/>
    <w:rsid w:val="0069671C"/>
    <w:rsid w:val="0069692F"/>
    <w:rsid w:val="00697D18"/>
    <w:rsid w:val="006A05BC"/>
    <w:rsid w:val="006A07C0"/>
    <w:rsid w:val="006A24F3"/>
    <w:rsid w:val="006A336E"/>
    <w:rsid w:val="006A38C8"/>
    <w:rsid w:val="006A3B74"/>
    <w:rsid w:val="006A3E7D"/>
    <w:rsid w:val="006A42B8"/>
    <w:rsid w:val="006A4623"/>
    <w:rsid w:val="006A596F"/>
    <w:rsid w:val="006A693F"/>
    <w:rsid w:val="006A7FD2"/>
    <w:rsid w:val="006B04A7"/>
    <w:rsid w:val="006B0945"/>
    <w:rsid w:val="006B0AC1"/>
    <w:rsid w:val="006B0AC2"/>
    <w:rsid w:val="006B0EE3"/>
    <w:rsid w:val="006B138F"/>
    <w:rsid w:val="006B2083"/>
    <w:rsid w:val="006B23EF"/>
    <w:rsid w:val="006B3692"/>
    <w:rsid w:val="006B39DB"/>
    <w:rsid w:val="006B3D96"/>
    <w:rsid w:val="006B3F2F"/>
    <w:rsid w:val="006B4575"/>
    <w:rsid w:val="006B482C"/>
    <w:rsid w:val="006B4EB3"/>
    <w:rsid w:val="006B51CF"/>
    <w:rsid w:val="006B57F1"/>
    <w:rsid w:val="006B5BD8"/>
    <w:rsid w:val="006B5C58"/>
    <w:rsid w:val="006B628E"/>
    <w:rsid w:val="006B684B"/>
    <w:rsid w:val="006B796F"/>
    <w:rsid w:val="006C286F"/>
    <w:rsid w:val="006C3428"/>
    <w:rsid w:val="006C4E99"/>
    <w:rsid w:val="006C5369"/>
    <w:rsid w:val="006C57FE"/>
    <w:rsid w:val="006C5E80"/>
    <w:rsid w:val="006C6956"/>
    <w:rsid w:val="006C6B19"/>
    <w:rsid w:val="006C6D16"/>
    <w:rsid w:val="006C7777"/>
    <w:rsid w:val="006C7C3C"/>
    <w:rsid w:val="006D0624"/>
    <w:rsid w:val="006D1652"/>
    <w:rsid w:val="006D2863"/>
    <w:rsid w:val="006D2937"/>
    <w:rsid w:val="006D32AF"/>
    <w:rsid w:val="006D3D76"/>
    <w:rsid w:val="006D45A7"/>
    <w:rsid w:val="006D6CC2"/>
    <w:rsid w:val="006D6DAE"/>
    <w:rsid w:val="006D763D"/>
    <w:rsid w:val="006D7EC3"/>
    <w:rsid w:val="006E02F0"/>
    <w:rsid w:val="006E05D2"/>
    <w:rsid w:val="006E06E2"/>
    <w:rsid w:val="006E0AC3"/>
    <w:rsid w:val="006E135A"/>
    <w:rsid w:val="006E1559"/>
    <w:rsid w:val="006E1739"/>
    <w:rsid w:val="006E1A02"/>
    <w:rsid w:val="006E1F9E"/>
    <w:rsid w:val="006E2F5A"/>
    <w:rsid w:val="006E30E6"/>
    <w:rsid w:val="006E355C"/>
    <w:rsid w:val="006E5D7E"/>
    <w:rsid w:val="006E5DDF"/>
    <w:rsid w:val="006E7605"/>
    <w:rsid w:val="006E77E9"/>
    <w:rsid w:val="006E78D8"/>
    <w:rsid w:val="006E7C69"/>
    <w:rsid w:val="006E7CE4"/>
    <w:rsid w:val="006E7F76"/>
    <w:rsid w:val="006F08AB"/>
    <w:rsid w:val="006F0B8F"/>
    <w:rsid w:val="006F11D9"/>
    <w:rsid w:val="006F127C"/>
    <w:rsid w:val="006F13C0"/>
    <w:rsid w:val="006F1EE3"/>
    <w:rsid w:val="006F2605"/>
    <w:rsid w:val="006F2AB5"/>
    <w:rsid w:val="006F32E1"/>
    <w:rsid w:val="006F36BB"/>
    <w:rsid w:val="006F3AF6"/>
    <w:rsid w:val="006F3B9C"/>
    <w:rsid w:val="006F3BC0"/>
    <w:rsid w:val="006F4029"/>
    <w:rsid w:val="006F57B1"/>
    <w:rsid w:val="006F5B8D"/>
    <w:rsid w:val="006F62F0"/>
    <w:rsid w:val="006F6A83"/>
    <w:rsid w:val="006F6E82"/>
    <w:rsid w:val="007002A1"/>
    <w:rsid w:val="00700F51"/>
    <w:rsid w:val="007013BA"/>
    <w:rsid w:val="007014A4"/>
    <w:rsid w:val="00701A1D"/>
    <w:rsid w:val="00702F81"/>
    <w:rsid w:val="00703075"/>
    <w:rsid w:val="007034AD"/>
    <w:rsid w:val="007034DB"/>
    <w:rsid w:val="0070371E"/>
    <w:rsid w:val="00703988"/>
    <w:rsid w:val="007045CE"/>
    <w:rsid w:val="007047C6"/>
    <w:rsid w:val="007054E6"/>
    <w:rsid w:val="00705B7B"/>
    <w:rsid w:val="00705E4D"/>
    <w:rsid w:val="007061D0"/>
    <w:rsid w:val="00707318"/>
    <w:rsid w:val="00707D13"/>
    <w:rsid w:val="00710C08"/>
    <w:rsid w:val="00710FE8"/>
    <w:rsid w:val="00711041"/>
    <w:rsid w:val="007118F3"/>
    <w:rsid w:val="0071245D"/>
    <w:rsid w:val="00712C3B"/>
    <w:rsid w:val="00712FFC"/>
    <w:rsid w:val="00713B39"/>
    <w:rsid w:val="00714682"/>
    <w:rsid w:val="00714769"/>
    <w:rsid w:val="00714877"/>
    <w:rsid w:val="00715329"/>
    <w:rsid w:val="007153B5"/>
    <w:rsid w:val="00715B3E"/>
    <w:rsid w:val="0071603B"/>
    <w:rsid w:val="00716E5A"/>
    <w:rsid w:val="00716FEC"/>
    <w:rsid w:val="00720A48"/>
    <w:rsid w:val="00720E89"/>
    <w:rsid w:val="00722075"/>
    <w:rsid w:val="007224FF"/>
    <w:rsid w:val="00722CDC"/>
    <w:rsid w:val="00723938"/>
    <w:rsid w:val="00724516"/>
    <w:rsid w:val="007257DF"/>
    <w:rsid w:val="00726031"/>
    <w:rsid w:val="00726133"/>
    <w:rsid w:val="00727245"/>
    <w:rsid w:val="00727762"/>
    <w:rsid w:val="00727A1E"/>
    <w:rsid w:val="007305C0"/>
    <w:rsid w:val="00731944"/>
    <w:rsid w:val="00732015"/>
    <w:rsid w:val="0073281C"/>
    <w:rsid w:val="00732B23"/>
    <w:rsid w:val="0073335A"/>
    <w:rsid w:val="0073344A"/>
    <w:rsid w:val="007335DD"/>
    <w:rsid w:val="00733681"/>
    <w:rsid w:val="00733D02"/>
    <w:rsid w:val="0073511B"/>
    <w:rsid w:val="007353C4"/>
    <w:rsid w:val="0073572C"/>
    <w:rsid w:val="00735EA3"/>
    <w:rsid w:val="00736270"/>
    <w:rsid w:val="00736763"/>
    <w:rsid w:val="00736CDE"/>
    <w:rsid w:val="00736ECC"/>
    <w:rsid w:val="00736EE2"/>
    <w:rsid w:val="0073724C"/>
    <w:rsid w:val="0073753D"/>
    <w:rsid w:val="00740EE6"/>
    <w:rsid w:val="0074159A"/>
    <w:rsid w:val="00741880"/>
    <w:rsid w:val="00742BBB"/>
    <w:rsid w:val="00742DC3"/>
    <w:rsid w:val="007430DC"/>
    <w:rsid w:val="00743B6E"/>
    <w:rsid w:val="00744278"/>
    <w:rsid w:val="00744EB4"/>
    <w:rsid w:val="007452A3"/>
    <w:rsid w:val="00745BB7"/>
    <w:rsid w:val="00745E4C"/>
    <w:rsid w:val="0074640A"/>
    <w:rsid w:val="00747FAF"/>
    <w:rsid w:val="00747FBE"/>
    <w:rsid w:val="00751DD2"/>
    <w:rsid w:val="00751F53"/>
    <w:rsid w:val="007529BE"/>
    <w:rsid w:val="00752D33"/>
    <w:rsid w:val="007532A5"/>
    <w:rsid w:val="00754AB7"/>
    <w:rsid w:val="00755067"/>
    <w:rsid w:val="00755312"/>
    <w:rsid w:val="00755807"/>
    <w:rsid w:val="00755ED3"/>
    <w:rsid w:val="0075692C"/>
    <w:rsid w:val="00756C7F"/>
    <w:rsid w:val="00757E94"/>
    <w:rsid w:val="00760677"/>
    <w:rsid w:val="00760CAE"/>
    <w:rsid w:val="00762AED"/>
    <w:rsid w:val="00763184"/>
    <w:rsid w:val="0076389D"/>
    <w:rsid w:val="00763D91"/>
    <w:rsid w:val="00764A91"/>
    <w:rsid w:val="00764D0C"/>
    <w:rsid w:val="0076569A"/>
    <w:rsid w:val="00766494"/>
    <w:rsid w:val="007670A1"/>
    <w:rsid w:val="00767217"/>
    <w:rsid w:val="0077035C"/>
    <w:rsid w:val="007707EC"/>
    <w:rsid w:val="00770A15"/>
    <w:rsid w:val="007711DC"/>
    <w:rsid w:val="007717DD"/>
    <w:rsid w:val="00771A05"/>
    <w:rsid w:val="00772C22"/>
    <w:rsid w:val="00772C4C"/>
    <w:rsid w:val="0077311E"/>
    <w:rsid w:val="00773A0D"/>
    <w:rsid w:val="00773E4B"/>
    <w:rsid w:val="0077482D"/>
    <w:rsid w:val="00775203"/>
    <w:rsid w:val="0077592C"/>
    <w:rsid w:val="00776184"/>
    <w:rsid w:val="0077767B"/>
    <w:rsid w:val="00777FF4"/>
    <w:rsid w:val="007806AE"/>
    <w:rsid w:val="007807FB"/>
    <w:rsid w:val="0078112F"/>
    <w:rsid w:val="007812F0"/>
    <w:rsid w:val="007813C1"/>
    <w:rsid w:val="00783596"/>
    <w:rsid w:val="00783A5F"/>
    <w:rsid w:val="00783E5C"/>
    <w:rsid w:val="007842B1"/>
    <w:rsid w:val="00784703"/>
    <w:rsid w:val="00784F08"/>
    <w:rsid w:val="007857D8"/>
    <w:rsid w:val="007857DC"/>
    <w:rsid w:val="0078609A"/>
    <w:rsid w:val="00786D4C"/>
    <w:rsid w:val="00786E49"/>
    <w:rsid w:val="0078730E"/>
    <w:rsid w:val="00787CC5"/>
    <w:rsid w:val="00787E42"/>
    <w:rsid w:val="00790C46"/>
    <w:rsid w:val="00791762"/>
    <w:rsid w:val="0079211B"/>
    <w:rsid w:val="007939E2"/>
    <w:rsid w:val="00793C43"/>
    <w:rsid w:val="00793CA7"/>
    <w:rsid w:val="00793D82"/>
    <w:rsid w:val="00794143"/>
    <w:rsid w:val="0079427F"/>
    <w:rsid w:val="0079487F"/>
    <w:rsid w:val="0079492F"/>
    <w:rsid w:val="00795086"/>
    <w:rsid w:val="00795906"/>
    <w:rsid w:val="00795972"/>
    <w:rsid w:val="00796017"/>
    <w:rsid w:val="0079620E"/>
    <w:rsid w:val="00796FC3"/>
    <w:rsid w:val="00797098"/>
    <w:rsid w:val="0079759C"/>
    <w:rsid w:val="00797792"/>
    <w:rsid w:val="00797D76"/>
    <w:rsid w:val="007A0C4B"/>
    <w:rsid w:val="007A0CFA"/>
    <w:rsid w:val="007A1B8B"/>
    <w:rsid w:val="007A1DB3"/>
    <w:rsid w:val="007A1E1E"/>
    <w:rsid w:val="007A220D"/>
    <w:rsid w:val="007A3DC2"/>
    <w:rsid w:val="007A4A66"/>
    <w:rsid w:val="007A5F1C"/>
    <w:rsid w:val="007A62A7"/>
    <w:rsid w:val="007A6997"/>
    <w:rsid w:val="007A69E0"/>
    <w:rsid w:val="007A789A"/>
    <w:rsid w:val="007B0557"/>
    <w:rsid w:val="007B084A"/>
    <w:rsid w:val="007B0E91"/>
    <w:rsid w:val="007B2C30"/>
    <w:rsid w:val="007B2F8B"/>
    <w:rsid w:val="007B369E"/>
    <w:rsid w:val="007B490C"/>
    <w:rsid w:val="007B5086"/>
    <w:rsid w:val="007B529D"/>
    <w:rsid w:val="007B640E"/>
    <w:rsid w:val="007B6430"/>
    <w:rsid w:val="007B64CF"/>
    <w:rsid w:val="007B65F2"/>
    <w:rsid w:val="007B6614"/>
    <w:rsid w:val="007B675F"/>
    <w:rsid w:val="007B7939"/>
    <w:rsid w:val="007B7B78"/>
    <w:rsid w:val="007C0BCF"/>
    <w:rsid w:val="007C113C"/>
    <w:rsid w:val="007C11BA"/>
    <w:rsid w:val="007C262D"/>
    <w:rsid w:val="007C2AB1"/>
    <w:rsid w:val="007C33C5"/>
    <w:rsid w:val="007C3B2B"/>
    <w:rsid w:val="007C3B9C"/>
    <w:rsid w:val="007C3F6B"/>
    <w:rsid w:val="007C4311"/>
    <w:rsid w:val="007C44D5"/>
    <w:rsid w:val="007C4858"/>
    <w:rsid w:val="007C4ED2"/>
    <w:rsid w:val="007C5B82"/>
    <w:rsid w:val="007C6976"/>
    <w:rsid w:val="007C7244"/>
    <w:rsid w:val="007C7544"/>
    <w:rsid w:val="007D14B7"/>
    <w:rsid w:val="007D2037"/>
    <w:rsid w:val="007D32E4"/>
    <w:rsid w:val="007D3A28"/>
    <w:rsid w:val="007D3AF1"/>
    <w:rsid w:val="007D4EE3"/>
    <w:rsid w:val="007D5679"/>
    <w:rsid w:val="007D7CA0"/>
    <w:rsid w:val="007E00D4"/>
    <w:rsid w:val="007E11C0"/>
    <w:rsid w:val="007E2D20"/>
    <w:rsid w:val="007E31ED"/>
    <w:rsid w:val="007E36E4"/>
    <w:rsid w:val="007E3C7D"/>
    <w:rsid w:val="007E4BCB"/>
    <w:rsid w:val="007E4C78"/>
    <w:rsid w:val="007E50CE"/>
    <w:rsid w:val="007E5AC6"/>
    <w:rsid w:val="007E66FA"/>
    <w:rsid w:val="007E6FAF"/>
    <w:rsid w:val="007E7745"/>
    <w:rsid w:val="007E7E33"/>
    <w:rsid w:val="007F0543"/>
    <w:rsid w:val="007F0E08"/>
    <w:rsid w:val="007F0F13"/>
    <w:rsid w:val="007F0F40"/>
    <w:rsid w:val="007F1216"/>
    <w:rsid w:val="007F1969"/>
    <w:rsid w:val="007F1E41"/>
    <w:rsid w:val="007F213C"/>
    <w:rsid w:val="007F3969"/>
    <w:rsid w:val="007F3B91"/>
    <w:rsid w:val="007F44C9"/>
    <w:rsid w:val="007F47CA"/>
    <w:rsid w:val="007F5D65"/>
    <w:rsid w:val="007F7F35"/>
    <w:rsid w:val="008008E2"/>
    <w:rsid w:val="00801329"/>
    <w:rsid w:val="0080133E"/>
    <w:rsid w:val="008018AE"/>
    <w:rsid w:val="00801CB4"/>
    <w:rsid w:val="00801D3B"/>
    <w:rsid w:val="00802C31"/>
    <w:rsid w:val="00803237"/>
    <w:rsid w:val="00803FA5"/>
    <w:rsid w:val="00804E4F"/>
    <w:rsid w:val="00805621"/>
    <w:rsid w:val="0080697C"/>
    <w:rsid w:val="008073B3"/>
    <w:rsid w:val="008109C9"/>
    <w:rsid w:val="00810A6B"/>
    <w:rsid w:val="008113F8"/>
    <w:rsid w:val="008115D4"/>
    <w:rsid w:val="008121D0"/>
    <w:rsid w:val="00812BCC"/>
    <w:rsid w:val="008130B3"/>
    <w:rsid w:val="00813233"/>
    <w:rsid w:val="008132A6"/>
    <w:rsid w:val="00813381"/>
    <w:rsid w:val="00814614"/>
    <w:rsid w:val="00814D2E"/>
    <w:rsid w:val="00815883"/>
    <w:rsid w:val="00815C51"/>
    <w:rsid w:val="00815D41"/>
    <w:rsid w:val="008169CB"/>
    <w:rsid w:val="00816C75"/>
    <w:rsid w:val="008178A3"/>
    <w:rsid w:val="008178FB"/>
    <w:rsid w:val="00817DAF"/>
    <w:rsid w:val="00817E37"/>
    <w:rsid w:val="008201A7"/>
    <w:rsid w:val="008203E1"/>
    <w:rsid w:val="00820811"/>
    <w:rsid w:val="008227A4"/>
    <w:rsid w:val="00823F9A"/>
    <w:rsid w:val="0082441D"/>
    <w:rsid w:val="00824D79"/>
    <w:rsid w:val="00826517"/>
    <w:rsid w:val="008273D0"/>
    <w:rsid w:val="008325DB"/>
    <w:rsid w:val="00833B04"/>
    <w:rsid w:val="00833E2C"/>
    <w:rsid w:val="008348C7"/>
    <w:rsid w:val="00834C93"/>
    <w:rsid w:val="0083531F"/>
    <w:rsid w:val="00835489"/>
    <w:rsid w:val="008362B5"/>
    <w:rsid w:val="00837203"/>
    <w:rsid w:val="008372E7"/>
    <w:rsid w:val="00837318"/>
    <w:rsid w:val="0083736B"/>
    <w:rsid w:val="008378A3"/>
    <w:rsid w:val="008402C8"/>
    <w:rsid w:val="008405EB"/>
    <w:rsid w:val="00840645"/>
    <w:rsid w:val="00840680"/>
    <w:rsid w:val="008409F3"/>
    <w:rsid w:val="00841095"/>
    <w:rsid w:val="00841200"/>
    <w:rsid w:val="0084175C"/>
    <w:rsid w:val="00841DB3"/>
    <w:rsid w:val="00842933"/>
    <w:rsid w:val="00842CDE"/>
    <w:rsid w:val="008437CE"/>
    <w:rsid w:val="008446B7"/>
    <w:rsid w:val="00844855"/>
    <w:rsid w:val="00845CF4"/>
    <w:rsid w:val="008462F1"/>
    <w:rsid w:val="0084696E"/>
    <w:rsid w:val="00846A39"/>
    <w:rsid w:val="00846B17"/>
    <w:rsid w:val="00847EDB"/>
    <w:rsid w:val="00850952"/>
    <w:rsid w:val="00850EF8"/>
    <w:rsid w:val="008527B7"/>
    <w:rsid w:val="00852B7B"/>
    <w:rsid w:val="00853938"/>
    <w:rsid w:val="00853980"/>
    <w:rsid w:val="00853C83"/>
    <w:rsid w:val="00853E6F"/>
    <w:rsid w:val="00853F95"/>
    <w:rsid w:val="00854260"/>
    <w:rsid w:val="00854EB7"/>
    <w:rsid w:val="00855A5A"/>
    <w:rsid w:val="00856489"/>
    <w:rsid w:val="00857DA7"/>
    <w:rsid w:val="00857FA9"/>
    <w:rsid w:val="00860970"/>
    <w:rsid w:val="00861198"/>
    <w:rsid w:val="00861432"/>
    <w:rsid w:val="00863305"/>
    <w:rsid w:val="008634F3"/>
    <w:rsid w:val="00863A30"/>
    <w:rsid w:val="00864063"/>
    <w:rsid w:val="008640FD"/>
    <w:rsid w:val="0086481C"/>
    <w:rsid w:val="00864D32"/>
    <w:rsid w:val="0086522F"/>
    <w:rsid w:val="008654EC"/>
    <w:rsid w:val="008658BA"/>
    <w:rsid w:val="0086634D"/>
    <w:rsid w:val="008671EA"/>
    <w:rsid w:val="008672B8"/>
    <w:rsid w:val="00867365"/>
    <w:rsid w:val="008676D3"/>
    <w:rsid w:val="0086779D"/>
    <w:rsid w:val="008710F6"/>
    <w:rsid w:val="008712BF"/>
    <w:rsid w:val="008713ED"/>
    <w:rsid w:val="008716A3"/>
    <w:rsid w:val="00872948"/>
    <w:rsid w:val="0087300B"/>
    <w:rsid w:val="00873E94"/>
    <w:rsid w:val="00874497"/>
    <w:rsid w:val="00874760"/>
    <w:rsid w:val="00875A62"/>
    <w:rsid w:val="00875FCC"/>
    <w:rsid w:val="008766DC"/>
    <w:rsid w:val="00877082"/>
    <w:rsid w:val="00877271"/>
    <w:rsid w:val="00877DD4"/>
    <w:rsid w:val="0088039A"/>
    <w:rsid w:val="00880500"/>
    <w:rsid w:val="00881297"/>
    <w:rsid w:val="008814B2"/>
    <w:rsid w:val="008821B2"/>
    <w:rsid w:val="0088269C"/>
    <w:rsid w:val="00882A37"/>
    <w:rsid w:val="008830E3"/>
    <w:rsid w:val="00883493"/>
    <w:rsid w:val="0088352A"/>
    <w:rsid w:val="008835BB"/>
    <w:rsid w:val="0088376A"/>
    <w:rsid w:val="00883824"/>
    <w:rsid w:val="00883B49"/>
    <w:rsid w:val="00884DC6"/>
    <w:rsid w:val="00885E28"/>
    <w:rsid w:val="00885E3E"/>
    <w:rsid w:val="00885EB3"/>
    <w:rsid w:val="0088683D"/>
    <w:rsid w:val="008869FB"/>
    <w:rsid w:val="00886D1E"/>
    <w:rsid w:val="008870F5"/>
    <w:rsid w:val="00887489"/>
    <w:rsid w:val="008900C5"/>
    <w:rsid w:val="00891C35"/>
    <w:rsid w:val="00891D74"/>
    <w:rsid w:val="00891EBC"/>
    <w:rsid w:val="00892C4C"/>
    <w:rsid w:val="00892EC6"/>
    <w:rsid w:val="008940A9"/>
    <w:rsid w:val="008946B3"/>
    <w:rsid w:val="00894F76"/>
    <w:rsid w:val="0089532F"/>
    <w:rsid w:val="008960A3"/>
    <w:rsid w:val="0089666D"/>
    <w:rsid w:val="00896707"/>
    <w:rsid w:val="00896E9F"/>
    <w:rsid w:val="00897961"/>
    <w:rsid w:val="008A0563"/>
    <w:rsid w:val="008A112F"/>
    <w:rsid w:val="008A130B"/>
    <w:rsid w:val="008A1497"/>
    <w:rsid w:val="008A2F04"/>
    <w:rsid w:val="008A3511"/>
    <w:rsid w:val="008A4B85"/>
    <w:rsid w:val="008A4FE6"/>
    <w:rsid w:val="008A5101"/>
    <w:rsid w:val="008A55EE"/>
    <w:rsid w:val="008A5A25"/>
    <w:rsid w:val="008A5A91"/>
    <w:rsid w:val="008A5F62"/>
    <w:rsid w:val="008A5FB6"/>
    <w:rsid w:val="008A6422"/>
    <w:rsid w:val="008A6778"/>
    <w:rsid w:val="008A6D64"/>
    <w:rsid w:val="008A6F0B"/>
    <w:rsid w:val="008A78D8"/>
    <w:rsid w:val="008A78FC"/>
    <w:rsid w:val="008A7CC1"/>
    <w:rsid w:val="008A7D62"/>
    <w:rsid w:val="008B134C"/>
    <w:rsid w:val="008B1C17"/>
    <w:rsid w:val="008B226A"/>
    <w:rsid w:val="008B2709"/>
    <w:rsid w:val="008B35E9"/>
    <w:rsid w:val="008B4286"/>
    <w:rsid w:val="008B4783"/>
    <w:rsid w:val="008B4DB9"/>
    <w:rsid w:val="008B517C"/>
    <w:rsid w:val="008B5EF5"/>
    <w:rsid w:val="008B6A46"/>
    <w:rsid w:val="008B6CA5"/>
    <w:rsid w:val="008B6FAB"/>
    <w:rsid w:val="008B7F41"/>
    <w:rsid w:val="008B7F8E"/>
    <w:rsid w:val="008C0438"/>
    <w:rsid w:val="008C146D"/>
    <w:rsid w:val="008C15F1"/>
    <w:rsid w:val="008C18CA"/>
    <w:rsid w:val="008C26DA"/>
    <w:rsid w:val="008C2B8A"/>
    <w:rsid w:val="008C3C79"/>
    <w:rsid w:val="008C47EF"/>
    <w:rsid w:val="008C4AAD"/>
    <w:rsid w:val="008C4C16"/>
    <w:rsid w:val="008C4F2F"/>
    <w:rsid w:val="008C6716"/>
    <w:rsid w:val="008C677D"/>
    <w:rsid w:val="008C6C08"/>
    <w:rsid w:val="008C7DD1"/>
    <w:rsid w:val="008D0329"/>
    <w:rsid w:val="008D03C2"/>
    <w:rsid w:val="008D05DF"/>
    <w:rsid w:val="008D0DA1"/>
    <w:rsid w:val="008D12F2"/>
    <w:rsid w:val="008D13CE"/>
    <w:rsid w:val="008D17D5"/>
    <w:rsid w:val="008D2EC3"/>
    <w:rsid w:val="008D3274"/>
    <w:rsid w:val="008D4387"/>
    <w:rsid w:val="008D4738"/>
    <w:rsid w:val="008D4BD0"/>
    <w:rsid w:val="008D549A"/>
    <w:rsid w:val="008D556F"/>
    <w:rsid w:val="008D6965"/>
    <w:rsid w:val="008D6B68"/>
    <w:rsid w:val="008D6E76"/>
    <w:rsid w:val="008D7744"/>
    <w:rsid w:val="008E025D"/>
    <w:rsid w:val="008E0B5E"/>
    <w:rsid w:val="008E1009"/>
    <w:rsid w:val="008E145F"/>
    <w:rsid w:val="008E1B20"/>
    <w:rsid w:val="008E1F09"/>
    <w:rsid w:val="008E21D0"/>
    <w:rsid w:val="008E2899"/>
    <w:rsid w:val="008E3A22"/>
    <w:rsid w:val="008E3B3D"/>
    <w:rsid w:val="008E42CA"/>
    <w:rsid w:val="008E54AE"/>
    <w:rsid w:val="008E617D"/>
    <w:rsid w:val="008E70BD"/>
    <w:rsid w:val="008E77DB"/>
    <w:rsid w:val="008E7D10"/>
    <w:rsid w:val="008F0441"/>
    <w:rsid w:val="008F1163"/>
    <w:rsid w:val="008F12AB"/>
    <w:rsid w:val="008F2FBE"/>
    <w:rsid w:val="008F303E"/>
    <w:rsid w:val="008F3521"/>
    <w:rsid w:val="008F3CBE"/>
    <w:rsid w:val="008F3E83"/>
    <w:rsid w:val="008F41C9"/>
    <w:rsid w:val="008F462E"/>
    <w:rsid w:val="008F481C"/>
    <w:rsid w:val="008F489B"/>
    <w:rsid w:val="008F501A"/>
    <w:rsid w:val="008F5CDE"/>
    <w:rsid w:val="008F5E0B"/>
    <w:rsid w:val="008F6407"/>
    <w:rsid w:val="008F68EE"/>
    <w:rsid w:val="008F6F76"/>
    <w:rsid w:val="008F70FB"/>
    <w:rsid w:val="008F7319"/>
    <w:rsid w:val="008F77A5"/>
    <w:rsid w:val="008F7841"/>
    <w:rsid w:val="008F788C"/>
    <w:rsid w:val="00900073"/>
    <w:rsid w:val="009007D8"/>
    <w:rsid w:val="00901613"/>
    <w:rsid w:val="0090246A"/>
    <w:rsid w:val="00903627"/>
    <w:rsid w:val="009036E3"/>
    <w:rsid w:val="00903925"/>
    <w:rsid w:val="00904469"/>
    <w:rsid w:val="00904C31"/>
    <w:rsid w:val="009054D6"/>
    <w:rsid w:val="009062E2"/>
    <w:rsid w:val="00906639"/>
    <w:rsid w:val="00907BEF"/>
    <w:rsid w:val="00907C6C"/>
    <w:rsid w:val="00911264"/>
    <w:rsid w:val="00911EF6"/>
    <w:rsid w:val="00913059"/>
    <w:rsid w:val="00913190"/>
    <w:rsid w:val="009135A9"/>
    <w:rsid w:val="00914168"/>
    <w:rsid w:val="009143E1"/>
    <w:rsid w:val="00914588"/>
    <w:rsid w:val="00914E47"/>
    <w:rsid w:val="009156AE"/>
    <w:rsid w:val="00915AA2"/>
    <w:rsid w:val="009174D1"/>
    <w:rsid w:val="00917A1D"/>
    <w:rsid w:val="009205F2"/>
    <w:rsid w:val="00920B93"/>
    <w:rsid w:val="00921A1C"/>
    <w:rsid w:val="00921A70"/>
    <w:rsid w:val="00921F2D"/>
    <w:rsid w:val="0092238A"/>
    <w:rsid w:val="009241AA"/>
    <w:rsid w:val="00924CEF"/>
    <w:rsid w:val="0092527B"/>
    <w:rsid w:val="009252E6"/>
    <w:rsid w:val="00930F33"/>
    <w:rsid w:val="00930F8E"/>
    <w:rsid w:val="0093106F"/>
    <w:rsid w:val="0093194F"/>
    <w:rsid w:val="00932CDB"/>
    <w:rsid w:val="00932EC2"/>
    <w:rsid w:val="009335F2"/>
    <w:rsid w:val="009337C5"/>
    <w:rsid w:val="00934248"/>
    <w:rsid w:val="009342E0"/>
    <w:rsid w:val="009344A8"/>
    <w:rsid w:val="00934FC6"/>
    <w:rsid w:val="00935F14"/>
    <w:rsid w:val="009363D3"/>
    <w:rsid w:val="00936406"/>
    <w:rsid w:val="00936D9E"/>
    <w:rsid w:val="009372C1"/>
    <w:rsid w:val="00937308"/>
    <w:rsid w:val="0093730A"/>
    <w:rsid w:val="009376E0"/>
    <w:rsid w:val="00942644"/>
    <w:rsid w:val="00942754"/>
    <w:rsid w:val="00942A1F"/>
    <w:rsid w:val="009449A1"/>
    <w:rsid w:val="009449E0"/>
    <w:rsid w:val="00945A47"/>
    <w:rsid w:val="00945CA0"/>
    <w:rsid w:val="0094743B"/>
    <w:rsid w:val="0094753E"/>
    <w:rsid w:val="00947C56"/>
    <w:rsid w:val="009505CC"/>
    <w:rsid w:val="00950BE7"/>
    <w:rsid w:val="00950F0A"/>
    <w:rsid w:val="00950FCC"/>
    <w:rsid w:val="009517CF"/>
    <w:rsid w:val="0095204A"/>
    <w:rsid w:val="009523A9"/>
    <w:rsid w:val="00952D69"/>
    <w:rsid w:val="00952EDE"/>
    <w:rsid w:val="0095322C"/>
    <w:rsid w:val="00953C0A"/>
    <w:rsid w:val="009541F6"/>
    <w:rsid w:val="009548A8"/>
    <w:rsid w:val="009556B3"/>
    <w:rsid w:val="009556F0"/>
    <w:rsid w:val="00955720"/>
    <w:rsid w:val="00955B65"/>
    <w:rsid w:val="00955D07"/>
    <w:rsid w:val="009565AB"/>
    <w:rsid w:val="009573FB"/>
    <w:rsid w:val="00957EF5"/>
    <w:rsid w:val="009600D3"/>
    <w:rsid w:val="0096012B"/>
    <w:rsid w:val="00960778"/>
    <w:rsid w:val="009609FF"/>
    <w:rsid w:val="009611AB"/>
    <w:rsid w:val="009612DF"/>
    <w:rsid w:val="00961F43"/>
    <w:rsid w:val="00962335"/>
    <w:rsid w:val="009627B9"/>
    <w:rsid w:val="00962F04"/>
    <w:rsid w:val="009639AB"/>
    <w:rsid w:val="00963EAB"/>
    <w:rsid w:val="00964A39"/>
    <w:rsid w:val="00964AAB"/>
    <w:rsid w:val="00965C0F"/>
    <w:rsid w:val="00966B41"/>
    <w:rsid w:val="00966E72"/>
    <w:rsid w:val="00967040"/>
    <w:rsid w:val="009671C0"/>
    <w:rsid w:val="009677A4"/>
    <w:rsid w:val="00967DC3"/>
    <w:rsid w:val="00967EB7"/>
    <w:rsid w:val="00970642"/>
    <w:rsid w:val="009708BE"/>
    <w:rsid w:val="00970A73"/>
    <w:rsid w:val="0097103E"/>
    <w:rsid w:val="00971934"/>
    <w:rsid w:val="00971C8B"/>
    <w:rsid w:val="00972E78"/>
    <w:rsid w:val="00972F3C"/>
    <w:rsid w:val="0097303B"/>
    <w:rsid w:val="00974CDA"/>
    <w:rsid w:val="00975028"/>
    <w:rsid w:val="00975195"/>
    <w:rsid w:val="009758B8"/>
    <w:rsid w:val="00976285"/>
    <w:rsid w:val="00976977"/>
    <w:rsid w:val="0097732C"/>
    <w:rsid w:val="00977D47"/>
    <w:rsid w:val="00977FD7"/>
    <w:rsid w:val="009800B2"/>
    <w:rsid w:val="009802C8"/>
    <w:rsid w:val="00980367"/>
    <w:rsid w:val="00980869"/>
    <w:rsid w:val="00980C59"/>
    <w:rsid w:val="00981EFE"/>
    <w:rsid w:val="00981F79"/>
    <w:rsid w:val="00982206"/>
    <w:rsid w:val="0098224F"/>
    <w:rsid w:val="00982D62"/>
    <w:rsid w:val="009839DC"/>
    <w:rsid w:val="00983CAA"/>
    <w:rsid w:val="00983E01"/>
    <w:rsid w:val="00984638"/>
    <w:rsid w:val="00985809"/>
    <w:rsid w:val="009859AE"/>
    <w:rsid w:val="00985B29"/>
    <w:rsid w:val="00985DF0"/>
    <w:rsid w:val="00985F1D"/>
    <w:rsid w:val="0098673C"/>
    <w:rsid w:val="0098718F"/>
    <w:rsid w:val="00987B1A"/>
    <w:rsid w:val="00987C1B"/>
    <w:rsid w:val="009914B3"/>
    <w:rsid w:val="009918E1"/>
    <w:rsid w:val="0099191E"/>
    <w:rsid w:val="0099236B"/>
    <w:rsid w:val="00992554"/>
    <w:rsid w:val="00992665"/>
    <w:rsid w:val="0099301A"/>
    <w:rsid w:val="00993630"/>
    <w:rsid w:val="00993F0D"/>
    <w:rsid w:val="00994354"/>
    <w:rsid w:val="00994600"/>
    <w:rsid w:val="00994C3A"/>
    <w:rsid w:val="0099546D"/>
    <w:rsid w:val="00996878"/>
    <w:rsid w:val="009A0153"/>
    <w:rsid w:val="009A09E3"/>
    <w:rsid w:val="009A0FB6"/>
    <w:rsid w:val="009A1A57"/>
    <w:rsid w:val="009A2C45"/>
    <w:rsid w:val="009A2C90"/>
    <w:rsid w:val="009A326C"/>
    <w:rsid w:val="009A4E33"/>
    <w:rsid w:val="009A5684"/>
    <w:rsid w:val="009A60B9"/>
    <w:rsid w:val="009A68D5"/>
    <w:rsid w:val="009A6CDC"/>
    <w:rsid w:val="009A7878"/>
    <w:rsid w:val="009B0023"/>
    <w:rsid w:val="009B05F5"/>
    <w:rsid w:val="009B08C9"/>
    <w:rsid w:val="009B096B"/>
    <w:rsid w:val="009B0BE2"/>
    <w:rsid w:val="009B0C3D"/>
    <w:rsid w:val="009B0DD3"/>
    <w:rsid w:val="009B174D"/>
    <w:rsid w:val="009B1D12"/>
    <w:rsid w:val="009B1FB2"/>
    <w:rsid w:val="009B2D90"/>
    <w:rsid w:val="009B4B4D"/>
    <w:rsid w:val="009B599D"/>
    <w:rsid w:val="009B5CF0"/>
    <w:rsid w:val="009B630D"/>
    <w:rsid w:val="009B64B5"/>
    <w:rsid w:val="009B6F40"/>
    <w:rsid w:val="009B73F7"/>
    <w:rsid w:val="009B742E"/>
    <w:rsid w:val="009B7722"/>
    <w:rsid w:val="009B7B2C"/>
    <w:rsid w:val="009B7C94"/>
    <w:rsid w:val="009C0638"/>
    <w:rsid w:val="009C489F"/>
    <w:rsid w:val="009C578B"/>
    <w:rsid w:val="009C59B0"/>
    <w:rsid w:val="009C5D1E"/>
    <w:rsid w:val="009C636B"/>
    <w:rsid w:val="009C6FAB"/>
    <w:rsid w:val="009C75F0"/>
    <w:rsid w:val="009C79D3"/>
    <w:rsid w:val="009C7B31"/>
    <w:rsid w:val="009C7B84"/>
    <w:rsid w:val="009D1454"/>
    <w:rsid w:val="009D23C0"/>
    <w:rsid w:val="009D2487"/>
    <w:rsid w:val="009D264B"/>
    <w:rsid w:val="009D2B26"/>
    <w:rsid w:val="009D2F3A"/>
    <w:rsid w:val="009D399F"/>
    <w:rsid w:val="009D3A9F"/>
    <w:rsid w:val="009D3B48"/>
    <w:rsid w:val="009D3BD2"/>
    <w:rsid w:val="009D487F"/>
    <w:rsid w:val="009D4946"/>
    <w:rsid w:val="009D5B1B"/>
    <w:rsid w:val="009D63D3"/>
    <w:rsid w:val="009D71CB"/>
    <w:rsid w:val="009D7665"/>
    <w:rsid w:val="009D77B5"/>
    <w:rsid w:val="009E0471"/>
    <w:rsid w:val="009E0584"/>
    <w:rsid w:val="009E1742"/>
    <w:rsid w:val="009E1E63"/>
    <w:rsid w:val="009E3230"/>
    <w:rsid w:val="009E40F4"/>
    <w:rsid w:val="009E431B"/>
    <w:rsid w:val="009E47B9"/>
    <w:rsid w:val="009E4A29"/>
    <w:rsid w:val="009E4E6B"/>
    <w:rsid w:val="009E507D"/>
    <w:rsid w:val="009E5509"/>
    <w:rsid w:val="009E56DD"/>
    <w:rsid w:val="009E586B"/>
    <w:rsid w:val="009E5E67"/>
    <w:rsid w:val="009E65E4"/>
    <w:rsid w:val="009E6D0D"/>
    <w:rsid w:val="009E723C"/>
    <w:rsid w:val="009E7634"/>
    <w:rsid w:val="009E7FFA"/>
    <w:rsid w:val="009F16C1"/>
    <w:rsid w:val="009F21BD"/>
    <w:rsid w:val="009F3C2E"/>
    <w:rsid w:val="009F44D3"/>
    <w:rsid w:val="009F4F1B"/>
    <w:rsid w:val="009F55A6"/>
    <w:rsid w:val="009F5C69"/>
    <w:rsid w:val="009F5F47"/>
    <w:rsid w:val="009F5FA4"/>
    <w:rsid w:val="009F6035"/>
    <w:rsid w:val="009F6429"/>
    <w:rsid w:val="009F67CA"/>
    <w:rsid w:val="009F6C91"/>
    <w:rsid w:val="009F6F7A"/>
    <w:rsid w:val="009F70C0"/>
    <w:rsid w:val="009F7E4E"/>
    <w:rsid w:val="009F7EBB"/>
    <w:rsid w:val="00A017C7"/>
    <w:rsid w:val="00A01C09"/>
    <w:rsid w:val="00A026AC"/>
    <w:rsid w:val="00A02A39"/>
    <w:rsid w:val="00A05125"/>
    <w:rsid w:val="00A05CA9"/>
    <w:rsid w:val="00A05F6A"/>
    <w:rsid w:val="00A068C8"/>
    <w:rsid w:val="00A06C12"/>
    <w:rsid w:val="00A06CAA"/>
    <w:rsid w:val="00A07127"/>
    <w:rsid w:val="00A07180"/>
    <w:rsid w:val="00A0729C"/>
    <w:rsid w:val="00A10223"/>
    <w:rsid w:val="00A10C28"/>
    <w:rsid w:val="00A10FB1"/>
    <w:rsid w:val="00A11007"/>
    <w:rsid w:val="00A1129E"/>
    <w:rsid w:val="00A119D2"/>
    <w:rsid w:val="00A12684"/>
    <w:rsid w:val="00A12686"/>
    <w:rsid w:val="00A12C42"/>
    <w:rsid w:val="00A13318"/>
    <w:rsid w:val="00A14D78"/>
    <w:rsid w:val="00A16A43"/>
    <w:rsid w:val="00A16BA5"/>
    <w:rsid w:val="00A1710E"/>
    <w:rsid w:val="00A17DD6"/>
    <w:rsid w:val="00A2037D"/>
    <w:rsid w:val="00A21AA0"/>
    <w:rsid w:val="00A21F95"/>
    <w:rsid w:val="00A22213"/>
    <w:rsid w:val="00A22BB6"/>
    <w:rsid w:val="00A23555"/>
    <w:rsid w:val="00A2377B"/>
    <w:rsid w:val="00A238A4"/>
    <w:rsid w:val="00A23E1D"/>
    <w:rsid w:val="00A23F1E"/>
    <w:rsid w:val="00A2435A"/>
    <w:rsid w:val="00A24AB6"/>
    <w:rsid w:val="00A25199"/>
    <w:rsid w:val="00A26380"/>
    <w:rsid w:val="00A27B21"/>
    <w:rsid w:val="00A306D8"/>
    <w:rsid w:val="00A30F9E"/>
    <w:rsid w:val="00A31A2D"/>
    <w:rsid w:val="00A31A6D"/>
    <w:rsid w:val="00A31F59"/>
    <w:rsid w:val="00A32773"/>
    <w:rsid w:val="00A32C9A"/>
    <w:rsid w:val="00A33C2C"/>
    <w:rsid w:val="00A34229"/>
    <w:rsid w:val="00A355BF"/>
    <w:rsid w:val="00A357C0"/>
    <w:rsid w:val="00A35C84"/>
    <w:rsid w:val="00A37063"/>
    <w:rsid w:val="00A4041F"/>
    <w:rsid w:val="00A40CA0"/>
    <w:rsid w:val="00A42109"/>
    <w:rsid w:val="00A42EC4"/>
    <w:rsid w:val="00A437E5"/>
    <w:rsid w:val="00A43AA6"/>
    <w:rsid w:val="00A43ABC"/>
    <w:rsid w:val="00A44708"/>
    <w:rsid w:val="00A447AB"/>
    <w:rsid w:val="00A44BA7"/>
    <w:rsid w:val="00A44C8D"/>
    <w:rsid w:val="00A45AE0"/>
    <w:rsid w:val="00A45FB3"/>
    <w:rsid w:val="00A46672"/>
    <w:rsid w:val="00A46A47"/>
    <w:rsid w:val="00A472F2"/>
    <w:rsid w:val="00A47D57"/>
    <w:rsid w:val="00A50162"/>
    <w:rsid w:val="00A50239"/>
    <w:rsid w:val="00A50357"/>
    <w:rsid w:val="00A50D78"/>
    <w:rsid w:val="00A51B04"/>
    <w:rsid w:val="00A5209C"/>
    <w:rsid w:val="00A52F57"/>
    <w:rsid w:val="00A534DF"/>
    <w:rsid w:val="00A53AD2"/>
    <w:rsid w:val="00A53C03"/>
    <w:rsid w:val="00A53E28"/>
    <w:rsid w:val="00A541C7"/>
    <w:rsid w:val="00A5436B"/>
    <w:rsid w:val="00A55D0A"/>
    <w:rsid w:val="00A560FC"/>
    <w:rsid w:val="00A57231"/>
    <w:rsid w:val="00A573CD"/>
    <w:rsid w:val="00A574B2"/>
    <w:rsid w:val="00A57ACD"/>
    <w:rsid w:val="00A604D3"/>
    <w:rsid w:val="00A61B31"/>
    <w:rsid w:val="00A62162"/>
    <w:rsid w:val="00A6221E"/>
    <w:rsid w:val="00A62ABF"/>
    <w:rsid w:val="00A62BE1"/>
    <w:rsid w:val="00A62E3B"/>
    <w:rsid w:val="00A6357E"/>
    <w:rsid w:val="00A6380D"/>
    <w:rsid w:val="00A638FE"/>
    <w:rsid w:val="00A64B1E"/>
    <w:rsid w:val="00A661F6"/>
    <w:rsid w:val="00A66F2C"/>
    <w:rsid w:val="00A675C3"/>
    <w:rsid w:val="00A70594"/>
    <w:rsid w:val="00A714ED"/>
    <w:rsid w:val="00A73053"/>
    <w:rsid w:val="00A73435"/>
    <w:rsid w:val="00A73943"/>
    <w:rsid w:val="00A74268"/>
    <w:rsid w:val="00A744F1"/>
    <w:rsid w:val="00A74587"/>
    <w:rsid w:val="00A74EDC"/>
    <w:rsid w:val="00A752AD"/>
    <w:rsid w:val="00A75E4C"/>
    <w:rsid w:val="00A7601F"/>
    <w:rsid w:val="00A76926"/>
    <w:rsid w:val="00A7692C"/>
    <w:rsid w:val="00A76BEF"/>
    <w:rsid w:val="00A76D23"/>
    <w:rsid w:val="00A81224"/>
    <w:rsid w:val="00A816BA"/>
    <w:rsid w:val="00A846AA"/>
    <w:rsid w:val="00A8473F"/>
    <w:rsid w:val="00A85D2C"/>
    <w:rsid w:val="00A86773"/>
    <w:rsid w:val="00A86850"/>
    <w:rsid w:val="00A86A66"/>
    <w:rsid w:val="00A86BC9"/>
    <w:rsid w:val="00A87008"/>
    <w:rsid w:val="00A872CF"/>
    <w:rsid w:val="00A875B1"/>
    <w:rsid w:val="00A90443"/>
    <w:rsid w:val="00A90595"/>
    <w:rsid w:val="00A90EB3"/>
    <w:rsid w:val="00A91268"/>
    <w:rsid w:val="00A924A9"/>
    <w:rsid w:val="00A92544"/>
    <w:rsid w:val="00A92590"/>
    <w:rsid w:val="00A92C53"/>
    <w:rsid w:val="00A94B6D"/>
    <w:rsid w:val="00A95557"/>
    <w:rsid w:val="00A9557A"/>
    <w:rsid w:val="00A9588F"/>
    <w:rsid w:val="00A95948"/>
    <w:rsid w:val="00A9709A"/>
    <w:rsid w:val="00A97151"/>
    <w:rsid w:val="00A974EC"/>
    <w:rsid w:val="00A97CA9"/>
    <w:rsid w:val="00AA0321"/>
    <w:rsid w:val="00AA0622"/>
    <w:rsid w:val="00AA0C01"/>
    <w:rsid w:val="00AA13EE"/>
    <w:rsid w:val="00AA1839"/>
    <w:rsid w:val="00AA271D"/>
    <w:rsid w:val="00AA2D38"/>
    <w:rsid w:val="00AA2E55"/>
    <w:rsid w:val="00AA3FCE"/>
    <w:rsid w:val="00AA41DB"/>
    <w:rsid w:val="00AA456C"/>
    <w:rsid w:val="00AA4742"/>
    <w:rsid w:val="00AA4A80"/>
    <w:rsid w:val="00AA50E4"/>
    <w:rsid w:val="00AA51EF"/>
    <w:rsid w:val="00AA55B5"/>
    <w:rsid w:val="00AA5B27"/>
    <w:rsid w:val="00AA6E71"/>
    <w:rsid w:val="00AA71A8"/>
    <w:rsid w:val="00AA71E7"/>
    <w:rsid w:val="00AA76B6"/>
    <w:rsid w:val="00AA7808"/>
    <w:rsid w:val="00AA79B6"/>
    <w:rsid w:val="00AA7C63"/>
    <w:rsid w:val="00AB01A0"/>
    <w:rsid w:val="00AB0288"/>
    <w:rsid w:val="00AB0E4E"/>
    <w:rsid w:val="00AB0F27"/>
    <w:rsid w:val="00AB1521"/>
    <w:rsid w:val="00AB1B8D"/>
    <w:rsid w:val="00AB23C2"/>
    <w:rsid w:val="00AB2569"/>
    <w:rsid w:val="00AB2572"/>
    <w:rsid w:val="00AB31C5"/>
    <w:rsid w:val="00AB3B6C"/>
    <w:rsid w:val="00AB3B9C"/>
    <w:rsid w:val="00AB530A"/>
    <w:rsid w:val="00AB5F45"/>
    <w:rsid w:val="00AB61C6"/>
    <w:rsid w:val="00AB6B8D"/>
    <w:rsid w:val="00AB754C"/>
    <w:rsid w:val="00AB7AC3"/>
    <w:rsid w:val="00AC0C5E"/>
    <w:rsid w:val="00AC17ED"/>
    <w:rsid w:val="00AC1C0F"/>
    <w:rsid w:val="00AC1C45"/>
    <w:rsid w:val="00AC27C2"/>
    <w:rsid w:val="00AC2C20"/>
    <w:rsid w:val="00AC3644"/>
    <w:rsid w:val="00AC3CC2"/>
    <w:rsid w:val="00AC460B"/>
    <w:rsid w:val="00AC46D4"/>
    <w:rsid w:val="00AC5697"/>
    <w:rsid w:val="00AC59AC"/>
    <w:rsid w:val="00AC6217"/>
    <w:rsid w:val="00AC6BF5"/>
    <w:rsid w:val="00AC6EE7"/>
    <w:rsid w:val="00AC7C42"/>
    <w:rsid w:val="00AC7C56"/>
    <w:rsid w:val="00AD0FC0"/>
    <w:rsid w:val="00AD1032"/>
    <w:rsid w:val="00AD1BBA"/>
    <w:rsid w:val="00AD1C43"/>
    <w:rsid w:val="00AD1E9B"/>
    <w:rsid w:val="00AD2095"/>
    <w:rsid w:val="00AD395C"/>
    <w:rsid w:val="00AD5613"/>
    <w:rsid w:val="00AD6169"/>
    <w:rsid w:val="00AD6542"/>
    <w:rsid w:val="00AD75D0"/>
    <w:rsid w:val="00AD75FD"/>
    <w:rsid w:val="00AD7B61"/>
    <w:rsid w:val="00AD7C4B"/>
    <w:rsid w:val="00AE0668"/>
    <w:rsid w:val="00AE0D3F"/>
    <w:rsid w:val="00AE1719"/>
    <w:rsid w:val="00AE247F"/>
    <w:rsid w:val="00AE3086"/>
    <w:rsid w:val="00AE3DE0"/>
    <w:rsid w:val="00AE402E"/>
    <w:rsid w:val="00AE4D17"/>
    <w:rsid w:val="00AE4E68"/>
    <w:rsid w:val="00AE770F"/>
    <w:rsid w:val="00AF10AF"/>
    <w:rsid w:val="00AF21D2"/>
    <w:rsid w:val="00AF2419"/>
    <w:rsid w:val="00AF24D0"/>
    <w:rsid w:val="00AF2865"/>
    <w:rsid w:val="00AF2BEF"/>
    <w:rsid w:val="00AF2FAC"/>
    <w:rsid w:val="00AF3B7D"/>
    <w:rsid w:val="00AF4D5B"/>
    <w:rsid w:val="00AF5459"/>
    <w:rsid w:val="00AF5717"/>
    <w:rsid w:val="00AF5A2A"/>
    <w:rsid w:val="00AF5F43"/>
    <w:rsid w:val="00AF724E"/>
    <w:rsid w:val="00AF7A31"/>
    <w:rsid w:val="00B00146"/>
    <w:rsid w:val="00B0055F"/>
    <w:rsid w:val="00B01708"/>
    <w:rsid w:val="00B019C4"/>
    <w:rsid w:val="00B01AF7"/>
    <w:rsid w:val="00B01D74"/>
    <w:rsid w:val="00B02C2B"/>
    <w:rsid w:val="00B02D7E"/>
    <w:rsid w:val="00B034F2"/>
    <w:rsid w:val="00B0380F"/>
    <w:rsid w:val="00B04C52"/>
    <w:rsid w:val="00B0572E"/>
    <w:rsid w:val="00B05BB5"/>
    <w:rsid w:val="00B06289"/>
    <w:rsid w:val="00B062CB"/>
    <w:rsid w:val="00B0656B"/>
    <w:rsid w:val="00B06B19"/>
    <w:rsid w:val="00B06B9E"/>
    <w:rsid w:val="00B07635"/>
    <w:rsid w:val="00B1244A"/>
    <w:rsid w:val="00B12FBF"/>
    <w:rsid w:val="00B1316A"/>
    <w:rsid w:val="00B132F8"/>
    <w:rsid w:val="00B13960"/>
    <w:rsid w:val="00B13CF9"/>
    <w:rsid w:val="00B149D1"/>
    <w:rsid w:val="00B14B9A"/>
    <w:rsid w:val="00B15080"/>
    <w:rsid w:val="00B1533F"/>
    <w:rsid w:val="00B15C03"/>
    <w:rsid w:val="00B163B1"/>
    <w:rsid w:val="00B163E5"/>
    <w:rsid w:val="00B166D1"/>
    <w:rsid w:val="00B16D2D"/>
    <w:rsid w:val="00B16FAF"/>
    <w:rsid w:val="00B170AF"/>
    <w:rsid w:val="00B171D4"/>
    <w:rsid w:val="00B1789F"/>
    <w:rsid w:val="00B2138F"/>
    <w:rsid w:val="00B21582"/>
    <w:rsid w:val="00B2196C"/>
    <w:rsid w:val="00B234AE"/>
    <w:rsid w:val="00B2403E"/>
    <w:rsid w:val="00B2473A"/>
    <w:rsid w:val="00B2492C"/>
    <w:rsid w:val="00B24A83"/>
    <w:rsid w:val="00B250AF"/>
    <w:rsid w:val="00B26377"/>
    <w:rsid w:val="00B27DF8"/>
    <w:rsid w:val="00B30C41"/>
    <w:rsid w:val="00B31FBA"/>
    <w:rsid w:val="00B320B2"/>
    <w:rsid w:val="00B328BD"/>
    <w:rsid w:val="00B33233"/>
    <w:rsid w:val="00B343F1"/>
    <w:rsid w:val="00B3466A"/>
    <w:rsid w:val="00B3546F"/>
    <w:rsid w:val="00B35CF8"/>
    <w:rsid w:val="00B36587"/>
    <w:rsid w:val="00B36B1D"/>
    <w:rsid w:val="00B37151"/>
    <w:rsid w:val="00B3758D"/>
    <w:rsid w:val="00B37A4F"/>
    <w:rsid w:val="00B37B62"/>
    <w:rsid w:val="00B40364"/>
    <w:rsid w:val="00B40917"/>
    <w:rsid w:val="00B40A00"/>
    <w:rsid w:val="00B40EB1"/>
    <w:rsid w:val="00B424F0"/>
    <w:rsid w:val="00B42995"/>
    <w:rsid w:val="00B42DCB"/>
    <w:rsid w:val="00B43075"/>
    <w:rsid w:val="00B435C9"/>
    <w:rsid w:val="00B43B45"/>
    <w:rsid w:val="00B4413B"/>
    <w:rsid w:val="00B44383"/>
    <w:rsid w:val="00B450E9"/>
    <w:rsid w:val="00B45894"/>
    <w:rsid w:val="00B46DAC"/>
    <w:rsid w:val="00B479A8"/>
    <w:rsid w:val="00B50002"/>
    <w:rsid w:val="00B50399"/>
    <w:rsid w:val="00B50831"/>
    <w:rsid w:val="00B50D17"/>
    <w:rsid w:val="00B51582"/>
    <w:rsid w:val="00B5273C"/>
    <w:rsid w:val="00B53EDE"/>
    <w:rsid w:val="00B5446B"/>
    <w:rsid w:val="00B545EE"/>
    <w:rsid w:val="00B55293"/>
    <w:rsid w:val="00B55375"/>
    <w:rsid w:val="00B56399"/>
    <w:rsid w:val="00B569D9"/>
    <w:rsid w:val="00B5782B"/>
    <w:rsid w:val="00B60038"/>
    <w:rsid w:val="00B60589"/>
    <w:rsid w:val="00B605E5"/>
    <w:rsid w:val="00B609D9"/>
    <w:rsid w:val="00B60A27"/>
    <w:rsid w:val="00B617CB"/>
    <w:rsid w:val="00B61E0A"/>
    <w:rsid w:val="00B6312C"/>
    <w:rsid w:val="00B633C0"/>
    <w:rsid w:val="00B64A06"/>
    <w:rsid w:val="00B650E0"/>
    <w:rsid w:val="00B659C7"/>
    <w:rsid w:val="00B665E1"/>
    <w:rsid w:val="00B66BB9"/>
    <w:rsid w:val="00B6728E"/>
    <w:rsid w:val="00B67CD5"/>
    <w:rsid w:val="00B7013C"/>
    <w:rsid w:val="00B70C7E"/>
    <w:rsid w:val="00B71C10"/>
    <w:rsid w:val="00B72430"/>
    <w:rsid w:val="00B731C7"/>
    <w:rsid w:val="00B73A06"/>
    <w:rsid w:val="00B74511"/>
    <w:rsid w:val="00B74570"/>
    <w:rsid w:val="00B746A4"/>
    <w:rsid w:val="00B74B85"/>
    <w:rsid w:val="00B74E93"/>
    <w:rsid w:val="00B75128"/>
    <w:rsid w:val="00B75891"/>
    <w:rsid w:val="00B75A8D"/>
    <w:rsid w:val="00B75D17"/>
    <w:rsid w:val="00B77025"/>
    <w:rsid w:val="00B77B4E"/>
    <w:rsid w:val="00B80558"/>
    <w:rsid w:val="00B80AB4"/>
    <w:rsid w:val="00B80D85"/>
    <w:rsid w:val="00B80F08"/>
    <w:rsid w:val="00B8135C"/>
    <w:rsid w:val="00B817AE"/>
    <w:rsid w:val="00B82341"/>
    <w:rsid w:val="00B828BE"/>
    <w:rsid w:val="00B83063"/>
    <w:rsid w:val="00B8331E"/>
    <w:rsid w:val="00B83404"/>
    <w:rsid w:val="00B856CE"/>
    <w:rsid w:val="00B85A6C"/>
    <w:rsid w:val="00B85DEE"/>
    <w:rsid w:val="00B85F2F"/>
    <w:rsid w:val="00B862DA"/>
    <w:rsid w:val="00B86309"/>
    <w:rsid w:val="00B868ED"/>
    <w:rsid w:val="00B86AC0"/>
    <w:rsid w:val="00B86B24"/>
    <w:rsid w:val="00B86D8E"/>
    <w:rsid w:val="00B87572"/>
    <w:rsid w:val="00B87B5E"/>
    <w:rsid w:val="00B87BAF"/>
    <w:rsid w:val="00B9078A"/>
    <w:rsid w:val="00B90AD7"/>
    <w:rsid w:val="00B9118A"/>
    <w:rsid w:val="00B92143"/>
    <w:rsid w:val="00B921EA"/>
    <w:rsid w:val="00B922AD"/>
    <w:rsid w:val="00B92315"/>
    <w:rsid w:val="00B92529"/>
    <w:rsid w:val="00B92B78"/>
    <w:rsid w:val="00B92ECF"/>
    <w:rsid w:val="00B93342"/>
    <w:rsid w:val="00B93397"/>
    <w:rsid w:val="00B938C7"/>
    <w:rsid w:val="00B943D2"/>
    <w:rsid w:val="00B94C44"/>
    <w:rsid w:val="00B94EC0"/>
    <w:rsid w:val="00B952CA"/>
    <w:rsid w:val="00B95645"/>
    <w:rsid w:val="00B960CE"/>
    <w:rsid w:val="00B97647"/>
    <w:rsid w:val="00B97C58"/>
    <w:rsid w:val="00BA025D"/>
    <w:rsid w:val="00BA1563"/>
    <w:rsid w:val="00BA1997"/>
    <w:rsid w:val="00BA1F97"/>
    <w:rsid w:val="00BA1FE6"/>
    <w:rsid w:val="00BA322E"/>
    <w:rsid w:val="00BA35E1"/>
    <w:rsid w:val="00BA377C"/>
    <w:rsid w:val="00BA3FD5"/>
    <w:rsid w:val="00BA4425"/>
    <w:rsid w:val="00BA4B8E"/>
    <w:rsid w:val="00BA547A"/>
    <w:rsid w:val="00BA5608"/>
    <w:rsid w:val="00BA5665"/>
    <w:rsid w:val="00BA6672"/>
    <w:rsid w:val="00BA6E9D"/>
    <w:rsid w:val="00BA749D"/>
    <w:rsid w:val="00BB078D"/>
    <w:rsid w:val="00BB0EE5"/>
    <w:rsid w:val="00BB1411"/>
    <w:rsid w:val="00BB1623"/>
    <w:rsid w:val="00BB1E69"/>
    <w:rsid w:val="00BB1F1B"/>
    <w:rsid w:val="00BB272A"/>
    <w:rsid w:val="00BB2E31"/>
    <w:rsid w:val="00BB2E3C"/>
    <w:rsid w:val="00BB309A"/>
    <w:rsid w:val="00BB3E2B"/>
    <w:rsid w:val="00BB414E"/>
    <w:rsid w:val="00BB44AF"/>
    <w:rsid w:val="00BB4510"/>
    <w:rsid w:val="00BB46B4"/>
    <w:rsid w:val="00BB4B75"/>
    <w:rsid w:val="00BB4EA4"/>
    <w:rsid w:val="00BB5AD1"/>
    <w:rsid w:val="00BB5BDB"/>
    <w:rsid w:val="00BB64B6"/>
    <w:rsid w:val="00BB65F9"/>
    <w:rsid w:val="00BB6DD2"/>
    <w:rsid w:val="00BC065A"/>
    <w:rsid w:val="00BC1618"/>
    <w:rsid w:val="00BC1A24"/>
    <w:rsid w:val="00BC1FDD"/>
    <w:rsid w:val="00BC377E"/>
    <w:rsid w:val="00BC394B"/>
    <w:rsid w:val="00BC4B25"/>
    <w:rsid w:val="00BC4D37"/>
    <w:rsid w:val="00BC5372"/>
    <w:rsid w:val="00BC6204"/>
    <w:rsid w:val="00BC6EE6"/>
    <w:rsid w:val="00BC778C"/>
    <w:rsid w:val="00BC7E4C"/>
    <w:rsid w:val="00BD0C2B"/>
    <w:rsid w:val="00BD0ED8"/>
    <w:rsid w:val="00BD1242"/>
    <w:rsid w:val="00BD2638"/>
    <w:rsid w:val="00BD31F5"/>
    <w:rsid w:val="00BD3320"/>
    <w:rsid w:val="00BD33E7"/>
    <w:rsid w:val="00BD3754"/>
    <w:rsid w:val="00BD3A4F"/>
    <w:rsid w:val="00BD564A"/>
    <w:rsid w:val="00BD5653"/>
    <w:rsid w:val="00BD6080"/>
    <w:rsid w:val="00BD663C"/>
    <w:rsid w:val="00BE0004"/>
    <w:rsid w:val="00BE11D7"/>
    <w:rsid w:val="00BE14F1"/>
    <w:rsid w:val="00BE2088"/>
    <w:rsid w:val="00BE26B0"/>
    <w:rsid w:val="00BE325B"/>
    <w:rsid w:val="00BE34CF"/>
    <w:rsid w:val="00BE3A16"/>
    <w:rsid w:val="00BE4598"/>
    <w:rsid w:val="00BE4CA4"/>
    <w:rsid w:val="00BE4EA7"/>
    <w:rsid w:val="00BE5546"/>
    <w:rsid w:val="00BE5D23"/>
    <w:rsid w:val="00BE60EA"/>
    <w:rsid w:val="00BE6B18"/>
    <w:rsid w:val="00BE7848"/>
    <w:rsid w:val="00BE78D6"/>
    <w:rsid w:val="00BE7BBF"/>
    <w:rsid w:val="00BF05D9"/>
    <w:rsid w:val="00BF163E"/>
    <w:rsid w:val="00BF1DDA"/>
    <w:rsid w:val="00BF1E5B"/>
    <w:rsid w:val="00BF211C"/>
    <w:rsid w:val="00BF3798"/>
    <w:rsid w:val="00BF4003"/>
    <w:rsid w:val="00BF4176"/>
    <w:rsid w:val="00BF4D8C"/>
    <w:rsid w:val="00BF4F5F"/>
    <w:rsid w:val="00BF5E39"/>
    <w:rsid w:val="00BF60FA"/>
    <w:rsid w:val="00BF7194"/>
    <w:rsid w:val="00BF7417"/>
    <w:rsid w:val="00BF7921"/>
    <w:rsid w:val="00BF7F7D"/>
    <w:rsid w:val="00C003E4"/>
    <w:rsid w:val="00C00472"/>
    <w:rsid w:val="00C00AA1"/>
    <w:rsid w:val="00C00FC4"/>
    <w:rsid w:val="00C01057"/>
    <w:rsid w:val="00C01827"/>
    <w:rsid w:val="00C026A3"/>
    <w:rsid w:val="00C02EAF"/>
    <w:rsid w:val="00C032A6"/>
    <w:rsid w:val="00C0443C"/>
    <w:rsid w:val="00C049A0"/>
    <w:rsid w:val="00C056CA"/>
    <w:rsid w:val="00C0577E"/>
    <w:rsid w:val="00C05BAF"/>
    <w:rsid w:val="00C06333"/>
    <w:rsid w:val="00C06A13"/>
    <w:rsid w:val="00C06AA6"/>
    <w:rsid w:val="00C075FE"/>
    <w:rsid w:val="00C07EE0"/>
    <w:rsid w:val="00C1061C"/>
    <w:rsid w:val="00C10E98"/>
    <w:rsid w:val="00C11A2F"/>
    <w:rsid w:val="00C12017"/>
    <w:rsid w:val="00C125B3"/>
    <w:rsid w:val="00C129E9"/>
    <w:rsid w:val="00C12BCC"/>
    <w:rsid w:val="00C13125"/>
    <w:rsid w:val="00C13741"/>
    <w:rsid w:val="00C13ADB"/>
    <w:rsid w:val="00C13C91"/>
    <w:rsid w:val="00C13F19"/>
    <w:rsid w:val="00C159D9"/>
    <w:rsid w:val="00C16410"/>
    <w:rsid w:val="00C16672"/>
    <w:rsid w:val="00C16B00"/>
    <w:rsid w:val="00C16B64"/>
    <w:rsid w:val="00C17A12"/>
    <w:rsid w:val="00C20EB2"/>
    <w:rsid w:val="00C215F9"/>
    <w:rsid w:val="00C21E80"/>
    <w:rsid w:val="00C2223D"/>
    <w:rsid w:val="00C224F3"/>
    <w:rsid w:val="00C230BC"/>
    <w:rsid w:val="00C23968"/>
    <w:rsid w:val="00C23F9F"/>
    <w:rsid w:val="00C24CEF"/>
    <w:rsid w:val="00C26161"/>
    <w:rsid w:val="00C2765C"/>
    <w:rsid w:val="00C31AEC"/>
    <w:rsid w:val="00C31DD4"/>
    <w:rsid w:val="00C32348"/>
    <w:rsid w:val="00C32930"/>
    <w:rsid w:val="00C32E93"/>
    <w:rsid w:val="00C33909"/>
    <w:rsid w:val="00C33932"/>
    <w:rsid w:val="00C33AEC"/>
    <w:rsid w:val="00C35106"/>
    <w:rsid w:val="00C3590F"/>
    <w:rsid w:val="00C35988"/>
    <w:rsid w:val="00C375B3"/>
    <w:rsid w:val="00C37B34"/>
    <w:rsid w:val="00C422E6"/>
    <w:rsid w:val="00C42419"/>
    <w:rsid w:val="00C433AD"/>
    <w:rsid w:val="00C4345C"/>
    <w:rsid w:val="00C43580"/>
    <w:rsid w:val="00C43F8F"/>
    <w:rsid w:val="00C44CF7"/>
    <w:rsid w:val="00C4545C"/>
    <w:rsid w:val="00C45651"/>
    <w:rsid w:val="00C456CB"/>
    <w:rsid w:val="00C45914"/>
    <w:rsid w:val="00C46543"/>
    <w:rsid w:val="00C47BDB"/>
    <w:rsid w:val="00C47E11"/>
    <w:rsid w:val="00C50575"/>
    <w:rsid w:val="00C51165"/>
    <w:rsid w:val="00C51720"/>
    <w:rsid w:val="00C51D31"/>
    <w:rsid w:val="00C5312E"/>
    <w:rsid w:val="00C53493"/>
    <w:rsid w:val="00C5349F"/>
    <w:rsid w:val="00C53726"/>
    <w:rsid w:val="00C53D67"/>
    <w:rsid w:val="00C545CC"/>
    <w:rsid w:val="00C55230"/>
    <w:rsid w:val="00C5558E"/>
    <w:rsid w:val="00C562D0"/>
    <w:rsid w:val="00C567C1"/>
    <w:rsid w:val="00C56CB4"/>
    <w:rsid w:val="00C57219"/>
    <w:rsid w:val="00C57F64"/>
    <w:rsid w:val="00C60012"/>
    <w:rsid w:val="00C60232"/>
    <w:rsid w:val="00C6076A"/>
    <w:rsid w:val="00C62607"/>
    <w:rsid w:val="00C626B6"/>
    <w:rsid w:val="00C62933"/>
    <w:rsid w:val="00C62B32"/>
    <w:rsid w:val="00C62F4F"/>
    <w:rsid w:val="00C63144"/>
    <w:rsid w:val="00C64D59"/>
    <w:rsid w:val="00C66271"/>
    <w:rsid w:val="00C666A4"/>
    <w:rsid w:val="00C67513"/>
    <w:rsid w:val="00C675BC"/>
    <w:rsid w:val="00C70ADE"/>
    <w:rsid w:val="00C710B4"/>
    <w:rsid w:val="00C71402"/>
    <w:rsid w:val="00C715A7"/>
    <w:rsid w:val="00C7169A"/>
    <w:rsid w:val="00C7229A"/>
    <w:rsid w:val="00C72456"/>
    <w:rsid w:val="00C725E4"/>
    <w:rsid w:val="00C7460C"/>
    <w:rsid w:val="00C74F8D"/>
    <w:rsid w:val="00C757F8"/>
    <w:rsid w:val="00C761D8"/>
    <w:rsid w:val="00C76AC6"/>
    <w:rsid w:val="00C76E7B"/>
    <w:rsid w:val="00C776C4"/>
    <w:rsid w:val="00C81D23"/>
    <w:rsid w:val="00C82443"/>
    <w:rsid w:val="00C83357"/>
    <w:rsid w:val="00C845B0"/>
    <w:rsid w:val="00C845B4"/>
    <w:rsid w:val="00C84E20"/>
    <w:rsid w:val="00C858E7"/>
    <w:rsid w:val="00C85BBF"/>
    <w:rsid w:val="00C861E6"/>
    <w:rsid w:val="00C86251"/>
    <w:rsid w:val="00C86834"/>
    <w:rsid w:val="00C86876"/>
    <w:rsid w:val="00C87160"/>
    <w:rsid w:val="00C87470"/>
    <w:rsid w:val="00C8761A"/>
    <w:rsid w:val="00C9031A"/>
    <w:rsid w:val="00C91B95"/>
    <w:rsid w:val="00C91DFC"/>
    <w:rsid w:val="00C9246B"/>
    <w:rsid w:val="00C92CA5"/>
    <w:rsid w:val="00C934D3"/>
    <w:rsid w:val="00C93641"/>
    <w:rsid w:val="00C93C87"/>
    <w:rsid w:val="00C93E34"/>
    <w:rsid w:val="00C941B8"/>
    <w:rsid w:val="00C944F1"/>
    <w:rsid w:val="00C950E4"/>
    <w:rsid w:val="00C954FE"/>
    <w:rsid w:val="00C95A4F"/>
    <w:rsid w:val="00C96AD6"/>
    <w:rsid w:val="00C96AEC"/>
    <w:rsid w:val="00CA0C8A"/>
    <w:rsid w:val="00CA0F38"/>
    <w:rsid w:val="00CA185B"/>
    <w:rsid w:val="00CA1F83"/>
    <w:rsid w:val="00CA2841"/>
    <w:rsid w:val="00CA563A"/>
    <w:rsid w:val="00CA5A01"/>
    <w:rsid w:val="00CA6008"/>
    <w:rsid w:val="00CA61FE"/>
    <w:rsid w:val="00CA6238"/>
    <w:rsid w:val="00CA76D7"/>
    <w:rsid w:val="00CA77A0"/>
    <w:rsid w:val="00CB0233"/>
    <w:rsid w:val="00CB0AFB"/>
    <w:rsid w:val="00CB10E9"/>
    <w:rsid w:val="00CB1581"/>
    <w:rsid w:val="00CB1A29"/>
    <w:rsid w:val="00CB3168"/>
    <w:rsid w:val="00CB3FF7"/>
    <w:rsid w:val="00CB405A"/>
    <w:rsid w:val="00CB4308"/>
    <w:rsid w:val="00CB4C10"/>
    <w:rsid w:val="00CB5DAD"/>
    <w:rsid w:val="00CB5EBE"/>
    <w:rsid w:val="00CB607C"/>
    <w:rsid w:val="00CB625E"/>
    <w:rsid w:val="00CB646B"/>
    <w:rsid w:val="00CB6CD7"/>
    <w:rsid w:val="00CB78CF"/>
    <w:rsid w:val="00CC06DD"/>
    <w:rsid w:val="00CC0C86"/>
    <w:rsid w:val="00CC12D2"/>
    <w:rsid w:val="00CC17C1"/>
    <w:rsid w:val="00CC2199"/>
    <w:rsid w:val="00CC3864"/>
    <w:rsid w:val="00CC3B26"/>
    <w:rsid w:val="00CC3C59"/>
    <w:rsid w:val="00CC3C5E"/>
    <w:rsid w:val="00CC4E4C"/>
    <w:rsid w:val="00CC506F"/>
    <w:rsid w:val="00CC5204"/>
    <w:rsid w:val="00CC529F"/>
    <w:rsid w:val="00CC711D"/>
    <w:rsid w:val="00CC72D1"/>
    <w:rsid w:val="00CD083D"/>
    <w:rsid w:val="00CD14DD"/>
    <w:rsid w:val="00CD18A6"/>
    <w:rsid w:val="00CD202F"/>
    <w:rsid w:val="00CD224C"/>
    <w:rsid w:val="00CD27B6"/>
    <w:rsid w:val="00CD333A"/>
    <w:rsid w:val="00CD476E"/>
    <w:rsid w:val="00CD4D9D"/>
    <w:rsid w:val="00CD5D65"/>
    <w:rsid w:val="00CD5DC5"/>
    <w:rsid w:val="00CD61FD"/>
    <w:rsid w:val="00CD636C"/>
    <w:rsid w:val="00CD6832"/>
    <w:rsid w:val="00CD6AFC"/>
    <w:rsid w:val="00CD72E2"/>
    <w:rsid w:val="00CE0F11"/>
    <w:rsid w:val="00CE0FDC"/>
    <w:rsid w:val="00CE20B2"/>
    <w:rsid w:val="00CE2EE7"/>
    <w:rsid w:val="00CE3555"/>
    <w:rsid w:val="00CE3597"/>
    <w:rsid w:val="00CE4551"/>
    <w:rsid w:val="00CE4BF8"/>
    <w:rsid w:val="00CE4D82"/>
    <w:rsid w:val="00CE5038"/>
    <w:rsid w:val="00CE6157"/>
    <w:rsid w:val="00CE61E9"/>
    <w:rsid w:val="00CE64ED"/>
    <w:rsid w:val="00CE6BF4"/>
    <w:rsid w:val="00CE6EC2"/>
    <w:rsid w:val="00CE70F6"/>
    <w:rsid w:val="00CE7F9A"/>
    <w:rsid w:val="00CF0D11"/>
    <w:rsid w:val="00CF0F1D"/>
    <w:rsid w:val="00CF21F4"/>
    <w:rsid w:val="00CF2DA3"/>
    <w:rsid w:val="00CF5DB6"/>
    <w:rsid w:val="00CF6A9A"/>
    <w:rsid w:val="00CF6E86"/>
    <w:rsid w:val="00CF70DE"/>
    <w:rsid w:val="00D0020C"/>
    <w:rsid w:val="00D01393"/>
    <w:rsid w:val="00D01737"/>
    <w:rsid w:val="00D01B34"/>
    <w:rsid w:val="00D02173"/>
    <w:rsid w:val="00D03071"/>
    <w:rsid w:val="00D04C78"/>
    <w:rsid w:val="00D0535E"/>
    <w:rsid w:val="00D05854"/>
    <w:rsid w:val="00D06297"/>
    <w:rsid w:val="00D062D4"/>
    <w:rsid w:val="00D06345"/>
    <w:rsid w:val="00D06879"/>
    <w:rsid w:val="00D06D3A"/>
    <w:rsid w:val="00D06D68"/>
    <w:rsid w:val="00D07420"/>
    <w:rsid w:val="00D07BEA"/>
    <w:rsid w:val="00D10771"/>
    <w:rsid w:val="00D10C9D"/>
    <w:rsid w:val="00D10CEF"/>
    <w:rsid w:val="00D115B2"/>
    <w:rsid w:val="00D12C4A"/>
    <w:rsid w:val="00D13456"/>
    <w:rsid w:val="00D1459E"/>
    <w:rsid w:val="00D151C8"/>
    <w:rsid w:val="00D158B5"/>
    <w:rsid w:val="00D166FD"/>
    <w:rsid w:val="00D16AC1"/>
    <w:rsid w:val="00D17A88"/>
    <w:rsid w:val="00D2053D"/>
    <w:rsid w:val="00D20A05"/>
    <w:rsid w:val="00D2266A"/>
    <w:rsid w:val="00D2396B"/>
    <w:rsid w:val="00D23A9A"/>
    <w:rsid w:val="00D23B98"/>
    <w:rsid w:val="00D23E5C"/>
    <w:rsid w:val="00D2443A"/>
    <w:rsid w:val="00D24DFF"/>
    <w:rsid w:val="00D26C23"/>
    <w:rsid w:val="00D279E8"/>
    <w:rsid w:val="00D30058"/>
    <w:rsid w:val="00D30D48"/>
    <w:rsid w:val="00D31761"/>
    <w:rsid w:val="00D31B07"/>
    <w:rsid w:val="00D31BB2"/>
    <w:rsid w:val="00D3276E"/>
    <w:rsid w:val="00D32A06"/>
    <w:rsid w:val="00D32A87"/>
    <w:rsid w:val="00D32B82"/>
    <w:rsid w:val="00D32D95"/>
    <w:rsid w:val="00D33289"/>
    <w:rsid w:val="00D3376C"/>
    <w:rsid w:val="00D337FD"/>
    <w:rsid w:val="00D33864"/>
    <w:rsid w:val="00D3388F"/>
    <w:rsid w:val="00D33DC7"/>
    <w:rsid w:val="00D33E43"/>
    <w:rsid w:val="00D34628"/>
    <w:rsid w:val="00D34896"/>
    <w:rsid w:val="00D34F7E"/>
    <w:rsid w:val="00D35705"/>
    <w:rsid w:val="00D35C96"/>
    <w:rsid w:val="00D35D02"/>
    <w:rsid w:val="00D365A7"/>
    <w:rsid w:val="00D40B4B"/>
    <w:rsid w:val="00D41229"/>
    <w:rsid w:val="00D426AD"/>
    <w:rsid w:val="00D426F8"/>
    <w:rsid w:val="00D42B50"/>
    <w:rsid w:val="00D42C55"/>
    <w:rsid w:val="00D42ED0"/>
    <w:rsid w:val="00D44242"/>
    <w:rsid w:val="00D45634"/>
    <w:rsid w:val="00D45EB6"/>
    <w:rsid w:val="00D4609B"/>
    <w:rsid w:val="00D4637C"/>
    <w:rsid w:val="00D464FE"/>
    <w:rsid w:val="00D47382"/>
    <w:rsid w:val="00D474B0"/>
    <w:rsid w:val="00D503E0"/>
    <w:rsid w:val="00D50586"/>
    <w:rsid w:val="00D50720"/>
    <w:rsid w:val="00D514DC"/>
    <w:rsid w:val="00D516DB"/>
    <w:rsid w:val="00D51A48"/>
    <w:rsid w:val="00D52FB6"/>
    <w:rsid w:val="00D54253"/>
    <w:rsid w:val="00D550DB"/>
    <w:rsid w:val="00D551C5"/>
    <w:rsid w:val="00D561D5"/>
    <w:rsid w:val="00D56623"/>
    <w:rsid w:val="00D56B02"/>
    <w:rsid w:val="00D57323"/>
    <w:rsid w:val="00D579E1"/>
    <w:rsid w:val="00D60531"/>
    <w:rsid w:val="00D61F44"/>
    <w:rsid w:val="00D62858"/>
    <w:rsid w:val="00D62C8D"/>
    <w:rsid w:val="00D62D92"/>
    <w:rsid w:val="00D634C8"/>
    <w:rsid w:val="00D63733"/>
    <w:rsid w:val="00D637A9"/>
    <w:rsid w:val="00D64722"/>
    <w:rsid w:val="00D651EC"/>
    <w:rsid w:val="00D65FE0"/>
    <w:rsid w:val="00D66172"/>
    <w:rsid w:val="00D66C32"/>
    <w:rsid w:val="00D671EE"/>
    <w:rsid w:val="00D677CC"/>
    <w:rsid w:val="00D70BCC"/>
    <w:rsid w:val="00D712CA"/>
    <w:rsid w:val="00D72B4A"/>
    <w:rsid w:val="00D73391"/>
    <w:rsid w:val="00D734A8"/>
    <w:rsid w:val="00D7353F"/>
    <w:rsid w:val="00D739E8"/>
    <w:rsid w:val="00D73C9B"/>
    <w:rsid w:val="00D73F2E"/>
    <w:rsid w:val="00D74351"/>
    <w:rsid w:val="00D74537"/>
    <w:rsid w:val="00D74AC0"/>
    <w:rsid w:val="00D7526A"/>
    <w:rsid w:val="00D756CC"/>
    <w:rsid w:val="00D75C2F"/>
    <w:rsid w:val="00D770D4"/>
    <w:rsid w:val="00D81057"/>
    <w:rsid w:val="00D81EAB"/>
    <w:rsid w:val="00D8213D"/>
    <w:rsid w:val="00D84368"/>
    <w:rsid w:val="00D85CAF"/>
    <w:rsid w:val="00D86874"/>
    <w:rsid w:val="00D872D2"/>
    <w:rsid w:val="00D9014E"/>
    <w:rsid w:val="00D90BD2"/>
    <w:rsid w:val="00D9152C"/>
    <w:rsid w:val="00D91B53"/>
    <w:rsid w:val="00D91DE9"/>
    <w:rsid w:val="00D934F1"/>
    <w:rsid w:val="00D93611"/>
    <w:rsid w:val="00D9407D"/>
    <w:rsid w:val="00D94108"/>
    <w:rsid w:val="00D94203"/>
    <w:rsid w:val="00D944A6"/>
    <w:rsid w:val="00D954D0"/>
    <w:rsid w:val="00D958F6"/>
    <w:rsid w:val="00D96917"/>
    <w:rsid w:val="00D97007"/>
    <w:rsid w:val="00D97792"/>
    <w:rsid w:val="00D97BDA"/>
    <w:rsid w:val="00D97E2F"/>
    <w:rsid w:val="00D97E86"/>
    <w:rsid w:val="00DA009E"/>
    <w:rsid w:val="00DA08C1"/>
    <w:rsid w:val="00DA1EA4"/>
    <w:rsid w:val="00DA2830"/>
    <w:rsid w:val="00DA32BC"/>
    <w:rsid w:val="00DA3AD2"/>
    <w:rsid w:val="00DA42B1"/>
    <w:rsid w:val="00DA4CC2"/>
    <w:rsid w:val="00DA66DC"/>
    <w:rsid w:val="00DA7506"/>
    <w:rsid w:val="00DA7903"/>
    <w:rsid w:val="00DA791E"/>
    <w:rsid w:val="00DB026A"/>
    <w:rsid w:val="00DB03A0"/>
    <w:rsid w:val="00DB0AE3"/>
    <w:rsid w:val="00DB144B"/>
    <w:rsid w:val="00DB1659"/>
    <w:rsid w:val="00DB177F"/>
    <w:rsid w:val="00DB264E"/>
    <w:rsid w:val="00DB264F"/>
    <w:rsid w:val="00DB2DAB"/>
    <w:rsid w:val="00DB3DA0"/>
    <w:rsid w:val="00DB5B13"/>
    <w:rsid w:val="00DB6347"/>
    <w:rsid w:val="00DB6771"/>
    <w:rsid w:val="00DB6950"/>
    <w:rsid w:val="00DB6976"/>
    <w:rsid w:val="00DB7C22"/>
    <w:rsid w:val="00DC0152"/>
    <w:rsid w:val="00DC0816"/>
    <w:rsid w:val="00DC09FB"/>
    <w:rsid w:val="00DC1026"/>
    <w:rsid w:val="00DC229D"/>
    <w:rsid w:val="00DC25C4"/>
    <w:rsid w:val="00DC277F"/>
    <w:rsid w:val="00DC2DE8"/>
    <w:rsid w:val="00DC2FD5"/>
    <w:rsid w:val="00DC3186"/>
    <w:rsid w:val="00DC3768"/>
    <w:rsid w:val="00DC3820"/>
    <w:rsid w:val="00DC3A05"/>
    <w:rsid w:val="00DC4D7E"/>
    <w:rsid w:val="00DC4EF1"/>
    <w:rsid w:val="00DC5D2A"/>
    <w:rsid w:val="00DC5D9F"/>
    <w:rsid w:val="00DD174D"/>
    <w:rsid w:val="00DD1BA4"/>
    <w:rsid w:val="00DD1BFA"/>
    <w:rsid w:val="00DD1F3E"/>
    <w:rsid w:val="00DD21D0"/>
    <w:rsid w:val="00DD2D04"/>
    <w:rsid w:val="00DD3FBA"/>
    <w:rsid w:val="00DD58E3"/>
    <w:rsid w:val="00DD756C"/>
    <w:rsid w:val="00DE00DA"/>
    <w:rsid w:val="00DE0398"/>
    <w:rsid w:val="00DE28DE"/>
    <w:rsid w:val="00DE29FB"/>
    <w:rsid w:val="00DE358E"/>
    <w:rsid w:val="00DE3F01"/>
    <w:rsid w:val="00DE41C7"/>
    <w:rsid w:val="00DE4236"/>
    <w:rsid w:val="00DE425F"/>
    <w:rsid w:val="00DE4282"/>
    <w:rsid w:val="00DE4365"/>
    <w:rsid w:val="00DE4393"/>
    <w:rsid w:val="00DE4442"/>
    <w:rsid w:val="00DE4757"/>
    <w:rsid w:val="00DE4879"/>
    <w:rsid w:val="00DE4C4F"/>
    <w:rsid w:val="00DE4E05"/>
    <w:rsid w:val="00DE69F5"/>
    <w:rsid w:val="00DE7131"/>
    <w:rsid w:val="00DE7973"/>
    <w:rsid w:val="00DE7E4C"/>
    <w:rsid w:val="00DF0FD3"/>
    <w:rsid w:val="00DF121D"/>
    <w:rsid w:val="00DF2B09"/>
    <w:rsid w:val="00DF3281"/>
    <w:rsid w:val="00DF3721"/>
    <w:rsid w:val="00DF3990"/>
    <w:rsid w:val="00DF39C5"/>
    <w:rsid w:val="00DF4B19"/>
    <w:rsid w:val="00DF4C14"/>
    <w:rsid w:val="00DF4EF3"/>
    <w:rsid w:val="00DF6789"/>
    <w:rsid w:val="00E01626"/>
    <w:rsid w:val="00E01EB5"/>
    <w:rsid w:val="00E021E5"/>
    <w:rsid w:val="00E02432"/>
    <w:rsid w:val="00E02C3B"/>
    <w:rsid w:val="00E04628"/>
    <w:rsid w:val="00E04736"/>
    <w:rsid w:val="00E0474D"/>
    <w:rsid w:val="00E049D6"/>
    <w:rsid w:val="00E05278"/>
    <w:rsid w:val="00E05AFF"/>
    <w:rsid w:val="00E07421"/>
    <w:rsid w:val="00E1017C"/>
    <w:rsid w:val="00E10181"/>
    <w:rsid w:val="00E101E0"/>
    <w:rsid w:val="00E11644"/>
    <w:rsid w:val="00E11E6F"/>
    <w:rsid w:val="00E12093"/>
    <w:rsid w:val="00E12FFA"/>
    <w:rsid w:val="00E1362B"/>
    <w:rsid w:val="00E13F0A"/>
    <w:rsid w:val="00E15473"/>
    <w:rsid w:val="00E15542"/>
    <w:rsid w:val="00E161B2"/>
    <w:rsid w:val="00E163F7"/>
    <w:rsid w:val="00E16556"/>
    <w:rsid w:val="00E17721"/>
    <w:rsid w:val="00E2017D"/>
    <w:rsid w:val="00E2105F"/>
    <w:rsid w:val="00E2170B"/>
    <w:rsid w:val="00E21867"/>
    <w:rsid w:val="00E21FEA"/>
    <w:rsid w:val="00E2293E"/>
    <w:rsid w:val="00E22956"/>
    <w:rsid w:val="00E22F82"/>
    <w:rsid w:val="00E22FB4"/>
    <w:rsid w:val="00E232A5"/>
    <w:rsid w:val="00E238EB"/>
    <w:rsid w:val="00E23AB5"/>
    <w:rsid w:val="00E23B82"/>
    <w:rsid w:val="00E23BDC"/>
    <w:rsid w:val="00E24181"/>
    <w:rsid w:val="00E24ED0"/>
    <w:rsid w:val="00E24EF8"/>
    <w:rsid w:val="00E25AF0"/>
    <w:rsid w:val="00E26E10"/>
    <w:rsid w:val="00E26E8A"/>
    <w:rsid w:val="00E2798E"/>
    <w:rsid w:val="00E27991"/>
    <w:rsid w:val="00E306C8"/>
    <w:rsid w:val="00E30F73"/>
    <w:rsid w:val="00E31387"/>
    <w:rsid w:val="00E314A2"/>
    <w:rsid w:val="00E315AE"/>
    <w:rsid w:val="00E3199D"/>
    <w:rsid w:val="00E31D94"/>
    <w:rsid w:val="00E32C32"/>
    <w:rsid w:val="00E32E3B"/>
    <w:rsid w:val="00E3327E"/>
    <w:rsid w:val="00E3337A"/>
    <w:rsid w:val="00E33D27"/>
    <w:rsid w:val="00E35633"/>
    <w:rsid w:val="00E36302"/>
    <w:rsid w:val="00E36A35"/>
    <w:rsid w:val="00E36FFF"/>
    <w:rsid w:val="00E374FA"/>
    <w:rsid w:val="00E3788E"/>
    <w:rsid w:val="00E379DD"/>
    <w:rsid w:val="00E37EA1"/>
    <w:rsid w:val="00E41172"/>
    <w:rsid w:val="00E42604"/>
    <w:rsid w:val="00E43922"/>
    <w:rsid w:val="00E44161"/>
    <w:rsid w:val="00E448FC"/>
    <w:rsid w:val="00E4559F"/>
    <w:rsid w:val="00E45890"/>
    <w:rsid w:val="00E45926"/>
    <w:rsid w:val="00E45A13"/>
    <w:rsid w:val="00E45DE1"/>
    <w:rsid w:val="00E4613B"/>
    <w:rsid w:val="00E46F77"/>
    <w:rsid w:val="00E47033"/>
    <w:rsid w:val="00E47522"/>
    <w:rsid w:val="00E4768D"/>
    <w:rsid w:val="00E4777B"/>
    <w:rsid w:val="00E47BE2"/>
    <w:rsid w:val="00E47CFF"/>
    <w:rsid w:val="00E5019D"/>
    <w:rsid w:val="00E50A5C"/>
    <w:rsid w:val="00E50D6C"/>
    <w:rsid w:val="00E51501"/>
    <w:rsid w:val="00E51601"/>
    <w:rsid w:val="00E5177D"/>
    <w:rsid w:val="00E521D7"/>
    <w:rsid w:val="00E524A9"/>
    <w:rsid w:val="00E52A2B"/>
    <w:rsid w:val="00E53A8D"/>
    <w:rsid w:val="00E54C9C"/>
    <w:rsid w:val="00E54D8A"/>
    <w:rsid w:val="00E552E9"/>
    <w:rsid w:val="00E55E90"/>
    <w:rsid w:val="00E55FB5"/>
    <w:rsid w:val="00E56385"/>
    <w:rsid w:val="00E576ED"/>
    <w:rsid w:val="00E61088"/>
    <w:rsid w:val="00E61324"/>
    <w:rsid w:val="00E61D8B"/>
    <w:rsid w:val="00E62BFD"/>
    <w:rsid w:val="00E62D15"/>
    <w:rsid w:val="00E632DD"/>
    <w:rsid w:val="00E635E4"/>
    <w:rsid w:val="00E63606"/>
    <w:rsid w:val="00E63B0D"/>
    <w:rsid w:val="00E63F62"/>
    <w:rsid w:val="00E64ADB"/>
    <w:rsid w:val="00E6553D"/>
    <w:rsid w:val="00E656FD"/>
    <w:rsid w:val="00E65D24"/>
    <w:rsid w:val="00E66C01"/>
    <w:rsid w:val="00E66E01"/>
    <w:rsid w:val="00E6710D"/>
    <w:rsid w:val="00E67B54"/>
    <w:rsid w:val="00E705A3"/>
    <w:rsid w:val="00E711C6"/>
    <w:rsid w:val="00E71437"/>
    <w:rsid w:val="00E719DF"/>
    <w:rsid w:val="00E71CFA"/>
    <w:rsid w:val="00E72A50"/>
    <w:rsid w:val="00E72A76"/>
    <w:rsid w:val="00E731AD"/>
    <w:rsid w:val="00E734DA"/>
    <w:rsid w:val="00E73C2C"/>
    <w:rsid w:val="00E74D10"/>
    <w:rsid w:val="00E75E14"/>
    <w:rsid w:val="00E769DE"/>
    <w:rsid w:val="00E77026"/>
    <w:rsid w:val="00E7778F"/>
    <w:rsid w:val="00E77BEB"/>
    <w:rsid w:val="00E77EA2"/>
    <w:rsid w:val="00E80949"/>
    <w:rsid w:val="00E816C5"/>
    <w:rsid w:val="00E8205F"/>
    <w:rsid w:val="00E821AE"/>
    <w:rsid w:val="00E82533"/>
    <w:rsid w:val="00E83096"/>
    <w:rsid w:val="00E83EDE"/>
    <w:rsid w:val="00E84444"/>
    <w:rsid w:val="00E84A07"/>
    <w:rsid w:val="00E85386"/>
    <w:rsid w:val="00E85D60"/>
    <w:rsid w:val="00E85DBD"/>
    <w:rsid w:val="00E86820"/>
    <w:rsid w:val="00E8719A"/>
    <w:rsid w:val="00E873A2"/>
    <w:rsid w:val="00E877E4"/>
    <w:rsid w:val="00E8782D"/>
    <w:rsid w:val="00E909BE"/>
    <w:rsid w:val="00E90B78"/>
    <w:rsid w:val="00E9146F"/>
    <w:rsid w:val="00E925CE"/>
    <w:rsid w:val="00E92C8B"/>
    <w:rsid w:val="00E93BD6"/>
    <w:rsid w:val="00E93C34"/>
    <w:rsid w:val="00E93C3E"/>
    <w:rsid w:val="00E93F57"/>
    <w:rsid w:val="00E95CF4"/>
    <w:rsid w:val="00E95F8E"/>
    <w:rsid w:val="00E96A28"/>
    <w:rsid w:val="00E9760F"/>
    <w:rsid w:val="00EA0140"/>
    <w:rsid w:val="00EA0699"/>
    <w:rsid w:val="00EA06DB"/>
    <w:rsid w:val="00EA276A"/>
    <w:rsid w:val="00EA2CD9"/>
    <w:rsid w:val="00EA498B"/>
    <w:rsid w:val="00EA5005"/>
    <w:rsid w:val="00EA54FA"/>
    <w:rsid w:val="00EA5BC9"/>
    <w:rsid w:val="00EA5C99"/>
    <w:rsid w:val="00EA63EE"/>
    <w:rsid w:val="00EA6887"/>
    <w:rsid w:val="00EA6EF5"/>
    <w:rsid w:val="00EA719C"/>
    <w:rsid w:val="00EA7761"/>
    <w:rsid w:val="00EA799B"/>
    <w:rsid w:val="00EA7BD6"/>
    <w:rsid w:val="00EB076D"/>
    <w:rsid w:val="00EB0CAF"/>
    <w:rsid w:val="00EB13E9"/>
    <w:rsid w:val="00EB160F"/>
    <w:rsid w:val="00EB1BFB"/>
    <w:rsid w:val="00EB1EA1"/>
    <w:rsid w:val="00EB1F75"/>
    <w:rsid w:val="00EB283C"/>
    <w:rsid w:val="00EB2E3F"/>
    <w:rsid w:val="00EB3056"/>
    <w:rsid w:val="00EB49D8"/>
    <w:rsid w:val="00EB577D"/>
    <w:rsid w:val="00EB57EC"/>
    <w:rsid w:val="00EB58D3"/>
    <w:rsid w:val="00EB5A35"/>
    <w:rsid w:val="00EB5FF5"/>
    <w:rsid w:val="00EB7E36"/>
    <w:rsid w:val="00EB7FE6"/>
    <w:rsid w:val="00EC21DE"/>
    <w:rsid w:val="00EC2372"/>
    <w:rsid w:val="00EC2CF2"/>
    <w:rsid w:val="00EC3474"/>
    <w:rsid w:val="00EC371D"/>
    <w:rsid w:val="00EC572F"/>
    <w:rsid w:val="00EC5B9B"/>
    <w:rsid w:val="00EC6072"/>
    <w:rsid w:val="00EC638B"/>
    <w:rsid w:val="00EC6567"/>
    <w:rsid w:val="00EC663F"/>
    <w:rsid w:val="00EC67A2"/>
    <w:rsid w:val="00EC70D5"/>
    <w:rsid w:val="00EC76A0"/>
    <w:rsid w:val="00EC7ABC"/>
    <w:rsid w:val="00EC7BCA"/>
    <w:rsid w:val="00ED080A"/>
    <w:rsid w:val="00ED08FB"/>
    <w:rsid w:val="00ED0F6E"/>
    <w:rsid w:val="00ED17AF"/>
    <w:rsid w:val="00ED1EF9"/>
    <w:rsid w:val="00ED208D"/>
    <w:rsid w:val="00ED2613"/>
    <w:rsid w:val="00ED2904"/>
    <w:rsid w:val="00ED2FF2"/>
    <w:rsid w:val="00ED320A"/>
    <w:rsid w:val="00ED3589"/>
    <w:rsid w:val="00ED4E4E"/>
    <w:rsid w:val="00ED4EA0"/>
    <w:rsid w:val="00ED565E"/>
    <w:rsid w:val="00ED5686"/>
    <w:rsid w:val="00ED68CF"/>
    <w:rsid w:val="00ED786D"/>
    <w:rsid w:val="00EE0292"/>
    <w:rsid w:val="00EE0AD8"/>
    <w:rsid w:val="00EE0E06"/>
    <w:rsid w:val="00EE1794"/>
    <w:rsid w:val="00EE2F6F"/>
    <w:rsid w:val="00EE3F38"/>
    <w:rsid w:val="00EE4A19"/>
    <w:rsid w:val="00EE4BC6"/>
    <w:rsid w:val="00EE59B7"/>
    <w:rsid w:val="00EE5B67"/>
    <w:rsid w:val="00EE5CB7"/>
    <w:rsid w:val="00EE6240"/>
    <w:rsid w:val="00EE6504"/>
    <w:rsid w:val="00EE79AF"/>
    <w:rsid w:val="00EF0C2C"/>
    <w:rsid w:val="00EF1DBB"/>
    <w:rsid w:val="00EF246E"/>
    <w:rsid w:val="00EF250E"/>
    <w:rsid w:val="00EF33F1"/>
    <w:rsid w:val="00EF3AED"/>
    <w:rsid w:val="00EF402C"/>
    <w:rsid w:val="00EF41F9"/>
    <w:rsid w:val="00EF4EC6"/>
    <w:rsid w:val="00EF5099"/>
    <w:rsid w:val="00EF5913"/>
    <w:rsid w:val="00EF5F3A"/>
    <w:rsid w:val="00EF72B1"/>
    <w:rsid w:val="00EF73CF"/>
    <w:rsid w:val="00EF7BB2"/>
    <w:rsid w:val="00F00C25"/>
    <w:rsid w:val="00F00E40"/>
    <w:rsid w:val="00F010E7"/>
    <w:rsid w:val="00F012C4"/>
    <w:rsid w:val="00F01586"/>
    <w:rsid w:val="00F02B78"/>
    <w:rsid w:val="00F03784"/>
    <w:rsid w:val="00F03C4D"/>
    <w:rsid w:val="00F03C91"/>
    <w:rsid w:val="00F03DDF"/>
    <w:rsid w:val="00F05802"/>
    <w:rsid w:val="00F05B42"/>
    <w:rsid w:val="00F06578"/>
    <w:rsid w:val="00F069A5"/>
    <w:rsid w:val="00F1043A"/>
    <w:rsid w:val="00F10563"/>
    <w:rsid w:val="00F10D39"/>
    <w:rsid w:val="00F11085"/>
    <w:rsid w:val="00F12D28"/>
    <w:rsid w:val="00F1336D"/>
    <w:rsid w:val="00F13667"/>
    <w:rsid w:val="00F14203"/>
    <w:rsid w:val="00F14AB2"/>
    <w:rsid w:val="00F15283"/>
    <w:rsid w:val="00F15579"/>
    <w:rsid w:val="00F158C1"/>
    <w:rsid w:val="00F160DD"/>
    <w:rsid w:val="00F16DAB"/>
    <w:rsid w:val="00F1774D"/>
    <w:rsid w:val="00F2077C"/>
    <w:rsid w:val="00F21755"/>
    <w:rsid w:val="00F21A23"/>
    <w:rsid w:val="00F22140"/>
    <w:rsid w:val="00F228F3"/>
    <w:rsid w:val="00F22E38"/>
    <w:rsid w:val="00F22FE8"/>
    <w:rsid w:val="00F243A6"/>
    <w:rsid w:val="00F24756"/>
    <w:rsid w:val="00F24881"/>
    <w:rsid w:val="00F2516E"/>
    <w:rsid w:val="00F2639B"/>
    <w:rsid w:val="00F264C5"/>
    <w:rsid w:val="00F26F76"/>
    <w:rsid w:val="00F301D2"/>
    <w:rsid w:val="00F31E1E"/>
    <w:rsid w:val="00F32A5F"/>
    <w:rsid w:val="00F330AF"/>
    <w:rsid w:val="00F33593"/>
    <w:rsid w:val="00F33F31"/>
    <w:rsid w:val="00F34ABF"/>
    <w:rsid w:val="00F34E75"/>
    <w:rsid w:val="00F34FAE"/>
    <w:rsid w:val="00F35AA1"/>
    <w:rsid w:val="00F361B7"/>
    <w:rsid w:val="00F36E4C"/>
    <w:rsid w:val="00F37278"/>
    <w:rsid w:val="00F37664"/>
    <w:rsid w:val="00F37E3E"/>
    <w:rsid w:val="00F404C9"/>
    <w:rsid w:val="00F42B98"/>
    <w:rsid w:val="00F42E96"/>
    <w:rsid w:val="00F44352"/>
    <w:rsid w:val="00F44AC6"/>
    <w:rsid w:val="00F45ACE"/>
    <w:rsid w:val="00F46B01"/>
    <w:rsid w:val="00F50130"/>
    <w:rsid w:val="00F5027A"/>
    <w:rsid w:val="00F509FE"/>
    <w:rsid w:val="00F50F0F"/>
    <w:rsid w:val="00F512A4"/>
    <w:rsid w:val="00F51C98"/>
    <w:rsid w:val="00F52458"/>
    <w:rsid w:val="00F5296C"/>
    <w:rsid w:val="00F53C08"/>
    <w:rsid w:val="00F53EE0"/>
    <w:rsid w:val="00F54438"/>
    <w:rsid w:val="00F54924"/>
    <w:rsid w:val="00F5493D"/>
    <w:rsid w:val="00F556DC"/>
    <w:rsid w:val="00F55BD1"/>
    <w:rsid w:val="00F56C41"/>
    <w:rsid w:val="00F57F63"/>
    <w:rsid w:val="00F6027C"/>
    <w:rsid w:val="00F60959"/>
    <w:rsid w:val="00F61380"/>
    <w:rsid w:val="00F615CD"/>
    <w:rsid w:val="00F616D3"/>
    <w:rsid w:val="00F61CE7"/>
    <w:rsid w:val="00F61CE9"/>
    <w:rsid w:val="00F62311"/>
    <w:rsid w:val="00F624A5"/>
    <w:rsid w:val="00F62BCE"/>
    <w:rsid w:val="00F634DE"/>
    <w:rsid w:val="00F646E5"/>
    <w:rsid w:val="00F64E3F"/>
    <w:rsid w:val="00F64EC5"/>
    <w:rsid w:val="00F650FE"/>
    <w:rsid w:val="00F65B69"/>
    <w:rsid w:val="00F65D3E"/>
    <w:rsid w:val="00F6610F"/>
    <w:rsid w:val="00F66329"/>
    <w:rsid w:val="00F67BC1"/>
    <w:rsid w:val="00F67EC7"/>
    <w:rsid w:val="00F70E6F"/>
    <w:rsid w:val="00F70E81"/>
    <w:rsid w:val="00F7139A"/>
    <w:rsid w:val="00F71483"/>
    <w:rsid w:val="00F71964"/>
    <w:rsid w:val="00F71EBE"/>
    <w:rsid w:val="00F71F92"/>
    <w:rsid w:val="00F7228C"/>
    <w:rsid w:val="00F7248E"/>
    <w:rsid w:val="00F72747"/>
    <w:rsid w:val="00F72F20"/>
    <w:rsid w:val="00F73F4C"/>
    <w:rsid w:val="00F740C6"/>
    <w:rsid w:val="00F7476F"/>
    <w:rsid w:val="00F75D3B"/>
    <w:rsid w:val="00F76161"/>
    <w:rsid w:val="00F76F36"/>
    <w:rsid w:val="00F777A7"/>
    <w:rsid w:val="00F77E4F"/>
    <w:rsid w:val="00F806EC"/>
    <w:rsid w:val="00F80836"/>
    <w:rsid w:val="00F810DA"/>
    <w:rsid w:val="00F816BD"/>
    <w:rsid w:val="00F81ACE"/>
    <w:rsid w:val="00F81C54"/>
    <w:rsid w:val="00F82055"/>
    <w:rsid w:val="00F82453"/>
    <w:rsid w:val="00F828CA"/>
    <w:rsid w:val="00F82EC1"/>
    <w:rsid w:val="00F83432"/>
    <w:rsid w:val="00F83617"/>
    <w:rsid w:val="00F85048"/>
    <w:rsid w:val="00F851B0"/>
    <w:rsid w:val="00F864B8"/>
    <w:rsid w:val="00F86A88"/>
    <w:rsid w:val="00F86B34"/>
    <w:rsid w:val="00F870DA"/>
    <w:rsid w:val="00F8717F"/>
    <w:rsid w:val="00F9029B"/>
    <w:rsid w:val="00F91815"/>
    <w:rsid w:val="00F91FC6"/>
    <w:rsid w:val="00F92324"/>
    <w:rsid w:val="00F92846"/>
    <w:rsid w:val="00F93102"/>
    <w:rsid w:val="00F9318F"/>
    <w:rsid w:val="00F93294"/>
    <w:rsid w:val="00F93571"/>
    <w:rsid w:val="00F9495A"/>
    <w:rsid w:val="00F95411"/>
    <w:rsid w:val="00F954B6"/>
    <w:rsid w:val="00F95823"/>
    <w:rsid w:val="00F966E6"/>
    <w:rsid w:val="00F96C98"/>
    <w:rsid w:val="00FA09E0"/>
    <w:rsid w:val="00FA0D3B"/>
    <w:rsid w:val="00FA193E"/>
    <w:rsid w:val="00FA3A34"/>
    <w:rsid w:val="00FA4B74"/>
    <w:rsid w:val="00FA53A2"/>
    <w:rsid w:val="00FA552D"/>
    <w:rsid w:val="00FA64A0"/>
    <w:rsid w:val="00FA7795"/>
    <w:rsid w:val="00FA78F0"/>
    <w:rsid w:val="00FA7AE6"/>
    <w:rsid w:val="00FB14C2"/>
    <w:rsid w:val="00FB1CFB"/>
    <w:rsid w:val="00FB1FFC"/>
    <w:rsid w:val="00FB206B"/>
    <w:rsid w:val="00FB2107"/>
    <w:rsid w:val="00FB243B"/>
    <w:rsid w:val="00FB2D82"/>
    <w:rsid w:val="00FB3275"/>
    <w:rsid w:val="00FB352E"/>
    <w:rsid w:val="00FB39F1"/>
    <w:rsid w:val="00FB447C"/>
    <w:rsid w:val="00FB5233"/>
    <w:rsid w:val="00FB57C9"/>
    <w:rsid w:val="00FB65CA"/>
    <w:rsid w:val="00FB688B"/>
    <w:rsid w:val="00FB6F2E"/>
    <w:rsid w:val="00FB7843"/>
    <w:rsid w:val="00FC0438"/>
    <w:rsid w:val="00FC062D"/>
    <w:rsid w:val="00FC09BE"/>
    <w:rsid w:val="00FC103A"/>
    <w:rsid w:val="00FC1321"/>
    <w:rsid w:val="00FC15CE"/>
    <w:rsid w:val="00FC1D41"/>
    <w:rsid w:val="00FC1FDA"/>
    <w:rsid w:val="00FC2070"/>
    <w:rsid w:val="00FC23FC"/>
    <w:rsid w:val="00FC28D3"/>
    <w:rsid w:val="00FC3B8D"/>
    <w:rsid w:val="00FC3CCB"/>
    <w:rsid w:val="00FC4EB4"/>
    <w:rsid w:val="00FC5A7C"/>
    <w:rsid w:val="00FC725C"/>
    <w:rsid w:val="00FC7C2D"/>
    <w:rsid w:val="00FC7E22"/>
    <w:rsid w:val="00FC7F32"/>
    <w:rsid w:val="00FD1F7D"/>
    <w:rsid w:val="00FD29BE"/>
    <w:rsid w:val="00FD2E76"/>
    <w:rsid w:val="00FD2EA3"/>
    <w:rsid w:val="00FD317A"/>
    <w:rsid w:val="00FD3DEC"/>
    <w:rsid w:val="00FD4123"/>
    <w:rsid w:val="00FD467C"/>
    <w:rsid w:val="00FD4849"/>
    <w:rsid w:val="00FD50EB"/>
    <w:rsid w:val="00FD5807"/>
    <w:rsid w:val="00FD5A73"/>
    <w:rsid w:val="00FD5EB3"/>
    <w:rsid w:val="00FD6115"/>
    <w:rsid w:val="00FD6D8D"/>
    <w:rsid w:val="00FD70B8"/>
    <w:rsid w:val="00FD7787"/>
    <w:rsid w:val="00FD7AAF"/>
    <w:rsid w:val="00FD7BAE"/>
    <w:rsid w:val="00FE000F"/>
    <w:rsid w:val="00FE078D"/>
    <w:rsid w:val="00FE0958"/>
    <w:rsid w:val="00FE0A81"/>
    <w:rsid w:val="00FE0C0C"/>
    <w:rsid w:val="00FE1267"/>
    <w:rsid w:val="00FE1320"/>
    <w:rsid w:val="00FE15D7"/>
    <w:rsid w:val="00FE17BD"/>
    <w:rsid w:val="00FE1F2A"/>
    <w:rsid w:val="00FE2048"/>
    <w:rsid w:val="00FE313B"/>
    <w:rsid w:val="00FE3A8F"/>
    <w:rsid w:val="00FE4A60"/>
    <w:rsid w:val="00FE510E"/>
    <w:rsid w:val="00FE5352"/>
    <w:rsid w:val="00FE53E7"/>
    <w:rsid w:val="00FE5E53"/>
    <w:rsid w:val="00FE6A41"/>
    <w:rsid w:val="00FE6A8E"/>
    <w:rsid w:val="00FE6E74"/>
    <w:rsid w:val="00FF023D"/>
    <w:rsid w:val="00FF1942"/>
    <w:rsid w:val="00FF2548"/>
    <w:rsid w:val="00FF2D74"/>
    <w:rsid w:val="00FF309D"/>
    <w:rsid w:val="00FF323E"/>
    <w:rsid w:val="00FF3B87"/>
    <w:rsid w:val="00FF3C72"/>
    <w:rsid w:val="00FF5320"/>
    <w:rsid w:val="00FF590C"/>
    <w:rsid w:val="00FF6F79"/>
    <w:rsid w:val="00FF77A7"/>
    <w:rsid w:val="00FF7AC5"/>
    <w:rsid w:val="760235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4907E78"/>
  <w15:chartTrackingRefBased/>
  <w15:docId w15:val="{31BE47CD-55B8-431E-8CA4-42999AB3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739"/>
    <w:pPr>
      <w:tabs>
        <w:tab w:val="left" w:pos="403"/>
      </w:tabs>
      <w:spacing w:after="240" w:line="240" w:lineRule="atLeast"/>
      <w:jc w:val="both"/>
    </w:pPr>
    <w:rPr>
      <w:sz w:val="22"/>
      <w:szCs w:val="22"/>
      <w:lang w:val="en-GB"/>
    </w:rPr>
  </w:style>
  <w:style w:type="paragraph" w:styleId="Heading1">
    <w:name w:val="heading 1"/>
    <w:basedOn w:val="Normal"/>
    <w:next w:val="Normal"/>
    <w:link w:val="Heading1Char"/>
    <w:qFormat/>
    <w:rsid w:val="001B51CD"/>
    <w:pPr>
      <w:keepNext/>
      <w:numPr>
        <w:numId w:val="5"/>
      </w:numPr>
      <w:tabs>
        <w:tab w:val="clear" w:pos="403"/>
        <w:tab w:val="left" w:pos="400"/>
        <w:tab w:val="left" w:pos="560"/>
      </w:tabs>
      <w:suppressAutoHyphens/>
      <w:spacing w:before="270" w:line="270" w:lineRule="atLeast"/>
      <w:jc w:val="left"/>
      <w:outlineLvl w:val="0"/>
    </w:pPr>
    <w:rPr>
      <w:rFonts w:eastAsia="MS Mincho"/>
      <w:b/>
      <w:sz w:val="26"/>
      <w:lang w:eastAsia="ja-JP"/>
    </w:rPr>
  </w:style>
  <w:style w:type="paragraph" w:styleId="Heading2">
    <w:name w:val="heading 2"/>
    <w:aliases w:val="h2,Level 2 Topic Heading"/>
    <w:basedOn w:val="Heading1"/>
    <w:next w:val="Normal"/>
    <w:link w:val="Heading2Char"/>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aliases w:val="h3,Level 3 Topic Heading"/>
    <w:basedOn w:val="Heading1"/>
    <w:next w:val="Normal"/>
    <w:link w:val="Heading3Char"/>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qFormat/>
    <w:rsid w:val="001B51CD"/>
    <w:pPr>
      <w:numPr>
        <w:ilvl w:val="4"/>
      </w:numPr>
      <w:tabs>
        <w:tab w:val="clear" w:pos="1140"/>
        <w:tab w:val="clear" w:pos="1360"/>
      </w:tabs>
      <w:outlineLvl w:val="4"/>
    </w:pPr>
  </w:style>
  <w:style w:type="paragraph" w:styleId="Heading6">
    <w:name w:val="heading 6"/>
    <w:basedOn w:val="Heading5"/>
    <w:next w:val="Normal"/>
    <w:link w:val="Heading6Char"/>
    <w:qFormat/>
    <w:rsid w:val="001B51CD"/>
    <w:pPr>
      <w:numPr>
        <w:ilvl w:val="5"/>
      </w:numPr>
      <w:outlineLvl w:val="5"/>
    </w:pPr>
  </w:style>
  <w:style w:type="paragraph" w:styleId="Heading7">
    <w:name w:val="heading 7"/>
    <w:basedOn w:val="Heading6"/>
    <w:next w:val="Normal"/>
    <w:link w:val="Heading7Char"/>
    <w:qFormat/>
    <w:rsid w:val="00AC6217"/>
    <w:pPr>
      <w:numPr>
        <w:ilvl w:val="6"/>
        <w:numId w:val="3"/>
      </w:numPr>
      <w:tabs>
        <w:tab w:val="clear" w:pos="1021"/>
      </w:tabs>
      <w:spacing w:line="230" w:lineRule="exact"/>
      <w:outlineLvl w:val="6"/>
    </w:pPr>
    <w:rPr>
      <w:rFonts w:ascii="Arial" w:hAnsi="Arial"/>
      <w:sz w:val="20"/>
      <w:szCs w:val="20"/>
    </w:rPr>
  </w:style>
  <w:style w:type="paragraph" w:styleId="Heading8">
    <w:name w:val="heading 8"/>
    <w:basedOn w:val="Heading6"/>
    <w:next w:val="Normal"/>
    <w:link w:val="Heading8Char"/>
    <w:qFormat/>
    <w:rsid w:val="00AC6217"/>
    <w:pPr>
      <w:numPr>
        <w:ilvl w:val="7"/>
        <w:numId w:val="3"/>
      </w:numPr>
      <w:tabs>
        <w:tab w:val="clear" w:pos="1021"/>
      </w:tabs>
      <w:spacing w:line="230" w:lineRule="exact"/>
      <w:outlineLvl w:val="7"/>
    </w:pPr>
    <w:rPr>
      <w:rFonts w:ascii="Arial" w:hAnsi="Arial"/>
      <w:sz w:val="20"/>
      <w:szCs w:val="20"/>
    </w:rPr>
  </w:style>
  <w:style w:type="paragraph" w:styleId="Heading9">
    <w:name w:val="heading 9"/>
    <w:basedOn w:val="Heading6"/>
    <w:next w:val="Normal"/>
    <w:link w:val="Heading9Char"/>
    <w:qFormat/>
    <w:rsid w:val="00AC6217"/>
    <w:pPr>
      <w:numPr>
        <w:ilvl w:val="8"/>
        <w:numId w:val="3"/>
      </w:numPr>
      <w:tabs>
        <w:tab w:val="clear" w:pos="1021"/>
      </w:tabs>
      <w:spacing w:line="230" w:lineRule="exact"/>
      <w:outlineLvl w:val="8"/>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B51CD"/>
    <w:rPr>
      <w:rFonts w:eastAsia="MS Mincho"/>
      <w:b/>
      <w:sz w:val="26"/>
      <w:szCs w:val="22"/>
      <w:lang w:val="en-GB" w:eastAsia="ja-JP"/>
    </w:rPr>
  </w:style>
  <w:style w:type="character" w:customStyle="1" w:styleId="Heading2Char">
    <w:name w:val="Heading 2 Char"/>
    <w:aliases w:val="h2 Char,Level 2 Topic Heading Char"/>
    <w:link w:val="Heading2"/>
    <w:rsid w:val="001B51CD"/>
    <w:rPr>
      <w:rFonts w:eastAsia="MS Mincho"/>
      <w:b/>
      <w:sz w:val="24"/>
      <w:szCs w:val="22"/>
      <w:lang w:val="en-GB" w:eastAsia="ja-JP"/>
    </w:rPr>
  </w:style>
  <w:style w:type="character" w:customStyle="1" w:styleId="Heading3Char">
    <w:name w:val="Heading 3 Char"/>
    <w:aliases w:val="h3 Char,Level 3 Topic Heading Char"/>
    <w:link w:val="Heading3"/>
    <w:rsid w:val="001B51CD"/>
    <w:rPr>
      <w:rFonts w:eastAsia="MS Mincho"/>
      <w:b/>
      <w:sz w:val="22"/>
      <w:szCs w:val="22"/>
      <w:lang w:val="en-GB" w:eastAsia="ja-JP"/>
    </w:rPr>
  </w:style>
  <w:style w:type="character" w:customStyle="1" w:styleId="Heading4Char">
    <w:name w:val="Heading 4 Char"/>
    <w:link w:val="Heading4"/>
    <w:rsid w:val="00F828CA"/>
    <w:rPr>
      <w:rFonts w:eastAsia="MS Mincho"/>
      <w:b/>
      <w:sz w:val="22"/>
      <w:szCs w:val="22"/>
      <w:lang w:val="en-GB" w:eastAsia="ja-JP"/>
    </w:rPr>
  </w:style>
  <w:style w:type="character" w:customStyle="1" w:styleId="Heading5Char">
    <w:name w:val="Heading 5 Char"/>
    <w:link w:val="Heading5"/>
    <w:rsid w:val="001B51CD"/>
    <w:rPr>
      <w:rFonts w:eastAsia="MS Mincho"/>
      <w:b/>
      <w:sz w:val="22"/>
      <w:szCs w:val="22"/>
      <w:lang w:val="en-GB" w:eastAsia="ja-JP"/>
    </w:rPr>
  </w:style>
  <w:style w:type="character" w:customStyle="1" w:styleId="Heading6Char">
    <w:name w:val="Heading 6 Char"/>
    <w:link w:val="Heading6"/>
    <w:rsid w:val="001B51CD"/>
    <w:rPr>
      <w:rFonts w:eastAsia="MS Mincho"/>
      <w:b/>
      <w:sz w:val="22"/>
      <w:szCs w:val="22"/>
      <w:lang w:val="en-GB" w:eastAsia="ja-JP"/>
    </w:rPr>
  </w:style>
  <w:style w:type="paragraph" w:customStyle="1" w:styleId="a2">
    <w:name w:val="a2"/>
    <w:basedOn w:val="Normal"/>
    <w:next w:val="Normal"/>
    <w:rsid w:val="0054733A"/>
    <w:pPr>
      <w:keepNext/>
      <w:numPr>
        <w:ilvl w:val="1"/>
        <w:numId w:val="2"/>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rsid w:val="00F828CA"/>
    <w:pPr>
      <w:keepNext/>
      <w:numPr>
        <w:ilvl w:val="2"/>
        <w:numId w:val="2"/>
      </w:numPr>
      <w:spacing w:before="60" w:line="250" w:lineRule="atLeast"/>
      <w:jc w:val="left"/>
      <w:outlineLvl w:val="0"/>
    </w:pPr>
    <w:rPr>
      <w:rFonts w:eastAsia="MS Mincho"/>
      <w:b/>
      <w:sz w:val="24"/>
      <w:lang w:eastAsia="ja-JP"/>
    </w:rPr>
  </w:style>
  <w:style w:type="paragraph" w:customStyle="1" w:styleId="a4">
    <w:name w:val="a4"/>
    <w:basedOn w:val="Normal"/>
    <w:next w:val="Normal"/>
    <w:rsid w:val="001B51CD"/>
    <w:pPr>
      <w:keepNext/>
      <w:numPr>
        <w:ilvl w:val="3"/>
        <w:numId w:val="2"/>
      </w:numPr>
      <w:tabs>
        <w:tab w:val="left" w:pos="880"/>
      </w:tabs>
      <w:spacing w:before="60"/>
      <w:jc w:val="left"/>
      <w:outlineLvl w:val="0"/>
    </w:pPr>
    <w:rPr>
      <w:rFonts w:eastAsia="MS Mincho"/>
      <w:b/>
      <w:bCs/>
      <w:iCs/>
      <w:lang w:eastAsia="ja-JP"/>
    </w:rPr>
  </w:style>
  <w:style w:type="paragraph" w:customStyle="1" w:styleId="a5">
    <w:name w:val="a5"/>
    <w:basedOn w:val="Normal"/>
    <w:next w:val="Normal"/>
    <w:rsid w:val="00F828CA"/>
    <w:pPr>
      <w:keepNext/>
      <w:numPr>
        <w:ilvl w:val="4"/>
        <w:numId w:val="2"/>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rsid w:val="00F828CA"/>
    <w:pPr>
      <w:keepNext/>
      <w:numPr>
        <w:ilvl w:val="5"/>
        <w:numId w:val="2"/>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rsid w:val="00F77E4F"/>
    <w:pPr>
      <w:keepNext/>
      <w:pageBreakBefore/>
      <w:numPr>
        <w:numId w:val="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FD7787"/>
    <w:pPr>
      <w:spacing w:after="0" w:line="200" w:lineRule="atLeast"/>
      <w:jc w:val="left"/>
    </w:pPr>
    <w:rPr>
      <w:rFonts w:ascii="Consolas" w:hAnsi="Consolas"/>
      <w:sz w:val="20"/>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rsid w:val="00314414"/>
    <w:pPr>
      <w:tabs>
        <w:tab w:val="clear" w:pos="403"/>
      </w:tabs>
      <w:spacing w:before="60" w:after="60" w:line="210" w:lineRule="atLeast"/>
      <w:jc w:val="lef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Tabletitle">
    <w:name w:val="Table title"/>
    <w:basedOn w:val="Normal"/>
    <w:rsid w:val="00B60038"/>
    <w:pPr>
      <w:tabs>
        <w:tab w:val="clear" w:pos="403"/>
      </w:tabs>
      <w:suppressAutoHyphens/>
      <w:spacing w:before="120" w:after="120"/>
      <w:jc w:val="center"/>
    </w:pPr>
    <w:rPr>
      <w:b/>
    </w:rPr>
  </w:style>
  <w:style w:type="paragraph" w:customStyle="1" w:styleId="Tableheader">
    <w:name w:val="Table header"/>
    <w:basedOn w:val="Normal"/>
    <w:rsid w:val="00B60038"/>
    <w:pPr>
      <w:tabs>
        <w:tab w:val="clear" w:pos="403"/>
      </w:tabs>
      <w:spacing w:before="60" w:after="60" w:line="230" w:lineRule="atLeast"/>
      <w:jc w:val="left"/>
    </w:pPr>
  </w:style>
  <w:style w:type="paragraph" w:styleId="TOC4">
    <w:name w:val="toc 4"/>
    <w:basedOn w:val="Normal"/>
    <w:next w:val="Normal"/>
    <w:autoRedefine/>
    <w:uiPriority w:val="39"/>
    <w:unhideWhenUsed/>
    <w:rsid w:val="0000594A"/>
    <w:pPr>
      <w:tabs>
        <w:tab w:val="clear" w:pos="403"/>
        <w:tab w:val="left" w:pos="634"/>
        <w:tab w:val="right" w:pos="719"/>
        <w:tab w:val="right" w:pos="9753"/>
      </w:tabs>
      <w:spacing w:after="0"/>
      <w:ind w:left="720" w:right="499" w:hanging="720"/>
    </w:pPr>
    <w:rPr>
      <w:noProof/>
    </w:rPr>
  </w:style>
  <w:style w:type="paragraph" w:styleId="TOC5">
    <w:name w:val="toc 5"/>
    <w:basedOn w:val="Normal"/>
    <w:next w:val="Normal"/>
    <w:autoRedefine/>
    <w:uiPriority w:val="39"/>
    <w:unhideWhenUsed/>
    <w:rsid w:val="0000594A"/>
    <w:pPr>
      <w:tabs>
        <w:tab w:val="clear" w:pos="403"/>
        <w:tab w:val="right" w:pos="623"/>
        <w:tab w:val="right" w:pos="719"/>
        <w:tab w:val="right" w:leader="dot" w:pos="9753"/>
      </w:tabs>
      <w:spacing w:after="0"/>
      <w:ind w:left="720" w:right="499" w:hanging="720"/>
    </w:pPr>
  </w:style>
  <w:style w:type="paragraph" w:styleId="ListParagraph">
    <w:name w:val="List Paragraph"/>
    <w:basedOn w:val="Normal"/>
    <w:uiPriority w:val="34"/>
    <w:qFormat/>
    <w:rsid w:val="0013299A"/>
    <w:pPr>
      <w:ind w:leftChars="400" w:left="840"/>
    </w:pPr>
  </w:style>
  <w:style w:type="character" w:customStyle="1" w:styleId="Heading7Char">
    <w:name w:val="Heading 7 Char"/>
    <w:basedOn w:val="DefaultParagraphFont"/>
    <w:link w:val="Heading7"/>
    <w:rsid w:val="00AC6217"/>
    <w:rPr>
      <w:rFonts w:ascii="Arial" w:eastAsia="MS Mincho" w:hAnsi="Arial"/>
      <w:b/>
      <w:lang w:val="en-GB" w:eastAsia="ja-JP"/>
    </w:rPr>
  </w:style>
  <w:style w:type="character" w:customStyle="1" w:styleId="Heading8Char">
    <w:name w:val="Heading 8 Char"/>
    <w:basedOn w:val="DefaultParagraphFont"/>
    <w:link w:val="Heading8"/>
    <w:rsid w:val="00AC6217"/>
    <w:rPr>
      <w:rFonts w:ascii="Arial" w:eastAsia="MS Mincho" w:hAnsi="Arial"/>
      <w:b/>
      <w:lang w:val="en-GB" w:eastAsia="ja-JP"/>
    </w:rPr>
  </w:style>
  <w:style w:type="character" w:customStyle="1" w:styleId="Heading9Char">
    <w:name w:val="Heading 9 Char"/>
    <w:basedOn w:val="DefaultParagraphFont"/>
    <w:link w:val="Heading9"/>
    <w:rsid w:val="00AC6217"/>
    <w:rPr>
      <w:rFonts w:ascii="Arial" w:eastAsia="MS Mincho" w:hAnsi="Arial"/>
      <w:b/>
      <w:lang w:val="en-GB" w:eastAsia="ja-JP"/>
    </w:rPr>
  </w:style>
  <w:style w:type="paragraph" w:styleId="ListContinue">
    <w:name w:val="List Continue"/>
    <w:basedOn w:val="Normal"/>
    <w:rsid w:val="00AC6217"/>
    <w:pPr>
      <w:numPr>
        <w:numId w:val="3"/>
      </w:numPr>
      <w:tabs>
        <w:tab w:val="clear" w:pos="403"/>
      </w:tabs>
      <w:spacing w:line="230" w:lineRule="atLeast"/>
    </w:pPr>
    <w:rPr>
      <w:rFonts w:ascii="Arial" w:eastAsia="MS Mincho" w:hAnsi="Arial"/>
      <w:sz w:val="20"/>
      <w:szCs w:val="20"/>
      <w:lang w:eastAsia="ja-JP"/>
    </w:rPr>
  </w:style>
  <w:style w:type="paragraph" w:styleId="ListContinue2">
    <w:name w:val="List Continue 2"/>
    <w:basedOn w:val="ListContinue"/>
    <w:rsid w:val="00AC6217"/>
    <w:pPr>
      <w:numPr>
        <w:ilvl w:val="1"/>
      </w:numPr>
    </w:pPr>
  </w:style>
  <w:style w:type="paragraph" w:styleId="ListContinue3">
    <w:name w:val="List Continue 3"/>
    <w:basedOn w:val="ListContinue"/>
    <w:rsid w:val="00AC6217"/>
    <w:pPr>
      <w:numPr>
        <w:ilvl w:val="2"/>
      </w:numPr>
    </w:pPr>
  </w:style>
  <w:style w:type="paragraph" w:styleId="ListContinue4">
    <w:name w:val="List Continue 4"/>
    <w:basedOn w:val="ListContinue"/>
    <w:rsid w:val="00AC6217"/>
    <w:pPr>
      <w:numPr>
        <w:ilvl w:val="3"/>
      </w:numPr>
      <w:tabs>
        <w:tab w:val="left" w:pos="1600"/>
      </w:tabs>
    </w:pPr>
  </w:style>
  <w:style w:type="paragraph" w:customStyle="1" w:styleId="zzLc5">
    <w:name w:val="zzLc5"/>
    <w:basedOn w:val="Normal"/>
    <w:next w:val="Normal"/>
    <w:rsid w:val="00AC6217"/>
    <w:pPr>
      <w:numPr>
        <w:ilvl w:val="4"/>
        <w:numId w:val="3"/>
      </w:numPr>
      <w:tabs>
        <w:tab w:val="clear" w:pos="403"/>
      </w:tabs>
      <w:spacing w:line="230" w:lineRule="atLeast"/>
      <w:jc w:val="left"/>
    </w:pPr>
    <w:rPr>
      <w:rFonts w:ascii="Arial" w:eastAsia="MS Mincho" w:hAnsi="Arial"/>
      <w:sz w:val="20"/>
      <w:szCs w:val="20"/>
      <w:lang w:eastAsia="ja-JP"/>
    </w:rPr>
  </w:style>
  <w:style w:type="paragraph" w:customStyle="1" w:styleId="zzLc6">
    <w:name w:val="zzLc6"/>
    <w:basedOn w:val="Normal"/>
    <w:next w:val="Normal"/>
    <w:rsid w:val="00AC6217"/>
    <w:pPr>
      <w:numPr>
        <w:ilvl w:val="5"/>
        <w:numId w:val="3"/>
      </w:numPr>
      <w:tabs>
        <w:tab w:val="clear" w:pos="403"/>
      </w:tabs>
      <w:spacing w:line="230" w:lineRule="atLeast"/>
      <w:jc w:val="left"/>
    </w:pPr>
    <w:rPr>
      <w:rFonts w:ascii="Arial" w:eastAsia="MS Mincho" w:hAnsi="Arial"/>
      <w:sz w:val="20"/>
      <w:szCs w:val="20"/>
      <w:lang w:eastAsia="ja-JP"/>
    </w:rPr>
  </w:style>
  <w:style w:type="paragraph" w:styleId="Revision">
    <w:name w:val="Revision"/>
    <w:hidden/>
    <w:uiPriority w:val="99"/>
    <w:semiHidden/>
    <w:rsid w:val="008C47EF"/>
    <w:rPr>
      <w:sz w:val="22"/>
      <w:szCs w:val="22"/>
      <w:lang w:val="en-GB"/>
    </w:rPr>
  </w:style>
  <w:style w:type="paragraph" w:customStyle="1" w:styleId="Example">
    <w:name w:val="Example"/>
    <w:basedOn w:val="Normal"/>
    <w:next w:val="Normal"/>
    <w:rsid w:val="00506E8B"/>
    <w:pPr>
      <w:tabs>
        <w:tab w:val="clear" w:pos="403"/>
        <w:tab w:val="left" w:pos="1360"/>
      </w:tabs>
      <w:spacing w:line="210" w:lineRule="atLeast"/>
    </w:pPr>
    <w:rPr>
      <w:rFonts w:ascii="Arial" w:eastAsia="MS Mincho" w:hAnsi="Arial"/>
      <w:sz w:val="18"/>
      <w:szCs w:val="20"/>
      <w:lang w:eastAsia="ja-JP"/>
    </w:rPr>
  </w:style>
  <w:style w:type="character" w:styleId="CommentReference">
    <w:name w:val="annotation reference"/>
    <w:basedOn w:val="DefaultParagraphFont"/>
    <w:uiPriority w:val="99"/>
    <w:semiHidden/>
    <w:unhideWhenUsed/>
    <w:rsid w:val="008F41C9"/>
    <w:rPr>
      <w:sz w:val="18"/>
      <w:szCs w:val="18"/>
    </w:rPr>
  </w:style>
  <w:style w:type="paragraph" w:styleId="CommentText">
    <w:name w:val="annotation text"/>
    <w:basedOn w:val="Normal"/>
    <w:link w:val="CommentTextChar"/>
    <w:uiPriority w:val="99"/>
    <w:unhideWhenUsed/>
    <w:rsid w:val="008F41C9"/>
    <w:pPr>
      <w:jc w:val="left"/>
    </w:pPr>
  </w:style>
  <w:style w:type="character" w:customStyle="1" w:styleId="CommentTextChar">
    <w:name w:val="Comment Text Char"/>
    <w:basedOn w:val="DefaultParagraphFont"/>
    <w:link w:val="CommentText"/>
    <w:uiPriority w:val="99"/>
    <w:rsid w:val="008F41C9"/>
    <w:rPr>
      <w:sz w:val="22"/>
      <w:szCs w:val="22"/>
      <w:lang w:val="en-GB"/>
    </w:rPr>
  </w:style>
  <w:style w:type="paragraph" w:styleId="CommentSubject">
    <w:name w:val="annotation subject"/>
    <w:basedOn w:val="CommentText"/>
    <w:next w:val="CommentText"/>
    <w:link w:val="CommentSubjectChar"/>
    <w:uiPriority w:val="99"/>
    <w:semiHidden/>
    <w:unhideWhenUsed/>
    <w:rsid w:val="008F41C9"/>
    <w:rPr>
      <w:b/>
      <w:bCs/>
    </w:rPr>
  </w:style>
  <w:style w:type="character" w:customStyle="1" w:styleId="CommentSubjectChar">
    <w:name w:val="Comment Subject Char"/>
    <w:basedOn w:val="CommentTextChar"/>
    <w:link w:val="CommentSubject"/>
    <w:uiPriority w:val="99"/>
    <w:semiHidden/>
    <w:rsid w:val="008F41C9"/>
    <w:rPr>
      <w:b/>
      <w:bCs/>
      <w:sz w:val="22"/>
      <w:szCs w:val="22"/>
      <w:lang w:val="en-GB"/>
    </w:rPr>
  </w:style>
  <w:style w:type="paragraph" w:customStyle="1" w:styleId="Tabletext10">
    <w:name w:val="Table text (10)"/>
    <w:basedOn w:val="Normal"/>
    <w:rsid w:val="00103B3B"/>
    <w:pPr>
      <w:tabs>
        <w:tab w:val="clear" w:pos="403"/>
      </w:tabs>
      <w:spacing w:before="60" w:after="60" w:line="230" w:lineRule="atLeast"/>
    </w:pPr>
    <w:rPr>
      <w:rFonts w:ascii="Arial" w:eastAsia="MS Mincho" w:hAnsi="Arial"/>
      <w:noProof/>
      <w:sz w:val="20"/>
      <w:szCs w:val="20"/>
      <w:lang w:eastAsia="ja-JP"/>
    </w:rPr>
  </w:style>
  <w:style w:type="paragraph" w:customStyle="1" w:styleId="Code-">
    <w:name w:val="Code (-)"/>
    <w:basedOn w:val="Normal"/>
    <w:qFormat/>
    <w:rsid w:val="009708BE"/>
    <w:pPr>
      <w:tabs>
        <w:tab w:val="clear" w:pos="403"/>
      </w:tabs>
      <w:spacing w:after="360" w:line="220" w:lineRule="atLeast"/>
      <w:contextualSpacing/>
      <w:jc w:val="left"/>
    </w:pPr>
    <w:rPr>
      <w:rFonts w:ascii="Courier New" w:eastAsia="Calibri" w:hAnsi="Courier New"/>
      <w:noProof/>
      <w:sz w:val="18"/>
    </w:rPr>
  </w:style>
  <w:style w:type="paragraph" w:styleId="ListNumber">
    <w:name w:val="List Number"/>
    <w:basedOn w:val="Normal"/>
    <w:uiPriority w:val="99"/>
    <w:semiHidden/>
    <w:unhideWhenUsed/>
    <w:rsid w:val="00B85F2F"/>
    <w:pPr>
      <w:numPr>
        <w:numId w:val="4"/>
      </w:numPr>
      <w:contextualSpacing/>
    </w:pPr>
  </w:style>
  <w:style w:type="paragraph" w:customStyle="1" w:styleId="Note">
    <w:name w:val="Note"/>
    <w:basedOn w:val="Normal"/>
    <w:next w:val="Normal"/>
    <w:rsid w:val="00B85F2F"/>
    <w:pPr>
      <w:tabs>
        <w:tab w:val="clear" w:pos="403"/>
        <w:tab w:val="left" w:pos="960"/>
      </w:tabs>
      <w:spacing w:line="210" w:lineRule="atLeast"/>
    </w:pPr>
    <w:rPr>
      <w:rFonts w:ascii="Arial" w:eastAsia="MS Mincho" w:hAnsi="Arial"/>
      <w:noProof/>
      <w:sz w:val="18"/>
      <w:szCs w:val="20"/>
      <w:lang w:eastAsia="ja-JP"/>
    </w:rPr>
  </w:style>
  <w:style w:type="paragraph" w:styleId="TOC6">
    <w:name w:val="toc 6"/>
    <w:basedOn w:val="Normal"/>
    <w:next w:val="Normal"/>
    <w:autoRedefine/>
    <w:uiPriority w:val="39"/>
    <w:unhideWhenUsed/>
    <w:rsid w:val="00E705A3"/>
    <w:pPr>
      <w:widowControl w:val="0"/>
      <w:tabs>
        <w:tab w:val="clear" w:pos="403"/>
      </w:tabs>
      <w:spacing w:after="0" w:line="240" w:lineRule="auto"/>
      <w:ind w:leftChars="500" w:left="1050"/>
    </w:pPr>
    <w:rPr>
      <w:rFonts w:asciiTheme="minorHAnsi" w:hAnsiTheme="minorHAnsi" w:cstheme="minorBidi"/>
      <w:kern w:val="2"/>
      <w:sz w:val="21"/>
      <w:lang w:val="en-US" w:eastAsia="ja-JP"/>
      <w14:ligatures w14:val="standardContextual"/>
    </w:rPr>
  </w:style>
  <w:style w:type="paragraph" w:styleId="TOC7">
    <w:name w:val="toc 7"/>
    <w:basedOn w:val="Normal"/>
    <w:next w:val="Normal"/>
    <w:autoRedefine/>
    <w:uiPriority w:val="39"/>
    <w:unhideWhenUsed/>
    <w:rsid w:val="00E705A3"/>
    <w:pPr>
      <w:widowControl w:val="0"/>
      <w:tabs>
        <w:tab w:val="clear" w:pos="403"/>
      </w:tabs>
      <w:spacing w:after="0" w:line="240" w:lineRule="auto"/>
      <w:ind w:leftChars="600" w:left="1260"/>
    </w:pPr>
    <w:rPr>
      <w:rFonts w:asciiTheme="minorHAnsi" w:hAnsiTheme="minorHAnsi" w:cstheme="minorBidi"/>
      <w:kern w:val="2"/>
      <w:sz w:val="21"/>
      <w:lang w:val="en-US" w:eastAsia="ja-JP"/>
      <w14:ligatures w14:val="standardContextual"/>
    </w:rPr>
  </w:style>
  <w:style w:type="paragraph" w:styleId="TOC8">
    <w:name w:val="toc 8"/>
    <w:basedOn w:val="Normal"/>
    <w:next w:val="Normal"/>
    <w:autoRedefine/>
    <w:uiPriority w:val="39"/>
    <w:unhideWhenUsed/>
    <w:rsid w:val="00E705A3"/>
    <w:pPr>
      <w:widowControl w:val="0"/>
      <w:tabs>
        <w:tab w:val="clear" w:pos="403"/>
      </w:tabs>
      <w:spacing w:after="0" w:line="240" w:lineRule="auto"/>
      <w:ind w:leftChars="700" w:left="1470"/>
    </w:pPr>
    <w:rPr>
      <w:rFonts w:asciiTheme="minorHAnsi" w:hAnsiTheme="minorHAnsi" w:cstheme="minorBidi"/>
      <w:kern w:val="2"/>
      <w:sz w:val="21"/>
      <w:lang w:val="en-US" w:eastAsia="ja-JP"/>
      <w14:ligatures w14:val="standardContextual"/>
    </w:rPr>
  </w:style>
  <w:style w:type="paragraph" w:styleId="TOC9">
    <w:name w:val="toc 9"/>
    <w:basedOn w:val="Normal"/>
    <w:next w:val="Normal"/>
    <w:autoRedefine/>
    <w:uiPriority w:val="39"/>
    <w:unhideWhenUsed/>
    <w:rsid w:val="00E705A3"/>
    <w:pPr>
      <w:widowControl w:val="0"/>
      <w:tabs>
        <w:tab w:val="clear" w:pos="403"/>
      </w:tabs>
      <w:spacing w:after="0" w:line="240" w:lineRule="auto"/>
      <w:ind w:leftChars="800" w:left="1680"/>
    </w:pPr>
    <w:rPr>
      <w:rFonts w:asciiTheme="minorHAnsi" w:hAnsiTheme="minorHAnsi" w:cstheme="minorBidi"/>
      <w:kern w:val="2"/>
      <w:sz w:val="21"/>
      <w:lang w:val="en-US" w:eastAsia="ja-JP"/>
      <w14:ligatures w14:val="standardContextual"/>
    </w:rPr>
  </w:style>
  <w:style w:type="character" w:styleId="UnresolvedMention">
    <w:name w:val="Unresolved Mention"/>
    <w:basedOn w:val="DefaultParagraphFont"/>
    <w:uiPriority w:val="99"/>
    <w:semiHidden/>
    <w:unhideWhenUsed/>
    <w:rsid w:val="00E705A3"/>
    <w:rPr>
      <w:color w:val="605E5C"/>
      <w:shd w:val="clear" w:color="auto" w:fill="E1DFDD"/>
    </w:rPr>
  </w:style>
  <w:style w:type="paragraph" w:customStyle="1" w:styleId="footnotedescription">
    <w:name w:val="footnote description"/>
    <w:next w:val="Normal"/>
    <w:link w:val="footnotedescriptionChar"/>
    <w:hidden/>
    <w:rsid w:val="008C26DA"/>
    <w:pPr>
      <w:spacing w:line="216" w:lineRule="auto"/>
      <w:ind w:right="325"/>
    </w:pPr>
    <w:rPr>
      <w:rFonts w:ascii="Arial" w:eastAsia="Arial" w:hAnsi="Arial" w:cs="Arial"/>
      <w:color w:val="000000"/>
      <w:szCs w:val="22"/>
      <w:lang w:val="en-GB" w:eastAsia="en-GB"/>
    </w:rPr>
  </w:style>
  <w:style w:type="character" w:customStyle="1" w:styleId="footnotedescriptionChar">
    <w:name w:val="footnote description Char"/>
    <w:link w:val="footnotedescription"/>
    <w:rsid w:val="008C26DA"/>
    <w:rPr>
      <w:rFonts w:ascii="Arial" w:eastAsia="Arial" w:hAnsi="Arial" w:cs="Arial"/>
      <w:color w:val="000000"/>
      <w:szCs w:val="22"/>
      <w:lang w:val="en-GB" w:eastAsia="en-GB"/>
    </w:rPr>
  </w:style>
  <w:style w:type="character" w:customStyle="1" w:styleId="footnotemark">
    <w:name w:val="footnote mark"/>
    <w:hidden/>
    <w:rsid w:val="008C26DA"/>
    <w:rPr>
      <w:rFonts w:ascii="Arial" w:eastAsia="Arial" w:hAnsi="Arial" w:cs="Arial"/>
      <w:color w:val="000000"/>
      <w:sz w:val="20"/>
      <w:vertAlign w:val="superscript"/>
    </w:rPr>
  </w:style>
  <w:style w:type="paragraph" w:styleId="FootnoteText">
    <w:name w:val="footnote text"/>
    <w:basedOn w:val="Normal"/>
    <w:link w:val="FootnoteTextChar"/>
    <w:uiPriority w:val="99"/>
    <w:semiHidden/>
    <w:unhideWhenUsed/>
    <w:rsid w:val="00DA75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7506"/>
    <w:rPr>
      <w:lang w:val="en-GB"/>
    </w:rPr>
  </w:style>
  <w:style w:type="character" w:styleId="FootnoteReference">
    <w:name w:val="footnote reference"/>
    <w:basedOn w:val="DefaultParagraphFont"/>
    <w:uiPriority w:val="99"/>
    <w:semiHidden/>
    <w:unhideWhenUsed/>
    <w:rsid w:val="00DA7506"/>
    <w:rPr>
      <w:vertAlign w:val="superscript"/>
    </w:rPr>
  </w:style>
  <w:style w:type="paragraph" w:styleId="Caption">
    <w:name w:val="caption"/>
    <w:basedOn w:val="Normal"/>
    <w:next w:val="Normal"/>
    <w:uiPriority w:val="35"/>
    <w:unhideWhenUsed/>
    <w:qFormat/>
    <w:rsid w:val="00C91D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07623">
      <w:bodyDiv w:val="1"/>
      <w:marLeft w:val="0"/>
      <w:marRight w:val="0"/>
      <w:marTop w:val="0"/>
      <w:marBottom w:val="0"/>
      <w:divBdr>
        <w:top w:val="none" w:sz="0" w:space="0" w:color="auto"/>
        <w:left w:val="none" w:sz="0" w:space="0" w:color="auto"/>
        <w:bottom w:val="none" w:sz="0" w:space="0" w:color="auto"/>
        <w:right w:val="none" w:sz="0" w:space="0" w:color="auto"/>
      </w:divBdr>
    </w:div>
    <w:div w:id="178590064">
      <w:bodyDiv w:val="1"/>
      <w:marLeft w:val="0"/>
      <w:marRight w:val="0"/>
      <w:marTop w:val="0"/>
      <w:marBottom w:val="0"/>
      <w:divBdr>
        <w:top w:val="none" w:sz="0" w:space="0" w:color="auto"/>
        <w:left w:val="none" w:sz="0" w:space="0" w:color="auto"/>
        <w:bottom w:val="none" w:sz="0" w:space="0" w:color="auto"/>
        <w:right w:val="none" w:sz="0" w:space="0" w:color="auto"/>
      </w:divBdr>
    </w:div>
    <w:div w:id="264194375">
      <w:bodyDiv w:val="1"/>
      <w:marLeft w:val="0"/>
      <w:marRight w:val="0"/>
      <w:marTop w:val="0"/>
      <w:marBottom w:val="0"/>
      <w:divBdr>
        <w:top w:val="none" w:sz="0" w:space="0" w:color="auto"/>
        <w:left w:val="none" w:sz="0" w:space="0" w:color="auto"/>
        <w:bottom w:val="none" w:sz="0" w:space="0" w:color="auto"/>
        <w:right w:val="none" w:sz="0" w:space="0" w:color="auto"/>
      </w:divBdr>
    </w:div>
    <w:div w:id="316880922">
      <w:bodyDiv w:val="1"/>
      <w:marLeft w:val="0"/>
      <w:marRight w:val="0"/>
      <w:marTop w:val="0"/>
      <w:marBottom w:val="0"/>
      <w:divBdr>
        <w:top w:val="none" w:sz="0" w:space="0" w:color="auto"/>
        <w:left w:val="none" w:sz="0" w:space="0" w:color="auto"/>
        <w:bottom w:val="none" w:sz="0" w:space="0" w:color="auto"/>
        <w:right w:val="none" w:sz="0" w:space="0" w:color="auto"/>
      </w:divBdr>
    </w:div>
    <w:div w:id="319771764">
      <w:bodyDiv w:val="1"/>
      <w:marLeft w:val="0"/>
      <w:marRight w:val="0"/>
      <w:marTop w:val="0"/>
      <w:marBottom w:val="0"/>
      <w:divBdr>
        <w:top w:val="none" w:sz="0" w:space="0" w:color="auto"/>
        <w:left w:val="none" w:sz="0" w:space="0" w:color="auto"/>
        <w:bottom w:val="none" w:sz="0" w:space="0" w:color="auto"/>
        <w:right w:val="none" w:sz="0" w:space="0" w:color="auto"/>
      </w:divBdr>
    </w:div>
    <w:div w:id="368579093">
      <w:bodyDiv w:val="1"/>
      <w:marLeft w:val="0"/>
      <w:marRight w:val="0"/>
      <w:marTop w:val="0"/>
      <w:marBottom w:val="0"/>
      <w:divBdr>
        <w:top w:val="none" w:sz="0" w:space="0" w:color="auto"/>
        <w:left w:val="none" w:sz="0" w:space="0" w:color="auto"/>
        <w:bottom w:val="none" w:sz="0" w:space="0" w:color="auto"/>
        <w:right w:val="none" w:sz="0" w:space="0" w:color="auto"/>
      </w:divBdr>
    </w:div>
    <w:div w:id="454252622">
      <w:bodyDiv w:val="1"/>
      <w:marLeft w:val="0"/>
      <w:marRight w:val="0"/>
      <w:marTop w:val="0"/>
      <w:marBottom w:val="0"/>
      <w:divBdr>
        <w:top w:val="none" w:sz="0" w:space="0" w:color="auto"/>
        <w:left w:val="none" w:sz="0" w:space="0" w:color="auto"/>
        <w:bottom w:val="none" w:sz="0" w:space="0" w:color="auto"/>
        <w:right w:val="none" w:sz="0" w:space="0" w:color="auto"/>
      </w:divBdr>
    </w:div>
    <w:div w:id="458687873">
      <w:bodyDiv w:val="1"/>
      <w:marLeft w:val="0"/>
      <w:marRight w:val="0"/>
      <w:marTop w:val="0"/>
      <w:marBottom w:val="0"/>
      <w:divBdr>
        <w:top w:val="none" w:sz="0" w:space="0" w:color="auto"/>
        <w:left w:val="none" w:sz="0" w:space="0" w:color="auto"/>
        <w:bottom w:val="none" w:sz="0" w:space="0" w:color="auto"/>
        <w:right w:val="none" w:sz="0" w:space="0" w:color="auto"/>
      </w:divBdr>
    </w:div>
    <w:div w:id="584918174">
      <w:bodyDiv w:val="1"/>
      <w:marLeft w:val="0"/>
      <w:marRight w:val="0"/>
      <w:marTop w:val="0"/>
      <w:marBottom w:val="0"/>
      <w:divBdr>
        <w:top w:val="none" w:sz="0" w:space="0" w:color="auto"/>
        <w:left w:val="none" w:sz="0" w:space="0" w:color="auto"/>
        <w:bottom w:val="none" w:sz="0" w:space="0" w:color="auto"/>
        <w:right w:val="none" w:sz="0" w:space="0" w:color="auto"/>
      </w:divBdr>
    </w:div>
    <w:div w:id="683946094">
      <w:bodyDiv w:val="1"/>
      <w:marLeft w:val="0"/>
      <w:marRight w:val="0"/>
      <w:marTop w:val="0"/>
      <w:marBottom w:val="0"/>
      <w:divBdr>
        <w:top w:val="none" w:sz="0" w:space="0" w:color="auto"/>
        <w:left w:val="none" w:sz="0" w:space="0" w:color="auto"/>
        <w:bottom w:val="none" w:sz="0" w:space="0" w:color="auto"/>
        <w:right w:val="none" w:sz="0" w:space="0" w:color="auto"/>
      </w:divBdr>
    </w:div>
    <w:div w:id="979310304">
      <w:bodyDiv w:val="1"/>
      <w:marLeft w:val="0"/>
      <w:marRight w:val="0"/>
      <w:marTop w:val="0"/>
      <w:marBottom w:val="0"/>
      <w:divBdr>
        <w:top w:val="none" w:sz="0" w:space="0" w:color="auto"/>
        <w:left w:val="none" w:sz="0" w:space="0" w:color="auto"/>
        <w:bottom w:val="none" w:sz="0" w:space="0" w:color="auto"/>
        <w:right w:val="none" w:sz="0" w:space="0" w:color="auto"/>
      </w:divBdr>
    </w:div>
    <w:div w:id="1661884614">
      <w:bodyDiv w:val="1"/>
      <w:marLeft w:val="0"/>
      <w:marRight w:val="0"/>
      <w:marTop w:val="0"/>
      <w:marBottom w:val="0"/>
      <w:divBdr>
        <w:top w:val="none" w:sz="0" w:space="0" w:color="auto"/>
        <w:left w:val="none" w:sz="0" w:space="0" w:color="auto"/>
        <w:bottom w:val="none" w:sz="0" w:space="0" w:color="auto"/>
        <w:right w:val="none" w:sz="0" w:space="0" w:color="auto"/>
      </w:divBdr>
    </w:div>
    <w:div w:id="1710450175">
      <w:bodyDiv w:val="1"/>
      <w:marLeft w:val="0"/>
      <w:marRight w:val="0"/>
      <w:marTop w:val="0"/>
      <w:marBottom w:val="0"/>
      <w:divBdr>
        <w:top w:val="none" w:sz="0" w:space="0" w:color="auto"/>
        <w:left w:val="none" w:sz="0" w:space="0" w:color="auto"/>
        <w:bottom w:val="none" w:sz="0" w:space="0" w:color="auto"/>
        <w:right w:val="none" w:sz="0" w:space="0" w:color="auto"/>
      </w:divBdr>
    </w:div>
    <w:div w:id="1772167086">
      <w:bodyDiv w:val="1"/>
      <w:marLeft w:val="0"/>
      <w:marRight w:val="0"/>
      <w:marTop w:val="0"/>
      <w:marBottom w:val="0"/>
      <w:divBdr>
        <w:top w:val="none" w:sz="0" w:space="0" w:color="auto"/>
        <w:left w:val="none" w:sz="0" w:space="0" w:color="auto"/>
        <w:bottom w:val="none" w:sz="0" w:space="0" w:color="auto"/>
        <w:right w:val="none" w:sz="0" w:space="0" w:color="auto"/>
      </w:divBdr>
    </w:div>
    <w:div w:id="195890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iso20022.org/sites/default/files/documents/D7/XML_Tag_algorithm.pdf"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www.iso20022.org/sites/default/files/documents/D7/ISO20022_API_JSON_Whitepaper_Final_20180129.pd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json-schema.org/draft/2020-12/draft-bhutton-json-schema-01"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iso20022.org/sites/default/files/documents/D7/ISO20022_API_JSON_Whitepaper_Final_20180129.pdf" TargetMode="External"/><Relationship Id="rId20" Type="http://schemas.openxmlformats.org/officeDocument/2006/relationships/hyperlink" Target="https://json-schema.org/draft/2020-12/draft-bhutton-json-schema-01.html"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20022.org/technical-support-group-tsg" TargetMode="External"/><Relationship Id="rId24"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www.openapis.org/blog/2021/02/18/openapi-specification-3-1-released"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iso20022.org/sites/default/files/documents/D7/XML_Tag_algorithm.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so.org/obp/ui/en/" TargetMode="External"/><Relationship Id="rId27" Type="http://schemas.openxmlformats.org/officeDocument/2006/relationships/footer" Target="footer5.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ISO20022revision\Simp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88cabce-d34d-4d6e-98b9-b1dd7837e667" xsi:nil="true"/>
    <lcf76f155ced4ddcb4097134ff3c332f xmlns="8a56cb0c-a5c0-480a-82bf-f22f40f66f2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55709186FAA7E4DA455ECB483B9F024" ma:contentTypeVersion="16" ma:contentTypeDescription="Crée un document." ma:contentTypeScope="" ma:versionID="0139891780ae397c8d05286402fe7225">
  <xsd:schema xmlns:xsd="http://www.w3.org/2001/XMLSchema" xmlns:xs="http://www.w3.org/2001/XMLSchema" xmlns:p="http://schemas.microsoft.com/office/2006/metadata/properties" xmlns:ns2="8a56cb0c-a5c0-480a-82bf-f22f40f66f28" xmlns:ns3="088cabce-d34d-4d6e-98b9-b1dd7837e667" targetNamespace="http://schemas.microsoft.com/office/2006/metadata/properties" ma:root="true" ma:fieldsID="3cead502ecd911b21018f551705cc145" ns2:_="" ns3:_="">
    <xsd:import namespace="8a56cb0c-a5c0-480a-82bf-f22f40f66f28"/>
    <xsd:import namespace="088cabce-d34d-4d6e-98b9-b1dd7837e66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56cb0c-a5c0-480a-82bf-f22f40f66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aec13fa0-6c82-41a8-b454-7ded381536d8"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88cabce-d34d-4d6e-98b9-b1dd7837e66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4016f71-c352-4e70-9751-f161db0e4269}" ma:internalName="TaxCatchAll" ma:showField="CatchAllData" ma:web="088cabce-d34d-4d6e-98b9-b1dd7837e6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2.xml><?xml version="1.0" encoding="utf-8"?>
<ds:datastoreItem xmlns:ds="http://schemas.openxmlformats.org/officeDocument/2006/customXml" ds:itemID="{FD192421-5A0C-4F92-89CE-2CB39D815A22}">
  <ds:schemaRefs>
    <ds:schemaRef ds:uri="http://schemas.openxmlformats.org/officeDocument/2006/bibliography"/>
  </ds:schemaRefs>
</ds:datastoreItem>
</file>

<file path=customXml/itemProps3.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 ds:uri="088cabce-d34d-4d6e-98b9-b1dd7837e667"/>
    <ds:schemaRef ds:uri="8a56cb0c-a5c0-480a-82bf-f22f40f66f28"/>
  </ds:schemaRefs>
</ds:datastoreItem>
</file>

<file path=customXml/itemProps4.xml><?xml version="1.0" encoding="utf-8"?>
<ds:datastoreItem xmlns:ds="http://schemas.openxmlformats.org/officeDocument/2006/customXml" ds:itemID="{1B07D0C5-34B5-4B34-9555-EECC913BC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56cb0c-a5c0-480a-82bf-f22f40f66f28"/>
    <ds:schemaRef ds:uri="088cabce-d34d-4d6e-98b9-b1dd7837e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b676213-c285-47a2-bc12-c9207c5e8ed8}" enabled="0" method="" siteId="{ab676213-c285-47a2-bc12-c9207c5e8ed8}" removed="1"/>
</clbl:labelList>
</file>

<file path=docProps/app.xml><?xml version="1.0" encoding="utf-8"?>
<Properties xmlns="http://schemas.openxmlformats.org/officeDocument/2006/extended-properties" xmlns:vt="http://schemas.openxmlformats.org/officeDocument/2006/docPropsVTypes">
  <Template>Simple template.dotx</Template>
  <TotalTime>1</TotalTime>
  <Pages>48</Pages>
  <Words>8526</Words>
  <Characters>59688</Characters>
  <Application>Microsoft Office Word</Application>
  <DocSecurity>0</DocSecurity>
  <Lines>2131</Lines>
  <Paragraphs>1705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Generation of JSON Schema Draft 2020-12 for ISO 20022:2013</vt:lpstr>
      <vt:lpstr>Generation of JSON Schema Draft 2020-12 for ISO 20022:2013</vt:lpstr>
    </vt:vector>
  </TitlesOfParts>
  <Company>ISO 20022 Technical Support Group</Company>
  <LinksUpToDate>false</LinksUpToDate>
  <CharactersWithSpaces>66509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Generation of JSON Schema Draft 2020-12 for ISO 20022:2013</dc:title>
  <dc:subject/>
  <dc:creator>Myles.Houghton@mastercard.com;JPolis@isda.org;christian.frei@six-group.com</dc:creator>
  <cp:keywords/>
  <dc:description/>
  <cp:lastModifiedBy>Jason Polis</cp:lastModifiedBy>
  <cp:revision>5</cp:revision>
  <cp:lastPrinted>2023-11-22T09:12:00Z</cp:lastPrinted>
  <dcterms:created xsi:type="dcterms:W3CDTF">2025-03-21T10:57:00Z</dcterms:created>
  <dcterms:modified xsi:type="dcterms:W3CDTF">2025-03-21T11:07:00Z</dcterms:modified>
  <cp:contentStatus>Working 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Trial Recommendation</vt:lpwstr>
  </property>
  <property fmtid="{D5CDD505-2E9C-101B-9397-08002B2CF9AE}" pid="3" name="Date completed">
    <vt:lpwstr>2025-03-21</vt:lpwstr>
  </property>
</Properties>
</file>